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C3E76" w14:textId="77777777" w:rsidR="007C4C69" w:rsidRPr="0031552C" w:rsidRDefault="007C4C69" w:rsidP="007C4C69">
      <w:pPr>
        <w:spacing w:before="120" w:after="240" w:line="360" w:lineRule="auto"/>
        <w:rPr>
          <w:rFonts w:ascii="Times New Roman" w:eastAsia="Cambria" w:hAnsi="Times New Roman" w:cs="Times New Roman"/>
          <w:szCs w:val="24"/>
          <w:lang w:eastAsia="en-US"/>
        </w:rPr>
      </w:pPr>
      <w:r w:rsidRPr="0031552C">
        <w:rPr>
          <w:rFonts w:ascii="Times New Roman" w:eastAsia="Cambria" w:hAnsi="Times New Roman" w:cs="Times New Roman"/>
          <w:noProof/>
          <w:szCs w:val="24"/>
          <w:lang w:eastAsia="es-ES"/>
        </w:rPr>
        <w:drawing>
          <wp:inline distT="0" distB="0" distL="0" distR="0" wp14:anchorId="73AA82DA" wp14:editId="6F6AE0C0">
            <wp:extent cx="2116255" cy="1051159"/>
            <wp:effectExtent l="0" t="0" r="0" b="0"/>
            <wp:docPr id="3" name="Imagen 3"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Texto&#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45409" cy="1065640"/>
                    </a:xfrm>
                    <a:prstGeom prst="rect">
                      <a:avLst/>
                    </a:prstGeom>
                  </pic:spPr>
                </pic:pic>
              </a:graphicData>
            </a:graphic>
          </wp:inline>
        </w:drawing>
      </w:r>
    </w:p>
    <w:p w14:paraId="51C51F1D" w14:textId="77777777" w:rsidR="007C4C69" w:rsidRPr="0031552C" w:rsidRDefault="007C4C69" w:rsidP="007C4C69">
      <w:pPr>
        <w:rPr>
          <w:lang w:eastAsia="en-US"/>
        </w:rPr>
      </w:pPr>
    </w:p>
    <w:p w14:paraId="12478B1B" w14:textId="77777777" w:rsidR="007C4C69" w:rsidRPr="0031552C" w:rsidRDefault="007C4C69" w:rsidP="007C4C69">
      <w:pPr>
        <w:spacing w:before="120" w:after="240" w:line="360" w:lineRule="auto"/>
        <w:jc w:val="center"/>
        <w:rPr>
          <w:rFonts w:ascii="Times New Roman" w:eastAsia="Cambria" w:hAnsi="Times New Roman" w:cs="Times New Roman"/>
          <w:sz w:val="40"/>
          <w:szCs w:val="40"/>
          <w:lang w:eastAsia="en-US"/>
        </w:rPr>
      </w:pPr>
      <w:r w:rsidRPr="0031552C">
        <w:rPr>
          <w:rFonts w:ascii="Times New Roman" w:eastAsia="Cambria" w:hAnsi="Times New Roman" w:cs="Times New Roman"/>
          <w:sz w:val="40"/>
          <w:szCs w:val="40"/>
          <w:lang w:eastAsia="en-US"/>
        </w:rPr>
        <w:t>UNIVERSIDAD FRANCISCO DE VITORIA</w:t>
      </w:r>
    </w:p>
    <w:p w14:paraId="5DB0500A" w14:textId="77777777" w:rsidR="007C4C69" w:rsidRPr="0031552C" w:rsidRDefault="007C4C69" w:rsidP="007C4C69">
      <w:pPr>
        <w:spacing w:before="120" w:after="240" w:line="360" w:lineRule="auto"/>
        <w:jc w:val="center"/>
        <w:rPr>
          <w:rFonts w:ascii="Times New Roman" w:eastAsia="Cambria" w:hAnsi="Times New Roman" w:cs="Times New Roman"/>
          <w:b/>
          <w:bCs/>
          <w:sz w:val="28"/>
          <w:szCs w:val="28"/>
          <w:lang w:eastAsia="en-US"/>
        </w:rPr>
      </w:pPr>
      <w:r w:rsidRPr="0031552C">
        <w:rPr>
          <w:rFonts w:ascii="Times New Roman" w:eastAsia="Cambria" w:hAnsi="Times New Roman" w:cs="Times New Roman"/>
          <w:b/>
          <w:bCs/>
          <w:sz w:val="28"/>
          <w:szCs w:val="28"/>
          <w:lang w:eastAsia="en-US"/>
        </w:rPr>
        <w:t>ESCUELA POLITÉCNICA SUPERIOR</w:t>
      </w:r>
    </w:p>
    <w:p w14:paraId="4FFB898A" w14:textId="77777777" w:rsidR="007C4C69" w:rsidRPr="0031552C" w:rsidRDefault="007C4C69" w:rsidP="007C4C69">
      <w:pPr>
        <w:spacing w:before="120" w:after="240" w:line="360" w:lineRule="auto"/>
        <w:jc w:val="center"/>
        <w:rPr>
          <w:rFonts w:ascii="Times New Roman" w:eastAsia="Cambria" w:hAnsi="Times New Roman" w:cs="Times New Roman"/>
          <w:sz w:val="28"/>
          <w:szCs w:val="28"/>
          <w:lang w:eastAsia="en-US"/>
        </w:rPr>
      </w:pPr>
      <w:r w:rsidRPr="0031552C">
        <w:rPr>
          <w:rFonts w:ascii="Times New Roman" w:eastAsia="Cambria" w:hAnsi="Times New Roman" w:cs="Times New Roman"/>
          <w:b/>
          <w:bCs/>
          <w:sz w:val="28"/>
          <w:szCs w:val="28"/>
          <w:lang w:eastAsia="en-US"/>
        </w:rPr>
        <w:t>GRADO EN INGENIERÍA INFORMÁTICA</w:t>
      </w:r>
    </w:p>
    <w:p w14:paraId="7FD86146" w14:textId="77777777" w:rsidR="007C4C69" w:rsidRPr="0031552C" w:rsidRDefault="007C4C69" w:rsidP="007C4C69">
      <w:pPr>
        <w:jc w:val="center"/>
        <w:rPr>
          <w:lang w:eastAsia="en-US"/>
        </w:rPr>
      </w:pPr>
    </w:p>
    <w:p w14:paraId="2B18BB15" w14:textId="77777777" w:rsidR="007C4C69" w:rsidRPr="0031552C" w:rsidRDefault="007C4C69" w:rsidP="007C4C69">
      <w:pPr>
        <w:jc w:val="center"/>
        <w:rPr>
          <w:lang w:eastAsia="en-US"/>
        </w:rPr>
      </w:pPr>
    </w:p>
    <w:p w14:paraId="6ECDE9D2" w14:textId="77777777" w:rsidR="007C4C69" w:rsidRPr="0031552C" w:rsidRDefault="007C4C69" w:rsidP="007C4C69">
      <w:pPr>
        <w:jc w:val="center"/>
        <w:rPr>
          <w:lang w:eastAsia="en-US"/>
        </w:rPr>
      </w:pPr>
    </w:p>
    <w:p w14:paraId="6C900B48" w14:textId="77777777" w:rsidR="007C4C69" w:rsidRDefault="007C4C69" w:rsidP="007C4C69">
      <w:pPr>
        <w:spacing w:before="120" w:after="240" w:line="360" w:lineRule="auto"/>
        <w:jc w:val="center"/>
        <w:rPr>
          <w:rFonts w:ascii="Times New Roman" w:eastAsia="Cambria" w:hAnsi="Times New Roman" w:cs="Times New Roman"/>
          <w:sz w:val="36"/>
          <w:szCs w:val="36"/>
          <w:lang w:eastAsia="en-US"/>
        </w:rPr>
      </w:pPr>
      <w:r w:rsidRPr="0031552C">
        <w:rPr>
          <w:rFonts w:ascii="Times New Roman" w:eastAsia="Cambria" w:hAnsi="Times New Roman" w:cs="Times New Roman"/>
          <w:sz w:val="36"/>
          <w:szCs w:val="36"/>
          <w:lang w:eastAsia="en-US"/>
        </w:rPr>
        <w:t>PROYECTO FINAL DE GRADO</w:t>
      </w:r>
    </w:p>
    <w:p w14:paraId="6D0DBBDE" w14:textId="77777777" w:rsidR="007C4C69" w:rsidRPr="0031552C" w:rsidRDefault="007C4C69" w:rsidP="007C4C69">
      <w:pPr>
        <w:spacing w:before="120" w:after="240" w:line="360" w:lineRule="auto"/>
        <w:jc w:val="center"/>
        <w:rPr>
          <w:rFonts w:ascii="Times New Roman" w:eastAsia="Cambria" w:hAnsi="Times New Roman" w:cs="Times New Roman"/>
          <w:sz w:val="36"/>
          <w:szCs w:val="36"/>
          <w:lang w:eastAsia="en-US"/>
        </w:rPr>
      </w:pPr>
      <w:r>
        <w:rPr>
          <w:rFonts w:ascii="Times New Roman" w:eastAsia="Cambria" w:hAnsi="Times New Roman" w:cs="Times New Roman"/>
          <w:sz w:val="36"/>
          <w:szCs w:val="36"/>
          <w:lang w:eastAsia="en-US"/>
        </w:rPr>
        <w:t>MODALIDAD INGENIERÍA</w:t>
      </w:r>
    </w:p>
    <w:p w14:paraId="42ED3773" w14:textId="77777777" w:rsidR="007C4C69" w:rsidRPr="00DA2A16" w:rsidRDefault="007C4C69" w:rsidP="007C4C69">
      <w:pPr>
        <w:rPr>
          <w:color w:val="E97132" w:themeColor="accent2"/>
          <w:lang w:eastAsia="en-US"/>
        </w:rPr>
      </w:pPr>
    </w:p>
    <w:p w14:paraId="2174FDBD" w14:textId="77777777" w:rsidR="007C4C69" w:rsidRPr="00DA2A16" w:rsidRDefault="007C4C69" w:rsidP="007C4C69">
      <w:pPr>
        <w:spacing w:before="120" w:after="240" w:line="360" w:lineRule="auto"/>
        <w:jc w:val="center"/>
        <w:rPr>
          <w:rFonts w:ascii="Times New Roman" w:eastAsia="Cambria" w:hAnsi="Times New Roman" w:cs="Times New Roman"/>
          <w:b/>
          <w:bCs/>
          <w:iCs/>
          <w:color w:val="E97132" w:themeColor="accent2"/>
          <w:sz w:val="48"/>
          <w:szCs w:val="48"/>
          <w:lang w:eastAsia="en-US"/>
        </w:rPr>
      </w:pPr>
      <w:r w:rsidRPr="00DA2A16">
        <w:rPr>
          <w:rFonts w:ascii="Times New Roman" w:eastAsia="Cambria" w:hAnsi="Times New Roman" w:cs="Times New Roman"/>
          <w:b/>
          <w:bCs/>
          <w:iCs/>
          <w:color w:val="E97132" w:themeColor="accent2"/>
          <w:sz w:val="48"/>
          <w:szCs w:val="48"/>
          <w:lang w:eastAsia="en-US"/>
        </w:rPr>
        <w:t>Sistema de Ayuda en la Gestión Financiera de Jóvenes Recién Independizados: NextStep</w:t>
      </w:r>
    </w:p>
    <w:p w14:paraId="2036EFAA" w14:textId="77777777" w:rsidR="007C4C69" w:rsidRPr="0031552C" w:rsidRDefault="007C4C69" w:rsidP="007C4C69">
      <w:pPr>
        <w:rPr>
          <w:lang w:eastAsia="en-US"/>
        </w:rPr>
      </w:pPr>
    </w:p>
    <w:p w14:paraId="7695027A" w14:textId="77777777" w:rsidR="007C4C69" w:rsidRDefault="007C4C69" w:rsidP="007C4C69">
      <w:pPr>
        <w:snapToGrid w:val="0"/>
        <w:spacing w:before="120" w:after="240" w:line="360" w:lineRule="auto"/>
        <w:jc w:val="right"/>
        <w:rPr>
          <w:rFonts w:ascii="Times New Roman" w:eastAsia="Cambria" w:hAnsi="Times New Roman" w:cs="Times New Roman"/>
          <w:szCs w:val="24"/>
          <w:lang w:eastAsia="en-US"/>
        </w:rPr>
      </w:pPr>
      <w:r>
        <w:rPr>
          <w:rFonts w:ascii="Times New Roman" w:eastAsia="Cambria" w:hAnsi="Times New Roman" w:cs="Times New Roman"/>
          <w:szCs w:val="24"/>
          <w:lang w:eastAsia="en-US"/>
        </w:rPr>
        <w:t>Yago Baamonde Soengas</w:t>
      </w:r>
      <w:r w:rsidRPr="0031552C">
        <w:rPr>
          <w:rFonts w:ascii="Times New Roman" w:eastAsia="Cambria" w:hAnsi="Times New Roman" w:cs="Times New Roman"/>
          <w:szCs w:val="24"/>
          <w:lang w:eastAsia="en-US"/>
        </w:rPr>
        <w:br/>
        <w:t xml:space="preserve">Convocatoria de </w:t>
      </w:r>
      <w:r>
        <w:rPr>
          <w:rFonts w:ascii="Times New Roman" w:eastAsia="Cambria" w:hAnsi="Times New Roman" w:cs="Times New Roman"/>
          <w:szCs w:val="24"/>
          <w:lang w:eastAsia="en-US"/>
        </w:rPr>
        <w:t>julio</w:t>
      </w:r>
      <w:r w:rsidRPr="0031552C">
        <w:rPr>
          <w:rFonts w:ascii="Times New Roman" w:eastAsia="Cambria" w:hAnsi="Times New Roman" w:cs="Times New Roman"/>
          <w:szCs w:val="24"/>
          <w:lang w:eastAsia="en-US"/>
        </w:rPr>
        <w:t xml:space="preserve"> </w:t>
      </w:r>
      <w:r>
        <w:rPr>
          <w:rFonts w:ascii="Times New Roman" w:eastAsia="Cambria" w:hAnsi="Times New Roman" w:cs="Times New Roman"/>
          <w:szCs w:val="24"/>
          <w:lang w:eastAsia="en-US"/>
        </w:rPr>
        <w:t>2024</w:t>
      </w:r>
    </w:p>
    <w:p w14:paraId="4D8D0B97" w14:textId="77777777" w:rsidR="007C4C69" w:rsidRDefault="007C4C69" w:rsidP="007C4C69">
      <w:pPr>
        <w:snapToGrid w:val="0"/>
        <w:spacing w:before="120" w:after="240" w:line="360" w:lineRule="auto"/>
        <w:jc w:val="right"/>
        <w:rPr>
          <w:rFonts w:ascii="Times New Roman" w:eastAsia="Cambria" w:hAnsi="Times New Roman" w:cs="Times New Roman"/>
          <w:szCs w:val="24"/>
          <w:lang w:eastAsia="en-US"/>
        </w:rPr>
      </w:pPr>
    </w:p>
    <w:p w14:paraId="370270B4" w14:textId="77777777" w:rsidR="007C4C69" w:rsidRPr="0031552C" w:rsidRDefault="007C4C69" w:rsidP="007C4C69">
      <w:pPr>
        <w:snapToGrid w:val="0"/>
        <w:spacing w:before="120" w:after="240" w:line="360" w:lineRule="auto"/>
        <w:jc w:val="right"/>
        <w:rPr>
          <w:rFonts w:ascii="Times New Roman" w:eastAsia="Cambria" w:hAnsi="Times New Roman" w:cs="Times New Roman"/>
          <w:szCs w:val="24"/>
          <w:lang w:eastAsia="en-US"/>
        </w:rPr>
        <w:sectPr w:rsidR="007C4C69" w:rsidRPr="0031552C" w:rsidSect="00C73977">
          <w:pgSz w:w="11907" w:h="16840" w:code="9"/>
          <w:pgMar w:top="1304" w:right="1247" w:bottom="1304" w:left="1247" w:header="720" w:footer="720" w:gutter="454"/>
          <w:cols w:space="720"/>
          <w:docGrid w:linePitch="299"/>
        </w:sectPr>
      </w:pPr>
      <w:r>
        <w:rPr>
          <w:rFonts w:ascii="Times New Roman" w:eastAsia="Cambria" w:hAnsi="Times New Roman" w:cs="Times New Roman"/>
          <w:szCs w:val="24"/>
          <w:lang w:eastAsia="en-US"/>
        </w:rPr>
        <w:t>Tutor: Héctor Molina García</w:t>
      </w:r>
    </w:p>
    <w:p w14:paraId="6A38929A" w14:textId="77777777" w:rsidR="00CD1128" w:rsidRPr="00CD1128" w:rsidRDefault="00CD1128" w:rsidP="00CD1128">
      <w:pPr>
        <w:spacing w:before="120" w:after="240" w:line="360" w:lineRule="auto"/>
        <w:rPr>
          <w:rFonts w:ascii="Times New Roman" w:eastAsia="Cambria" w:hAnsi="Times New Roman" w:cs="Times New Roman"/>
          <w:b/>
          <w:szCs w:val="24"/>
          <w:lang w:eastAsia="en-US"/>
        </w:rPr>
      </w:pPr>
      <w:r w:rsidRPr="00CD1128">
        <w:rPr>
          <w:rFonts w:ascii="Times New Roman" w:eastAsia="Cambria" w:hAnsi="Times New Roman" w:cs="Times New Roman"/>
          <w:b/>
          <w:szCs w:val="24"/>
          <w:lang w:eastAsia="en-US"/>
        </w:rPr>
        <w:lastRenderedPageBreak/>
        <w:t>CALIFICACIÓN DEL PROYECTO FINAL DE GRADO</w:t>
      </w:r>
    </w:p>
    <w:p w14:paraId="175D1D8D" w14:textId="77777777" w:rsidR="00CD1128" w:rsidRPr="00CD1128" w:rsidRDefault="00CD1128" w:rsidP="00CD1128">
      <w:pPr>
        <w:rPr>
          <w:rFonts w:ascii="Calibri" w:eastAsia="SimSun" w:hAnsi="Calibri" w:cs="Arial"/>
          <w:lang w:eastAsia="en-US"/>
        </w:rPr>
      </w:pPr>
    </w:p>
    <w:p w14:paraId="6A436A82" w14:textId="77777777" w:rsidR="00CD1128" w:rsidRPr="00CD1128" w:rsidRDefault="00CD1128" w:rsidP="00CD1128">
      <w:pPr>
        <w:rPr>
          <w:rFonts w:ascii="Calibri" w:eastAsia="SimSun" w:hAnsi="Calibri" w:cs="Arial"/>
          <w:lang w:eastAsia="en-US"/>
        </w:rPr>
      </w:pPr>
    </w:p>
    <w:tbl>
      <w:tblPr>
        <w:tblW w:w="0" w:type="auto"/>
        <w:jc w:val="center"/>
        <w:tblLayout w:type="fixed"/>
        <w:tblLook w:val="0000" w:firstRow="0" w:lastRow="0" w:firstColumn="0" w:lastColumn="0" w:noHBand="0" w:noVBand="0"/>
      </w:tblPr>
      <w:tblGrid>
        <w:gridCol w:w="1910"/>
        <w:gridCol w:w="2494"/>
      </w:tblGrid>
      <w:tr w:rsidR="00CD1128" w:rsidRPr="00CD1128" w14:paraId="5D347AC5" w14:textId="77777777" w:rsidTr="00843074">
        <w:trPr>
          <w:jc w:val="center"/>
        </w:trPr>
        <w:tc>
          <w:tcPr>
            <w:tcW w:w="1910" w:type="dxa"/>
            <w:tcBorders>
              <w:top w:val="single" w:sz="4" w:space="0" w:color="000000"/>
              <w:left w:val="single" w:sz="4" w:space="0" w:color="000000"/>
              <w:bottom w:val="single" w:sz="4" w:space="0" w:color="000000"/>
            </w:tcBorders>
          </w:tcPr>
          <w:p w14:paraId="3759F796" w14:textId="77777777" w:rsidR="00CD1128" w:rsidRPr="00CD1128" w:rsidRDefault="00CD1128" w:rsidP="00CD1128">
            <w:pPr>
              <w:snapToGrid w:val="0"/>
              <w:spacing w:before="60" w:after="60" w:line="240" w:lineRule="auto"/>
              <w:rPr>
                <w:rFonts w:ascii="Times New Roman" w:eastAsia="Cambria" w:hAnsi="Times New Roman" w:cs="Times New Roman"/>
                <w:szCs w:val="24"/>
                <w:lang w:eastAsia="en-US"/>
              </w:rPr>
            </w:pPr>
            <w:r w:rsidRPr="00CD1128">
              <w:rPr>
                <w:rFonts w:ascii="Times New Roman" w:eastAsia="Cambria" w:hAnsi="Times New Roman" w:cs="Times New Roman"/>
                <w:szCs w:val="24"/>
                <w:lang w:eastAsia="en-US"/>
              </w:rPr>
              <w:t>CUALITATIVA:</w:t>
            </w:r>
          </w:p>
        </w:tc>
        <w:tc>
          <w:tcPr>
            <w:tcW w:w="2494" w:type="dxa"/>
            <w:tcBorders>
              <w:top w:val="single" w:sz="4" w:space="0" w:color="000000"/>
              <w:left w:val="single" w:sz="4" w:space="0" w:color="000000"/>
              <w:bottom w:val="single" w:sz="4" w:space="0" w:color="000000"/>
              <w:right w:val="single" w:sz="4" w:space="0" w:color="000000"/>
            </w:tcBorders>
          </w:tcPr>
          <w:p w14:paraId="117C00B9" w14:textId="77777777" w:rsidR="00CD1128" w:rsidRPr="00CD1128" w:rsidRDefault="00CD1128" w:rsidP="00CD1128">
            <w:pPr>
              <w:snapToGrid w:val="0"/>
              <w:spacing w:before="60" w:after="60" w:line="240" w:lineRule="auto"/>
              <w:rPr>
                <w:rFonts w:ascii="Times New Roman" w:eastAsia="Cambria" w:hAnsi="Times New Roman" w:cs="Times New Roman"/>
                <w:szCs w:val="24"/>
                <w:lang w:eastAsia="en-US"/>
              </w:rPr>
            </w:pPr>
          </w:p>
        </w:tc>
      </w:tr>
      <w:tr w:rsidR="00CD1128" w:rsidRPr="00CD1128" w14:paraId="5163F923" w14:textId="77777777" w:rsidTr="00843074">
        <w:trPr>
          <w:jc w:val="center"/>
        </w:trPr>
        <w:tc>
          <w:tcPr>
            <w:tcW w:w="1910" w:type="dxa"/>
            <w:tcBorders>
              <w:top w:val="single" w:sz="4" w:space="0" w:color="000000"/>
              <w:left w:val="single" w:sz="4" w:space="0" w:color="000000"/>
              <w:bottom w:val="single" w:sz="4" w:space="0" w:color="000000"/>
            </w:tcBorders>
          </w:tcPr>
          <w:p w14:paraId="4156AEEF" w14:textId="77777777" w:rsidR="00CD1128" w:rsidRPr="00CD1128" w:rsidRDefault="00CD1128" w:rsidP="00CD1128">
            <w:pPr>
              <w:snapToGrid w:val="0"/>
              <w:spacing w:before="60" w:after="60" w:line="240" w:lineRule="auto"/>
              <w:rPr>
                <w:rFonts w:ascii="Times New Roman" w:eastAsia="Cambria" w:hAnsi="Times New Roman" w:cs="Times New Roman"/>
                <w:szCs w:val="24"/>
                <w:lang w:eastAsia="en-US"/>
              </w:rPr>
            </w:pPr>
            <w:r w:rsidRPr="00CD1128">
              <w:rPr>
                <w:rFonts w:ascii="Times New Roman" w:eastAsia="Cambria" w:hAnsi="Times New Roman" w:cs="Times New Roman"/>
                <w:szCs w:val="24"/>
                <w:lang w:eastAsia="en-US"/>
              </w:rPr>
              <w:t>NUMÉRICA:</w:t>
            </w:r>
          </w:p>
        </w:tc>
        <w:tc>
          <w:tcPr>
            <w:tcW w:w="2494" w:type="dxa"/>
            <w:tcBorders>
              <w:top w:val="single" w:sz="4" w:space="0" w:color="000000"/>
              <w:left w:val="single" w:sz="4" w:space="0" w:color="000000"/>
              <w:bottom w:val="single" w:sz="4" w:space="0" w:color="000000"/>
              <w:right w:val="single" w:sz="4" w:space="0" w:color="000000"/>
            </w:tcBorders>
          </w:tcPr>
          <w:p w14:paraId="3581D8B9" w14:textId="77777777" w:rsidR="00CD1128" w:rsidRPr="00CD1128" w:rsidRDefault="00CD1128" w:rsidP="00CD1128">
            <w:pPr>
              <w:snapToGrid w:val="0"/>
              <w:spacing w:before="60" w:after="60" w:line="240" w:lineRule="auto"/>
              <w:rPr>
                <w:rFonts w:ascii="Times New Roman" w:eastAsia="Cambria" w:hAnsi="Times New Roman" w:cs="Times New Roman"/>
                <w:szCs w:val="24"/>
                <w:lang w:eastAsia="en-US"/>
              </w:rPr>
            </w:pPr>
          </w:p>
        </w:tc>
      </w:tr>
    </w:tbl>
    <w:p w14:paraId="03599BF2" w14:textId="77777777" w:rsidR="00CD1128" w:rsidRPr="00CD1128" w:rsidRDefault="00CD1128" w:rsidP="00CD1128">
      <w:pPr>
        <w:rPr>
          <w:rFonts w:ascii="Calibri" w:eastAsia="SimSun" w:hAnsi="Calibri" w:cs="Arial"/>
          <w:lang w:eastAsia="en-US"/>
        </w:rPr>
      </w:pPr>
    </w:p>
    <w:p w14:paraId="1FC0396E" w14:textId="77777777" w:rsidR="00CD1128" w:rsidRPr="00CD1128" w:rsidRDefault="00CD1128" w:rsidP="00CD1128">
      <w:pPr>
        <w:rPr>
          <w:rFonts w:ascii="Calibri" w:eastAsia="SimSun" w:hAnsi="Calibri" w:cs="Arial"/>
          <w:lang w:eastAsia="en-US"/>
        </w:rPr>
      </w:pPr>
    </w:p>
    <w:tbl>
      <w:tblPr>
        <w:tblW w:w="3303" w:type="pct"/>
        <w:tblInd w:w="1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84"/>
        <w:gridCol w:w="3028"/>
      </w:tblGrid>
      <w:tr w:rsidR="00CD1128" w:rsidRPr="00CD1128" w14:paraId="25C6887A" w14:textId="77777777" w:rsidTr="00843074">
        <w:tc>
          <w:tcPr>
            <w:tcW w:w="2439" w:type="pct"/>
            <w:shd w:val="clear" w:color="auto" w:fill="auto"/>
          </w:tcPr>
          <w:p w14:paraId="2C67F260" w14:textId="77777777" w:rsidR="00CD1128" w:rsidRPr="00CD1128" w:rsidRDefault="00CD1128" w:rsidP="00CD1128">
            <w:pPr>
              <w:snapToGrid w:val="0"/>
              <w:spacing w:before="60" w:after="60" w:line="360" w:lineRule="auto"/>
              <w:rPr>
                <w:rFonts w:ascii="Times New Roman" w:eastAsia="SimSun" w:hAnsi="Times New Roman" w:cs="Times New Roman"/>
                <w:szCs w:val="24"/>
                <w:lang w:eastAsia="en-US"/>
              </w:rPr>
            </w:pPr>
            <w:r w:rsidRPr="00CD1128">
              <w:rPr>
                <w:rFonts w:ascii="Times New Roman" w:eastAsia="SimSun" w:hAnsi="Times New Roman" w:cs="Times New Roman"/>
                <w:szCs w:val="24"/>
                <w:lang w:eastAsia="en-US"/>
              </w:rPr>
              <w:t>Conforme Presidente:</w:t>
            </w:r>
            <w:r w:rsidRPr="00CD1128">
              <w:rPr>
                <w:rFonts w:ascii="Times New Roman" w:eastAsia="SimSun" w:hAnsi="Times New Roman" w:cs="Times New Roman"/>
                <w:szCs w:val="24"/>
                <w:lang w:eastAsia="en-US"/>
              </w:rPr>
              <w:tab/>
            </w:r>
          </w:p>
        </w:tc>
        <w:tc>
          <w:tcPr>
            <w:tcW w:w="2561" w:type="pct"/>
            <w:shd w:val="clear" w:color="auto" w:fill="auto"/>
          </w:tcPr>
          <w:p w14:paraId="2ACA164E" w14:textId="77777777" w:rsidR="00CD1128" w:rsidRPr="00CD1128" w:rsidRDefault="00CD1128" w:rsidP="00CD1128">
            <w:pPr>
              <w:snapToGrid w:val="0"/>
              <w:spacing w:before="60" w:after="60" w:line="360" w:lineRule="auto"/>
              <w:rPr>
                <w:rFonts w:ascii="Times New Roman" w:eastAsia="SimSun" w:hAnsi="Times New Roman" w:cs="Times New Roman"/>
                <w:szCs w:val="24"/>
                <w:lang w:eastAsia="en-US"/>
              </w:rPr>
            </w:pPr>
            <w:r w:rsidRPr="00CD1128">
              <w:rPr>
                <w:rFonts w:ascii="Times New Roman" w:eastAsia="SimSun" w:hAnsi="Times New Roman" w:cs="Times New Roman"/>
                <w:szCs w:val="24"/>
                <w:lang w:eastAsia="en-US"/>
              </w:rPr>
              <w:t>Conforme Secretario:</w:t>
            </w:r>
          </w:p>
        </w:tc>
      </w:tr>
      <w:tr w:rsidR="00CD1128" w:rsidRPr="00CD1128" w14:paraId="2EFDEFCB" w14:textId="77777777" w:rsidTr="00843074">
        <w:tc>
          <w:tcPr>
            <w:tcW w:w="2439" w:type="pct"/>
            <w:shd w:val="clear" w:color="auto" w:fill="auto"/>
          </w:tcPr>
          <w:p w14:paraId="4C6E7780" w14:textId="77777777" w:rsidR="00CD1128" w:rsidRPr="00CD1128" w:rsidRDefault="00CD1128" w:rsidP="00CD1128">
            <w:pPr>
              <w:snapToGrid w:val="0"/>
              <w:spacing w:before="60" w:after="60" w:line="360" w:lineRule="auto"/>
              <w:rPr>
                <w:rFonts w:ascii="Times New Roman" w:eastAsia="SimSun" w:hAnsi="Times New Roman" w:cs="Times New Roman"/>
                <w:szCs w:val="24"/>
                <w:lang w:eastAsia="en-US"/>
              </w:rPr>
            </w:pPr>
          </w:p>
          <w:p w14:paraId="44EB58C5" w14:textId="77777777" w:rsidR="00CD1128" w:rsidRPr="00CD1128" w:rsidRDefault="00CD1128" w:rsidP="00CD1128">
            <w:pPr>
              <w:spacing w:before="60" w:after="60" w:line="360" w:lineRule="auto"/>
              <w:rPr>
                <w:rFonts w:ascii="Times New Roman" w:eastAsia="SimSun" w:hAnsi="Times New Roman" w:cs="Times New Roman"/>
                <w:szCs w:val="24"/>
                <w:lang w:eastAsia="en-US"/>
              </w:rPr>
            </w:pPr>
          </w:p>
          <w:p w14:paraId="13B94D4B" w14:textId="77777777" w:rsidR="00CD1128" w:rsidRPr="00CD1128" w:rsidRDefault="00CD1128" w:rsidP="00CD1128">
            <w:pPr>
              <w:spacing w:before="60" w:after="60" w:line="360" w:lineRule="auto"/>
              <w:rPr>
                <w:rFonts w:ascii="Times New Roman" w:eastAsia="SimSun" w:hAnsi="Times New Roman" w:cs="Times New Roman"/>
                <w:szCs w:val="24"/>
                <w:lang w:eastAsia="en-US"/>
              </w:rPr>
            </w:pPr>
          </w:p>
        </w:tc>
        <w:tc>
          <w:tcPr>
            <w:tcW w:w="2561" w:type="pct"/>
            <w:shd w:val="clear" w:color="auto" w:fill="auto"/>
          </w:tcPr>
          <w:p w14:paraId="46D6F3E9" w14:textId="77777777" w:rsidR="00CD1128" w:rsidRPr="00CD1128" w:rsidRDefault="00CD1128" w:rsidP="00CD1128">
            <w:pPr>
              <w:snapToGrid w:val="0"/>
              <w:spacing w:before="60" w:after="60" w:line="360" w:lineRule="auto"/>
              <w:rPr>
                <w:rFonts w:ascii="Times New Roman" w:eastAsia="SimSun" w:hAnsi="Times New Roman" w:cs="Times New Roman"/>
                <w:szCs w:val="24"/>
                <w:lang w:eastAsia="en-US"/>
              </w:rPr>
            </w:pPr>
          </w:p>
          <w:p w14:paraId="3F581E4A" w14:textId="77777777" w:rsidR="00CD1128" w:rsidRPr="00CD1128" w:rsidRDefault="00CD1128" w:rsidP="00CD1128">
            <w:pPr>
              <w:spacing w:before="60" w:after="60" w:line="360" w:lineRule="auto"/>
              <w:rPr>
                <w:rFonts w:ascii="Times New Roman" w:eastAsia="SimSun" w:hAnsi="Times New Roman" w:cs="Times New Roman"/>
                <w:szCs w:val="24"/>
                <w:lang w:eastAsia="en-US"/>
              </w:rPr>
            </w:pPr>
          </w:p>
          <w:p w14:paraId="328EE542" w14:textId="77777777" w:rsidR="00CD1128" w:rsidRPr="00CD1128" w:rsidRDefault="00CD1128" w:rsidP="00CD1128">
            <w:pPr>
              <w:spacing w:before="60" w:after="60" w:line="360" w:lineRule="auto"/>
              <w:rPr>
                <w:rFonts w:ascii="Times New Roman" w:eastAsia="SimSun" w:hAnsi="Times New Roman" w:cs="Times New Roman"/>
                <w:szCs w:val="24"/>
                <w:lang w:eastAsia="en-US"/>
              </w:rPr>
            </w:pPr>
          </w:p>
        </w:tc>
      </w:tr>
      <w:tr w:rsidR="00CD1128" w:rsidRPr="00CD1128" w14:paraId="6A12EE46" w14:textId="77777777" w:rsidTr="00843074">
        <w:tc>
          <w:tcPr>
            <w:tcW w:w="2439" w:type="pct"/>
            <w:shd w:val="clear" w:color="auto" w:fill="auto"/>
          </w:tcPr>
          <w:p w14:paraId="5EE4F7EA" w14:textId="77777777" w:rsidR="00CD1128" w:rsidRPr="00CD1128" w:rsidRDefault="00CD1128" w:rsidP="00CD1128">
            <w:pPr>
              <w:spacing w:before="120" w:after="240" w:line="360" w:lineRule="auto"/>
              <w:rPr>
                <w:rFonts w:ascii="Times New Roman" w:eastAsia="SimSun" w:hAnsi="Times New Roman" w:cs="Times New Roman"/>
                <w:szCs w:val="24"/>
                <w:lang w:eastAsia="en-US"/>
              </w:rPr>
            </w:pPr>
            <w:r w:rsidRPr="00CD1128">
              <w:rPr>
                <w:rFonts w:ascii="Times New Roman" w:eastAsia="SimSun" w:hAnsi="Times New Roman" w:cs="Times New Roman"/>
                <w:szCs w:val="24"/>
                <w:lang w:eastAsia="en-US"/>
              </w:rPr>
              <w:t>Fdo.:</w:t>
            </w:r>
          </w:p>
          <w:p w14:paraId="1107BC8E" w14:textId="77777777" w:rsidR="00CD1128" w:rsidRPr="00CD1128" w:rsidRDefault="00CD1128" w:rsidP="00CD1128">
            <w:pPr>
              <w:spacing w:before="120" w:after="240" w:line="360" w:lineRule="auto"/>
              <w:rPr>
                <w:rFonts w:ascii="Times New Roman" w:eastAsia="SimSun" w:hAnsi="Times New Roman" w:cs="Times New Roman"/>
                <w:szCs w:val="24"/>
                <w:lang w:eastAsia="en-US"/>
              </w:rPr>
            </w:pPr>
          </w:p>
        </w:tc>
        <w:tc>
          <w:tcPr>
            <w:tcW w:w="2561" w:type="pct"/>
            <w:shd w:val="clear" w:color="auto" w:fill="auto"/>
          </w:tcPr>
          <w:p w14:paraId="70D94051" w14:textId="77777777" w:rsidR="00CD1128" w:rsidRPr="00CD1128" w:rsidRDefault="00CD1128" w:rsidP="00CD1128">
            <w:pPr>
              <w:spacing w:before="120" w:after="240" w:line="360" w:lineRule="auto"/>
              <w:rPr>
                <w:rFonts w:ascii="Times New Roman" w:eastAsia="SimSun" w:hAnsi="Times New Roman" w:cs="Times New Roman"/>
                <w:szCs w:val="24"/>
                <w:lang w:eastAsia="en-US"/>
              </w:rPr>
            </w:pPr>
            <w:r w:rsidRPr="00CD1128">
              <w:rPr>
                <w:rFonts w:ascii="Times New Roman" w:eastAsia="SimSun" w:hAnsi="Times New Roman" w:cs="Times New Roman"/>
                <w:szCs w:val="24"/>
                <w:lang w:eastAsia="en-US"/>
              </w:rPr>
              <w:t>Fdo.:</w:t>
            </w:r>
          </w:p>
          <w:p w14:paraId="59854E1F" w14:textId="77777777" w:rsidR="00CD1128" w:rsidRPr="00CD1128" w:rsidRDefault="00CD1128" w:rsidP="00CD1128">
            <w:pPr>
              <w:spacing w:before="120" w:after="240" w:line="360" w:lineRule="auto"/>
              <w:rPr>
                <w:rFonts w:ascii="Times New Roman" w:eastAsia="SimSun" w:hAnsi="Times New Roman" w:cs="Times New Roman"/>
                <w:szCs w:val="24"/>
                <w:lang w:eastAsia="en-US"/>
              </w:rPr>
            </w:pPr>
          </w:p>
        </w:tc>
      </w:tr>
    </w:tbl>
    <w:p w14:paraId="734BECA9" w14:textId="77777777" w:rsidR="00CD1128" w:rsidRPr="00CD1128" w:rsidRDefault="00CD1128" w:rsidP="00CD1128">
      <w:pPr>
        <w:rPr>
          <w:rFonts w:ascii="Calibri" w:eastAsia="SimSun" w:hAnsi="Calibri" w:cs="Arial"/>
          <w:lang w:eastAsia="en-US"/>
        </w:rPr>
      </w:pPr>
    </w:p>
    <w:p w14:paraId="42C30B8D" w14:textId="77777777" w:rsidR="00CD1128" w:rsidRPr="00CD1128" w:rsidRDefault="00CD1128" w:rsidP="00CD1128">
      <w:pPr>
        <w:rPr>
          <w:rFonts w:ascii="Calibri" w:eastAsia="SimSun" w:hAnsi="Calibri" w:cs="Arial"/>
          <w:lang w:eastAsia="en-US"/>
        </w:rPr>
      </w:pPr>
    </w:p>
    <w:tbl>
      <w:tblPr>
        <w:tblW w:w="459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8"/>
        <w:gridCol w:w="2835"/>
        <w:gridCol w:w="2694"/>
      </w:tblGrid>
      <w:tr w:rsidR="00CD1128" w:rsidRPr="00CD1128" w14:paraId="51D97BE2" w14:textId="77777777" w:rsidTr="00843074">
        <w:tc>
          <w:tcPr>
            <w:tcW w:w="1636" w:type="pct"/>
            <w:shd w:val="clear" w:color="auto" w:fill="auto"/>
          </w:tcPr>
          <w:p w14:paraId="4F9EF950" w14:textId="77777777" w:rsidR="00CD1128" w:rsidRPr="00CD1128" w:rsidRDefault="00CD1128" w:rsidP="00CD1128">
            <w:pPr>
              <w:snapToGrid w:val="0"/>
              <w:spacing w:before="60" w:after="60" w:line="360" w:lineRule="auto"/>
              <w:rPr>
                <w:rFonts w:ascii="Times New Roman" w:eastAsia="SimSun" w:hAnsi="Times New Roman" w:cs="Times New Roman"/>
                <w:szCs w:val="24"/>
                <w:lang w:eastAsia="en-US"/>
              </w:rPr>
            </w:pPr>
            <w:r w:rsidRPr="00CD1128">
              <w:rPr>
                <w:rFonts w:ascii="Times New Roman" w:eastAsia="SimSun" w:hAnsi="Times New Roman" w:cs="Times New Roman"/>
                <w:szCs w:val="24"/>
                <w:lang w:eastAsia="en-US"/>
              </w:rPr>
              <w:t>Conforme Vocal:</w:t>
            </w:r>
            <w:r w:rsidRPr="00CD1128">
              <w:rPr>
                <w:rFonts w:ascii="Times New Roman" w:eastAsia="SimSun" w:hAnsi="Times New Roman" w:cs="Times New Roman"/>
                <w:szCs w:val="24"/>
                <w:lang w:eastAsia="en-US"/>
              </w:rPr>
              <w:tab/>
            </w:r>
          </w:p>
        </w:tc>
        <w:tc>
          <w:tcPr>
            <w:tcW w:w="1725" w:type="pct"/>
            <w:shd w:val="clear" w:color="auto" w:fill="auto"/>
          </w:tcPr>
          <w:p w14:paraId="20CF4AC8" w14:textId="77777777" w:rsidR="00CD1128" w:rsidRPr="00CD1128" w:rsidRDefault="00CD1128" w:rsidP="00CD1128">
            <w:pPr>
              <w:snapToGrid w:val="0"/>
              <w:spacing w:before="60" w:after="60" w:line="360" w:lineRule="auto"/>
              <w:rPr>
                <w:rFonts w:ascii="Times New Roman" w:eastAsia="SimSun" w:hAnsi="Times New Roman" w:cs="Times New Roman"/>
                <w:szCs w:val="24"/>
                <w:lang w:eastAsia="en-US"/>
              </w:rPr>
            </w:pPr>
            <w:r w:rsidRPr="00CD1128">
              <w:rPr>
                <w:rFonts w:ascii="Times New Roman" w:eastAsia="SimSun" w:hAnsi="Times New Roman" w:cs="Times New Roman"/>
                <w:szCs w:val="24"/>
                <w:lang w:eastAsia="en-US"/>
              </w:rPr>
              <w:t>Conforme Vocal:</w:t>
            </w:r>
          </w:p>
        </w:tc>
        <w:tc>
          <w:tcPr>
            <w:tcW w:w="1639" w:type="pct"/>
            <w:shd w:val="clear" w:color="auto" w:fill="auto"/>
          </w:tcPr>
          <w:p w14:paraId="4B749088" w14:textId="77777777" w:rsidR="00CD1128" w:rsidRPr="00CD1128" w:rsidRDefault="00CD1128" w:rsidP="00CD1128">
            <w:pPr>
              <w:snapToGrid w:val="0"/>
              <w:spacing w:before="60" w:after="60" w:line="360" w:lineRule="auto"/>
              <w:rPr>
                <w:rFonts w:ascii="Times New Roman" w:eastAsia="SimSun" w:hAnsi="Times New Roman" w:cs="Times New Roman"/>
                <w:szCs w:val="24"/>
                <w:lang w:eastAsia="en-US"/>
              </w:rPr>
            </w:pPr>
            <w:r w:rsidRPr="00CD1128">
              <w:rPr>
                <w:rFonts w:ascii="Times New Roman" w:eastAsia="SimSun" w:hAnsi="Times New Roman" w:cs="Times New Roman"/>
                <w:szCs w:val="24"/>
                <w:lang w:eastAsia="en-US"/>
              </w:rPr>
              <w:t>Conforme Vocal:</w:t>
            </w:r>
          </w:p>
        </w:tc>
      </w:tr>
      <w:tr w:rsidR="00CD1128" w:rsidRPr="00CD1128" w14:paraId="5120743B" w14:textId="77777777" w:rsidTr="00843074">
        <w:tc>
          <w:tcPr>
            <w:tcW w:w="1636" w:type="pct"/>
            <w:shd w:val="clear" w:color="auto" w:fill="auto"/>
          </w:tcPr>
          <w:p w14:paraId="1F727C13" w14:textId="77777777" w:rsidR="00CD1128" w:rsidRPr="00CD1128" w:rsidRDefault="00CD1128" w:rsidP="00CD1128">
            <w:pPr>
              <w:snapToGrid w:val="0"/>
              <w:spacing w:before="60" w:after="60" w:line="360" w:lineRule="auto"/>
              <w:rPr>
                <w:rFonts w:ascii="Times New Roman" w:eastAsia="SimSun" w:hAnsi="Times New Roman" w:cs="Times New Roman"/>
                <w:szCs w:val="24"/>
                <w:lang w:eastAsia="en-US"/>
              </w:rPr>
            </w:pPr>
          </w:p>
          <w:p w14:paraId="060E98C2" w14:textId="77777777" w:rsidR="00CD1128" w:rsidRPr="00CD1128" w:rsidRDefault="00CD1128" w:rsidP="00CD1128">
            <w:pPr>
              <w:spacing w:before="60" w:after="60" w:line="360" w:lineRule="auto"/>
              <w:rPr>
                <w:rFonts w:ascii="Times New Roman" w:eastAsia="SimSun" w:hAnsi="Times New Roman" w:cs="Times New Roman"/>
                <w:szCs w:val="24"/>
                <w:lang w:eastAsia="en-US"/>
              </w:rPr>
            </w:pPr>
          </w:p>
          <w:p w14:paraId="7906F243" w14:textId="77777777" w:rsidR="00CD1128" w:rsidRPr="00CD1128" w:rsidRDefault="00CD1128" w:rsidP="00CD1128">
            <w:pPr>
              <w:spacing w:before="60" w:after="60" w:line="360" w:lineRule="auto"/>
              <w:rPr>
                <w:rFonts w:ascii="Times New Roman" w:eastAsia="SimSun" w:hAnsi="Times New Roman" w:cs="Times New Roman"/>
                <w:szCs w:val="24"/>
                <w:lang w:eastAsia="en-US"/>
              </w:rPr>
            </w:pPr>
          </w:p>
        </w:tc>
        <w:tc>
          <w:tcPr>
            <w:tcW w:w="1725" w:type="pct"/>
            <w:shd w:val="clear" w:color="auto" w:fill="auto"/>
          </w:tcPr>
          <w:p w14:paraId="1A88DF7D" w14:textId="77777777" w:rsidR="00CD1128" w:rsidRPr="00CD1128" w:rsidRDefault="00CD1128" w:rsidP="00CD1128">
            <w:pPr>
              <w:snapToGrid w:val="0"/>
              <w:spacing w:before="60" w:after="60" w:line="360" w:lineRule="auto"/>
              <w:rPr>
                <w:rFonts w:ascii="Times New Roman" w:eastAsia="SimSun" w:hAnsi="Times New Roman" w:cs="Times New Roman"/>
                <w:szCs w:val="24"/>
                <w:lang w:eastAsia="en-US"/>
              </w:rPr>
            </w:pPr>
          </w:p>
          <w:p w14:paraId="0FF28EA9" w14:textId="77777777" w:rsidR="00CD1128" w:rsidRPr="00CD1128" w:rsidRDefault="00CD1128" w:rsidP="00CD1128">
            <w:pPr>
              <w:spacing w:before="60" w:after="60" w:line="360" w:lineRule="auto"/>
              <w:rPr>
                <w:rFonts w:ascii="Times New Roman" w:eastAsia="SimSun" w:hAnsi="Times New Roman" w:cs="Times New Roman"/>
                <w:szCs w:val="24"/>
                <w:lang w:eastAsia="en-US"/>
              </w:rPr>
            </w:pPr>
          </w:p>
          <w:p w14:paraId="6757B179" w14:textId="77777777" w:rsidR="00CD1128" w:rsidRPr="00CD1128" w:rsidRDefault="00CD1128" w:rsidP="00CD1128">
            <w:pPr>
              <w:spacing w:before="60" w:after="60" w:line="360" w:lineRule="auto"/>
              <w:rPr>
                <w:rFonts w:ascii="Times New Roman" w:eastAsia="SimSun" w:hAnsi="Times New Roman" w:cs="Times New Roman"/>
                <w:szCs w:val="24"/>
                <w:lang w:eastAsia="en-US"/>
              </w:rPr>
            </w:pPr>
          </w:p>
        </w:tc>
        <w:tc>
          <w:tcPr>
            <w:tcW w:w="1639" w:type="pct"/>
            <w:shd w:val="clear" w:color="auto" w:fill="auto"/>
          </w:tcPr>
          <w:p w14:paraId="2A40651F" w14:textId="77777777" w:rsidR="00CD1128" w:rsidRPr="00CD1128" w:rsidRDefault="00CD1128" w:rsidP="00CD1128">
            <w:pPr>
              <w:snapToGrid w:val="0"/>
              <w:spacing w:before="60" w:after="60" w:line="360" w:lineRule="auto"/>
              <w:rPr>
                <w:rFonts w:ascii="Times New Roman" w:eastAsia="SimSun" w:hAnsi="Times New Roman" w:cs="Times New Roman"/>
                <w:szCs w:val="24"/>
                <w:lang w:eastAsia="en-US"/>
              </w:rPr>
            </w:pPr>
          </w:p>
          <w:p w14:paraId="03741AE6" w14:textId="77777777" w:rsidR="00CD1128" w:rsidRPr="00CD1128" w:rsidRDefault="00CD1128" w:rsidP="00CD1128">
            <w:pPr>
              <w:spacing w:before="60" w:after="60" w:line="360" w:lineRule="auto"/>
              <w:rPr>
                <w:rFonts w:ascii="Times New Roman" w:eastAsia="SimSun" w:hAnsi="Times New Roman" w:cs="Times New Roman"/>
                <w:szCs w:val="24"/>
                <w:lang w:eastAsia="en-US"/>
              </w:rPr>
            </w:pPr>
          </w:p>
          <w:p w14:paraId="1838ABB8" w14:textId="77777777" w:rsidR="00CD1128" w:rsidRPr="00CD1128" w:rsidRDefault="00CD1128" w:rsidP="00CD1128">
            <w:pPr>
              <w:spacing w:before="60" w:after="60" w:line="360" w:lineRule="auto"/>
              <w:rPr>
                <w:rFonts w:ascii="Times New Roman" w:eastAsia="SimSun" w:hAnsi="Times New Roman" w:cs="Times New Roman"/>
                <w:szCs w:val="24"/>
                <w:lang w:eastAsia="en-US"/>
              </w:rPr>
            </w:pPr>
          </w:p>
        </w:tc>
      </w:tr>
      <w:tr w:rsidR="00CD1128" w:rsidRPr="00CD1128" w14:paraId="250C36D5" w14:textId="77777777" w:rsidTr="00843074">
        <w:tc>
          <w:tcPr>
            <w:tcW w:w="1636" w:type="pct"/>
            <w:shd w:val="clear" w:color="auto" w:fill="auto"/>
          </w:tcPr>
          <w:p w14:paraId="6517D2B9" w14:textId="77777777" w:rsidR="00CD1128" w:rsidRPr="00CD1128" w:rsidRDefault="00CD1128" w:rsidP="00CD1128">
            <w:pPr>
              <w:spacing w:before="120" w:after="240" w:line="360" w:lineRule="auto"/>
              <w:rPr>
                <w:rFonts w:ascii="Times New Roman" w:eastAsia="SimSun" w:hAnsi="Times New Roman" w:cs="Times New Roman"/>
                <w:szCs w:val="24"/>
                <w:lang w:eastAsia="en-US"/>
              </w:rPr>
            </w:pPr>
            <w:r w:rsidRPr="00CD1128">
              <w:rPr>
                <w:rFonts w:ascii="Times New Roman" w:eastAsia="SimSun" w:hAnsi="Times New Roman" w:cs="Times New Roman"/>
                <w:szCs w:val="24"/>
                <w:lang w:eastAsia="en-US"/>
              </w:rPr>
              <w:t>Fdo.:</w:t>
            </w:r>
          </w:p>
          <w:p w14:paraId="5DFBF47F" w14:textId="77777777" w:rsidR="00CD1128" w:rsidRPr="00CD1128" w:rsidRDefault="00CD1128" w:rsidP="00CD1128">
            <w:pPr>
              <w:spacing w:before="120" w:after="240" w:line="360" w:lineRule="auto"/>
              <w:rPr>
                <w:rFonts w:ascii="Times New Roman" w:eastAsia="SimSun" w:hAnsi="Times New Roman" w:cs="Times New Roman"/>
                <w:szCs w:val="24"/>
                <w:lang w:eastAsia="en-US"/>
              </w:rPr>
            </w:pPr>
          </w:p>
        </w:tc>
        <w:tc>
          <w:tcPr>
            <w:tcW w:w="1725" w:type="pct"/>
            <w:shd w:val="clear" w:color="auto" w:fill="auto"/>
          </w:tcPr>
          <w:p w14:paraId="25DF9E8E" w14:textId="77777777" w:rsidR="00CD1128" w:rsidRPr="00CD1128" w:rsidRDefault="00CD1128" w:rsidP="00CD1128">
            <w:pPr>
              <w:spacing w:before="120" w:after="240" w:line="360" w:lineRule="auto"/>
              <w:rPr>
                <w:rFonts w:ascii="Times New Roman" w:eastAsia="SimSun" w:hAnsi="Times New Roman" w:cs="Times New Roman"/>
                <w:szCs w:val="24"/>
                <w:lang w:eastAsia="en-US"/>
              </w:rPr>
            </w:pPr>
            <w:r w:rsidRPr="00CD1128">
              <w:rPr>
                <w:rFonts w:ascii="Times New Roman" w:eastAsia="SimSun" w:hAnsi="Times New Roman" w:cs="Times New Roman"/>
                <w:szCs w:val="24"/>
                <w:lang w:eastAsia="en-US"/>
              </w:rPr>
              <w:t>Fdo.:</w:t>
            </w:r>
          </w:p>
          <w:p w14:paraId="0ED26F14" w14:textId="77777777" w:rsidR="00CD1128" w:rsidRPr="00CD1128" w:rsidRDefault="00CD1128" w:rsidP="00CD1128">
            <w:pPr>
              <w:spacing w:before="120" w:after="240" w:line="360" w:lineRule="auto"/>
              <w:rPr>
                <w:rFonts w:ascii="Times New Roman" w:eastAsia="SimSun" w:hAnsi="Times New Roman" w:cs="Times New Roman"/>
                <w:szCs w:val="24"/>
                <w:lang w:eastAsia="en-US"/>
              </w:rPr>
            </w:pPr>
          </w:p>
        </w:tc>
        <w:tc>
          <w:tcPr>
            <w:tcW w:w="1639" w:type="pct"/>
            <w:shd w:val="clear" w:color="auto" w:fill="auto"/>
          </w:tcPr>
          <w:p w14:paraId="39FBFC4D" w14:textId="77777777" w:rsidR="00CD1128" w:rsidRPr="00CD1128" w:rsidRDefault="00CD1128" w:rsidP="00CD1128">
            <w:pPr>
              <w:spacing w:before="120" w:after="240" w:line="360" w:lineRule="auto"/>
              <w:rPr>
                <w:rFonts w:ascii="Times New Roman" w:eastAsia="SimSun" w:hAnsi="Times New Roman" w:cs="Times New Roman"/>
                <w:szCs w:val="24"/>
                <w:lang w:eastAsia="en-US"/>
              </w:rPr>
            </w:pPr>
            <w:r w:rsidRPr="00CD1128">
              <w:rPr>
                <w:rFonts w:ascii="Times New Roman" w:eastAsia="SimSun" w:hAnsi="Times New Roman" w:cs="Times New Roman"/>
                <w:szCs w:val="24"/>
                <w:lang w:eastAsia="en-US"/>
              </w:rPr>
              <w:t>Fdo.:</w:t>
            </w:r>
          </w:p>
          <w:p w14:paraId="130AEBFE" w14:textId="77777777" w:rsidR="00CD1128" w:rsidRPr="00CD1128" w:rsidRDefault="00CD1128" w:rsidP="00CD1128">
            <w:pPr>
              <w:spacing w:before="120" w:after="240" w:line="360" w:lineRule="auto"/>
              <w:rPr>
                <w:rFonts w:ascii="Times New Roman" w:eastAsia="SimSun" w:hAnsi="Times New Roman" w:cs="Times New Roman"/>
                <w:szCs w:val="24"/>
                <w:lang w:eastAsia="en-US"/>
              </w:rPr>
            </w:pPr>
          </w:p>
        </w:tc>
      </w:tr>
    </w:tbl>
    <w:p w14:paraId="60A04EC3" w14:textId="77777777" w:rsidR="00CD1128" w:rsidRPr="00CD1128" w:rsidRDefault="00CD1128" w:rsidP="00CD1128">
      <w:pPr>
        <w:rPr>
          <w:rFonts w:ascii="Calibri" w:eastAsia="SimSun" w:hAnsi="Calibri" w:cs="Arial"/>
          <w:lang w:eastAsia="en-US"/>
        </w:rPr>
      </w:pPr>
    </w:p>
    <w:p w14:paraId="00FA7053" w14:textId="77777777" w:rsidR="00CD1128" w:rsidRPr="00CD1128" w:rsidRDefault="00CD1128" w:rsidP="00CD1128">
      <w:pPr>
        <w:rPr>
          <w:rFonts w:ascii="Calibri" w:eastAsia="SimSun" w:hAnsi="Calibri" w:cs="Arial"/>
          <w:lang w:eastAsia="en-US"/>
        </w:rPr>
      </w:pPr>
    </w:p>
    <w:p w14:paraId="22B3DFB2" w14:textId="77777777" w:rsidR="00CD1128" w:rsidRPr="00CD1128" w:rsidRDefault="00CD1128" w:rsidP="00CD1128">
      <w:pPr>
        <w:rPr>
          <w:rFonts w:ascii="Calibri" w:eastAsia="SimSun" w:hAnsi="Calibri" w:cs="Arial"/>
          <w:lang w:eastAsia="en-US"/>
        </w:rPr>
      </w:pPr>
    </w:p>
    <w:p w14:paraId="69996456" w14:textId="77777777" w:rsidR="00CD1128" w:rsidRPr="00CD1128" w:rsidRDefault="00CD1128" w:rsidP="00CD1128">
      <w:pPr>
        <w:rPr>
          <w:rFonts w:ascii="Calibri" w:eastAsia="SimSun" w:hAnsi="Calibri" w:cs="Arial"/>
          <w:lang w:eastAsia="en-US"/>
        </w:rPr>
      </w:pPr>
    </w:p>
    <w:p w14:paraId="3CAB372F" w14:textId="77777777" w:rsidR="00CD1128" w:rsidRPr="00CD1128" w:rsidRDefault="00CD1128" w:rsidP="00CD1128">
      <w:pPr>
        <w:rPr>
          <w:rFonts w:ascii="Calibri" w:eastAsia="SimSun" w:hAnsi="Calibri" w:cs="Arial"/>
          <w:lang w:eastAsia="en-US"/>
        </w:rPr>
      </w:pPr>
    </w:p>
    <w:p w14:paraId="0F70D281" w14:textId="77777777" w:rsidR="00CD1128" w:rsidRPr="00CD1128" w:rsidRDefault="00CD1128" w:rsidP="00CD1128">
      <w:pPr>
        <w:spacing w:before="240" w:after="240" w:line="360" w:lineRule="auto"/>
        <w:rPr>
          <w:rFonts w:ascii="Times New Roman" w:eastAsia="SimSun" w:hAnsi="Times New Roman" w:cs="Times New Roman"/>
          <w:szCs w:val="24"/>
          <w:lang w:eastAsia="en-US"/>
        </w:rPr>
      </w:pPr>
      <w:r w:rsidRPr="00CD1128">
        <w:rPr>
          <w:rFonts w:ascii="Times New Roman" w:eastAsia="SimSun" w:hAnsi="Times New Roman" w:cs="Times New Roman"/>
          <w:szCs w:val="24"/>
          <w:lang w:eastAsia="en-US"/>
        </w:rPr>
        <w:t xml:space="preserve">Lugar y fecha: Pozuelo de Alarcón, a ____ </w:t>
      </w:r>
      <w:proofErr w:type="spellStart"/>
      <w:r w:rsidRPr="00CD1128">
        <w:rPr>
          <w:rFonts w:ascii="Times New Roman" w:eastAsia="SimSun" w:hAnsi="Times New Roman" w:cs="Times New Roman"/>
          <w:szCs w:val="24"/>
          <w:lang w:eastAsia="en-US"/>
        </w:rPr>
        <w:t>de</w:t>
      </w:r>
      <w:proofErr w:type="spellEnd"/>
      <w:r w:rsidRPr="00CD1128">
        <w:rPr>
          <w:rFonts w:ascii="Times New Roman" w:eastAsia="SimSun" w:hAnsi="Times New Roman" w:cs="Times New Roman"/>
          <w:szCs w:val="24"/>
          <w:lang w:eastAsia="en-US"/>
        </w:rPr>
        <w:t xml:space="preserve"> ______________ </w:t>
      </w:r>
      <w:proofErr w:type="spellStart"/>
      <w:r w:rsidRPr="00CD1128">
        <w:rPr>
          <w:rFonts w:ascii="Times New Roman" w:eastAsia="SimSun" w:hAnsi="Times New Roman" w:cs="Times New Roman"/>
          <w:szCs w:val="24"/>
          <w:lang w:eastAsia="en-US"/>
        </w:rPr>
        <w:t>de</w:t>
      </w:r>
      <w:proofErr w:type="spellEnd"/>
      <w:r w:rsidRPr="00CD1128">
        <w:rPr>
          <w:rFonts w:ascii="Times New Roman" w:eastAsia="SimSun" w:hAnsi="Times New Roman" w:cs="Times New Roman"/>
          <w:szCs w:val="24"/>
          <w:lang w:eastAsia="en-US"/>
        </w:rPr>
        <w:t xml:space="preserve"> 202__</w:t>
      </w:r>
    </w:p>
    <w:p w14:paraId="76485CD3" w14:textId="77777777" w:rsidR="00CD1128" w:rsidRPr="00CD1128" w:rsidRDefault="00CD1128" w:rsidP="00CD1128">
      <w:pPr>
        <w:spacing w:before="240" w:after="240" w:line="360" w:lineRule="auto"/>
        <w:rPr>
          <w:rFonts w:ascii="Times New Roman" w:eastAsia="SimSun" w:hAnsi="Times New Roman" w:cs="Times New Roman"/>
          <w:szCs w:val="24"/>
          <w:lang w:eastAsia="en-US"/>
        </w:rPr>
      </w:pPr>
    </w:p>
    <w:p w14:paraId="511E132C" w14:textId="77777777" w:rsidR="00CD1128" w:rsidRPr="00CD1128" w:rsidRDefault="00CD1128" w:rsidP="00CD1128">
      <w:pPr>
        <w:spacing w:before="120" w:after="240" w:line="360" w:lineRule="auto"/>
        <w:rPr>
          <w:rFonts w:ascii="Cambria" w:eastAsia="Times New Roman" w:hAnsi="Cambria" w:cs="Times New Roman"/>
          <w:color w:val="000000"/>
          <w:sz w:val="44"/>
          <w:szCs w:val="44"/>
          <w:lang w:eastAsia="es-ES_tradnl"/>
        </w:rPr>
        <w:sectPr w:rsidR="00CD1128" w:rsidRPr="00CD1128" w:rsidSect="00C73977">
          <w:type w:val="oddPage"/>
          <w:pgSz w:w="11907" w:h="16840" w:code="9"/>
          <w:pgMar w:top="1304" w:right="1247" w:bottom="1304" w:left="1247" w:header="720" w:footer="720" w:gutter="454"/>
          <w:cols w:space="720"/>
          <w:docGrid w:linePitch="299"/>
        </w:sectPr>
      </w:pPr>
    </w:p>
    <w:p w14:paraId="09D25707" w14:textId="77777777" w:rsidR="00CD1128" w:rsidRPr="00CD1128" w:rsidRDefault="00CD1128" w:rsidP="00CD1128">
      <w:pPr>
        <w:rPr>
          <w:rFonts w:ascii="Calibri" w:eastAsia="SimSun" w:hAnsi="Calibri" w:cs="Arial"/>
          <w:lang w:eastAsia="es-ES_tradnl"/>
        </w:rPr>
      </w:pPr>
    </w:p>
    <w:p w14:paraId="65616B6D" w14:textId="77777777" w:rsidR="00CD1128" w:rsidRPr="00CD1128" w:rsidRDefault="00CD1128" w:rsidP="00CD1128">
      <w:pPr>
        <w:rPr>
          <w:rFonts w:ascii="Calibri" w:eastAsia="SimSun" w:hAnsi="Calibri" w:cs="Arial"/>
          <w:lang w:eastAsia="es-ES_tradnl"/>
        </w:rPr>
      </w:pPr>
    </w:p>
    <w:p w14:paraId="6563242A" w14:textId="77777777" w:rsidR="00CD1128" w:rsidRPr="00CD1128" w:rsidRDefault="00CD1128" w:rsidP="00CD1128">
      <w:pPr>
        <w:rPr>
          <w:rFonts w:ascii="Calibri" w:eastAsia="SimSun" w:hAnsi="Calibri" w:cs="Arial"/>
          <w:lang w:eastAsia="es-ES_tradnl"/>
        </w:rPr>
      </w:pPr>
    </w:p>
    <w:p w14:paraId="276F4ADB" w14:textId="77777777" w:rsidR="00CD1128" w:rsidRPr="00CD1128" w:rsidRDefault="00CD1128" w:rsidP="00CD1128">
      <w:pPr>
        <w:rPr>
          <w:rFonts w:ascii="Calibri" w:eastAsia="SimSun" w:hAnsi="Calibri" w:cs="Arial"/>
          <w:lang w:eastAsia="es-ES_tradnl"/>
        </w:rPr>
      </w:pPr>
    </w:p>
    <w:p w14:paraId="7397871A" w14:textId="77777777" w:rsidR="00CD1128" w:rsidRPr="00CD1128" w:rsidRDefault="00CD1128" w:rsidP="00CD1128">
      <w:pPr>
        <w:rPr>
          <w:rFonts w:ascii="Calibri" w:eastAsia="SimSun" w:hAnsi="Calibri" w:cs="Arial"/>
          <w:lang w:eastAsia="es-ES_tradnl"/>
        </w:rPr>
      </w:pPr>
    </w:p>
    <w:p w14:paraId="1726DE98" w14:textId="77777777" w:rsidR="00CD1128" w:rsidRPr="00CD1128" w:rsidRDefault="00CD1128" w:rsidP="00CD1128">
      <w:pPr>
        <w:rPr>
          <w:rFonts w:ascii="Calibri" w:eastAsia="SimSun" w:hAnsi="Calibri" w:cs="Arial"/>
          <w:lang w:eastAsia="es-ES_tradnl"/>
        </w:rPr>
      </w:pPr>
    </w:p>
    <w:p w14:paraId="4936214B" w14:textId="77777777" w:rsidR="00CD1128" w:rsidRPr="00CD1128" w:rsidRDefault="00CD1128" w:rsidP="00CD1128">
      <w:pPr>
        <w:rPr>
          <w:rFonts w:ascii="Calibri" w:eastAsia="SimSun" w:hAnsi="Calibri" w:cs="Arial"/>
          <w:lang w:eastAsia="es-ES_tradnl"/>
        </w:rPr>
      </w:pPr>
    </w:p>
    <w:p w14:paraId="3CA81D4D" w14:textId="77777777" w:rsidR="00CD1128" w:rsidRPr="00CD1128" w:rsidRDefault="00CD1128" w:rsidP="00CD1128">
      <w:pPr>
        <w:rPr>
          <w:rFonts w:ascii="Calibri" w:eastAsia="SimSun" w:hAnsi="Calibri" w:cs="Arial"/>
          <w:lang w:eastAsia="es-ES_tradnl"/>
        </w:rPr>
      </w:pPr>
    </w:p>
    <w:p w14:paraId="1878F1C2" w14:textId="77777777" w:rsidR="00CD1128" w:rsidRPr="00CD1128" w:rsidRDefault="00CD1128" w:rsidP="00CD1128">
      <w:pPr>
        <w:rPr>
          <w:rFonts w:ascii="Calibri" w:eastAsia="SimSun" w:hAnsi="Calibri" w:cs="Arial"/>
          <w:lang w:eastAsia="es-ES_tradnl"/>
        </w:rPr>
      </w:pPr>
    </w:p>
    <w:p w14:paraId="72DF70B2" w14:textId="77777777" w:rsidR="00CD1128" w:rsidRPr="00CD1128" w:rsidRDefault="00CD1128" w:rsidP="00CD1128">
      <w:pPr>
        <w:rPr>
          <w:rFonts w:ascii="Calibri" w:eastAsia="SimSun" w:hAnsi="Calibri" w:cs="Arial"/>
          <w:lang w:eastAsia="es-ES_tradnl"/>
        </w:rPr>
      </w:pPr>
    </w:p>
    <w:p w14:paraId="00F358F9" w14:textId="77777777" w:rsidR="00CD1128" w:rsidRPr="00CD1128" w:rsidRDefault="00CD1128" w:rsidP="00CD1128">
      <w:pPr>
        <w:rPr>
          <w:rFonts w:ascii="Calibri" w:eastAsia="SimSun" w:hAnsi="Calibri" w:cs="Arial"/>
          <w:lang w:eastAsia="es-ES_tradnl"/>
        </w:rPr>
      </w:pPr>
    </w:p>
    <w:p w14:paraId="12A90920" w14:textId="77777777" w:rsidR="00CD1128" w:rsidRPr="00CD1128" w:rsidRDefault="00CD1128" w:rsidP="00CD1128">
      <w:pPr>
        <w:rPr>
          <w:rFonts w:ascii="Cambria" w:eastAsia="SimSun" w:hAnsi="Cambria" w:cs="Arial"/>
          <w:i/>
          <w:sz w:val="28"/>
          <w:szCs w:val="24"/>
          <w:highlight w:val="yellow"/>
          <w:lang w:eastAsia="es-ES_tradnl"/>
        </w:rPr>
      </w:pPr>
      <w:r w:rsidRPr="00CD1128">
        <w:rPr>
          <w:rFonts w:ascii="Cambria" w:eastAsia="SimSun" w:hAnsi="Cambria" w:cs="Arial"/>
          <w:i/>
          <w:sz w:val="28"/>
          <w:szCs w:val="24"/>
          <w:highlight w:val="yellow"/>
          <w:lang w:eastAsia="es-ES_tradnl"/>
        </w:rPr>
        <w:t xml:space="preserve">Aquí iría una o varias citas o frases célebres que tengan relación con el proyecto (opcional). </w:t>
      </w:r>
    </w:p>
    <w:p w14:paraId="79CFBABC" w14:textId="77777777" w:rsidR="00CD1128" w:rsidRPr="00CD1128" w:rsidRDefault="00CD1128" w:rsidP="00CD1128">
      <w:pPr>
        <w:rPr>
          <w:rFonts w:ascii="Cambria" w:eastAsia="SimSun" w:hAnsi="Cambria" w:cs="Arial"/>
          <w:i/>
          <w:sz w:val="28"/>
          <w:szCs w:val="24"/>
          <w:lang w:eastAsia="es-ES_tradnl"/>
        </w:rPr>
      </w:pPr>
      <w:r w:rsidRPr="00CD1128">
        <w:rPr>
          <w:rFonts w:ascii="Cambria" w:eastAsia="SimSun" w:hAnsi="Cambria" w:cs="Arial"/>
          <w:i/>
          <w:sz w:val="28"/>
          <w:szCs w:val="24"/>
          <w:highlight w:val="yellow"/>
          <w:lang w:eastAsia="es-ES_tradnl"/>
        </w:rPr>
        <w:t>Si no hubiera, debe eliminarse esta sección.</w:t>
      </w:r>
    </w:p>
    <w:p w14:paraId="313BA6C9" w14:textId="77777777" w:rsidR="00CD1128" w:rsidRPr="00CD1128" w:rsidRDefault="00CD1128" w:rsidP="00CD1128">
      <w:pPr>
        <w:rPr>
          <w:rFonts w:ascii="Calibri" w:eastAsia="SimSun" w:hAnsi="Calibri" w:cs="Arial"/>
          <w:sz w:val="28"/>
          <w:szCs w:val="24"/>
          <w:lang w:eastAsia="es-ES_tradnl"/>
        </w:rPr>
      </w:pPr>
    </w:p>
    <w:p w14:paraId="587A3F37" w14:textId="77777777" w:rsidR="00CD1128" w:rsidRPr="00CD1128" w:rsidRDefault="00CD1128" w:rsidP="00CD1128">
      <w:pPr>
        <w:rPr>
          <w:rFonts w:ascii="Calibri" w:eastAsia="SimSun" w:hAnsi="Calibri" w:cs="Arial"/>
          <w:sz w:val="28"/>
          <w:szCs w:val="24"/>
          <w:lang w:eastAsia="es-ES_tradnl"/>
        </w:rPr>
        <w:sectPr w:rsidR="00CD1128" w:rsidRPr="00CD1128" w:rsidSect="00C73977">
          <w:type w:val="oddPage"/>
          <w:pgSz w:w="11907" w:h="16840" w:code="9"/>
          <w:pgMar w:top="1304" w:right="1247" w:bottom="1304" w:left="1247" w:header="720" w:footer="720" w:gutter="454"/>
          <w:cols w:space="720"/>
          <w:docGrid w:linePitch="299"/>
        </w:sectPr>
      </w:pPr>
    </w:p>
    <w:p w14:paraId="64D804C8" w14:textId="77777777" w:rsidR="00CD1128" w:rsidRPr="00CD1128" w:rsidRDefault="00CD1128" w:rsidP="00CD1128">
      <w:pPr>
        <w:spacing w:before="120" w:after="240" w:line="360" w:lineRule="auto"/>
        <w:rPr>
          <w:rFonts w:ascii="Times New Roman" w:eastAsia="Times New Roman" w:hAnsi="Times New Roman" w:cs="Arial"/>
          <w:i/>
          <w:color w:val="000000"/>
          <w:sz w:val="28"/>
          <w:szCs w:val="24"/>
          <w:lang w:eastAsia="es-ES_tradnl"/>
        </w:rPr>
      </w:pPr>
    </w:p>
    <w:p w14:paraId="4E3C6AC3" w14:textId="77777777" w:rsidR="00CD1128" w:rsidRPr="00CD1128" w:rsidRDefault="00CD1128" w:rsidP="00CD1128">
      <w:pPr>
        <w:rPr>
          <w:rFonts w:ascii="Calibri" w:eastAsia="SimSun" w:hAnsi="Calibri" w:cs="Arial"/>
          <w:lang w:eastAsia="es-ES_tradnl"/>
        </w:rPr>
      </w:pPr>
    </w:p>
    <w:p w14:paraId="7ED88936" w14:textId="77777777" w:rsidR="00CD1128" w:rsidRPr="00CD1128" w:rsidRDefault="00CD1128" w:rsidP="00CD1128">
      <w:pPr>
        <w:rPr>
          <w:rFonts w:ascii="Calibri" w:eastAsia="SimSun" w:hAnsi="Calibri" w:cs="Arial"/>
          <w:lang w:eastAsia="es-ES_tradnl"/>
        </w:rPr>
      </w:pPr>
    </w:p>
    <w:p w14:paraId="5414DCAB" w14:textId="77777777" w:rsidR="00CD1128" w:rsidRPr="00CD1128" w:rsidRDefault="00CD1128" w:rsidP="00CD1128">
      <w:pPr>
        <w:rPr>
          <w:rFonts w:ascii="Calibri" w:eastAsia="SimSun" w:hAnsi="Calibri" w:cs="Arial"/>
          <w:lang w:eastAsia="es-ES_tradnl"/>
        </w:rPr>
      </w:pPr>
    </w:p>
    <w:p w14:paraId="3F62764B" w14:textId="77777777" w:rsidR="00CD1128" w:rsidRPr="00CD1128" w:rsidRDefault="00CD1128" w:rsidP="00CD1128">
      <w:pPr>
        <w:rPr>
          <w:rFonts w:ascii="Calibri" w:eastAsia="SimSun" w:hAnsi="Calibri" w:cs="Arial"/>
          <w:lang w:eastAsia="es-ES_tradnl"/>
        </w:rPr>
      </w:pPr>
    </w:p>
    <w:p w14:paraId="3F6103D9" w14:textId="77777777" w:rsidR="00CD1128" w:rsidRPr="00CD1128" w:rsidRDefault="00CD1128" w:rsidP="00CD1128">
      <w:pPr>
        <w:rPr>
          <w:rFonts w:ascii="Calibri" w:eastAsia="SimSun" w:hAnsi="Calibri" w:cs="Arial"/>
          <w:lang w:eastAsia="es-ES_tradnl"/>
        </w:rPr>
      </w:pPr>
    </w:p>
    <w:p w14:paraId="07DD6531" w14:textId="77777777" w:rsidR="00CD1128" w:rsidRPr="00CD1128" w:rsidRDefault="00CD1128" w:rsidP="00CD1128">
      <w:pPr>
        <w:rPr>
          <w:rFonts w:ascii="Calibri" w:eastAsia="SimSun" w:hAnsi="Calibri" w:cs="Arial"/>
          <w:lang w:eastAsia="es-ES_tradnl"/>
        </w:rPr>
      </w:pPr>
    </w:p>
    <w:p w14:paraId="537FB59B" w14:textId="77777777" w:rsidR="00CD1128" w:rsidRPr="00CD1128" w:rsidRDefault="00CD1128" w:rsidP="00CD1128">
      <w:pPr>
        <w:rPr>
          <w:rFonts w:ascii="Calibri" w:eastAsia="SimSun" w:hAnsi="Calibri" w:cs="Arial"/>
          <w:lang w:eastAsia="es-ES_tradnl"/>
        </w:rPr>
      </w:pPr>
    </w:p>
    <w:p w14:paraId="6566ECF9" w14:textId="77777777" w:rsidR="00CD1128" w:rsidRPr="00CD1128" w:rsidRDefault="00CD1128" w:rsidP="00CD1128">
      <w:pPr>
        <w:rPr>
          <w:rFonts w:ascii="Calibri" w:eastAsia="SimSun" w:hAnsi="Calibri" w:cs="Arial"/>
          <w:lang w:eastAsia="es-ES_tradnl"/>
        </w:rPr>
      </w:pPr>
    </w:p>
    <w:p w14:paraId="389DFB5A" w14:textId="77777777" w:rsidR="00CD1128" w:rsidRPr="00CD1128" w:rsidRDefault="00CD1128" w:rsidP="00CD1128">
      <w:pPr>
        <w:rPr>
          <w:rFonts w:ascii="Calibri" w:eastAsia="SimSun" w:hAnsi="Calibri" w:cs="Arial"/>
          <w:lang w:eastAsia="es-ES_tradnl"/>
        </w:rPr>
      </w:pPr>
    </w:p>
    <w:p w14:paraId="1FC07EF1" w14:textId="77777777" w:rsidR="00CD1128" w:rsidRPr="00CD1128" w:rsidRDefault="00CD1128" w:rsidP="00CD1128">
      <w:pPr>
        <w:rPr>
          <w:rFonts w:ascii="Calibri" w:eastAsia="SimSun" w:hAnsi="Calibri" w:cs="Arial"/>
          <w:lang w:eastAsia="es-ES_tradnl"/>
        </w:rPr>
      </w:pPr>
    </w:p>
    <w:p w14:paraId="36D2B5D3" w14:textId="77777777" w:rsidR="00CD1128" w:rsidRPr="00CD1128" w:rsidRDefault="00CD1128" w:rsidP="00CD1128">
      <w:pPr>
        <w:rPr>
          <w:rFonts w:ascii="Calibri" w:eastAsia="SimSun" w:hAnsi="Calibri" w:cs="Arial"/>
          <w:lang w:eastAsia="es-ES_tradnl"/>
        </w:rPr>
      </w:pPr>
    </w:p>
    <w:p w14:paraId="4C962410" w14:textId="77777777" w:rsidR="00CD1128" w:rsidRPr="00CD1128" w:rsidRDefault="00CD1128" w:rsidP="00CD1128">
      <w:pPr>
        <w:rPr>
          <w:rFonts w:ascii="Cambria" w:eastAsia="SimSun" w:hAnsi="Cambria" w:cs="Arial"/>
          <w:i/>
          <w:sz w:val="28"/>
          <w:szCs w:val="24"/>
          <w:highlight w:val="yellow"/>
          <w:lang w:eastAsia="es-ES_tradnl"/>
        </w:rPr>
      </w:pPr>
      <w:r w:rsidRPr="00CD1128">
        <w:rPr>
          <w:rFonts w:ascii="Cambria" w:eastAsia="SimSun" w:hAnsi="Cambria" w:cs="Arial"/>
          <w:i/>
          <w:sz w:val="28"/>
          <w:szCs w:val="24"/>
          <w:highlight w:val="yellow"/>
          <w:lang w:eastAsia="es-ES_tradnl"/>
        </w:rPr>
        <w:t xml:space="preserve">Aquí iría la dedicatoria (opcional). </w:t>
      </w:r>
    </w:p>
    <w:p w14:paraId="36F24D6F" w14:textId="77777777" w:rsidR="00CD1128" w:rsidRPr="00CD1128" w:rsidRDefault="00CD1128" w:rsidP="00CD1128">
      <w:pPr>
        <w:rPr>
          <w:rFonts w:ascii="Cambria" w:eastAsia="SimSun" w:hAnsi="Cambria" w:cs="Arial"/>
          <w:i/>
          <w:sz w:val="28"/>
          <w:szCs w:val="24"/>
          <w:lang w:eastAsia="es-ES_tradnl"/>
        </w:rPr>
      </w:pPr>
      <w:r w:rsidRPr="00CD1128">
        <w:rPr>
          <w:rFonts w:ascii="Cambria" w:eastAsia="SimSun" w:hAnsi="Cambria" w:cs="Arial"/>
          <w:i/>
          <w:sz w:val="28"/>
          <w:szCs w:val="24"/>
          <w:highlight w:val="yellow"/>
          <w:lang w:eastAsia="es-ES_tradnl"/>
        </w:rPr>
        <w:t>Si no hubiera, debe eliminarse esta sección.</w:t>
      </w:r>
    </w:p>
    <w:p w14:paraId="08916A14" w14:textId="77777777" w:rsidR="00CD1128" w:rsidRPr="00CD1128" w:rsidRDefault="00CD1128" w:rsidP="00CD1128">
      <w:pPr>
        <w:rPr>
          <w:rFonts w:ascii="Calibri" w:eastAsia="SimSun" w:hAnsi="Calibri" w:cs="Arial"/>
          <w:lang w:eastAsia="es-ES_tradnl"/>
        </w:rPr>
      </w:pPr>
    </w:p>
    <w:p w14:paraId="4D9F3112" w14:textId="77777777" w:rsidR="00CD1128" w:rsidRPr="00CD1128" w:rsidRDefault="00CD1128" w:rsidP="00CD1128">
      <w:pPr>
        <w:rPr>
          <w:rFonts w:ascii="Calibri" w:eastAsia="SimSun" w:hAnsi="Calibri" w:cs="Arial"/>
          <w:lang w:eastAsia="es-ES_tradnl"/>
        </w:rPr>
        <w:sectPr w:rsidR="00CD1128" w:rsidRPr="00CD1128" w:rsidSect="00C73977">
          <w:type w:val="oddPage"/>
          <w:pgSz w:w="11907" w:h="16840" w:code="9"/>
          <w:pgMar w:top="1304" w:right="1247" w:bottom="1304" w:left="1247" w:header="720" w:footer="720" w:gutter="454"/>
          <w:cols w:space="720"/>
          <w:docGrid w:linePitch="299"/>
        </w:sectPr>
      </w:pPr>
    </w:p>
    <w:p w14:paraId="6F2A5508" w14:textId="77777777" w:rsidR="00CD1128" w:rsidRPr="00CD1128" w:rsidRDefault="00CD1128" w:rsidP="00CD1128">
      <w:pPr>
        <w:spacing w:before="120" w:after="240" w:line="360" w:lineRule="auto"/>
        <w:rPr>
          <w:rFonts w:ascii="Times New Roman" w:eastAsia="Times New Roman" w:hAnsi="Times New Roman" w:cs="Arial"/>
          <w:i/>
          <w:color w:val="000000"/>
          <w:sz w:val="28"/>
          <w:szCs w:val="24"/>
          <w:lang w:eastAsia="es-ES_tradnl"/>
        </w:rPr>
      </w:pPr>
    </w:p>
    <w:p w14:paraId="460CF769" w14:textId="77777777" w:rsidR="00CD1128" w:rsidRPr="00CD1128" w:rsidRDefault="00CD1128" w:rsidP="00CD1128">
      <w:pPr>
        <w:spacing w:after="120" w:line="360" w:lineRule="auto"/>
        <w:rPr>
          <w:rFonts w:ascii="Calibri Light" w:eastAsia="SimSun" w:hAnsi="Calibri Light" w:cs="Times New Roman"/>
          <w:color w:val="002060"/>
          <w:sz w:val="56"/>
          <w:szCs w:val="56"/>
        </w:rPr>
      </w:pPr>
      <w:r w:rsidRPr="00CD1128">
        <w:rPr>
          <w:rFonts w:ascii="Calibri Light" w:eastAsia="SimSun" w:hAnsi="Calibri Light" w:cs="Times New Roman"/>
          <w:color w:val="002060"/>
          <w:sz w:val="56"/>
          <w:szCs w:val="56"/>
        </w:rPr>
        <w:t>Agradecimientos</w:t>
      </w:r>
    </w:p>
    <w:p w14:paraId="7A7C595F" w14:textId="77777777" w:rsidR="00CD1128" w:rsidRPr="00CD1128" w:rsidRDefault="00CD1128" w:rsidP="00CD1128">
      <w:pPr>
        <w:rPr>
          <w:rFonts w:ascii="Calibri" w:eastAsia="SimSun" w:hAnsi="Calibri" w:cs="Arial"/>
          <w:highlight w:val="yellow"/>
          <w:lang w:eastAsia="es-ES_tradnl"/>
        </w:rPr>
      </w:pPr>
      <w:r w:rsidRPr="00CD1128">
        <w:rPr>
          <w:rFonts w:ascii="Calibri" w:eastAsia="SimSun" w:hAnsi="Calibri" w:cs="Arial"/>
          <w:highlight w:val="yellow"/>
          <w:lang w:eastAsia="es-ES_tradnl"/>
        </w:rPr>
        <w:t xml:space="preserve">Aquí se incluirían los agradecimientos personales y profesionales. No olvidarse de agradecer la ayuda recibida, especialmente si se ha realizado el proyecto gracias a una beca, contrato o algún tipo de subvención o apoyo. </w:t>
      </w:r>
    </w:p>
    <w:p w14:paraId="0F7D96BD" w14:textId="77777777" w:rsidR="00CD1128" w:rsidRPr="00CD1128" w:rsidRDefault="00CD1128" w:rsidP="00CD1128">
      <w:pPr>
        <w:rPr>
          <w:rFonts w:ascii="Calibri" w:eastAsia="SimSun" w:hAnsi="Calibri" w:cs="Arial"/>
          <w:lang w:eastAsia="es-ES_tradnl"/>
        </w:rPr>
      </w:pPr>
      <w:r w:rsidRPr="00CD1128">
        <w:rPr>
          <w:rFonts w:ascii="Calibri" w:eastAsia="SimSun" w:hAnsi="Calibri" w:cs="Arial"/>
          <w:highlight w:val="yellow"/>
          <w:lang w:eastAsia="es-ES_tradnl"/>
        </w:rPr>
        <w:t>Este apartado es opcional. Si no hubiera agradecimientos, debe eliminarse esta sección. Sin embargo, pensad bien pues siempre hay a quien dar las gracias por nuestros logros personales.</w:t>
      </w:r>
      <w:r w:rsidRPr="00CD1128">
        <w:rPr>
          <w:rFonts w:ascii="Calibri" w:eastAsia="SimSun" w:hAnsi="Calibri" w:cs="Arial"/>
          <w:lang w:eastAsia="es-ES_tradnl"/>
        </w:rPr>
        <w:t xml:space="preserve"> </w:t>
      </w:r>
    </w:p>
    <w:p w14:paraId="600C82A3" w14:textId="77777777" w:rsidR="00CD1128" w:rsidRPr="00CD1128" w:rsidRDefault="00CD1128" w:rsidP="00CD1128">
      <w:pPr>
        <w:rPr>
          <w:rFonts w:ascii="Times New Roman" w:eastAsia="Cambria" w:hAnsi="Times New Roman" w:cs="Times New Roman"/>
          <w:szCs w:val="24"/>
          <w:lang w:eastAsia="es-ES_tradnl"/>
        </w:rPr>
      </w:pPr>
    </w:p>
    <w:p w14:paraId="5AFC86F9" w14:textId="77777777" w:rsidR="00CD1128" w:rsidRPr="00CD1128" w:rsidRDefault="00CD1128" w:rsidP="00CD1128">
      <w:pPr>
        <w:rPr>
          <w:rFonts w:ascii="Times New Roman" w:eastAsia="Cambria" w:hAnsi="Times New Roman" w:cs="Times New Roman"/>
          <w:szCs w:val="24"/>
          <w:lang w:eastAsia="es-ES_tradnl"/>
        </w:rPr>
        <w:sectPr w:rsidR="00CD1128" w:rsidRPr="00CD1128" w:rsidSect="00C73977">
          <w:type w:val="oddPage"/>
          <w:pgSz w:w="11907" w:h="16840" w:code="9"/>
          <w:pgMar w:top="1304" w:right="1247" w:bottom="1304" w:left="1247" w:header="720" w:footer="720" w:gutter="454"/>
          <w:cols w:space="720"/>
          <w:docGrid w:linePitch="299"/>
        </w:sectPr>
      </w:pPr>
    </w:p>
    <w:p w14:paraId="24D2DD8B" w14:textId="77777777" w:rsidR="00CD1128" w:rsidRPr="00CD1128" w:rsidRDefault="00CD1128" w:rsidP="00CD1128">
      <w:pPr>
        <w:spacing w:after="120" w:line="360" w:lineRule="auto"/>
        <w:rPr>
          <w:rFonts w:ascii="Cambria" w:eastAsia="Cambria" w:hAnsi="Cambria" w:cs="Times New Roman"/>
          <w:color w:val="002060"/>
          <w:sz w:val="36"/>
          <w:szCs w:val="36"/>
          <w:lang w:eastAsia="en-US"/>
        </w:rPr>
      </w:pPr>
      <w:r w:rsidRPr="00CD1128">
        <w:rPr>
          <w:rFonts w:ascii="Calibri Light" w:eastAsia="SimSun" w:hAnsi="Calibri Light" w:cs="Times New Roman"/>
          <w:color w:val="002060"/>
          <w:sz w:val="56"/>
          <w:szCs w:val="56"/>
        </w:rPr>
        <w:lastRenderedPageBreak/>
        <w:t>Resumen</w:t>
      </w:r>
    </w:p>
    <w:p w14:paraId="4889E43A" w14:textId="77777777" w:rsidR="00CD1128" w:rsidRPr="00CD1128" w:rsidRDefault="00CD1128" w:rsidP="00CD1128">
      <w:pPr>
        <w:rPr>
          <w:rFonts w:ascii="Calibri" w:eastAsia="SimSun" w:hAnsi="Calibri" w:cs="Arial"/>
          <w:lang w:eastAsia="es-ES"/>
        </w:rPr>
      </w:pPr>
      <w:r w:rsidRPr="00CD1128">
        <w:rPr>
          <w:rFonts w:ascii="Calibri" w:eastAsia="SimSun" w:hAnsi="Calibri" w:cs="Arial"/>
          <w:highlight w:val="yellow"/>
          <w:lang w:eastAsia="es-ES"/>
        </w:rPr>
        <w:t>Aquí viene el resumen en español, entre 100 y 200 palabras. Muy importante, esta sección debe ser un resumen de la memoria, es decir, del documento que se presenta, y no solo de la parte técnica del proyecto.</w:t>
      </w:r>
    </w:p>
    <w:p w14:paraId="6D0570E4" w14:textId="77777777" w:rsidR="00CD1128" w:rsidRPr="00CD1128" w:rsidRDefault="00CD1128" w:rsidP="00CD1128">
      <w:pPr>
        <w:spacing w:before="480" w:after="120" w:line="360" w:lineRule="auto"/>
        <w:rPr>
          <w:rFonts w:ascii="Calibri Light" w:eastAsia="SimSun" w:hAnsi="Calibri Light" w:cs="Times New Roman"/>
          <w:color w:val="002060"/>
          <w:sz w:val="56"/>
          <w:szCs w:val="56"/>
        </w:rPr>
      </w:pPr>
      <w:r w:rsidRPr="00CD1128">
        <w:rPr>
          <w:rFonts w:ascii="Calibri Light" w:eastAsia="SimSun" w:hAnsi="Calibri Light" w:cs="Times New Roman"/>
          <w:color w:val="002060"/>
          <w:sz w:val="56"/>
          <w:szCs w:val="56"/>
        </w:rPr>
        <w:t>Palabras claves</w:t>
      </w:r>
    </w:p>
    <w:p w14:paraId="04C8C348" w14:textId="77777777" w:rsidR="00CD1128" w:rsidRPr="00CD1128" w:rsidRDefault="00CD1128" w:rsidP="00CD1128">
      <w:pPr>
        <w:rPr>
          <w:rFonts w:ascii="Calibri" w:eastAsia="SimSun" w:hAnsi="Calibri" w:cs="Arial"/>
          <w:lang w:eastAsia="es-ES"/>
        </w:rPr>
      </w:pPr>
      <w:r w:rsidRPr="00CD1128">
        <w:rPr>
          <w:rFonts w:ascii="Calibri" w:eastAsia="SimSun" w:hAnsi="Calibri" w:cs="Arial"/>
          <w:highlight w:val="yellow"/>
          <w:lang w:eastAsia="es-ES"/>
        </w:rPr>
        <w:t>Palabra clave 1, palabra clave 2, palabra clave 3 (máximo 6 palabras clave).</w:t>
      </w:r>
    </w:p>
    <w:p w14:paraId="24F85CBA" w14:textId="77777777" w:rsidR="00CD1128" w:rsidRPr="00CD1128" w:rsidRDefault="00CD1128" w:rsidP="00CD1128">
      <w:pPr>
        <w:spacing w:before="480" w:after="120" w:line="360" w:lineRule="auto"/>
        <w:rPr>
          <w:rFonts w:ascii="Calibri Light" w:eastAsia="SimSun" w:hAnsi="Calibri Light" w:cs="Times New Roman"/>
          <w:color w:val="002060"/>
          <w:sz w:val="56"/>
          <w:szCs w:val="56"/>
          <w:lang w:val="en-US"/>
        </w:rPr>
      </w:pPr>
      <w:r w:rsidRPr="00CD1128">
        <w:rPr>
          <w:rFonts w:ascii="Calibri Light" w:eastAsia="SimSun" w:hAnsi="Calibri Light" w:cs="Times New Roman"/>
          <w:color w:val="002060"/>
          <w:sz w:val="56"/>
          <w:szCs w:val="56"/>
          <w:lang w:val="en-US"/>
        </w:rPr>
        <w:t>Abstract</w:t>
      </w:r>
    </w:p>
    <w:p w14:paraId="670A0E8E" w14:textId="77777777" w:rsidR="00CD1128" w:rsidRPr="00CD1128" w:rsidRDefault="00CD1128" w:rsidP="00CD1128">
      <w:pPr>
        <w:rPr>
          <w:rFonts w:ascii="Calibri" w:eastAsia="SimSun" w:hAnsi="Calibri" w:cs="Arial"/>
          <w:lang w:val="en-US" w:eastAsia="es-ES"/>
        </w:rPr>
      </w:pPr>
      <w:r w:rsidRPr="00CD1128">
        <w:rPr>
          <w:rFonts w:ascii="Calibri" w:eastAsia="SimSun" w:hAnsi="Calibri" w:cs="Arial"/>
          <w:highlight w:val="yellow"/>
          <w:lang w:val="en-US" w:eastAsia="es-ES"/>
        </w:rPr>
        <w:t>Here comes the abstract in English, between 100 and 200 words. It is very important that this section includes a summary of the report and not only of the technical part of the Project.</w:t>
      </w:r>
    </w:p>
    <w:p w14:paraId="07DD4644" w14:textId="77777777" w:rsidR="00CD1128" w:rsidRPr="00CD1128" w:rsidRDefault="00CD1128" w:rsidP="00CD1128">
      <w:pPr>
        <w:spacing w:before="480" w:after="120" w:line="360" w:lineRule="auto"/>
        <w:rPr>
          <w:rFonts w:ascii="Calibri Light" w:eastAsia="SimSun" w:hAnsi="Calibri Light" w:cs="Times New Roman"/>
          <w:color w:val="002060"/>
          <w:sz w:val="56"/>
          <w:szCs w:val="56"/>
          <w:lang w:val="en-US"/>
        </w:rPr>
      </w:pPr>
      <w:r w:rsidRPr="00CD1128">
        <w:rPr>
          <w:rFonts w:ascii="Calibri Light" w:eastAsia="SimSun" w:hAnsi="Calibri Light" w:cs="Times New Roman"/>
          <w:color w:val="002060"/>
          <w:sz w:val="56"/>
          <w:szCs w:val="56"/>
          <w:lang w:val="en-US"/>
        </w:rPr>
        <w:t>Keywords</w:t>
      </w:r>
    </w:p>
    <w:p w14:paraId="4EDD48AA" w14:textId="77777777" w:rsidR="00CD1128" w:rsidRPr="00CD1128" w:rsidRDefault="00CD1128" w:rsidP="00CD1128">
      <w:pPr>
        <w:rPr>
          <w:rFonts w:ascii="Calibri" w:eastAsia="SimSun" w:hAnsi="Calibri" w:cs="Arial"/>
          <w:lang w:val="en-US" w:eastAsia="es-ES"/>
        </w:rPr>
      </w:pPr>
      <w:r w:rsidRPr="00CD1128">
        <w:rPr>
          <w:rFonts w:ascii="Calibri" w:eastAsia="SimSun" w:hAnsi="Calibri" w:cs="Arial"/>
          <w:highlight w:val="yellow"/>
          <w:lang w:val="en-US" w:eastAsia="es-ES"/>
        </w:rPr>
        <w:t>Keyword 1, keyword 2, keyword 3 (6 keywords at the most).</w:t>
      </w:r>
    </w:p>
    <w:p w14:paraId="3B6EE73E" w14:textId="77777777" w:rsidR="00CB0A14" w:rsidRPr="001355B4" w:rsidRDefault="00CB0A14" w:rsidP="00EF10BB">
      <w:pPr>
        <w:pStyle w:val="Textoindependiente"/>
        <w:rPr>
          <w:lang w:val="en-US"/>
        </w:rPr>
        <w:sectPr w:rsidR="00CB0A14" w:rsidRPr="001355B4" w:rsidSect="00C73977">
          <w:type w:val="oddPage"/>
          <w:pgSz w:w="11907" w:h="16840" w:code="9"/>
          <w:pgMar w:top="1304" w:right="1247" w:bottom="1304" w:left="1247" w:header="720" w:footer="720" w:gutter="454"/>
          <w:cols w:space="720"/>
          <w:docGrid w:linePitch="299"/>
        </w:sectPr>
      </w:pPr>
    </w:p>
    <w:p w14:paraId="3B6EE73F" w14:textId="77777777" w:rsidR="00CB0A14" w:rsidRPr="0031552C" w:rsidRDefault="0067575B" w:rsidP="00FF0E10">
      <w:pPr>
        <w:pStyle w:val="Ttulo"/>
        <w:rPr>
          <w:color w:val="002060"/>
        </w:rPr>
      </w:pPr>
      <w:r w:rsidRPr="0031552C">
        <w:rPr>
          <w:color w:val="002060"/>
        </w:rPr>
        <w:lastRenderedPageBreak/>
        <w:t>Índice de Contenidos</w:t>
      </w:r>
    </w:p>
    <w:p w14:paraId="20386F0F" w14:textId="52DD3EC8" w:rsidR="001C3CBF" w:rsidRDefault="4955FAB3">
      <w:pPr>
        <w:pStyle w:val="TDC1"/>
        <w:rPr>
          <w:rFonts w:asciiTheme="minorHAnsi" w:eastAsiaTheme="minorEastAsia" w:hAnsiTheme="minorHAnsi" w:cstheme="minorBidi"/>
          <w:b w:val="0"/>
          <w:color w:val="auto"/>
          <w:kern w:val="2"/>
          <w:sz w:val="24"/>
          <w:szCs w:val="24"/>
          <w:lang w:eastAsia="es-ES"/>
          <w14:ligatures w14:val="standardContextual"/>
        </w:rPr>
      </w:pPr>
      <w:r>
        <w:fldChar w:fldCharType="begin"/>
      </w:r>
      <w:r w:rsidR="00A32323">
        <w:instrText>TOC \o "1-3" \h \z \u</w:instrText>
      </w:r>
      <w:r>
        <w:fldChar w:fldCharType="separate"/>
      </w:r>
      <w:hyperlink w:anchor="_Toc164970402" w:history="1">
        <w:r w:rsidR="001C3CBF" w:rsidRPr="00014812">
          <w:rPr>
            <w:rStyle w:val="Hipervnculo"/>
          </w:rPr>
          <w:t>1.</w:t>
        </w:r>
        <w:r w:rsidR="001C3CBF">
          <w:rPr>
            <w:rFonts w:asciiTheme="minorHAnsi" w:eastAsiaTheme="minorEastAsia" w:hAnsiTheme="minorHAnsi" w:cstheme="minorBidi"/>
            <w:b w:val="0"/>
            <w:color w:val="auto"/>
            <w:kern w:val="2"/>
            <w:sz w:val="24"/>
            <w:szCs w:val="24"/>
            <w:lang w:eastAsia="es-ES"/>
            <w14:ligatures w14:val="standardContextual"/>
          </w:rPr>
          <w:tab/>
        </w:r>
        <w:r w:rsidR="001C3CBF" w:rsidRPr="00014812">
          <w:rPr>
            <w:rStyle w:val="Hipervnculo"/>
          </w:rPr>
          <w:t>Introducción</w:t>
        </w:r>
        <w:r w:rsidR="001C3CBF">
          <w:rPr>
            <w:webHidden/>
          </w:rPr>
          <w:tab/>
        </w:r>
        <w:r w:rsidR="001C3CBF">
          <w:rPr>
            <w:webHidden/>
          </w:rPr>
          <w:fldChar w:fldCharType="begin"/>
        </w:r>
        <w:r w:rsidR="001C3CBF">
          <w:rPr>
            <w:webHidden/>
          </w:rPr>
          <w:instrText xml:space="preserve"> PAGEREF _Toc164970402 \h </w:instrText>
        </w:r>
        <w:r w:rsidR="001C3CBF">
          <w:rPr>
            <w:webHidden/>
          </w:rPr>
        </w:r>
        <w:r w:rsidR="001C3CBF">
          <w:rPr>
            <w:webHidden/>
          </w:rPr>
          <w:fldChar w:fldCharType="separate"/>
        </w:r>
        <w:r w:rsidR="001C3CBF">
          <w:rPr>
            <w:webHidden/>
          </w:rPr>
          <w:t>1</w:t>
        </w:r>
        <w:r w:rsidR="001C3CBF">
          <w:rPr>
            <w:webHidden/>
          </w:rPr>
          <w:fldChar w:fldCharType="end"/>
        </w:r>
      </w:hyperlink>
    </w:p>
    <w:p w14:paraId="30094567" w14:textId="2EE0B448" w:rsidR="001C3CBF" w:rsidRDefault="001C3CBF">
      <w:pPr>
        <w:pStyle w:val="TDC1"/>
        <w:rPr>
          <w:rFonts w:asciiTheme="minorHAnsi" w:eastAsiaTheme="minorEastAsia" w:hAnsiTheme="minorHAnsi" w:cstheme="minorBidi"/>
          <w:b w:val="0"/>
          <w:color w:val="auto"/>
          <w:kern w:val="2"/>
          <w:sz w:val="24"/>
          <w:szCs w:val="24"/>
          <w:lang w:eastAsia="es-ES"/>
          <w14:ligatures w14:val="standardContextual"/>
        </w:rPr>
      </w:pPr>
      <w:hyperlink w:anchor="_Toc164970403" w:history="1">
        <w:r w:rsidRPr="00014812">
          <w:rPr>
            <w:rStyle w:val="Hipervnculo"/>
          </w:rPr>
          <w:t>2.</w:t>
        </w:r>
        <w:r>
          <w:rPr>
            <w:rFonts w:asciiTheme="minorHAnsi" w:eastAsiaTheme="minorEastAsia" w:hAnsiTheme="minorHAnsi" w:cstheme="minorBidi"/>
            <w:b w:val="0"/>
            <w:color w:val="auto"/>
            <w:kern w:val="2"/>
            <w:sz w:val="24"/>
            <w:szCs w:val="24"/>
            <w:lang w:eastAsia="es-ES"/>
            <w14:ligatures w14:val="standardContextual"/>
          </w:rPr>
          <w:tab/>
        </w:r>
        <w:r w:rsidRPr="00014812">
          <w:rPr>
            <w:rStyle w:val="Hipervnculo"/>
          </w:rPr>
          <w:t>Investigación previa</w:t>
        </w:r>
        <w:r>
          <w:rPr>
            <w:webHidden/>
          </w:rPr>
          <w:tab/>
        </w:r>
        <w:r>
          <w:rPr>
            <w:webHidden/>
          </w:rPr>
          <w:fldChar w:fldCharType="begin"/>
        </w:r>
        <w:r>
          <w:rPr>
            <w:webHidden/>
          </w:rPr>
          <w:instrText xml:space="preserve"> PAGEREF _Toc164970403 \h </w:instrText>
        </w:r>
        <w:r>
          <w:rPr>
            <w:webHidden/>
          </w:rPr>
        </w:r>
        <w:r>
          <w:rPr>
            <w:webHidden/>
          </w:rPr>
          <w:fldChar w:fldCharType="separate"/>
        </w:r>
        <w:r>
          <w:rPr>
            <w:webHidden/>
          </w:rPr>
          <w:t>3</w:t>
        </w:r>
        <w:r>
          <w:rPr>
            <w:webHidden/>
          </w:rPr>
          <w:fldChar w:fldCharType="end"/>
        </w:r>
      </w:hyperlink>
    </w:p>
    <w:p w14:paraId="6EB847AC" w14:textId="5E16275F" w:rsidR="001C3CBF" w:rsidRDefault="001C3CBF">
      <w:pPr>
        <w:pStyle w:val="TDC2"/>
        <w:tabs>
          <w:tab w:val="left" w:pos="960"/>
          <w:tab w:val="right" w:leader="dot" w:pos="8949"/>
        </w:tabs>
        <w:rPr>
          <w:noProof/>
          <w:kern w:val="2"/>
          <w:szCs w:val="24"/>
          <w:lang w:eastAsia="es-ES"/>
          <w14:ligatures w14:val="standardContextual"/>
        </w:rPr>
      </w:pPr>
      <w:hyperlink w:anchor="_Toc164970404" w:history="1">
        <w:r w:rsidRPr="00014812">
          <w:rPr>
            <w:rStyle w:val="Hipervnculo"/>
            <w:noProof/>
          </w:rPr>
          <w:t>2.1.</w:t>
        </w:r>
        <w:r>
          <w:rPr>
            <w:noProof/>
            <w:kern w:val="2"/>
            <w:szCs w:val="24"/>
            <w:lang w:eastAsia="es-ES"/>
            <w14:ligatures w14:val="standardContextual"/>
          </w:rPr>
          <w:tab/>
        </w:r>
        <w:r w:rsidRPr="00014812">
          <w:rPr>
            <w:rStyle w:val="Hipervnculo"/>
            <w:noProof/>
          </w:rPr>
          <w:t>Marco teórico</w:t>
        </w:r>
        <w:r>
          <w:rPr>
            <w:noProof/>
            <w:webHidden/>
          </w:rPr>
          <w:tab/>
        </w:r>
        <w:r>
          <w:rPr>
            <w:noProof/>
            <w:webHidden/>
          </w:rPr>
          <w:fldChar w:fldCharType="begin"/>
        </w:r>
        <w:r>
          <w:rPr>
            <w:noProof/>
            <w:webHidden/>
          </w:rPr>
          <w:instrText xml:space="preserve"> PAGEREF _Toc164970404 \h </w:instrText>
        </w:r>
        <w:r>
          <w:rPr>
            <w:noProof/>
            <w:webHidden/>
          </w:rPr>
        </w:r>
        <w:r>
          <w:rPr>
            <w:noProof/>
            <w:webHidden/>
          </w:rPr>
          <w:fldChar w:fldCharType="separate"/>
        </w:r>
        <w:r>
          <w:rPr>
            <w:noProof/>
            <w:webHidden/>
          </w:rPr>
          <w:t>3</w:t>
        </w:r>
        <w:r>
          <w:rPr>
            <w:noProof/>
            <w:webHidden/>
          </w:rPr>
          <w:fldChar w:fldCharType="end"/>
        </w:r>
      </w:hyperlink>
    </w:p>
    <w:p w14:paraId="2EA287B9" w14:textId="3B0CECCA" w:rsidR="001C3CBF" w:rsidRDefault="001C3CBF">
      <w:pPr>
        <w:pStyle w:val="TDC3"/>
        <w:tabs>
          <w:tab w:val="left" w:pos="1440"/>
          <w:tab w:val="right" w:leader="dot" w:pos="8949"/>
        </w:tabs>
        <w:rPr>
          <w:rFonts w:cstheme="minorBidi"/>
          <w:noProof/>
          <w:kern w:val="2"/>
          <w:sz w:val="24"/>
          <w:szCs w:val="24"/>
          <w14:ligatures w14:val="standardContextual"/>
        </w:rPr>
      </w:pPr>
      <w:hyperlink w:anchor="_Toc164970405" w:history="1">
        <w:r w:rsidRPr="00014812">
          <w:rPr>
            <w:rStyle w:val="Hipervnculo"/>
            <w:noProof/>
          </w:rPr>
          <w:t>2.1.1.</w:t>
        </w:r>
        <w:r>
          <w:rPr>
            <w:rFonts w:cstheme="minorBidi"/>
            <w:noProof/>
            <w:kern w:val="2"/>
            <w:sz w:val="24"/>
            <w:szCs w:val="24"/>
            <w14:ligatures w14:val="standardContextual"/>
          </w:rPr>
          <w:tab/>
        </w:r>
        <w:r w:rsidRPr="00014812">
          <w:rPr>
            <w:rStyle w:val="Hipervnculo"/>
            <w:noProof/>
          </w:rPr>
          <w:t>El problema de la emancipación en España</w:t>
        </w:r>
        <w:r>
          <w:rPr>
            <w:noProof/>
            <w:webHidden/>
          </w:rPr>
          <w:tab/>
        </w:r>
        <w:r>
          <w:rPr>
            <w:noProof/>
            <w:webHidden/>
          </w:rPr>
          <w:fldChar w:fldCharType="begin"/>
        </w:r>
        <w:r>
          <w:rPr>
            <w:noProof/>
            <w:webHidden/>
          </w:rPr>
          <w:instrText xml:space="preserve"> PAGEREF _Toc164970405 \h </w:instrText>
        </w:r>
        <w:r>
          <w:rPr>
            <w:noProof/>
            <w:webHidden/>
          </w:rPr>
        </w:r>
        <w:r>
          <w:rPr>
            <w:noProof/>
            <w:webHidden/>
          </w:rPr>
          <w:fldChar w:fldCharType="separate"/>
        </w:r>
        <w:r>
          <w:rPr>
            <w:noProof/>
            <w:webHidden/>
          </w:rPr>
          <w:t>3</w:t>
        </w:r>
        <w:r>
          <w:rPr>
            <w:noProof/>
            <w:webHidden/>
          </w:rPr>
          <w:fldChar w:fldCharType="end"/>
        </w:r>
      </w:hyperlink>
    </w:p>
    <w:p w14:paraId="2C3D8FF6" w14:textId="5E43BBE7" w:rsidR="001C3CBF" w:rsidRDefault="001C3CBF">
      <w:pPr>
        <w:pStyle w:val="TDC3"/>
        <w:tabs>
          <w:tab w:val="left" w:pos="1440"/>
          <w:tab w:val="right" w:leader="dot" w:pos="8949"/>
        </w:tabs>
        <w:rPr>
          <w:rFonts w:cstheme="minorBidi"/>
          <w:noProof/>
          <w:kern w:val="2"/>
          <w:sz w:val="24"/>
          <w:szCs w:val="24"/>
          <w14:ligatures w14:val="standardContextual"/>
        </w:rPr>
      </w:pPr>
      <w:hyperlink w:anchor="_Toc164970406" w:history="1">
        <w:r w:rsidRPr="00014812">
          <w:rPr>
            <w:rStyle w:val="Hipervnculo"/>
            <w:noProof/>
          </w:rPr>
          <w:t>2.1.2.</w:t>
        </w:r>
        <w:r>
          <w:rPr>
            <w:rFonts w:cstheme="minorBidi"/>
            <w:noProof/>
            <w:kern w:val="2"/>
            <w:sz w:val="24"/>
            <w:szCs w:val="24"/>
            <w14:ligatures w14:val="standardContextual"/>
          </w:rPr>
          <w:tab/>
        </w:r>
        <w:r w:rsidRPr="00014812">
          <w:rPr>
            <w:rStyle w:val="Hipervnculo"/>
            <w:noProof/>
          </w:rPr>
          <w:t>¿Qué es la seguridad de los datos?</w:t>
        </w:r>
        <w:r>
          <w:rPr>
            <w:noProof/>
            <w:webHidden/>
          </w:rPr>
          <w:tab/>
        </w:r>
        <w:r>
          <w:rPr>
            <w:noProof/>
            <w:webHidden/>
          </w:rPr>
          <w:fldChar w:fldCharType="begin"/>
        </w:r>
        <w:r>
          <w:rPr>
            <w:noProof/>
            <w:webHidden/>
          </w:rPr>
          <w:instrText xml:space="preserve"> PAGEREF _Toc164970406 \h </w:instrText>
        </w:r>
        <w:r>
          <w:rPr>
            <w:noProof/>
            <w:webHidden/>
          </w:rPr>
        </w:r>
        <w:r>
          <w:rPr>
            <w:noProof/>
            <w:webHidden/>
          </w:rPr>
          <w:fldChar w:fldCharType="separate"/>
        </w:r>
        <w:r>
          <w:rPr>
            <w:noProof/>
            <w:webHidden/>
          </w:rPr>
          <w:t>5</w:t>
        </w:r>
        <w:r>
          <w:rPr>
            <w:noProof/>
            <w:webHidden/>
          </w:rPr>
          <w:fldChar w:fldCharType="end"/>
        </w:r>
      </w:hyperlink>
    </w:p>
    <w:p w14:paraId="50C89C58" w14:textId="0E4D7AFF" w:rsidR="001C3CBF" w:rsidRDefault="001C3CBF">
      <w:pPr>
        <w:pStyle w:val="TDC2"/>
        <w:tabs>
          <w:tab w:val="left" w:pos="960"/>
          <w:tab w:val="right" w:leader="dot" w:pos="8949"/>
        </w:tabs>
        <w:rPr>
          <w:noProof/>
          <w:kern w:val="2"/>
          <w:szCs w:val="24"/>
          <w:lang w:eastAsia="es-ES"/>
          <w14:ligatures w14:val="standardContextual"/>
        </w:rPr>
      </w:pPr>
      <w:hyperlink w:anchor="_Toc164970407" w:history="1">
        <w:r w:rsidRPr="00014812">
          <w:rPr>
            <w:rStyle w:val="Hipervnculo"/>
            <w:noProof/>
          </w:rPr>
          <w:t>2.2.</w:t>
        </w:r>
        <w:r>
          <w:rPr>
            <w:noProof/>
            <w:kern w:val="2"/>
            <w:szCs w:val="24"/>
            <w:lang w:eastAsia="es-ES"/>
            <w14:ligatures w14:val="standardContextual"/>
          </w:rPr>
          <w:tab/>
        </w:r>
        <w:r w:rsidRPr="00014812">
          <w:rPr>
            <w:rStyle w:val="Hipervnculo"/>
            <w:noProof/>
          </w:rPr>
          <w:t>Soluciones Existentes</w:t>
        </w:r>
        <w:r>
          <w:rPr>
            <w:noProof/>
            <w:webHidden/>
          </w:rPr>
          <w:tab/>
        </w:r>
        <w:r>
          <w:rPr>
            <w:noProof/>
            <w:webHidden/>
          </w:rPr>
          <w:fldChar w:fldCharType="begin"/>
        </w:r>
        <w:r>
          <w:rPr>
            <w:noProof/>
            <w:webHidden/>
          </w:rPr>
          <w:instrText xml:space="preserve"> PAGEREF _Toc164970407 \h </w:instrText>
        </w:r>
        <w:r>
          <w:rPr>
            <w:noProof/>
            <w:webHidden/>
          </w:rPr>
        </w:r>
        <w:r>
          <w:rPr>
            <w:noProof/>
            <w:webHidden/>
          </w:rPr>
          <w:fldChar w:fldCharType="separate"/>
        </w:r>
        <w:r>
          <w:rPr>
            <w:noProof/>
            <w:webHidden/>
          </w:rPr>
          <w:t>6</w:t>
        </w:r>
        <w:r>
          <w:rPr>
            <w:noProof/>
            <w:webHidden/>
          </w:rPr>
          <w:fldChar w:fldCharType="end"/>
        </w:r>
      </w:hyperlink>
    </w:p>
    <w:p w14:paraId="3B22BCDA" w14:textId="259F2897" w:rsidR="001C3CBF" w:rsidRDefault="001C3CBF">
      <w:pPr>
        <w:pStyle w:val="TDC3"/>
        <w:tabs>
          <w:tab w:val="left" w:pos="1440"/>
          <w:tab w:val="right" w:leader="dot" w:pos="8949"/>
        </w:tabs>
        <w:rPr>
          <w:rFonts w:cstheme="minorBidi"/>
          <w:noProof/>
          <w:kern w:val="2"/>
          <w:sz w:val="24"/>
          <w:szCs w:val="24"/>
          <w14:ligatures w14:val="standardContextual"/>
        </w:rPr>
      </w:pPr>
      <w:hyperlink w:anchor="_Toc164970408" w:history="1">
        <w:r w:rsidRPr="00014812">
          <w:rPr>
            <w:rStyle w:val="Hipervnculo"/>
            <w:noProof/>
          </w:rPr>
          <w:t>2.2.1.</w:t>
        </w:r>
        <w:r>
          <w:rPr>
            <w:rFonts w:cstheme="minorBidi"/>
            <w:noProof/>
            <w:kern w:val="2"/>
            <w:sz w:val="24"/>
            <w:szCs w:val="24"/>
            <w14:ligatures w14:val="standardContextual"/>
          </w:rPr>
          <w:tab/>
        </w:r>
        <w:r w:rsidRPr="00014812">
          <w:rPr>
            <w:rStyle w:val="Hipervnculo"/>
            <w:noProof/>
          </w:rPr>
          <w:t>Fintonic</w:t>
        </w:r>
        <w:r>
          <w:rPr>
            <w:noProof/>
            <w:webHidden/>
          </w:rPr>
          <w:tab/>
        </w:r>
        <w:r>
          <w:rPr>
            <w:noProof/>
            <w:webHidden/>
          </w:rPr>
          <w:fldChar w:fldCharType="begin"/>
        </w:r>
        <w:r>
          <w:rPr>
            <w:noProof/>
            <w:webHidden/>
          </w:rPr>
          <w:instrText xml:space="preserve"> PAGEREF _Toc164970408 \h </w:instrText>
        </w:r>
        <w:r>
          <w:rPr>
            <w:noProof/>
            <w:webHidden/>
          </w:rPr>
        </w:r>
        <w:r>
          <w:rPr>
            <w:noProof/>
            <w:webHidden/>
          </w:rPr>
          <w:fldChar w:fldCharType="separate"/>
        </w:r>
        <w:r>
          <w:rPr>
            <w:noProof/>
            <w:webHidden/>
          </w:rPr>
          <w:t>6</w:t>
        </w:r>
        <w:r>
          <w:rPr>
            <w:noProof/>
            <w:webHidden/>
          </w:rPr>
          <w:fldChar w:fldCharType="end"/>
        </w:r>
      </w:hyperlink>
    </w:p>
    <w:p w14:paraId="3EB3CBB7" w14:textId="6226DF90" w:rsidR="001C3CBF" w:rsidRDefault="001C3CBF">
      <w:pPr>
        <w:pStyle w:val="TDC3"/>
        <w:tabs>
          <w:tab w:val="left" w:pos="1440"/>
          <w:tab w:val="right" w:leader="dot" w:pos="8949"/>
        </w:tabs>
        <w:rPr>
          <w:rFonts w:cstheme="minorBidi"/>
          <w:noProof/>
          <w:kern w:val="2"/>
          <w:sz w:val="24"/>
          <w:szCs w:val="24"/>
          <w14:ligatures w14:val="standardContextual"/>
        </w:rPr>
      </w:pPr>
      <w:hyperlink w:anchor="_Toc164970409" w:history="1">
        <w:r w:rsidRPr="00014812">
          <w:rPr>
            <w:rStyle w:val="Hipervnculo"/>
            <w:noProof/>
          </w:rPr>
          <w:t>2.2.2.</w:t>
        </w:r>
        <w:r>
          <w:rPr>
            <w:rFonts w:cstheme="minorBidi"/>
            <w:noProof/>
            <w:kern w:val="2"/>
            <w:sz w:val="24"/>
            <w:szCs w:val="24"/>
            <w14:ligatures w14:val="standardContextual"/>
          </w:rPr>
          <w:tab/>
        </w:r>
        <w:r w:rsidRPr="00014812">
          <w:rPr>
            <w:rStyle w:val="Hipervnculo"/>
            <w:noProof/>
          </w:rPr>
          <w:t>Wallet: rastreador de finanzas</w:t>
        </w:r>
        <w:r>
          <w:rPr>
            <w:noProof/>
            <w:webHidden/>
          </w:rPr>
          <w:tab/>
        </w:r>
        <w:r>
          <w:rPr>
            <w:noProof/>
            <w:webHidden/>
          </w:rPr>
          <w:fldChar w:fldCharType="begin"/>
        </w:r>
        <w:r>
          <w:rPr>
            <w:noProof/>
            <w:webHidden/>
          </w:rPr>
          <w:instrText xml:space="preserve"> PAGEREF _Toc164970409 \h </w:instrText>
        </w:r>
        <w:r>
          <w:rPr>
            <w:noProof/>
            <w:webHidden/>
          </w:rPr>
        </w:r>
        <w:r>
          <w:rPr>
            <w:noProof/>
            <w:webHidden/>
          </w:rPr>
          <w:fldChar w:fldCharType="separate"/>
        </w:r>
        <w:r>
          <w:rPr>
            <w:noProof/>
            <w:webHidden/>
          </w:rPr>
          <w:t>7</w:t>
        </w:r>
        <w:r>
          <w:rPr>
            <w:noProof/>
            <w:webHidden/>
          </w:rPr>
          <w:fldChar w:fldCharType="end"/>
        </w:r>
      </w:hyperlink>
    </w:p>
    <w:p w14:paraId="129B0120" w14:textId="02A9CC78" w:rsidR="001C3CBF" w:rsidRDefault="001C3CBF">
      <w:pPr>
        <w:pStyle w:val="TDC3"/>
        <w:tabs>
          <w:tab w:val="left" w:pos="1440"/>
          <w:tab w:val="right" w:leader="dot" w:pos="8949"/>
        </w:tabs>
        <w:rPr>
          <w:rFonts w:cstheme="minorBidi"/>
          <w:noProof/>
          <w:kern w:val="2"/>
          <w:sz w:val="24"/>
          <w:szCs w:val="24"/>
          <w14:ligatures w14:val="standardContextual"/>
        </w:rPr>
      </w:pPr>
      <w:hyperlink w:anchor="_Toc164970410" w:history="1">
        <w:r w:rsidRPr="00014812">
          <w:rPr>
            <w:rStyle w:val="Hipervnculo"/>
            <w:noProof/>
          </w:rPr>
          <w:t>2.2.3.</w:t>
        </w:r>
        <w:r>
          <w:rPr>
            <w:rFonts w:cstheme="minorBidi"/>
            <w:noProof/>
            <w:kern w:val="2"/>
            <w:sz w:val="24"/>
            <w:szCs w:val="24"/>
            <w14:ligatures w14:val="standardContextual"/>
          </w:rPr>
          <w:tab/>
        </w:r>
        <w:r w:rsidRPr="00014812">
          <w:rPr>
            <w:rStyle w:val="Hipervnculo"/>
            <w:noProof/>
          </w:rPr>
          <w:t>YNAB (You Need A Budget)</w:t>
        </w:r>
        <w:r>
          <w:rPr>
            <w:noProof/>
            <w:webHidden/>
          </w:rPr>
          <w:tab/>
        </w:r>
        <w:r>
          <w:rPr>
            <w:noProof/>
            <w:webHidden/>
          </w:rPr>
          <w:fldChar w:fldCharType="begin"/>
        </w:r>
        <w:r>
          <w:rPr>
            <w:noProof/>
            <w:webHidden/>
          </w:rPr>
          <w:instrText xml:space="preserve"> PAGEREF _Toc164970410 \h </w:instrText>
        </w:r>
        <w:r>
          <w:rPr>
            <w:noProof/>
            <w:webHidden/>
          </w:rPr>
        </w:r>
        <w:r>
          <w:rPr>
            <w:noProof/>
            <w:webHidden/>
          </w:rPr>
          <w:fldChar w:fldCharType="separate"/>
        </w:r>
        <w:r>
          <w:rPr>
            <w:noProof/>
            <w:webHidden/>
          </w:rPr>
          <w:t>8</w:t>
        </w:r>
        <w:r>
          <w:rPr>
            <w:noProof/>
            <w:webHidden/>
          </w:rPr>
          <w:fldChar w:fldCharType="end"/>
        </w:r>
      </w:hyperlink>
    </w:p>
    <w:p w14:paraId="5F86F3B4" w14:textId="3A5B32BD" w:rsidR="001C3CBF" w:rsidRDefault="001C3CBF">
      <w:pPr>
        <w:pStyle w:val="TDC3"/>
        <w:tabs>
          <w:tab w:val="left" w:pos="1440"/>
          <w:tab w:val="right" w:leader="dot" w:pos="8949"/>
        </w:tabs>
        <w:rPr>
          <w:rFonts w:cstheme="minorBidi"/>
          <w:noProof/>
          <w:kern w:val="2"/>
          <w:sz w:val="24"/>
          <w:szCs w:val="24"/>
          <w14:ligatures w14:val="standardContextual"/>
        </w:rPr>
      </w:pPr>
      <w:hyperlink w:anchor="_Toc164970411" w:history="1">
        <w:r w:rsidRPr="00014812">
          <w:rPr>
            <w:rStyle w:val="Hipervnculo"/>
            <w:noProof/>
          </w:rPr>
          <w:t>2.2.4.</w:t>
        </w:r>
        <w:r>
          <w:rPr>
            <w:rFonts w:cstheme="minorBidi"/>
            <w:noProof/>
            <w:kern w:val="2"/>
            <w:sz w:val="24"/>
            <w:szCs w:val="24"/>
            <w14:ligatures w14:val="standardContextual"/>
          </w:rPr>
          <w:tab/>
        </w:r>
        <w:r w:rsidRPr="00014812">
          <w:rPr>
            <w:rStyle w:val="Hipervnculo"/>
            <w:noProof/>
          </w:rPr>
          <w:t>Plataformas bancarias</w:t>
        </w:r>
        <w:r>
          <w:rPr>
            <w:noProof/>
            <w:webHidden/>
          </w:rPr>
          <w:tab/>
        </w:r>
        <w:r>
          <w:rPr>
            <w:noProof/>
            <w:webHidden/>
          </w:rPr>
          <w:fldChar w:fldCharType="begin"/>
        </w:r>
        <w:r>
          <w:rPr>
            <w:noProof/>
            <w:webHidden/>
          </w:rPr>
          <w:instrText xml:space="preserve"> PAGEREF _Toc164970411 \h </w:instrText>
        </w:r>
        <w:r>
          <w:rPr>
            <w:noProof/>
            <w:webHidden/>
          </w:rPr>
        </w:r>
        <w:r>
          <w:rPr>
            <w:noProof/>
            <w:webHidden/>
          </w:rPr>
          <w:fldChar w:fldCharType="separate"/>
        </w:r>
        <w:r>
          <w:rPr>
            <w:noProof/>
            <w:webHidden/>
          </w:rPr>
          <w:t>9</w:t>
        </w:r>
        <w:r>
          <w:rPr>
            <w:noProof/>
            <w:webHidden/>
          </w:rPr>
          <w:fldChar w:fldCharType="end"/>
        </w:r>
      </w:hyperlink>
    </w:p>
    <w:p w14:paraId="57401A61" w14:textId="03186027" w:rsidR="001C3CBF" w:rsidRDefault="001C3CBF">
      <w:pPr>
        <w:pStyle w:val="TDC3"/>
        <w:tabs>
          <w:tab w:val="left" w:pos="1440"/>
          <w:tab w:val="right" w:leader="dot" w:pos="8949"/>
        </w:tabs>
        <w:rPr>
          <w:rFonts w:cstheme="minorBidi"/>
          <w:noProof/>
          <w:kern w:val="2"/>
          <w:sz w:val="24"/>
          <w:szCs w:val="24"/>
          <w14:ligatures w14:val="standardContextual"/>
        </w:rPr>
      </w:pPr>
      <w:hyperlink w:anchor="_Toc164970412" w:history="1">
        <w:r w:rsidRPr="00014812">
          <w:rPr>
            <w:rStyle w:val="Hipervnculo"/>
            <w:noProof/>
          </w:rPr>
          <w:t>2.2.5.</w:t>
        </w:r>
        <w:r>
          <w:rPr>
            <w:rFonts w:cstheme="minorBidi"/>
            <w:noProof/>
            <w:kern w:val="2"/>
            <w:sz w:val="24"/>
            <w:szCs w:val="24"/>
            <w14:ligatures w14:val="standardContextual"/>
          </w:rPr>
          <w:tab/>
        </w:r>
        <w:r w:rsidRPr="00014812">
          <w:rPr>
            <w:rStyle w:val="Hipervnculo"/>
            <w:noProof/>
          </w:rPr>
          <w:t>Valor diferencial NextStep</w:t>
        </w:r>
        <w:r>
          <w:rPr>
            <w:noProof/>
            <w:webHidden/>
          </w:rPr>
          <w:tab/>
        </w:r>
        <w:r>
          <w:rPr>
            <w:noProof/>
            <w:webHidden/>
          </w:rPr>
          <w:fldChar w:fldCharType="begin"/>
        </w:r>
        <w:r>
          <w:rPr>
            <w:noProof/>
            <w:webHidden/>
          </w:rPr>
          <w:instrText xml:space="preserve"> PAGEREF _Toc164970412 \h </w:instrText>
        </w:r>
        <w:r>
          <w:rPr>
            <w:noProof/>
            <w:webHidden/>
          </w:rPr>
        </w:r>
        <w:r>
          <w:rPr>
            <w:noProof/>
            <w:webHidden/>
          </w:rPr>
          <w:fldChar w:fldCharType="separate"/>
        </w:r>
        <w:r>
          <w:rPr>
            <w:noProof/>
            <w:webHidden/>
          </w:rPr>
          <w:t>10</w:t>
        </w:r>
        <w:r>
          <w:rPr>
            <w:noProof/>
            <w:webHidden/>
          </w:rPr>
          <w:fldChar w:fldCharType="end"/>
        </w:r>
      </w:hyperlink>
    </w:p>
    <w:p w14:paraId="5140DAD9" w14:textId="07CA784A" w:rsidR="001C3CBF" w:rsidRDefault="001C3CBF">
      <w:pPr>
        <w:pStyle w:val="TDC1"/>
        <w:rPr>
          <w:rFonts w:asciiTheme="minorHAnsi" w:eastAsiaTheme="minorEastAsia" w:hAnsiTheme="minorHAnsi" w:cstheme="minorBidi"/>
          <w:b w:val="0"/>
          <w:color w:val="auto"/>
          <w:kern w:val="2"/>
          <w:sz w:val="24"/>
          <w:szCs w:val="24"/>
          <w:lang w:eastAsia="es-ES"/>
          <w14:ligatures w14:val="standardContextual"/>
        </w:rPr>
      </w:pPr>
      <w:hyperlink w:anchor="_Toc164970413" w:history="1">
        <w:r w:rsidRPr="00014812">
          <w:rPr>
            <w:rStyle w:val="Hipervnculo"/>
          </w:rPr>
          <w:t>3.</w:t>
        </w:r>
        <w:r>
          <w:rPr>
            <w:rFonts w:asciiTheme="minorHAnsi" w:eastAsiaTheme="minorEastAsia" w:hAnsiTheme="minorHAnsi" w:cstheme="minorBidi"/>
            <w:b w:val="0"/>
            <w:color w:val="auto"/>
            <w:kern w:val="2"/>
            <w:sz w:val="24"/>
            <w:szCs w:val="24"/>
            <w:lang w:eastAsia="es-ES"/>
            <w14:ligatures w14:val="standardContextual"/>
          </w:rPr>
          <w:tab/>
        </w:r>
        <w:r w:rsidRPr="00014812">
          <w:rPr>
            <w:rStyle w:val="Hipervnculo"/>
          </w:rPr>
          <w:t>Objetivos</w:t>
        </w:r>
        <w:r>
          <w:rPr>
            <w:webHidden/>
          </w:rPr>
          <w:tab/>
        </w:r>
        <w:r>
          <w:rPr>
            <w:webHidden/>
          </w:rPr>
          <w:fldChar w:fldCharType="begin"/>
        </w:r>
        <w:r>
          <w:rPr>
            <w:webHidden/>
          </w:rPr>
          <w:instrText xml:space="preserve"> PAGEREF _Toc164970413 \h </w:instrText>
        </w:r>
        <w:r>
          <w:rPr>
            <w:webHidden/>
          </w:rPr>
        </w:r>
        <w:r>
          <w:rPr>
            <w:webHidden/>
          </w:rPr>
          <w:fldChar w:fldCharType="separate"/>
        </w:r>
        <w:r>
          <w:rPr>
            <w:webHidden/>
          </w:rPr>
          <w:t>11</w:t>
        </w:r>
        <w:r>
          <w:rPr>
            <w:webHidden/>
          </w:rPr>
          <w:fldChar w:fldCharType="end"/>
        </w:r>
      </w:hyperlink>
    </w:p>
    <w:p w14:paraId="401887FB" w14:textId="62C4CBA9" w:rsidR="001C3CBF" w:rsidRDefault="001C3CBF">
      <w:pPr>
        <w:pStyle w:val="TDC2"/>
        <w:tabs>
          <w:tab w:val="left" w:pos="960"/>
          <w:tab w:val="right" w:leader="dot" w:pos="8949"/>
        </w:tabs>
        <w:rPr>
          <w:noProof/>
          <w:kern w:val="2"/>
          <w:szCs w:val="24"/>
          <w:lang w:eastAsia="es-ES"/>
          <w14:ligatures w14:val="standardContextual"/>
        </w:rPr>
      </w:pPr>
      <w:hyperlink w:anchor="_Toc164970414" w:history="1">
        <w:r w:rsidRPr="00014812">
          <w:rPr>
            <w:rStyle w:val="Hipervnculo"/>
            <w:noProof/>
          </w:rPr>
          <w:t>3.1.</w:t>
        </w:r>
        <w:r>
          <w:rPr>
            <w:noProof/>
            <w:kern w:val="2"/>
            <w:szCs w:val="24"/>
            <w:lang w:eastAsia="es-ES"/>
            <w14:ligatures w14:val="standardContextual"/>
          </w:rPr>
          <w:tab/>
        </w:r>
        <w:r w:rsidRPr="00014812">
          <w:rPr>
            <w:rStyle w:val="Hipervnculo"/>
            <w:noProof/>
          </w:rPr>
          <w:t>Objetivo general</w:t>
        </w:r>
        <w:r>
          <w:rPr>
            <w:noProof/>
            <w:webHidden/>
          </w:rPr>
          <w:tab/>
        </w:r>
        <w:r>
          <w:rPr>
            <w:noProof/>
            <w:webHidden/>
          </w:rPr>
          <w:fldChar w:fldCharType="begin"/>
        </w:r>
        <w:r>
          <w:rPr>
            <w:noProof/>
            <w:webHidden/>
          </w:rPr>
          <w:instrText xml:space="preserve"> PAGEREF _Toc164970414 \h </w:instrText>
        </w:r>
        <w:r>
          <w:rPr>
            <w:noProof/>
            <w:webHidden/>
          </w:rPr>
        </w:r>
        <w:r>
          <w:rPr>
            <w:noProof/>
            <w:webHidden/>
          </w:rPr>
          <w:fldChar w:fldCharType="separate"/>
        </w:r>
        <w:r>
          <w:rPr>
            <w:noProof/>
            <w:webHidden/>
          </w:rPr>
          <w:t>11</w:t>
        </w:r>
        <w:r>
          <w:rPr>
            <w:noProof/>
            <w:webHidden/>
          </w:rPr>
          <w:fldChar w:fldCharType="end"/>
        </w:r>
      </w:hyperlink>
    </w:p>
    <w:p w14:paraId="08257729" w14:textId="2595B931" w:rsidR="001C3CBF" w:rsidRDefault="001C3CBF">
      <w:pPr>
        <w:pStyle w:val="TDC2"/>
        <w:tabs>
          <w:tab w:val="left" w:pos="960"/>
          <w:tab w:val="right" w:leader="dot" w:pos="8949"/>
        </w:tabs>
        <w:rPr>
          <w:noProof/>
          <w:kern w:val="2"/>
          <w:szCs w:val="24"/>
          <w:lang w:eastAsia="es-ES"/>
          <w14:ligatures w14:val="standardContextual"/>
        </w:rPr>
      </w:pPr>
      <w:hyperlink w:anchor="_Toc164970415" w:history="1">
        <w:r w:rsidRPr="00014812">
          <w:rPr>
            <w:rStyle w:val="Hipervnculo"/>
            <w:noProof/>
          </w:rPr>
          <w:t>3.2.</w:t>
        </w:r>
        <w:r>
          <w:rPr>
            <w:noProof/>
            <w:kern w:val="2"/>
            <w:szCs w:val="24"/>
            <w:lang w:eastAsia="es-ES"/>
            <w14:ligatures w14:val="standardContextual"/>
          </w:rPr>
          <w:tab/>
        </w:r>
        <w:r w:rsidRPr="00014812">
          <w:rPr>
            <w:rStyle w:val="Hipervnculo"/>
            <w:noProof/>
          </w:rPr>
          <w:t>Lista de objetivos específicos</w:t>
        </w:r>
        <w:r>
          <w:rPr>
            <w:noProof/>
            <w:webHidden/>
          </w:rPr>
          <w:tab/>
        </w:r>
        <w:r>
          <w:rPr>
            <w:noProof/>
            <w:webHidden/>
          </w:rPr>
          <w:fldChar w:fldCharType="begin"/>
        </w:r>
        <w:r>
          <w:rPr>
            <w:noProof/>
            <w:webHidden/>
          </w:rPr>
          <w:instrText xml:space="preserve"> PAGEREF _Toc164970415 \h </w:instrText>
        </w:r>
        <w:r>
          <w:rPr>
            <w:noProof/>
            <w:webHidden/>
          </w:rPr>
        </w:r>
        <w:r>
          <w:rPr>
            <w:noProof/>
            <w:webHidden/>
          </w:rPr>
          <w:fldChar w:fldCharType="separate"/>
        </w:r>
        <w:r>
          <w:rPr>
            <w:noProof/>
            <w:webHidden/>
          </w:rPr>
          <w:t>11</w:t>
        </w:r>
        <w:r>
          <w:rPr>
            <w:noProof/>
            <w:webHidden/>
          </w:rPr>
          <w:fldChar w:fldCharType="end"/>
        </w:r>
      </w:hyperlink>
    </w:p>
    <w:p w14:paraId="2059249B" w14:textId="78252088" w:rsidR="001C3CBF" w:rsidRDefault="001C3CBF">
      <w:pPr>
        <w:pStyle w:val="TDC2"/>
        <w:tabs>
          <w:tab w:val="left" w:pos="960"/>
          <w:tab w:val="right" w:leader="dot" w:pos="8949"/>
        </w:tabs>
        <w:rPr>
          <w:noProof/>
          <w:kern w:val="2"/>
          <w:szCs w:val="24"/>
          <w:lang w:eastAsia="es-ES"/>
          <w14:ligatures w14:val="standardContextual"/>
        </w:rPr>
      </w:pPr>
      <w:hyperlink w:anchor="_Toc164970416" w:history="1">
        <w:r w:rsidRPr="00014812">
          <w:rPr>
            <w:rStyle w:val="Hipervnculo"/>
            <w:noProof/>
          </w:rPr>
          <w:t>3.3.</w:t>
        </w:r>
        <w:r>
          <w:rPr>
            <w:noProof/>
            <w:kern w:val="2"/>
            <w:szCs w:val="24"/>
            <w:lang w:eastAsia="es-ES"/>
            <w14:ligatures w14:val="standardContextual"/>
          </w:rPr>
          <w:tab/>
        </w:r>
        <w:r w:rsidRPr="00014812">
          <w:rPr>
            <w:rStyle w:val="Hipervnculo"/>
            <w:noProof/>
          </w:rPr>
          <w:t>Métodos de Validación</w:t>
        </w:r>
        <w:r>
          <w:rPr>
            <w:noProof/>
            <w:webHidden/>
          </w:rPr>
          <w:tab/>
        </w:r>
        <w:r>
          <w:rPr>
            <w:noProof/>
            <w:webHidden/>
          </w:rPr>
          <w:fldChar w:fldCharType="begin"/>
        </w:r>
        <w:r>
          <w:rPr>
            <w:noProof/>
            <w:webHidden/>
          </w:rPr>
          <w:instrText xml:space="preserve"> PAGEREF _Toc164970416 \h </w:instrText>
        </w:r>
        <w:r>
          <w:rPr>
            <w:noProof/>
            <w:webHidden/>
          </w:rPr>
        </w:r>
        <w:r>
          <w:rPr>
            <w:noProof/>
            <w:webHidden/>
          </w:rPr>
          <w:fldChar w:fldCharType="separate"/>
        </w:r>
        <w:r>
          <w:rPr>
            <w:noProof/>
            <w:webHidden/>
          </w:rPr>
          <w:t>12</w:t>
        </w:r>
        <w:r>
          <w:rPr>
            <w:noProof/>
            <w:webHidden/>
          </w:rPr>
          <w:fldChar w:fldCharType="end"/>
        </w:r>
      </w:hyperlink>
    </w:p>
    <w:p w14:paraId="16DE1771" w14:textId="7E027AE3" w:rsidR="001C3CBF" w:rsidRDefault="001C3CBF">
      <w:pPr>
        <w:pStyle w:val="TDC1"/>
        <w:rPr>
          <w:rFonts w:asciiTheme="minorHAnsi" w:eastAsiaTheme="minorEastAsia" w:hAnsiTheme="minorHAnsi" w:cstheme="minorBidi"/>
          <w:b w:val="0"/>
          <w:color w:val="auto"/>
          <w:kern w:val="2"/>
          <w:sz w:val="24"/>
          <w:szCs w:val="24"/>
          <w:lang w:eastAsia="es-ES"/>
          <w14:ligatures w14:val="standardContextual"/>
        </w:rPr>
      </w:pPr>
      <w:hyperlink w:anchor="_Toc164970417" w:history="1">
        <w:r w:rsidRPr="00014812">
          <w:rPr>
            <w:rStyle w:val="Hipervnculo"/>
          </w:rPr>
          <w:t>4.</w:t>
        </w:r>
        <w:r>
          <w:rPr>
            <w:rFonts w:asciiTheme="minorHAnsi" w:eastAsiaTheme="minorEastAsia" w:hAnsiTheme="minorHAnsi" w:cstheme="minorBidi"/>
            <w:b w:val="0"/>
            <w:color w:val="auto"/>
            <w:kern w:val="2"/>
            <w:sz w:val="24"/>
            <w:szCs w:val="24"/>
            <w:lang w:eastAsia="es-ES"/>
            <w14:ligatures w14:val="standardContextual"/>
          </w:rPr>
          <w:tab/>
        </w:r>
        <w:r w:rsidRPr="00014812">
          <w:rPr>
            <w:rStyle w:val="Hipervnculo"/>
          </w:rPr>
          <w:t>Plan de Desarrollo del Proyecto</w:t>
        </w:r>
        <w:r>
          <w:rPr>
            <w:webHidden/>
          </w:rPr>
          <w:tab/>
        </w:r>
        <w:r>
          <w:rPr>
            <w:webHidden/>
          </w:rPr>
          <w:fldChar w:fldCharType="begin"/>
        </w:r>
        <w:r>
          <w:rPr>
            <w:webHidden/>
          </w:rPr>
          <w:instrText xml:space="preserve"> PAGEREF _Toc164970417 \h </w:instrText>
        </w:r>
        <w:r>
          <w:rPr>
            <w:webHidden/>
          </w:rPr>
        </w:r>
        <w:r>
          <w:rPr>
            <w:webHidden/>
          </w:rPr>
          <w:fldChar w:fldCharType="separate"/>
        </w:r>
        <w:r>
          <w:rPr>
            <w:webHidden/>
          </w:rPr>
          <w:t>13</w:t>
        </w:r>
        <w:r>
          <w:rPr>
            <w:webHidden/>
          </w:rPr>
          <w:fldChar w:fldCharType="end"/>
        </w:r>
      </w:hyperlink>
    </w:p>
    <w:p w14:paraId="61360851" w14:textId="633F5F91" w:rsidR="001C3CBF" w:rsidRDefault="001C3CBF">
      <w:pPr>
        <w:pStyle w:val="TDC2"/>
        <w:tabs>
          <w:tab w:val="left" w:pos="960"/>
          <w:tab w:val="right" w:leader="dot" w:pos="8949"/>
        </w:tabs>
        <w:rPr>
          <w:noProof/>
          <w:kern w:val="2"/>
          <w:szCs w:val="24"/>
          <w:lang w:eastAsia="es-ES"/>
          <w14:ligatures w14:val="standardContextual"/>
        </w:rPr>
      </w:pPr>
      <w:hyperlink w:anchor="_Toc164970418" w:history="1">
        <w:r w:rsidRPr="00014812">
          <w:rPr>
            <w:rStyle w:val="Hipervnculo"/>
            <w:noProof/>
          </w:rPr>
          <w:t>4.1.</w:t>
        </w:r>
        <w:r>
          <w:rPr>
            <w:noProof/>
            <w:kern w:val="2"/>
            <w:szCs w:val="24"/>
            <w:lang w:eastAsia="es-ES"/>
            <w14:ligatures w14:val="standardContextual"/>
          </w:rPr>
          <w:tab/>
        </w:r>
        <w:r w:rsidRPr="00014812">
          <w:rPr>
            <w:rStyle w:val="Hipervnculo"/>
            <w:noProof/>
          </w:rPr>
          <w:t>Metodología</w:t>
        </w:r>
        <w:r>
          <w:rPr>
            <w:noProof/>
            <w:webHidden/>
          </w:rPr>
          <w:tab/>
        </w:r>
        <w:r>
          <w:rPr>
            <w:noProof/>
            <w:webHidden/>
          </w:rPr>
          <w:fldChar w:fldCharType="begin"/>
        </w:r>
        <w:r>
          <w:rPr>
            <w:noProof/>
            <w:webHidden/>
          </w:rPr>
          <w:instrText xml:space="preserve"> PAGEREF _Toc164970418 \h </w:instrText>
        </w:r>
        <w:r>
          <w:rPr>
            <w:noProof/>
            <w:webHidden/>
          </w:rPr>
        </w:r>
        <w:r>
          <w:rPr>
            <w:noProof/>
            <w:webHidden/>
          </w:rPr>
          <w:fldChar w:fldCharType="separate"/>
        </w:r>
        <w:r>
          <w:rPr>
            <w:noProof/>
            <w:webHidden/>
          </w:rPr>
          <w:t>13</w:t>
        </w:r>
        <w:r>
          <w:rPr>
            <w:noProof/>
            <w:webHidden/>
          </w:rPr>
          <w:fldChar w:fldCharType="end"/>
        </w:r>
      </w:hyperlink>
    </w:p>
    <w:p w14:paraId="70E9E317" w14:textId="0222A850" w:rsidR="001C3CBF" w:rsidRDefault="001C3CBF">
      <w:pPr>
        <w:pStyle w:val="TDC2"/>
        <w:tabs>
          <w:tab w:val="left" w:pos="960"/>
          <w:tab w:val="right" w:leader="dot" w:pos="8949"/>
        </w:tabs>
        <w:rPr>
          <w:noProof/>
          <w:kern w:val="2"/>
          <w:szCs w:val="24"/>
          <w:lang w:eastAsia="es-ES"/>
          <w14:ligatures w14:val="standardContextual"/>
        </w:rPr>
      </w:pPr>
      <w:hyperlink w:anchor="_Toc164970419" w:history="1">
        <w:r w:rsidRPr="00014812">
          <w:rPr>
            <w:rStyle w:val="Hipervnculo"/>
            <w:noProof/>
          </w:rPr>
          <w:t>4.2.</w:t>
        </w:r>
        <w:r>
          <w:rPr>
            <w:noProof/>
            <w:kern w:val="2"/>
            <w:szCs w:val="24"/>
            <w:lang w:eastAsia="es-ES"/>
            <w14:ligatures w14:val="standardContextual"/>
          </w:rPr>
          <w:tab/>
        </w:r>
        <w:r w:rsidRPr="00014812">
          <w:rPr>
            <w:rStyle w:val="Hipervnculo"/>
            <w:noProof/>
          </w:rPr>
          <w:t>Tecnologías</w:t>
        </w:r>
        <w:r>
          <w:rPr>
            <w:noProof/>
            <w:webHidden/>
          </w:rPr>
          <w:tab/>
        </w:r>
        <w:r>
          <w:rPr>
            <w:noProof/>
            <w:webHidden/>
          </w:rPr>
          <w:fldChar w:fldCharType="begin"/>
        </w:r>
        <w:r>
          <w:rPr>
            <w:noProof/>
            <w:webHidden/>
          </w:rPr>
          <w:instrText xml:space="preserve"> PAGEREF _Toc164970419 \h </w:instrText>
        </w:r>
        <w:r>
          <w:rPr>
            <w:noProof/>
            <w:webHidden/>
          </w:rPr>
        </w:r>
        <w:r>
          <w:rPr>
            <w:noProof/>
            <w:webHidden/>
          </w:rPr>
          <w:fldChar w:fldCharType="separate"/>
        </w:r>
        <w:r>
          <w:rPr>
            <w:noProof/>
            <w:webHidden/>
          </w:rPr>
          <w:t>14</w:t>
        </w:r>
        <w:r>
          <w:rPr>
            <w:noProof/>
            <w:webHidden/>
          </w:rPr>
          <w:fldChar w:fldCharType="end"/>
        </w:r>
      </w:hyperlink>
    </w:p>
    <w:p w14:paraId="57B9D720" w14:textId="7128E913" w:rsidR="001C3CBF" w:rsidRDefault="001C3CBF">
      <w:pPr>
        <w:pStyle w:val="TDC3"/>
        <w:tabs>
          <w:tab w:val="left" w:pos="1440"/>
          <w:tab w:val="right" w:leader="dot" w:pos="8949"/>
        </w:tabs>
        <w:rPr>
          <w:rFonts w:cstheme="minorBidi"/>
          <w:noProof/>
          <w:kern w:val="2"/>
          <w:sz w:val="24"/>
          <w:szCs w:val="24"/>
          <w14:ligatures w14:val="standardContextual"/>
        </w:rPr>
      </w:pPr>
      <w:hyperlink w:anchor="_Toc164970420" w:history="1">
        <w:r w:rsidRPr="00014812">
          <w:rPr>
            <w:rStyle w:val="Hipervnculo"/>
            <w:noProof/>
          </w:rPr>
          <w:t>4.2.1.</w:t>
        </w:r>
        <w:r>
          <w:rPr>
            <w:rFonts w:cstheme="minorBidi"/>
            <w:noProof/>
            <w:kern w:val="2"/>
            <w:sz w:val="24"/>
            <w:szCs w:val="24"/>
            <w14:ligatures w14:val="standardContextual"/>
          </w:rPr>
          <w:tab/>
        </w:r>
        <w:r w:rsidRPr="00014812">
          <w:rPr>
            <w:rStyle w:val="Hipervnculo"/>
            <w:noProof/>
          </w:rPr>
          <w:t>Lenguajes y frameworks</w:t>
        </w:r>
        <w:r>
          <w:rPr>
            <w:noProof/>
            <w:webHidden/>
          </w:rPr>
          <w:tab/>
        </w:r>
        <w:r>
          <w:rPr>
            <w:noProof/>
            <w:webHidden/>
          </w:rPr>
          <w:fldChar w:fldCharType="begin"/>
        </w:r>
        <w:r>
          <w:rPr>
            <w:noProof/>
            <w:webHidden/>
          </w:rPr>
          <w:instrText xml:space="preserve"> PAGEREF _Toc164970420 \h </w:instrText>
        </w:r>
        <w:r>
          <w:rPr>
            <w:noProof/>
            <w:webHidden/>
          </w:rPr>
        </w:r>
        <w:r>
          <w:rPr>
            <w:noProof/>
            <w:webHidden/>
          </w:rPr>
          <w:fldChar w:fldCharType="separate"/>
        </w:r>
        <w:r>
          <w:rPr>
            <w:noProof/>
            <w:webHidden/>
          </w:rPr>
          <w:t>14</w:t>
        </w:r>
        <w:r>
          <w:rPr>
            <w:noProof/>
            <w:webHidden/>
          </w:rPr>
          <w:fldChar w:fldCharType="end"/>
        </w:r>
      </w:hyperlink>
    </w:p>
    <w:p w14:paraId="0F7EC483" w14:textId="54F5F599" w:rsidR="001C3CBF" w:rsidRDefault="001C3CBF">
      <w:pPr>
        <w:pStyle w:val="TDC3"/>
        <w:tabs>
          <w:tab w:val="left" w:pos="1440"/>
          <w:tab w:val="right" w:leader="dot" w:pos="8949"/>
        </w:tabs>
        <w:rPr>
          <w:rFonts w:cstheme="minorBidi"/>
          <w:noProof/>
          <w:kern w:val="2"/>
          <w:sz w:val="24"/>
          <w:szCs w:val="24"/>
          <w14:ligatures w14:val="standardContextual"/>
        </w:rPr>
      </w:pPr>
      <w:hyperlink w:anchor="_Toc164970421" w:history="1">
        <w:r w:rsidRPr="00014812">
          <w:rPr>
            <w:rStyle w:val="Hipervnculo"/>
            <w:noProof/>
          </w:rPr>
          <w:t>4.2.2.</w:t>
        </w:r>
        <w:r>
          <w:rPr>
            <w:rFonts w:cstheme="minorBidi"/>
            <w:noProof/>
            <w:kern w:val="2"/>
            <w:sz w:val="24"/>
            <w:szCs w:val="24"/>
            <w14:ligatures w14:val="standardContextual"/>
          </w:rPr>
          <w:tab/>
        </w:r>
        <w:r w:rsidRPr="00014812">
          <w:rPr>
            <w:rStyle w:val="Hipervnculo"/>
            <w:noProof/>
          </w:rPr>
          <w:t>Entornos de desarrollo</w:t>
        </w:r>
        <w:r>
          <w:rPr>
            <w:noProof/>
            <w:webHidden/>
          </w:rPr>
          <w:tab/>
        </w:r>
        <w:r>
          <w:rPr>
            <w:noProof/>
            <w:webHidden/>
          </w:rPr>
          <w:fldChar w:fldCharType="begin"/>
        </w:r>
        <w:r>
          <w:rPr>
            <w:noProof/>
            <w:webHidden/>
          </w:rPr>
          <w:instrText xml:space="preserve"> PAGEREF _Toc164970421 \h </w:instrText>
        </w:r>
        <w:r>
          <w:rPr>
            <w:noProof/>
            <w:webHidden/>
          </w:rPr>
        </w:r>
        <w:r>
          <w:rPr>
            <w:noProof/>
            <w:webHidden/>
          </w:rPr>
          <w:fldChar w:fldCharType="separate"/>
        </w:r>
        <w:r>
          <w:rPr>
            <w:noProof/>
            <w:webHidden/>
          </w:rPr>
          <w:t>14</w:t>
        </w:r>
        <w:r>
          <w:rPr>
            <w:noProof/>
            <w:webHidden/>
          </w:rPr>
          <w:fldChar w:fldCharType="end"/>
        </w:r>
      </w:hyperlink>
    </w:p>
    <w:p w14:paraId="0D459FEC" w14:textId="6162BAA2" w:rsidR="001C3CBF" w:rsidRDefault="001C3CBF">
      <w:pPr>
        <w:pStyle w:val="TDC3"/>
        <w:tabs>
          <w:tab w:val="left" w:pos="1440"/>
          <w:tab w:val="right" w:leader="dot" w:pos="8949"/>
        </w:tabs>
        <w:rPr>
          <w:rFonts w:cstheme="minorBidi"/>
          <w:noProof/>
          <w:kern w:val="2"/>
          <w:sz w:val="24"/>
          <w:szCs w:val="24"/>
          <w14:ligatures w14:val="standardContextual"/>
        </w:rPr>
      </w:pPr>
      <w:hyperlink w:anchor="_Toc164970422" w:history="1">
        <w:r w:rsidRPr="00014812">
          <w:rPr>
            <w:rStyle w:val="Hipervnculo"/>
            <w:noProof/>
          </w:rPr>
          <w:t>4.2.3.</w:t>
        </w:r>
        <w:r>
          <w:rPr>
            <w:rFonts w:cstheme="minorBidi"/>
            <w:noProof/>
            <w:kern w:val="2"/>
            <w:sz w:val="24"/>
            <w:szCs w:val="24"/>
            <w14:ligatures w14:val="standardContextual"/>
          </w:rPr>
          <w:tab/>
        </w:r>
        <w:r w:rsidRPr="00014812">
          <w:rPr>
            <w:rStyle w:val="Hipervnculo"/>
            <w:noProof/>
          </w:rPr>
          <w:t>Diseño</w:t>
        </w:r>
        <w:r>
          <w:rPr>
            <w:noProof/>
            <w:webHidden/>
          </w:rPr>
          <w:tab/>
        </w:r>
        <w:r>
          <w:rPr>
            <w:noProof/>
            <w:webHidden/>
          </w:rPr>
          <w:fldChar w:fldCharType="begin"/>
        </w:r>
        <w:r>
          <w:rPr>
            <w:noProof/>
            <w:webHidden/>
          </w:rPr>
          <w:instrText xml:space="preserve"> PAGEREF _Toc164970422 \h </w:instrText>
        </w:r>
        <w:r>
          <w:rPr>
            <w:noProof/>
            <w:webHidden/>
          </w:rPr>
        </w:r>
        <w:r>
          <w:rPr>
            <w:noProof/>
            <w:webHidden/>
          </w:rPr>
          <w:fldChar w:fldCharType="separate"/>
        </w:r>
        <w:r>
          <w:rPr>
            <w:noProof/>
            <w:webHidden/>
          </w:rPr>
          <w:t>15</w:t>
        </w:r>
        <w:r>
          <w:rPr>
            <w:noProof/>
            <w:webHidden/>
          </w:rPr>
          <w:fldChar w:fldCharType="end"/>
        </w:r>
      </w:hyperlink>
    </w:p>
    <w:p w14:paraId="4314DB67" w14:textId="76AA62A8" w:rsidR="001C3CBF" w:rsidRDefault="001C3CBF">
      <w:pPr>
        <w:pStyle w:val="TDC3"/>
        <w:tabs>
          <w:tab w:val="left" w:pos="1440"/>
          <w:tab w:val="right" w:leader="dot" w:pos="8949"/>
        </w:tabs>
        <w:rPr>
          <w:rFonts w:cstheme="minorBidi"/>
          <w:noProof/>
          <w:kern w:val="2"/>
          <w:sz w:val="24"/>
          <w:szCs w:val="24"/>
          <w14:ligatures w14:val="standardContextual"/>
        </w:rPr>
      </w:pPr>
      <w:hyperlink w:anchor="_Toc164970423" w:history="1">
        <w:r w:rsidRPr="00014812">
          <w:rPr>
            <w:rStyle w:val="Hipervnculo"/>
            <w:noProof/>
          </w:rPr>
          <w:t>4.2.4.</w:t>
        </w:r>
        <w:r>
          <w:rPr>
            <w:rFonts w:cstheme="minorBidi"/>
            <w:noProof/>
            <w:kern w:val="2"/>
            <w:sz w:val="24"/>
            <w:szCs w:val="24"/>
            <w14:ligatures w14:val="standardContextual"/>
          </w:rPr>
          <w:tab/>
        </w:r>
        <w:r w:rsidRPr="00014812">
          <w:rPr>
            <w:rStyle w:val="Hipervnculo"/>
            <w:noProof/>
          </w:rPr>
          <w:t>Control de versiones</w:t>
        </w:r>
        <w:r>
          <w:rPr>
            <w:noProof/>
            <w:webHidden/>
          </w:rPr>
          <w:tab/>
        </w:r>
        <w:r>
          <w:rPr>
            <w:noProof/>
            <w:webHidden/>
          </w:rPr>
          <w:fldChar w:fldCharType="begin"/>
        </w:r>
        <w:r>
          <w:rPr>
            <w:noProof/>
            <w:webHidden/>
          </w:rPr>
          <w:instrText xml:space="preserve"> PAGEREF _Toc164970423 \h </w:instrText>
        </w:r>
        <w:r>
          <w:rPr>
            <w:noProof/>
            <w:webHidden/>
          </w:rPr>
        </w:r>
        <w:r>
          <w:rPr>
            <w:noProof/>
            <w:webHidden/>
          </w:rPr>
          <w:fldChar w:fldCharType="separate"/>
        </w:r>
        <w:r>
          <w:rPr>
            <w:noProof/>
            <w:webHidden/>
          </w:rPr>
          <w:t>15</w:t>
        </w:r>
        <w:r>
          <w:rPr>
            <w:noProof/>
            <w:webHidden/>
          </w:rPr>
          <w:fldChar w:fldCharType="end"/>
        </w:r>
      </w:hyperlink>
    </w:p>
    <w:p w14:paraId="1231E0E0" w14:textId="172C34CD" w:rsidR="001C3CBF" w:rsidRDefault="001C3CBF">
      <w:pPr>
        <w:pStyle w:val="TDC3"/>
        <w:tabs>
          <w:tab w:val="left" w:pos="1440"/>
          <w:tab w:val="right" w:leader="dot" w:pos="8949"/>
        </w:tabs>
        <w:rPr>
          <w:rFonts w:cstheme="minorBidi"/>
          <w:noProof/>
          <w:kern w:val="2"/>
          <w:sz w:val="24"/>
          <w:szCs w:val="24"/>
          <w14:ligatures w14:val="standardContextual"/>
        </w:rPr>
      </w:pPr>
      <w:hyperlink w:anchor="_Toc164970424" w:history="1">
        <w:r w:rsidRPr="00014812">
          <w:rPr>
            <w:rStyle w:val="Hipervnculo"/>
            <w:noProof/>
          </w:rPr>
          <w:t>4.2.5.</w:t>
        </w:r>
        <w:r>
          <w:rPr>
            <w:rFonts w:cstheme="minorBidi"/>
            <w:noProof/>
            <w:kern w:val="2"/>
            <w:sz w:val="24"/>
            <w:szCs w:val="24"/>
            <w14:ligatures w14:val="standardContextual"/>
          </w:rPr>
          <w:tab/>
        </w:r>
        <w:r w:rsidRPr="00014812">
          <w:rPr>
            <w:rStyle w:val="Hipervnculo"/>
            <w:noProof/>
          </w:rPr>
          <w:t>Servicio de contenedores</w:t>
        </w:r>
        <w:r>
          <w:rPr>
            <w:noProof/>
            <w:webHidden/>
          </w:rPr>
          <w:tab/>
        </w:r>
        <w:r>
          <w:rPr>
            <w:noProof/>
            <w:webHidden/>
          </w:rPr>
          <w:fldChar w:fldCharType="begin"/>
        </w:r>
        <w:r>
          <w:rPr>
            <w:noProof/>
            <w:webHidden/>
          </w:rPr>
          <w:instrText xml:space="preserve"> PAGEREF _Toc164970424 \h </w:instrText>
        </w:r>
        <w:r>
          <w:rPr>
            <w:noProof/>
            <w:webHidden/>
          </w:rPr>
        </w:r>
        <w:r>
          <w:rPr>
            <w:noProof/>
            <w:webHidden/>
          </w:rPr>
          <w:fldChar w:fldCharType="separate"/>
        </w:r>
        <w:r>
          <w:rPr>
            <w:noProof/>
            <w:webHidden/>
          </w:rPr>
          <w:t>16</w:t>
        </w:r>
        <w:r>
          <w:rPr>
            <w:noProof/>
            <w:webHidden/>
          </w:rPr>
          <w:fldChar w:fldCharType="end"/>
        </w:r>
      </w:hyperlink>
    </w:p>
    <w:p w14:paraId="1E8CBEC7" w14:textId="676DA395" w:rsidR="001C3CBF" w:rsidRDefault="001C3CBF">
      <w:pPr>
        <w:pStyle w:val="TDC2"/>
        <w:tabs>
          <w:tab w:val="left" w:pos="960"/>
          <w:tab w:val="right" w:leader="dot" w:pos="8949"/>
        </w:tabs>
        <w:rPr>
          <w:noProof/>
          <w:kern w:val="2"/>
          <w:szCs w:val="24"/>
          <w:lang w:eastAsia="es-ES"/>
          <w14:ligatures w14:val="standardContextual"/>
        </w:rPr>
      </w:pPr>
      <w:hyperlink w:anchor="_Toc164970425" w:history="1">
        <w:r w:rsidRPr="00014812">
          <w:rPr>
            <w:rStyle w:val="Hipervnculo"/>
            <w:noProof/>
          </w:rPr>
          <w:t>4.3.</w:t>
        </w:r>
        <w:r>
          <w:rPr>
            <w:noProof/>
            <w:kern w:val="2"/>
            <w:szCs w:val="24"/>
            <w:lang w:eastAsia="es-ES"/>
            <w14:ligatures w14:val="standardContextual"/>
          </w:rPr>
          <w:tab/>
        </w:r>
        <w:r w:rsidRPr="00014812">
          <w:rPr>
            <w:rStyle w:val="Hipervnculo"/>
            <w:noProof/>
          </w:rPr>
          <w:t>Plan de desarrollo del proyecto</w:t>
        </w:r>
        <w:r>
          <w:rPr>
            <w:noProof/>
            <w:webHidden/>
          </w:rPr>
          <w:tab/>
        </w:r>
        <w:r>
          <w:rPr>
            <w:noProof/>
            <w:webHidden/>
          </w:rPr>
          <w:fldChar w:fldCharType="begin"/>
        </w:r>
        <w:r>
          <w:rPr>
            <w:noProof/>
            <w:webHidden/>
          </w:rPr>
          <w:instrText xml:space="preserve"> PAGEREF _Toc164970425 \h </w:instrText>
        </w:r>
        <w:r>
          <w:rPr>
            <w:noProof/>
            <w:webHidden/>
          </w:rPr>
        </w:r>
        <w:r>
          <w:rPr>
            <w:noProof/>
            <w:webHidden/>
          </w:rPr>
          <w:fldChar w:fldCharType="separate"/>
        </w:r>
        <w:r>
          <w:rPr>
            <w:noProof/>
            <w:webHidden/>
          </w:rPr>
          <w:t>17</w:t>
        </w:r>
        <w:r>
          <w:rPr>
            <w:noProof/>
            <w:webHidden/>
          </w:rPr>
          <w:fldChar w:fldCharType="end"/>
        </w:r>
      </w:hyperlink>
    </w:p>
    <w:p w14:paraId="187FA420" w14:textId="5805F051" w:rsidR="001C3CBF" w:rsidRDefault="001C3CBF">
      <w:pPr>
        <w:pStyle w:val="TDC3"/>
        <w:tabs>
          <w:tab w:val="left" w:pos="1440"/>
          <w:tab w:val="right" w:leader="dot" w:pos="8949"/>
        </w:tabs>
        <w:rPr>
          <w:rFonts w:cstheme="minorBidi"/>
          <w:noProof/>
          <w:kern w:val="2"/>
          <w:sz w:val="24"/>
          <w:szCs w:val="24"/>
          <w14:ligatures w14:val="standardContextual"/>
        </w:rPr>
      </w:pPr>
      <w:hyperlink w:anchor="_Toc164970426" w:history="1">
        <w:r w:rsidRPr="00014812">
          <w:rPr>
            <w:rStyle w:val="Hipervnculo"/>
            <w:noProof/>
          </w:rPr>
          <w:t>4.3.1.</w:t>
        </w:r>
        <w:r>
          <w:rPr>
            <w:rFonts w:cstheme="minorBidi"/>
            <w:noProof/>
            <w:kern w:val="2"/>
            <w:sz w:val="24"/>
            <w:szCs w:val="24"/>
            <w14:ligatures w14:val="standardContextual"/>
          </w:rPr>
          <w:tab/>
        </w:r>
        <w:r w:rsidRPr="00014812">
          <w:rPr>
            <w:rStyle w:val="Hipervnculo"/>
            <w:noProof/>
          </w:rPr>
          <w:t>Investigación Previa y Definición de los Objetivos</w:t>
        </w:r>
        <w:r>
          <w:rPr>
            <w:noProof/>
            <w:webHidden/>
          </w:rPr>
          <w:tab/>
        </w:r>
        <w:r>
          <w:rPr>
            <w:noProof/>
            <w:webHidden/>
          </w:rPr>
          <w:fldChar w:fldCharType="begin"/>
        </w:r>
        <w:r>
          <w:rPr>
            <w:noProof/>
            <w:webHidden/>
          </w:rPr>
          <w:instrText xml:space="preserve"> PAGEREF _Toc164970426 \h </w:instrText>
        </w:r>
        <w:r>
          <w:rPr>
            <w:noProof/>
            <w:webHidden/>
          </w:rPr>
        </w:r>
        <w:r>
          <w:rPr>
            <w:noProof/>
            <w:webHidden/>
          </w:rPr>
          <w:fldChar w:fldCharType="separate"/>
        </w:r>
        <w:r>
          <w:rPr>
            <w:noProof/>
            <w:webHidden/>
          </w:rPr>
          <w:t>17</w:t>
        </w:r>
        <w:r>
          <w:rPr>
            <w:noProof/>
            <w:webHidden/>
          </w:rPr>
          <w:fldChar w:fldCharType="end"/>
        </w:r>
      </w:hyperlink>
    </w:p>
    <w:p w14:paraId="73C80C34" w14:textId="7CB046BA" w:rsidR="001C3CBF" w:rsidRDefault="001C3CBF">
      <w:pPr>
        <w:pStyle w:val="TDC3"/>
        <w:tabs>
          <w:tab w:val="left" w:pos="1440"/>
          <w:tab w:val="right" w:leader="dot" w:pos="8949"/>
        </w:tabs>
        <w:rPr>
          <w:rFonts w:cstheme="minorBidi"/>
          <w:noProof/>
          <w:kern w:val="2"/>
          <w:sz w:val="24"/>
          <w:szCs w:val="24"/>
          <w14:ligatures w14:val="standardContextual"/>
        </w:rPr>
      </w:pPr>
      <w:hyperlink w:anchor="_Toc164970427" w:history="1">
        <w:r w:rsidRPr="00014812">
          <w:rPr>
            <w:rStyle w:val="Hipervnculo"/>
            <w:noProof/>
          </w:rPr>
          <w:t>4.3.2.</w:t>
        </w:r>
        <w:r>
          <w:rPr>
            <w:rFonts w:cstheme="minorBidi"/>
            <w:noProof/>
            <w:kern w:val="2"/>
            <w:sz w:val="24"/>
            <w:szCs w:val="24"/>
            <w14:ligatures w14:val="standardContextual"/>
          </w:rPr>
          <w:tab/>
        </w:r>
        <w:r w:rsidRPr="00014812">
          <w:rPr>
            <w:rStyle w:val="Hipervnculo"/>
            <w:noProof/>
          </w:rPr>
          <w:t>Análisis de Requisitos</w:t>
        </w:r>
        <w:r>
          <w:rPr>
            <w:noProof/>
            <w:webHidden/>
          </w:rPr>
          <w:tab/>
        </w:r>
        <w:r>
          <w:rPr>
            <w:noProof/>
            <w:webHidden/>
          </w:rPr>
          <w:fldChar w:fldCharType="begin"/>
        </w:r>
        <w:r>
          <w:rPr>
            <w:noProof/>
            <w:webHidden/>
          </w:rPr>
          <w:instrText xml:space="preserve"> PAGEREF _Toc164970427 \h </w:instrText>
        </w:r>
        <w:r>
          <w:rPr>
            <w:noProof/>
            <w:webHidden/>
          </w:rPr>
        </w:r>
        <w:r>
          <w:rPr>
            <w:noProof/>
            <w:webHidden/>
          </w:rPr>
          <w:fldChar w:fldCharType="separate"/>
        </w:r>
        <w:r>
          <w:rPr>
            <w:noProof/>
            <w:webHidden/>
          </w:rPr>
          <w:t>18</w:t>
        </w:r>
        <w:r>
          <w:rPr>
            <w:noProof/>
            <w:webHidden/>
          </w:rPr>
          <w:fldChar w:fldCharType="end"/>
        </w:r>
      </w:hyperlink>
    </w:p>
    <w:p w14:paraId="5C892A04" w14:textId="263D7E41" w:rsidR="001C3CBF" w:rsidRDefault="001C3CBF">
      <w:pPr>
        <w:pStyle w:val="TDC3"/>
        <w:tabs>
          <w:tab w:val="left" w:pos="1440"/>
          <w:tab w:val="right" w:leader="dot" w:pos="8949"/>
        </w:tabs>
        <w:rPr>
          <w:rFonts w:cstheme="minorBidi"/>
          <w:noProof/>
          <w:kern w:val="2"/>
          <w:sz w:val="24"/>
          <w:szCs w:val="24"/>
          <w14:ligatures w14:val="standardContextual"/>
        </w:rPr>
      </w:pPr>
      <w:hyperlink w:anchor="_Toc164970428" w:history="1">
        <w:r w:rsidRPr="00014812">
          <w:rPr>
            <w:rStyle w:val="Hipervnculo"/>
            <w:noProof/>
          </w:rPr>
          <w:t>4.3.3.</w:t>
        </w:r>
        <w:r>
          <w:rPr>
            <w:rFonts w:cstheme="minorBidi"/>
            <w:noProof/>
            <w:kern w:val="2"/>
            <w:sz w:val="24"/>
            <w:szCs w:val="24"/>
            <w14:ligatures w14:val="standardContextual"/>
          </w:rPr>
          <w:tab/>
        </w:r>
        <w:r w:rsidRPr="00014812">
          <w:rPr>
            <w:rStyle w:val="Hipervnculo"/>
            <w:noProof/>
          </w:rPr>
          <w:t>Diseño del Sistema</w:t>
        </w:r>
        <w:r>
          <w:rPr>
            <w:noProof/>
            <w:webHidden/>
          </w:rPr>
          <w:tab/>
        </w:r>
        <w:r>
          <w:rPr>
            <w:noProof/>
            <w:webHidden/>
          </w:rPr>
          <w:fldChar w:fldCharType="begin"/>
        </w:r>
        <w:r>
          <w:rPr>
            <w:noProof/>
            <w:webHidden/>
          </w:rPr>
          <w:instrText xml:space="preserve"> PAGEREF _Toc164970428 \h </w:instrText>
        </w:r>
        <w:r>
          <w:rPr>
            <w:noProof/>
            <w:webHidden/>
          </w:rPr>
        </w:r>
        <w:r>
          <w:rPr>
            <w:noProof/>
            <w:webHidden/>
          </w:rPr>
          <w:fldChar w:fldCharType="separate"/>
        </w:r>
        <w:r>
          <w:rPr>
            <w:noProof/>
            <w:webHidden/>
          </w:rPr>
          <w:t>18</w:t>
        </w:r>
        <w:r>
          <w:rPr>
            <w:noProof/>
            <w:webHidden/>
          </w:rPr>
          <w:fldChar w:fldCharType="end"/>
        </w:r>
      </w:hyperlink>
    </w:p>
    <w:p w14:paraId="151DB080" w14:textId="3600EBC9" w:rsidR="001C3CBF" w:rsidRDefault="001C3CBF">
      <w:pPr>
        <w:pStyle w:val="TDC3"/>
        <w:tabs>
          <w:tab w:val="left" w:pos="1440"/>
          <w:tab w:val="right" w:leader="dot" w:pos="8949"/>
        </w:tabs>
        <w:rPr>
          <w:rFonts w:cstheme="minorBidi"/>
          <w:noProof/>
          <w:kern w:val="2"/>
          <w:sz w:val="24"/>
          <w:szCs w:val="24"/>
          <w14:ligatures w14:val="standardContextual"/>
        </w:rPr>
      </w:pPr>
      <w:hyperlink w:anchor="_Toc164970429" w:history="1">
        <w:r w:rsidRPr="00014812">
          <w:rPr>
            <w:rStyle w:val="Hipervnculo"/>
            <w:noProof/>
          </w:rPr>
          <w:t>4.3.4.</w:t>
        </w:r>
        <w:r>
          <w:rPr>
            <w:rFonts w:cstheme="minorBidi"/>
            <w:noProof/>
            <w:kern w:val="2"/>
            <w:sz w:val="24"/>
            <w:szCs w:val="24"/>
            <w14:ligatures w14:val="standardContextual"/>
          </w:rPr>
          <w:tab/>
        </w:r>
        <w:r w:rsidRPr="00014812">
          <w:rPr>
            <w:rStyle w:val="Hipervnculo"/>
            <w:noProof/>
          </w:rPr>
          <w:t>Desarrollo del Panel Inicial</w:t>
        </w:r>
        <w:r>
          <w:rPr>
            <w:noProof/>
            <w:webHidden/>
          </w:rPr>
          <w:tab/>
        </w:r>
        <w:r>
          <w:rPr>
            <w:noProof/>
            <w:webHidden/>
          </w:rPr>
          <w:fldChar w:fldCharType="begin"/>
        </w:r>
        <w:r>
          <w:rPr>
            <w:noProof/>
            <w:webHidden/>
          </w:rPr>
          <w:instrText xml:space="preserve"> PAGEREF _Toc164970429 \h </w:instrText>
        </w:r>
        <w:r>
          <w:rPr>
            <w:noProof/>
            <w:webHidden/>
          </w:rPr>
        </w:r>
        <w:r>
          <w:rPr>
            <w:noProof/>
            <w:webHidden/>
          </w:rPr>
          <w:fldChar w:fldCharType="separate"/>
        </w:r>
        <w:r>
          <w:rPr>
            <w:noProof/>
            <w:webHidden/>
          </w:rPr>
          <w:t>19</w:t>
        </w:r>
        <w:r>
          <w:rPr>
            <w:noProof/>
            <w:webHidden/>
          </w:rPr>
          <w:fldChar w:fldCharType="end"/>
        </w:r>
      </w:hyperlink>
    </w:p>
    <w:p w14:paraId="2F08D832" w14:textId="5512F5C7" w:rsidR="001C3CBF" w:rsidRDefault="001C3CBF">
      <w:pPr>
        <w:pStyle w:val="TDC3"/>
        <w:tabs>
          <w:tab w:val="left" w:pos="1440"/>
          <w:tab w:val="right" w:leader="dot" w:pos="8949"/>
        </w:tabs>
        <w:rPr>
          <w:rFonts w:cstheme="minorBidi"/>
          <w:noProof/>
          <w:kern w:val="2"/>
          <w:sz w:val="24"/>
          <w:szCs w:val="24"/>
          <w14:ligatures w14:val="standardContextual"/>
        </w:rPr>
      </w:pPr>
      <w:hyperlink w:anchor="_Toc164970430" w:history="1">
        <w:r w:rsidRPr="00014812">
          <w:rPr>
            <w:rStyle w:val="Hipervnculo"/>
            <w:noProof/>
          </w:rPr>
          <w:t>4.3.5.</w:t>
        </w:r>
        <w:r>
          <w:rPr>
            <w:rFonts w:cstheme="minorBidi"/>
            <w:noProof/>
            <w:kern w:val="2"/>
            <w:sz w:val="24"/>
            <w:szCs w:val="24"/>
            <w14:ligatures w14:val="standardContextual"/>
          </w:rPr>
          <w:tab/>
        </w:r>
        <w:r w:rsidRPr="00014812">
          <w:rPr>
            <w:rStyle w:val="Hipervnculo"/>
            <w:noProof/>
          </w:rPr>
          <w:t>Desarrollo de la función Control de Pagos</w:t>
        </w:r>
        <w:r>
          <w:rPr>
            <w:noProof/>
            <w:webHidden/>
          </w:rPr>
          <w:tab/>
        </w:r>
        <w:r>
          <w:rPr>
            <w:noProof/>
            <w:webHidden/>
          </w:rPr>
          <w:fldChar w:fldCharType="begin"/>
        </w:r>
        <w:r>
          <w:rPr>
            <w:noProof/>
            <w:webHidden/>
          </w:rPr>
          <w:instrText xml:space="preserve"> PAGEREF _Toc164970430 \h </w:instrText>
        </w:r>
        <w:r>
          <w:rPr>
            <w:noProof/>
            <w:webHidden/>
          </w:rPr>
        </w:r>
        <w:r>
          <w:rPr>
            <w:noProof/>
            <w:webHidden/>
          </w:rPr>
          <w:fldChar w:fldCharType="separate"/>
        </w:r>
        <w:r>
          <w:rPr>
            <w:noProof/>
            <w:webHidden/>
          </w:rPr>
          <w:t>19</w:t>
        </w:r>
        <w:r>
          <w:rPr>
            <w:noProof/>
            <w:webHidden/>
          </w:rPr>
          <w:fldChar w:fldCharType="end"/>
        </w:r>
      </w:hyperlink>
    </w:p>
    <w:p w14:paraId="015ACAC3" w14:textId="7CDF4763" w:rsidR="001C3CBF" w:rsidRDefault="001C3CBF">
      <w:pPr>
        <w:pStyle w:val="TDC3"/>
        <w:tabs>
          <w:tab w:val="left" w:pos="1440"/>
          <w:tab w:val="right" w:leader="dot" w:pos="8949"/>
        </w:tabs>
        <w:rPr>
          <w:rFonts w:cstheme="minorBidi"/>
          <w:noProof/>
          <w:kern w:val="2"/>
          <w:sz w:val="24"/>
          <w:szCs w:val="24"/>
          <w14:ligatures w14:val="standardContextual"/>
        </w:rPr>
      </w:pPr>
      <w:hyperlink w:anchor="_Toc164970431" w:history="1">
        <w:r w:rsidRPr="00014812">
          <w:rPr>
            <w:rStyle w:val="Hipervnculo"/>
            <w:noProof/>
          </w:rPr>
          <w:t>4.3.6.</w:t>
        </w:r>
        <w:r>
          <w:rPr>
            <w:rFonts w:cstheme="minorBidi"/>
            <w:noProof/>
            <w:kern w:val="2"/>
            <w:sz w:val="24"/>
            <w:szCs w:val="24"/>
            <w14:ligatures w14:val="standardContextual"/>
          </w:rPr>
          <w:tab/>
        </w:r>
        <w:r w:rsidRPr="00014812">
          <w:rPr>
            <w:rStyle w:val="Hipervnculo"/>
            <w:noProof/>
          </w:rPr>
          <w:t>Desarrollo de la función Gestión de Gastos</w:t>
        </w:r>
        <w:r>
          <w:rPr>
            <w:noProof/>
            <w:webHidden/>
          </w:rPr>
          <w:tab/>
        </w:r>
        <w:r>
          <w:rPr>
            <w:noProof/>
            <w:webHidden/>
          </w:rPr>
          <w:fldChar w:fldCharType="begin"/>
        </w:r>
        <w:r>
          <w:rPr>
            <w:noProof/>
            <w:webHidden/>
          </w:rPr>
          <w:instrText xml:space="preserve"> PAGEREF _Toc164970431 \h </w:instrText>
        </w:r>
        <w:r>
          <w:rPr>
            <w:noProof/>
            <w:webHidden/>
          </w:rPr>
        </w:r>
        <w:r>
          <w:rPr>
            <w:noProof/>
            <w:webHidden/>
          </w:rPr>
          <w:fldChar w:fldCharType="separate"/>
        </w:r>
        <w:r>
          <w:rPr>
            <w:noProof/>
            <w:webHidden/>
          </w:rPr>
          <w:t>20</w:t>
        </w:r>
        <w:r>
          <w:rPr>
            <w:noProof/>
            <w:webHidden/>
          </w:rPr>
          <w:fldChar w:fldCharType="end"/>
        </w:r>
      </w:hyperlink>
    </w:p>
    <w:p w14:paraId="13215117" w14:textId="6EFB9DA5" w:rsidR="001C3CBF" w:rsidRDefault="001C3CBF">
      <w:pPr>
        <w:pStyle w:val="TDC3"/>
        <w:tabs>
          <w:tab w:val="left" w:pos="1440"/>
          <w:tab w:val="right" w:leader="dot" w:pos="8949"/>
        </w:tabs>
        <w:rPr>
          <w:rFonts w:cstheme="minorBidi"/>
          <w:noProof/>
          <w:kern w:val="2"/>
          <w:sz w:val="24"/>
          <w:szCs w:val="24"/>
          <w14:ligatures w14:val="standardContextual"/>
        </w:rPr>
      </w:pPr>
      <w:hyperlink w:anchor="_Toc164970432" w:history="1">
        <w:r w:rsidRPr="00014812">
          <w:rPr>
            <w:rStyle w:val="Hipervnculo"/>
            <w:noProof/>
          </w:rPr>
          <w:t>4.3.7.</w:t>
        </w:r>
        <w:r>
          <w:rPr>
            <w:rFonts w:cstheme="minorBidi"/>
            <w:noProof/>
            <w:kern w:val="2"/>
            <w:sz w:val="24"/>
            <w:szCs w:val="24"/>
            <w14:ligatures w14:val="standardContextual"/>
          </w:rPr>
          <w:tab/>
        </w:r>
        <w:r w:rsidRPr="00014812">
          <w:rPr>
            <w:rStyle w:val="Hipervnculo"/>
            <w:noProof/>
          </w:rPr>
          <w:t>Desarrollo de la función de Simulación</w:t>
        </w:r>
        <w:r>
          <w:rPr>
            <w:noProof/>
            <w:webHidden/>
          </w:rPr>
          <w:tab/>
        </w:r>
        <w:r>
          <w:rPr>
            <w:noProof/>
            <w:webHidden/>
          </w:rPr>
          <w:fldChar w:fldCharType="begin"/>
        </w:r>
        <w:r>
          <w:rPr>
            <w:noProof/>
            <w:webHidden/>
          </w:rPr>
          <w:instrText xml:space="preserve"> PAGEREF _Toc164970432 \h </w:instrText>
        </w:r>
        <w:r>
          <w:rPr>
            <w:noProof/>
            <w:webHidden/>
          </w:rPr>
        </w:r>
        <w:r>
          <w:rPr>
            <w:noProof/>
            <w:webHidden/>
          </w:rPr>
          <w:fldChar w:fldCharType="separate"/>
        </w:r>
        <w:r>
          <w:rPr>
            <w:noProof/>
            <w:webHidden/>
          </w:rPr>
          <w:t>20</w:t>
        </w:r>
        <w:r>
          <w:rPr>
            <w:noProof/>
            <w:webHidden/>
          </w:rPr>
          <w:fldChar w:fldCharType="end"/>
        </w:r>
      </w:hyperlink>
    </w:p>
    <w:p w14:paraId="0030A651" w14:textId="1727579A" w:rsidR="001C3CBF" w:rsidRDefault="001C3CBF">
      <w:pPr>
        <w:pStyle w:val="TDC3"/>
        <w:tabs>
          <w:tab w:val="left" w:pos="1440"/>
          <w:tab w:val="right" w:leader="dot" w:pos="8949"/>
        </w:tabs>
        <w:rPr>
          <w:rFonts w:cstheme="minorBidi"/>
          <w:noProof/>
          <w:kern w:val="2"/>
          <w:sz w:val="24"/>
          <w:szCs w:val="24"/>
          <w14:ligatures w14:val="standardContextual"/>
        </w:rPr>
      </w:pPr>
      <w:hyperlink w:anchor="_Toc164970433" w:history="1">
        <w:r w:rsidRPr="00014812">
          <w:rPr>
            <w:rStyle w:val="Hipervnculo"/>
            <w:noProof/>
          </w:rPr>
          <w:t>4.3.8.</w:t>
        </w:r>
        <w:r>
          <w:rPr>
            <w:rFonts w:cstheme="minorBidi"/>
            <w:noProof/>
            <w:kern w:val="2"/>
            <w:sz w:val="24"/>
            <w:szCs w:val="24"/>
            <w14:ligatures w14:val="standardContextual"/>
          </w:rPr>
          <w:tab/>
        </w:r>
        <w:r w:rsidRPr="00014812">
          <w:rPr>
            <w:rStyle w:val="Hipervnculo"/>
            <w:noProof/>
          </w:rPr>
          <w:t>Desarrollo de la función Creación de Informes</w:t>
        </w:r>
        <w:r>
          <w:rPr>
            <w:noProof/>
            <w:webHidden/>
          </w:rPr>
          <w:tab/>
        </w:r>
        <w:r>
          <w:rPr>
            <w:noProof/>
            <w:webHidden/>
          </w:rPr>
          <w:fldChar w:fldCharType="begin"/>
        </w:r>
        <w:r>
          <w:rPr>
            <w:noProof/>
            <w:webHidden/>
          </w:rPr>
          <w:instrText xml:space="preserve"> PAGEREF _Toc164970433 \h </w:instrText>
        </w:r>
        <w:r>
          <w:rPr>
            <w:noProof/>
            <w:webHidden/>
          </w:rPr>
        </w:r>
        <w:r>
          <w:rPr>
            <w:noProof/>
            <w:webHidden/>
          </w:rPr>
          <w:fldChar w:fldCharType="separate"/>
        </w:r>
        <w:r>
          <w:rPr>
            <w:noProof/>
            <w:webHidden/>
          </w:rPr>
          <w:t>21</w:t>
        </w:r>
        <w:r>
          <w:rPr>
            <w:noProof/>
            <w:webHidden/>
          </w:rPr>
          <w:fldChar w:fldCharType="end"/>
        </w:r>
      </w:hyperlink>
    </w:p>
    <w:p w14:paraId="656930ED" w14:textId="3D9FF3B5" w:rsidR="001C3CBF" w:rsidRDefault="001C3CBF">
      <w:pPr>
        <w:pStyle w:val="TDC3"/>
        <w:tabs>
          <w:tab w:val="left" w:pos="1440"/>
          <w:tab w:val="right" w:leader="dot" w:pos="8949"/>
        </w:tabs>
        <w:rPr>
          <w:rFonts w:cstheme="minorBidi"/>
          <w:noProof/>
          <w:kern w:val="2"/>
          <w:sz w:val="24"/>
          <w:szCs w:val="24"/>
          <w14:ligatures w14:val="standardContextual"/>
        </w:rPr>
      </w:pPr>
      <w:hyperlink w:anchor="_Toc164970434" w:history="1">
        <w:r w:rsidRPr="00014812">
          <w:rPr>
            <w:rStyle w:val="Hipervnculo"/>
            <w:noProof/>
          </w:rPr>
          <w:t>4.3.9.</w:t>
        </w:r>
        <w:r>
          <w:rPr>
            <w:rFonts w:cstheme="minorBidi"/>
            <w:noProof/>
            <w:kern w:val="2"/>
            <w:sz w:val="24"/>
            <w:szCs w:val="24"/>
            <w14:ligatures w14:val="standardContextual"/>
          </w:rPr>
          <w:tab/>
        </w:r>
        <w:r w:rsidRPr="00014812">
          <w:rPr>
            <w:rStyle w:val="Hipervnculo"/>
            <w:noProof/>
          </w:rPr>
          <w:t>Implementación de la Seguridad</w:t>
        </w:r>
        <w:r>
          <w:rPr>
            <w:noProof/>
            <w:webHidden/>
          </w:rPr>
          <w:tab/>
        </w:r>
        <w:r>
          <w:rPr>
            <w:noProof/>
            <w:webHidden/>
          </w:rPr>
          <w:fldChar w:fldCharType="begin"/>
        </w:r>
        <w:r>
          <w:rPr>
            <w:noProof/>
            <w:webHidden/>
          </w:rPr>
          <w:instrText xml:space="preserve"> PAGEREF _Toc164970434 \h </w:instrText>
        </w:r>
        <w:r>
          <w:rPr>
            <w:noProof/>
            <w:webHidden/>
          </w:rPr>
        </w:r>
        <w:r>
          <w:rPr>
            <w:noProof/>
            <w:webHidden/>
          </w:rPr>
          <w:fldChar w:fldCharType="separate"/>
        </w:r>
        <w:r>
          <w:rPr>
            <w:noProof/>
            <w:webHidden/>
          </w:rPr>
          <w:t>21</w:t>
        </w:r>
        <w:r>
          <w:rPr>
            <w:noProof/>
            <w:webHidden/>
          </w:rPr>
          <w:fldChar w:fldCharType="end"/>
        </w:r>
      </w:hyperlink>
    </w:p>
    <w:p w14:paraId="0F86DED6" w14:textId="72308B54" w:rsidR="001C3CBF" w:rsidRDefault="001C3CBF">
      <w:pPr>
        <w:pStyle w:val="TDC3"/>
        <w:tabs>
          <w:tab w:val="left" w:pos="1440"/>
          <w:tab w:val="right" w:leader="dot" w:pos="8949"/>
        </w:tabs>
        <w:rPr>
          <w:rFonts w:cstheme="minorBidi"/>
          <w:noProof/>
          <w:kern w:val="2"/>
          <w:sz w:val="24"/>
          <w:szCs w:val="24"/>
          <w14:ligatures w14:val="standardContextual"/>
        </w:rPr>
      </w:pPr>
      <w:hyperlink w:anchor="_Toc164970435" w:history="1">
        <w:r w:rsidRPr="00014812">
          <w:rPr>
            <w:rStyle w:val="Hipervnculo"/>
            <w:noProof/>
          </w:rPr>
          <w:t>4.3.10.</w:t>
        </w:r>
        <w:r>
          <w:rPr>
            <w:rFonts w:cstheme="minorBidi"/>
            <w:noProof/>
            <w:kern w:val="2"/>
            <w:sz w:val="24"/>
            <w:szCs w:val="24"/>
            <w14:ligatures w14:val="standardContextual"/>
          </w:rPr>
          <w:tab/>
        </w:r>
        <w:r w:rsidRPr="00014812">
          <w:rPr>
            <w:rStyle w:val="Hipervnculo"/>
            <w:noProof/>
          </w:rPr>
          <w:t>Pruebas de Integración y de Sistema</w:t>
        </w:r>
        <w:r>
          <w:rPr>
            <w:noProof/>
            <w:webHidden/>
          </w:rPr>
          <w:tab/>
        </w:r>
        <w:r>
          <w:rPr>
            <w:noProof/>
            <w:webHidden/>
          </w:rPr>
          <w:fldChar w:fldCharType="begin"/>
        </w:r>
        <w:r>
          <w:rPr>
            <w:noProof/>
            <w:webHidden/>
          </w:rPr>
          <w:instrText xml:space="preserve"> PAGEREF _Toc164970435 \h </w:instrText>
        </w:r>
        <w:r>
          <w:rPr>
            <w:noProof/>
            <w:webHidden/>
          </w:rPr>
        </w:r>
        <w:r>
          <w:rPr>
            <w:noProof/>
            <w:webHidden/>
          </w:rPr>
          <w:fldChar w:fldCharType="separate"/>
        </w:r>
        <w:r>
          <w:rPr>
            <w:noProof/>
            <w:webHidden/>
          </w:rPr>
          <w:t>22</w:t>
        </w:r>
        <w:r>
          <w:rPr>
            <w:noProof/>
            <w:webHidden/>
          </w:rPr>
          <w:fldChar w:fldCharType="end"/>
        </w:r>
      </w:hyperlink>
    </w:p>
    <w:p w14:paraId="441F830C" w14:textId="2435B8B4" w:rsidR="001C3CBF" w:rsidRDefault="001C3CBF">
      <w:pPr>
        <w:pStyle w:val="TDC3"/>
        <w:tabs>
          <w:tab w:val="left" w:pos="1440"/>
          <w:tab w:val="right" w:leader="dot" w:pos="8949"/>
        </w:tabs>
        <w:rPr>
          <w:rFonts w:cstheme="minorBidi"/>
          <w:noProof/>
          <w:kern w:val="2"/>
          <w:sz w:val="24"/>
          <w:szCs w:val="24"/>
          <w14:ligatures w14:val="standardContextual"/>
        </w:rPr>
      </w:pPr>
      <w:hyperlink w:anchor="_Toc164970436" w:history="1">
        <w:r w:rsidRPr="00014812">
          <w:rPr>
            <w:rStyle w:val="Hipervnculo"/>
            <w:noProof/>
          </w:rPr>
          <w:t>4.3.11.</w:t>
        </w:r>
        <w:r>
          <w:rPr>
            <w:rFonts w:cstheme="minorBidi"/>
            <w:noProof/>
            <w:kern w:val="2"/>
            <w:sz w:val="24"/>
            <w:szCs w:val="24"/>
            <w14:ligatures w14:val="standardContextual"/>
          </w:rPr>
          <w:tab/>
        </w:r>
        <w:r w:rsidRPr="00014812">
          <w:rPr>
            <w:rStyle w:val="Hipervnculo"/>
            <w:noProof/>
          </w:rPr>
          <w:t>Despliegue</w:t>
        </w:r>
        <w:r>
          <w:rPr>
            <w:noProof/>
            <w:webHidden/>
          </w:rPr>
          <w:tab/>
        </w:r>
        <w:r>
          <w:rPr>
            <w:noProof/>
            <w:webHidden/>
          </w:rPr>
          <w:fldChar w:fldCharType="begin"/>
        </w:r>
        <w:r>
          <w:rPr>
            <w:noProof/>
            <w:webHidden/>
          </w:rPr>
          <w:instrText xml:space="preserve"> PAGEREF _Toc164970436 \h </w:instrText>
        </w:r>
        <w:r>
          <w:rPr>
            <w:noProof/>
            <w:webHidden/>
          </w:rPr>
        </w:r>
        <w:r>
          <w:rPr>
            <w:noProof/>
            <w:webHidden/>
          </w:rPr>
          <w:fldChar w:fldCharType="separate"/>
        </w:r>
        <w:r>
          <w:rPr>
            <w:noProof/>
            <w:webHidden/>
          </w:rPr>
          <w:t>22</w:t>
        </w:r>
        <w:r>
          <w:rPr>
            <w:noProof/>
            <w:webHidden/>
          </w:rPr>
          <w:fldChar w:fldCharType="end"/>
        </w:r>
      </w:hyperlink>
    </w:p>
    <w:p w14:paraId="07F32BE5" w14:textId="0D0ADC6F" w:rsidR="001C3CBF" w:rsidRDefault="001C3CBF">
      <w:pPr>
        <w:pStyle w:val="TDC2"/>
        <w:tabs>
          <w:tab w:val="left" w:pos="960"/>
          <w:tab w:val="right" w:leader="dot" w:pos="8949"/>
        </w:tabs>
        <w:rPr>
          <w:noProof/>
          <w:kern w:val="2"/>
          <w:szCs w:val="24"/>
          <w:lang w:eastAsia="es-ES"/>
          <w14:ligatures w14:val="standardContextual"/>
        </w:rPr>
      </w:pPr>
      <w:hyperlink w:anchor="_Toc164970437" w:history="1">
        <w:r w:rsidRPr="00014812">
          <w:rPr>
            <w:rStyle w:val="Hipervnculo"/>
            <w:noProof/>
          </w:rPr>
          <w:t>4.4.</w:t>
        </w:r>
        <w:r>
          <w:rPr>
            <w:noProof/>
            <w:kern w:val="2"/>
            <w:szCs w:val="24"/>
            <w:lang w:eastAsia="es-ES"/>
            <w14:ligatures w14:val="standardContextual"/>
          </w:rPr>
          <w:tab/>
        </w:r>
        <w:r w:rsidRPr="00014812">
          <w:rPr>
            <w:rStyle w:val="Hipervnculo"/>
            <w:noProof/>
          </w:rPr>
          <w:t>Plan de Trabajo</w:t>
        </w:r>
        <w:r>
          <w:rPr>
            <w:noProof/>
            <w:webHidden/>
          </w:rPr>
          <w:tab/>
        </w:r>
        <w:r>
          <w:rPr>
            <w:noProof/>
            <w:webHidden/>
          </w:rPr>
          <w:fldChar w:fldCharType="begin"/>
        </w:r>
        <w:r>
          <w:rPr>
            <w:noProof/>
            <w:webHidden/>
          </w:rPr>
          <w:instrText xml:space="preserve"> PAGEREF _Toc164970437 \h </w:instrText>
        </w:r>
        <w:r>
          <w:rPr>
            <w:noProof/>
            <w:webHidden/>
          </w:rPr>
        </w:r>
        <w:r>
          <w:rPr>
            <w:noProof/>
            <w:webHidden/>
          </w:rPr>
          <w:fldChar w:fldCharType="separate"/>
        </w:r>
        <w:r>
          <w:rPr>
            <w:noProof/>
            <w:webHidden/>
          </w:rPr>
          <w:t>23</w:t>
        </w:r>
        <w:r>
          <w:rPr>
            <w:noProof/>
            <w:webHidden/>
          </w:rPr>
          <w:fldChar w:fldCharType="end"/>
        </w:r>
      </w:hyperlink>
    </w:p>
    <w:p w14:paraId="16E79D14" w14:textId="67A1E71E" w:rsidR="001C3CBF" w:rsidRDefault="001C3CBF">
      <w:pPr>
        <w:pStyle w:val="TDC2"/>
        <w:tabs>
          <w:tab w:val="left" w:pos="960"/>
          <w:tab w:val="right" w:leader="dot" w:pos="8949"/>
        </w:tabs>
        <w:rPr>
          <w:noProof/>
          <w:kern w:val="2"/>
          <w:szCs w:val="24"/>
          <w:lang w:eastAsia="es-ES"/>
          <w14:ligatures w14:val="standardContextual"/>
        </w:rPr>
      </w:pPr>
      <w:hyperlink w:anchor="_Toc164970438" w:history="1">
        <w:r w:rsidRPr="00014812">
          <w:rPr>
            <w:rStyle w:val="Hipervnculo"/>
            <w:noProof/>
          </w:rPr>
          <w:t>4.5.</w:t>
        </w:r>
        <w:r>
          <w:rPr>
            <w:noProof/>
            <w:kern w:val="2"/>
            <w:szCs w:val="24"/>
            <w:lang w:eastAsia="es-ES"/>
            <w14:ligatures w14:val="standardContextual"/>
          </w:rPr>
          <w:tab/>
        </w:r>
        <w:r w:rsidRPr="00014812">
          <w:rPr>
            <w:rStyle w:val="Hipervnculo"/>
            <w:noProof/>
          </w:rPr>
          <w:t>Recursos.</w:t>
        </w:r>
        <w:r>
          <w:rPr>
            <w:noProof/>
            <w:webHidden/>
          </w:rPr>
          <w:tab/>
        </w:r>
        <w:r>
          <w:rPr>
            <w:noProof/>
            <w:webHidden/>
          </w:rPr>
          <w:fldChar w:fldCharType="begin"/>
        </w:r>
        <w:r>
          <w:rPr>
            <w:noProof/>
            <w:webHidden/>
          </w:rPr>
          <w:instrText xml:space="preserve"> PAGEREF _Toc164970438 \h </w:instrText>
        </w:r>
        <w:r>
          <w:rPr>
            <w:noProof/>
            <w:webHidden/>
          </w:rPr>
        </w:r>
        <w:r>
          <w:rPr>
            <w:noProof/>
            <w:webHidden/>
          </w:rPr>
          <w:fldChar w:fldCharType="separate"/>
        </w:r>
        <w:r>
          <w:rPr>
            <w:noProof/>
            <w:webHidden/>
          </w:rPr>
          <w:t>24</w:t>
        </w:r>
        <w:r>
          <w:rPr>
            <w:noProof/>
            <w:webHidden/>
          </w:rPr>
          <w:fldChar w:fldCharType="end"/>
        </w:r>
      </w:hyperlink>
    </w:p>
    <w:p w14:paraId="4E81B42C" w14:textId="12D6C413" w:rsidR="001C3CBF" w:rsidRDefault="001C3CBF">
      <w:pPr>
        <w:pStyle w:val="TDC2"/>
        <w:tabs>
          <w:tab w:val="left" w:pos="960"/>
          <w:tab w:val="right" w:leader="dot" w:pos="8949"/>
        </w:tabs>
        <w:rPr>
          <w:noProof/>
          <w:kern w:val="2"/>
          <w:szCs w:val="24"/>
          <w:lang w:eastAsia="es-ES"/>
          <w14:ligatures w14:val="standardContextual"/>
        </w:rPr>
      </w:pPr>
      <w:hyperlink w:anchor="_Toc164970439" w:history="1">
        <w:r w:rsidRPr="00014812">
          <w:rPr>
            <w:rStyle w:val="Hipervnculo"/>
            <w:noProof/>
          </w:rPr>
          <w:t>4.6.</w:t>
        </w:r>
        <w:r>
          <w:rPr>
            <w:noProof/>
            <w:kern w:val="2"/>
            <w:szCs w:val="24"/>
            <w:lang w:eastAsia="es-ES"/>
            <w14:ligatures w14:val="standardContextual"/>
          </w:rPr>
          <w:tab/>
        </w:r>
        <w:r w:rsidRPr="00014812">
          <w:rPr>
            <w:rStyle w:val="Hipervnculo"/>
            <w:noProof/>
          </w:rPr>
          <w:t>Costes</w:t>
        </w:r>
        <w:r>
          <w:rPr>
            <w:noProof/>
            <w:webHidden/>
          </w:rPr>
          <w:tab/>
        </w:r>
        <w:r>
          <w:rPr>
            <w:noProof/>
            <w:webHidden/>
          </w:rPr>
          <w:fldChar w:fldCharType="begin"/>
        </w:r>
        <w:r>
          <w:rPr>
            <w:noProof/>
            <w:webHidden/>
          </w:rPr>
          <w:instrText xml:space="preserve"> PAGEREF _Toc164970439 \h </w:instrText>
        </w:r>
        <w:r>
          <w:rPr>
            <w:noProof/>
            <w:webHidden/>
          </w:rPr>
        </w:r>
        <w:r>
          <w:rPr>
            <w:noProof/>
            <w:webHidden/>
          </w:rPr>
          <w:fldChar w:fldCharType="separate"/>
        </w:r>
        <w:r>
          <w:rPr>
            <w:noProof/>
            <w:webHidden/>
          </w:rPr>
          <w:t>24</w:t>
        </w:r>
        <w:r>
          <w:rPr>
            <w:noProof/>
            <w:webHidden/>
          </w:rPr>
          <w:fldChar w:fldCharType="end"/>
        </w:r>
      </w:hyperlink>
    </w:p>
    <w:p w14:paraId="60E9E6C1" w14:textId="7411CAF8" w:rsidR="001C3CBF" w:rsidRDefault="001C3CBF">
      <w:pPr>
        <w:pStyle w:val="TDC2"/>
        <w:tabs>
          <w:tab w:val="left" w:pos="960"/>
          <w:tab w:val="right" w:leader="dot" w:pos="8949"/>
        </w:tabs>
        <w:rPr>
          <w:noProof/>
          <w:kern w:val="2"/>
          <w:szCs w:val="24"/>
          <w:lang w:eastAsia="es-ES"/>
          <w14:ligatures w14:val="standardContextual"/>
        </w:rPr>
      </w:pPr>
      <w:hyperlink w:anchor="_Toc164970440" w:history="1">
        <w:r w:rsidRPr="00014812">
          <w:rPr>
            <w:rStyle w:val="Hipervnculo"/>
            <w:noProof/>
          </w:rPr>
          <w:t>4.7.</w:t>
        </w:r>
        <w:r>
          <w:rPr>
            <w:noProof/>
            <w:kern w:val="2"/>
            <w:szCs w:val="24"/>
            <w:lang w:eastAsia="es-ES"/>
            <w14:ligatures w14:val="standardContextual"/>
          </w:rPr>
          <w:tab/>
        </w:r>
        <w:r w:rsidRPr="00014812">
          <w:rPr>
            <w:rStyle w:val="Hipervnculo"/>
            <w:noProof/>
          </w:rPr>
          <w:t>Condicionantes y Limitaciones</w:t>
        </w:r>
        <w:r>
          <w:rPr>
            <w:noProof/>
            <w:webHidden/>
          </w:rPr>
          <w:tab/>
        </w:r>
        <w:r>
          <w:rPr>
            <w:noProof/>
            <w:webHidden/>
          </w:rPr>
          <w:fldChar w:fldCharType="begin"/>
        </w:r>
        <w:r>
          <w:rPr>
            <w:noProof/>
            <w:webHidden/>
          </w:rPr>
          <w:instrText xml:space="preserve"> PAGEREF _Toc164970440 \h </w:instrText>
        </w:r>
        <w:r>
          <w:rPr>
            <w:noProof/>
            <w:webHidden/>
          </w:rPr>
        </w:r>
        <w:r>
          <w:rPr>
            <w:noProof/>
            <w:webHidden/>
          </w:rPr>
          <w:fldChar w:fldCharType="separate"/>
        </w:r>
        <w:r>
          <w:rPr>
            <w:noProof/>
            <w:webHidden/>
          </w:rPr>
          <w:t>24</w:t>
        </w:r>
        <w:r>
          <w:rPr>
            <w:noProof/>
            <w:webHidden/>
          </w:rPr>
          <w:fldChar w:fldCharType="end"/>
        </w:r>
      </w:hyperlink>
    </w:p>
    <w:p w14:paraId="0846741A" w14:textId="762E9C2F" w:rsidR="001C3CBF" w:rsidRDefault="001C3CBF">
      <w:pPr>
        <w:pStyle w:val="TDC1"/>
        <w:rPr>
          <w:rFonts w:asciiTheme="minorHAnsi" w:eastAsiaTheme="minorEastAsia" w:hAnsiTheme="minorHAnsi" w:cstheme="minorBidi"/>
          <w:b w:val="0"/>
          <w:color w:val="auto"/>
          <w:kern w:val="2"/>
          <w:sz w:val="24"/>
          <w:szCs w:val="24"/>
          <w:lang w:eastAsia="es-ES"/>
          <w14:ligatures w14:val="standardContextual"/>
        </w:rPr>
      </w:pPr>
      <w:hyperlink w:anchor="_Toc164970441" w:history="1">
        <w:r w:rsidRPr="00014812">
          <w:rPr>
            <w:rStyle w:val="Hipervnculo"/>
          </w:rPr>
          <w:t>5.</w:t>
        </w:r>
        <w:r>
          <w:rPr>
            <w:rFonts w:asciiTheme="minorHAnsi" w:eastAsiaTheme="minorEastAsia" w:hAnsiTheme="minorHAnsi" w:cstheme="minorBidi"/>
            <w:b w:val="0"/>
            <w:color w:val="auto"/>
            <w:kern w:val="2"/>
            <w:sz w:val="24"/>
            <w:szCs w:val="24"/>
            <w:lang w:eastAsia="es-ES"/>
            <w14:ligatures w14:val="standardContextual"/>
          </w:rPr>
          <w:tab/>
        </w:r>
        <w:r w:rsidRPr="00014812">
          <w:rPr>
            <w:rStyle w:val="Hipervnculo"/>
          </w:rPr>
          <w:t>Desarrollo de la Solución Técnica</w:t>
        </w:r>
        <w:r>
          <w:rPr>
            <w:webHidden/>
          </w:rPr>
          <w:tab/>
        </w:r>
        <w:r>
          <w:rPr>
            <w:webHidden/>
          </w:rPr>
          <w:fldChar w:fldCharType="begin"/>
        </w:r>
        <w:r>
          <w:rPr>
            <w:webHidden/>
          </w:rPr>
          <w:instrText xml:space="preserve"> PAGEREF _Toc164970441 \h </w:instrText>
        </w:r>
        <w:r>
          <w:rPr>
            <w:webHidden/>
          </w:rPr>
        </w:r>
        <w:r>
          <w:rPr>
            <w:webHidden/>
          </w:rPr>
          <w:fldChar w:fldCharType="separate"/>
        </w:r>
        <w:r>
          <w:rPr>
            <w:webHidden/>
          </w:rPr>
          <w:t>25</w:t>
        </w:r>
        <w:r>
          <w:rPr>
            <w:webHidden/>
          </w:rPr>
          <w:fldChar w:fldCharType="end"/>
        </w:r>
      </w:hyperlink>
    </w:p>
    <w:p w14:paraId="11E0B1D6" w14:textId="6B669BB6" w:rsidR="001C3CBF" w:rsidRDefault="001C3CBF">
      <w:pPr>
        <w:pStyle w:val="TDC2"/>
        <w:tabs>
          <w:tab w:val="left" w:pos="960"/>
          <w:tab w:val="right" w:leader="dot" w:pos="8949"/>
        </w:tabs>
        <w:rPr>
          <w:noProof/>
          <w:kern w:val="2"/>
          <w:szCs w:val="24"/>
          <w:lang w:eastAsia="es-ES"/>
          <w14:ligatures w14:val="standardContextual"/>
        </w:rPr>
      </w:pPr>
      <w:hyperlink w:anchor="_Toc164970442" w:history="1">
        <w:r w:rsidRPr="00014812">
          <w:rPr>
            <w:rStyle w:val="Hipervnculo"/>
            <w:noProof/>
          </w:rPr>
          <w:t>5.1.</w:t>
        </w:r>
        <w:r>
          <w:rPr>
            <w:noProof/>
            <w:kern w:val="2"/>
            <w:szCs w:val="24"/>
            <w:lang w:eastAsia="es-ES"/>
            <w14:ligatures w14:val="standardContextual"/>
          </w:rPr>
          <w:tab/>
        </w:r>
        <w:r w:rsidRPr="00014812">
          <w:rPr>
            <w:rStyle w:val="Hipervnculo"/>
            <w:noProof/>
          </w:rPr>
          <w:t>PT1 – Investigación previa y definición de los objetivos</w:t>
        </w:r>
        <w:r>
          <w:rPr>
            <w:noProof/>
            <w:webHidden/>
          </w:rPr>
          <w:tab/>
        </w:r>
        <w:r>
          <w:rPr>
            <w:noProof/>
            <w:webHidden/>
          </w:rPr>
          <w:fldChar w:fldCharType="begin"/>
        </w:r>
        <w:r>
          <w:rPr>
            <w:noProof/>
            <w:webHidden/>
          </w:rPr>
          <w:instrText xml:space="preserve"> PAGEREF _Toc164970442 \h </w:instrText>
        </w:r>
        <w:r>
          <w:rPr>
            <w:noProof/>
            <w:webHidden/>
          </w:rPr>
        </w:r>
        <w:r>
          <w:rPr>
            <w:noProof/>
            <w:webHidden/>
          </w:rPr>
          <w:fldChar w:fldCharType="separate"/>
        </w:r>
        <w:r>
          <w:rPr>
            <w:noProof/>
            <w:webHidden/>
          </w:rPr>
          <w:t>25</w:t>
        </w:r>
        <w:r>
          <w:rPr>
            <w:noProof/>
            <w:webHidden/>
          </w:rPr>
          <w:fldChar w:fldCharType="end"/>
        </w:r>
      </w:hyperlink>
    </w:p>
    <w:p w14:paraId="74130E8B" w14:textId="4DF6B7FF" w:rsidR="001C3CBF" w:rsidRDefault="001C3CBF">
      <w:pPr>
        <w:pStyle w:val="TDC3"/>
        <w:tabs>
          <w:tab w:val="left" w:pos="1440"/>
          <w:tab w:val="right" w:leader="dot" w:pos="8949"/>
        </w:tabs>
        <w:rPr>
          <w:rFonts w:cstheme="minorBidi"/>
          <w:noProof/>
          <w:kern w:val="2"/>
          <w:sz w:val="24"/>
          <w:szCs w:val="24"/>
          <w14:ligatures w14:val="standardContextual"/>
        </w:rPr>
      </w:pPr>
      <w:hyperlink w:anchor="_Toc164970443" w:history="1">
        <w:r w:rsidRPr="00014812">
          <w:rPr>
            <w:rStyle w:val="Hipervnculo"/>
            <w:noProof/>
          </w:rPr>
          <w:t>5.1.1.</w:t>
        </w:r>
        <w:r>
          <w:rPr>
            <w:rFonts w:cstheme="minorBidi"/>
            <w:noProof/>
            <w:kern w:val="2"/>
            <w:sz w:val="24"/>
            <w:szCs w:val="24"/>
            <w14:ligatures w14:val="standardContextual"/>
          </w:rPr>
          <w:tab/>
        </w:r>
        <w:r w:rsidRPr="00014812">
          <w:rPr>
            <w:rStyle w:val="Hipervnculo"/>
            <w:noProof/>
          </w:rPr>
          <w:t>PT1.1 – Investigación Previa</w:t>
        </w:r>
        <w:r>
          <w:rPr>
            <w:noProof/>
            <w:webHidden/>
          </w:rPr>
          <w:tab/>
        </w:r>
        <w:r>
          <w:rPr>
            <w:noProof/>
            <w:webHidden/>
          </w:rPr>
          <w:fldChar w:fldCharType="begin"/>
        </w:r>
        <w:r>
          <w:rPr>
            <w:noProof/>
            <w:webHidden/>
          </w:rPr>
          <w:instrText xml:space="preserve"> PAGEREF _Toc164970443 \h </w:instrText>
        </w:r>
        <w:r>
          <w:rPr>
            <w:noProof/>
            <w:webHidden/>
          </w:rPr>
        </w:r>
        <w:r>
          <w:rPr>
            <w:noProof/>
            <w:webHidden/>
          </w:rPr>
          <w:fldChar w:fldCharType="separate"/>
        </w:r>
        <w:r>
          <w:rPr>
            <w:noProof/>
            <w:webHidden/>
          </w:rPr>
          <w:t>25</w:t>
        </w:r>
        <w:r>
          <w:rPr>
            <w:noProof/>
            <w:webHidden/>
          </w:rPr>
          <w:fldChar w:fldCharType="end"/>
        </w:r>
      </w:hyperlink>
    </w:p>
    <w:p w14:paraId="1A21E65B" w14:textId="548A6E80" w:rsidR="001C3CBF" w:rsidRDefault="001C3CBF">
      <w:pPr>
        <w:pStyle w:val="TDC3"/>
        <w:tabs>
          <w:tab w:val="left" w:pos="1440"/>
          <w:tab w:val="right" w:leader="dot" w:pos="8949"/>
        </w:tabs>
        <w:rPr>
          <w:rFonts w:cstheme="minorBidi"/>
          <w:noProof/>
          <w:kern w:val="2"/>
          <w:sz w:val="24"/>
          <w:szCs w:val="24"/>
          <w14:ligatures w14:val="standardContextual"/>
        </w:rPr>
      </w:pPr>
      <w:hyperlink w:anchor="_Toc164970444" w:history="1">
        <w:r w:rsidRPr="00014812">
          <w:rPr>
            <w:rStyle w:val="Hipervnculo"/>
            <w:noProof/>
          </w:rPr>
          <w:t>5.1.2.</w:t>
        </w:r>
        <w:r>
          <w:rPr>
            <w:rFonts w:cstheme="minorBidi"/>
            <w:noProof/>
            <w:kern w:val="2"/>
            <w:sz w:val="24"/>
            <w:szCs w:val="24"/>
            <w14:ligatures w14:val="standardContextual"/>
          </w:rPr>
          <w:tab/>
        </w:r>
        <w:r w:rsidRPr="00014812">
          <w:rPr>
            <w:rStyle w:val="Hipervnculo"/>
            <w:noProof/>
          </w:rPr>
          <w:t>PT1.2 - Definición de los Objetivos</w:t>
        </w:r>
        <w:r>
          <w:rPr>
            <w:noProof/>
            <w:webHidden/>
          </w:rPr>
          <w:tab/>
        </w:r>
        <w:r>
          <w:rPr>
            <w:noProof/>
            <w:webHidden/>
          </w:rPr>
          <w:fldChar w:fldCharType="begin"/>
        </w:r>
        <w:r>
          <w:rPr>
            <w:noProof/>
            <w:webHidden/>
          </w:rPr>
          <w:instrText xml:space="preserve"> PAGEREF _Toc164970444 \h </w:instrText>
        </w:r>
        <w:r>
          <w:rPr>
            <w:noProof/>
            <w:webHidden/>
          </w:rPr>
        </w:r>
        <w:r>
          <w:rPr>
            <w:noProof/>
            <w:webHidden/>
          </w:rPr>
          <w:fldChar w:fldCharType="separate"/>
        </w:r>
        <w:r>
          <w:rPr>
            <w:noProof/>
            <w:webHidden/>
          </w:rPr>
          <w:t>25</w:t>
        </w:r>
        <w:r>
          <w:rPr>
            <w:noProof/>
            <w:webHidden/>
          </w:rPr>
          <w:fldChar w:fldCharType="end"/>
        </w:r>
      </w:hyperlink>
    </w:p>
    <w:p w14:paraId="218EEE47" w14:textId="3E31D740" w:rsidR="001C3CBF" w:rsidRDefault="001C3CBF">
      <w:pPr>
        <w:pStyle w:val="TDC2"/>
        <w:tabs>
          <w:tab w:val="left" w:pos="960"/>
          <w:tab w:val="right" w:leader="dot" w:pos="8949"/>
        </w:tabs>
        <w:rPr>
          <w:noProof/>
          <w:kern w:val="2"/>
          <w:szCs w:val="24"/>
          <w:lang w:eastAsia="es-ES"/>
          <w14:ligatures w14:val="standardContextual"/>
        </w:rPr>
      </w:pPr>
      <w:hyperlink w:anchor="_Toc164970445" w:history="1">
        <w:r w:rsidRPr="00014812">
          <w:rPr>
            <w:rStyle w:val="Hipervnculo"/>
            <w:noProof/>
          </w:rPr>
          <w:t>5.2.</w:t>
        </w:r>
        <w:r>
          <w:rPr>
            <w:noProof/>
            <w:kern w:val="2"/>
            <w:szCs w:val="24"/>
            <w:lang w:eastAsia="es-ES"/>
            <w14:ligatures w14:val="standardContextual"/>
          </w:rPr>
          <w:tab/>
        </w:r>
        <w:r w:rsidRPr="00014812">
          <w:rPr>
            <w:rStyle w:val="Hipervnculo"/>
            <w:noProof/>
          </w:rPr>
          <w:t>PT2 – Identificación de requisitos del sistema</w:t>
        </w:r>
        <w:r>
          <w:rPr>
            <w:noProof/>
            <w:webHidden/>
          </w:rPr>
          <w:tab/>
        </w:r>
        <w:r>
          <w:rPr>
            <w:noProof/>
            <w:webHidden/>
          </w:rPr>
          <w:fldChar w:fldCharType="begin"/>
        </w:r>
        <w:r>
          <w:rPr>
            <w:noProof/>
            <w:webHidden/>
          </w:rPr>
          <w:instrText xml:space="preserve"> PAGEREF _Toc164970445 \h </w:instrText>
        </w:r>
        <w:r>
          <w:rPr>
            <w:noProof/>
            <w:webHidden/>
          </w:rPr>
        </w:r>
        <w:r>
          <w:rPr>
            <w:noProof/>
            <w:webHidden/>
          </w:rPr>
          <w:fldChar w:fldCharType="separate"/>
        </w:r>
        <w:r>
          <w:rPr>
            <w:noProof/>
            <w:webHidden/>
          </w:rPr>
          <w:t>27</w:t>
        </w:r>
        <w:r>
          <w:rPr>
            <w:noProof/>
            <w:webHidden/>
          </w:rPr>
          <w:fldChar w:fldCharType="end"/>
        </w:r>
      </w:hyperlink>
    </w:p>
    <w:p w14:paraId="0357DCA2" w14:textId="6B1C7230" w:rsidR="001C3CBF" w:rsidRDefault="001C3CBF">
      <w:pPr>
        <w:pStyle w:val="TDC3"/>
        <w:tabs>
          <w:tab w:val="left" w:pos="1440"/>
          <w:tab w:val="right" w:leader="dot" w:pos="8949"/>
        </w:tabs>
        <w:rPr>
          <w:rFonts w:cstheme="minorBidi"/>
          <w:noProof/>
          <w:kern w:val="2"/>
          <w:sz w:val="24"/>
          <w:szCs w:val="24"/>
          <w14:ligatures w14:val="standardContextual"/>
        </w:rPr>
      </w:pPr>
      <w:hyperlink w:anchor="_Toc164970446" w:history="1">
        <w:r w:rsidRPr="00014812">
          <w:rPr>
            <w:rStyle w:val="Hipervnculo"/>
            <w:noProof/>
          </w:rPr>
          <w:t>5.2.1.</w:t>
        </w:r>
        <w:r>
          <w:rPr>
            <w:rFonts w:cstheme="minorBidi"/>
            <w:noProof/>
            <w:kern w:val="2"/>
            <w:sz w:val="24"/>
            <w:szCs w:val="24"/>
            <w14:ligatures w14:val="standardContextual"/>
          </w:rPr>
          <w:tab/>
        </w:r>
        <w:r w:rsidRPr="00014812">
          <w:rPr>
            <w:rStyle w:val="Hipervnculo"/>
            <w:noProof/>
          </w:rPr>
          <w:t>Requisitos No funcionales</w:t>
        </w:r>
        <w:r>
          <w:rPr>
            <w:noProof/>
            <w:webHidden/>
          </w:rPr>
          <w:tab/>
        </w:r>
        <w:r>
          <w:rPr>
            <w:noProof/>
            <w:webHidden/>
          </w:rPr>
          <w:fldChar w:fldCharType="begin"/>
        </w:r>
        <w:r>
          <w:rPr>
            <w:noProof/>
            <w:webHidden/>
          </w:rPr>
          <w:instrText xml:space="preserve"> PAGEREF _Toc164970446 \h </w:instrText>
        </w:r>
        <w:r>
          <w:rPr>
            <w:noProof/>
            <w:webHidden/>
          </w:rPr>
        </w:r>
        <w:r>
          <w:rPr>
            <w:noProof/>
            <w:webHidden/>
          </w:rPr>
          <w:fldChar w:fldCharType="separate"/>
        </w:r>
        <w:r>
          <w:rPr>
            <w:noProof/>
            <w:webHidden/>
          </w:rPr>
          <w:t>27</w:t>
        </w:r>
        <w:r>
          <w:rPr>
            <w:noProof/>
            <w:webHidden/>
          </w:rPr>
          <w:fldChar w:fldCharType="end"/>
        </w:r>
      </w:hyperlink>
    </w:p>
    <w:p w14:paraId="5CB7E73A" w14:textId="2AACC4CB" w:rsidR="001C3CBF" w:rsidRDefault="001C3CBF">
      <w:pPr>
        <w:pStyle w:val="TDC3"/>
        <w:tabs>
          <w:tab w:val="left" w:pos="1440"/>
          <w:tab w:val="right" w:leader="dot" w:pos="8949"/>
        </w:tabs>
        <w:rPr>
          <w:rFonts w:cstheme="minorBidi"/>
          <w:noProof/>
          <w:kern w:val="2"/>
          <w:sz w:val="24"/>
          <w:szCs w:val="24"/>
          <w14:ligatures w14:val="standardContextual"/>
        </w:rPr>
      </w:pPr>
      <w:hyperlink w:anchor="_Toc164970447" w:history="1">
        <w:r w:rsidRPr="00014812">
          <w:rPr>
            <w:rStyle w:val="Hipervnculo"/>
            <w:noProof/>
          </w:rPr>
          <w:t>5.2.2.</w:t>
        </w:r>
        <w:r>
          <w:rPr>
            <w:rFonts w:cstheme="minorBidi"/>
            <w:noProof/>
            <w:kern w:val="2"/>
            <w:sz w:val="24"/>
            <w:szCs w:val="24"/>
            <w14:ligatures w14:val="standardContextual"/>
          </w:rPr>
          <w:tab/>
        </w:r>
        <w:r w:rsidRPr="00014812">
          <w:rPr>
            <w:rStyle w:val="Hipervnculo"/>
            <w:noProof/>
          </w:rPr>
          <w:t>Requisitos funcionales</w:t>
        </w:r>
        <w:r>
          <w:rPr>
            <w:noProof/>
            <w:webHidden/>
          </w:rPr>
          <w:tab/>
        </w:r>
        <w:r>
          <w:rPr>
            <w:noProof/>
            <w:webHidden/>
          </w:rPr>
          <w:fldChar w:fldCharType="begin"/>
        </w:r>
        <w:r>
          <w:rPr>
            <w:noProof/>
            <w:webHidden/>
          </w:rPr>
          <w:instrText xml:space="preserve"> PAGEREF _Toc164970447 \h </w:instrText>
        </w:r>
        <w:r>
          <w:rPr>
            <w:noProof/>
            <w:webHidden/>
          </w:rPr>
        </w:r>
        <w:r>
          <w:rPr>
            <w:noProof/>
            <w:webHidden/>
          </w:rPr>
          <w:fldChar w:fldCharType="separate"/>
        </w:r>
        <w:r>
          <w:rPr>
            <w:noProof/>
            <w:webHidden/>
          </w:rPr>
          <w:t>28</w:t>
        </w:r>
        <w:r>
          <w:rPr>
            <w:noProof/>
            <w:webHidden/>
          </w:rPr>
          <w:fldChar w:fldCharType="end"/>
        </w:r>
      </w:hyperlink>
    </w:p>
    <w:p w14:paraId="162E74A3" w14:textId="15973606" w:rsidR="001C3CBF" w:rsidRDefault="001C3CBF">
      <w:pPr>
        <w:pStyle w:val="TDC2"/>
        <w:tabs>
          <w:tab w:val="left" w:pos="960"/>
          <w:tab w:val="right" w:leader="dot" w:pos="8949"/>
        </w:tabs>
        <w:rPr>
          <w:noProof/>
          <w:kern w:val="2"/>
          <w:szCs w:val="24"/>
          <w:lang w:eastAsia="es-ES"/>
          <w14:ligatures w14:val="standardContextual"/>
        </w:rPr>
      </w:pPr>
      <w:hyperlink w:anchor="_Toc164970448" w:history="1">
        <w:r w:rsidRPr="00014812">
          <w:rPr>
            <w:rStyle w:val="Hipervnculo"/>
            <w:noProof/>
          </w:rPr>
          <w:t>5.3.</w:t>
        </w:r>
        <w:r>
          <w:rPr>
            <w:noProof/>
            <w:kern w:val="2"/>
            <w:szCs w:val="24"/>
            <w:lang w:eastAsia="es-ES"/>
            <w14:ligatures w14:val="standardContextual"/>
          </w:rPr>
          <w:tab/>
        </w:r>
        <w:r w:rsidRPr="00014812">
          <w:rPr>
            <w:rStyle w:val="Hipervnculo"/>
            <w:noProof/>
          </w:rPr>
          <w:t>PT3  - Diseño</w:t>
        </w:r>
        <w:r>
          <w:rPr>
            <w:noProof/>
            <w:webHidden/>
          </w:rPr>
          <w:tab/>
        </w:r>
        <w:r>
          <w:rPr>
            <w:noProof/>
            <w:webHidden/>
          </w:rPr>
          <w:fldChar w:fldCharType="begin"/>
        </w:r>
        <w:r>
          <w:rPr>
            <w:noProof/>
            <w:webHidden/>
          </w:rPr>
          <w:instrText xml:space="preserve"> PAGEREF _Toc164970448 \h </w:instrText>
        </w:r>
        <w:r>
          <w:rPr>
            <w:noProof/>
            <w:webHidden/>
          </w:rPr>
        </w:r>
        <w:r>
          <w:rPr>
            <w:noProof/>
            <w:webHidden/>
          </w:rPr>
          <w:fldChar w:fldCharType="separate"/>
        </w:r>
        <w:r>
          <w:rPr>
            <w:noProof/>
            <w:webHidden/>
          </w:rPr>
          <w:t>30</w:t>
        </w:r>
        <w:r>
          <w:rPr>
            <w:noProof/>
            <w:webHidden/>
          </w:rPr>
          <w:fldChar w:fldCharType="end"/>
        </w:r>
      </w:hyperlink>
    </w:p>
    <w:p w14:paraId="0F3D5F85" w14:textId="3B9E389D" w:rsidR="001C3CBF" w:rsidRDefault="001C3CBF">
      <w:pPr>
        <w:pStyle w:val="TDC3"/>
        <w:tabs>
          <w:tab w:val="left" w:pos="1440"/>
          <w:tab w:val="right" w:leader="dot" w:pos="8949"/>
        </w:tabs>
        <w:rPr>
          <w:rFonts w:cstheme="minorBidi"/>
          <w:noProof/>
          <w:kern w:val="2"/>
          <w:sz w:val="24"/>
          <w:szCs w:val="24"/>
          <w14:ligatures w14:val="standardContextual"/>
        </w:rPr>
      </w:pPr>
      <w:hyperlink w:anchor="_Toc164970449" w:history="1">
        <w:r w:rsidRPr="00014812">
          <w:rPr>
            <w:rStyle w:val="Hipervnculo"/>
            <w:noProof/>
          </w:rPr>
          <w:t>5.3.1.</w:t>
        </w:r>
        <w:r>
          <w:rPr>
            <w:rFonts w:cstheme="minorBidi"/>
            <w:noProof/>
            <w:kern w:val="2"/>
            <w:sz w:val="24"/>
            <w:szCs w:val="24"/>
            <w14:ligatures w14:val="standardContextual"/>
          </w:rPr>
          <w:tab/>
        </w:r>
        <w:r w:rsidRPr="00014812">
          <w:rPr>
            <w:rStyle w:val="Hipervnculo"/>
            <w:noProof/>
          </w:rPr>
          <w:t>PT3.1 – Diseño de la Arquitectura del Sistema</w:t>
        </w:r>
        <w:r>
          <w:rPr>
            <w:noProof/>
            <w:webHidden/>
          </w:rPr>
          <w:tab/>
        </w:r>
        <w:r>
          <w:rPr>
            <w:noProof/>
            <w:webHidden/>
          </w:rPr>
          <w:fldChar w:fldCharType="begin"/>
        </w:r>
        <w:r>
          <w:rPr>
            <w:noProof/>
            <w:webHidden/>
          </w:rPr>
          <w:instrText xml:space="preserve"> PAGEREF _Toc164970449 \h </w:instrText>
        </w:r>
        <w:r>
          <w:rPr>
            <w:noProof/>
            <w:webHidden/>
          </w:rPr>
        </w:r>
        <w:r>
          <w:rPr>
            <w:noProof/>
            <w:webHidden/>
          </w:rPr>
          <w:fldChar w:fldCharType="separate"/>
        </w:r>
        <w:r>
          <w:rPr>
            <w:noProof/>
            <w:webHidden/>
          </w:rPr>
          <w:t>30</w:t>
        </w:r>
        <w:r>
          <w:rPr>
            <w:noProof/>
            <w:webHidden/>
          </w:rPr>
          <w:fldChar w:fldCharType="end"/>
        </w:r>
      </w:hyperlink>
    </w:p>
    <w:p w14:paraId="40861DAD" w14:textId="6A55E3D8" w:rsidR="001C3CBF" w:rsidRDefault="001C3CBF">
      <w:pPr>
        <w:pStyle w:val="TDC3"/>
        <w:tabs>
          <w:tab w:val="left" w:pos="1440"/>
          <w:tab w:val="right" w:leader="dot" w:pos="8949"/>
        </w:tabs>
        <w:rPr>
          <w:rFonts w:cstheme="minorBidi"/>
          <w:noProof/>
          <w:kern w:val="2"/>
          <w:sz w:val="24"/>
          <w:szCs w:val="24"/>
          <w14:ligatures w14:val="standardContextual"/>
        </w:rPr>
      </w:pPr>
      <w:hyperlink w:anchor="_Toc164970450" w:history="1">
        <w:r w:rsidRPr="00014812">
          <w:rPr>
            <w:rStyle w:val="Hipervnculo"/>
            <w:noProof/>
          </w:rPr>
          <w:t>5.3.2.</w:t>
        </w:r>
        <w:r>
          <w:rPr>
            <w:rFonts w:cstheme="minorBidi"/>
            <w:noProof/>
            <w:kern w:val="2"/>
            <w:sz w:val="24"/>
            <w:szCs w:val="24"/>
            <w14:ligatures w14:val="standardContextual"/>
          </w:rPr>
          <w:tab/>
        </w:r>
        <w:r w:rsidRPr="00014812">
          <w:rPr>
            <w:rStyle w:val="Hipervnculo"/>
            <w:noProof/>
          </w:rPr>
          <w:t>PT3.2 – Diseño de la Base de Datos</w:t>
        </w:r>
        <w:r>
          <w:rPr>
            <w:noProof/>
            <w:webHidden/>
          </w:rPr>
          <w:tab/>
        </w:r>
        <w:r>
          <w:rPr>
            <w:noProof/>
            <w:webHidden/>
          </w:rPr>
          <w:fldChar w:fldCharType="begin"/>
        </w:r>
        <w:r>
          <w:rPr>
            <w:noProof/>
            <w:webHidden/>
          </w:rPr>
          <w:instrText xml:space="preserve"> PAGEREF _Toc164970450 \h </w:instrText>
        </w:r>
        <w:r>
          <w:rPr>
            <w:noProof/>
            <w:webHidden/>
          </w:rPr>
        </w:r>
        <w:r>
          <w:rPr>
            <w:noProof/>
            <w:webHidden/>
          </w:rPr>
          <w:fldChar w:fldCharType="separate"/>
        </w:r>
        <w:r>
          <w:rPr>
            <w:noProof/>
            <w:webHidden/>
          </w:rPr>
          <w:t>31</w:t>
        </w:r>
        <w:r>
          <w:rPr>
            <w:noProof/>
            <w:webHidden/>
          </w:rPr>
          <w:fldChar w:fldCharType="end"/>
        </w:r>
      </w:hyperlink>
    </w:p>
    <w:p w14:paraId="742D3DB3" w14:textId="4484736A" w:rsidR="001C3CBF" w:rsidRDefault="001C3CBF">
      <w:pPr>
        <w:pStyle w:val="TDC3"/>
        <w:tabs>
          <w:tab w:val="left" w:pos="1440"/>
          <w:tab w:val="right" w:leader="dot" w:pos="8949"/>
        </w:tabs>
        <w:rPr>
          <w:rFonts w:cstheme="minorBidi"/>
          <w:noProof/>
          <w:kern w:val="2"/>
          <w:sz w:val="24"/>
          <w:szCs w:val="24"/>
          <w14:ligatures w14:val="standardContextual"/>
        </w:rPr>
      </w:pPr>
      <w:hyperlink w:anchor="_Toc164970451" w:history="1">
        <w:r w:rsidRPr="00014812">
          <w:rPr>
            <w:rStyle w:val="Hipervnculo"/>
            <w:noProof/>
          </w:rPr>
          <w:t>5.3.2.1.</w:t>
        </w:r>
        <w:r>
          <w:rPr>
            <w:rFonts w:cstheme="minorBidi"/>
            <w:noProof/>
            <w:kern w:val="2"/>
            <w:sz w:val="24"/>
            <w:szCs w:val="24"/>
            <w14:ligatures w14:val="standardContextual"/>
          </w:rPr>
          <w:tab/>
        </w:r>
        <w:r w:rsidRPr="00014812">
          <w:rPr>
            <w:rStyle w:val="Hipervnculo"/>
            <w:noProof/>
          </w:rPr>
          <w:t>PT3.1.1 – Definición de entidades</w:t>
        </w:r>
        <w:r>
          <w:rPr>
            <w:noProof/>
            <w:webHidden/>
          </w:rPr>
          <w:tab/>
        </w:r>
        <w:r>
          <w:rPr>
            <w:noProof/>
            <w:webHidden/>
          </w:rPr>
          <w:fldChar w:fldCharType="begin"/>
        </w:r>
        <w:r>
          <w:rPr>
            <w:noProof/>
            <w:webHidden/>
          </w:rPr>
          <w:instrText xml:space="preserve"> PAGEREF _Toc164970451 \h </w:instrText>
        </w:r>
        <w:r>
          <w:rPr>
            <w:noProof/>
            <w:webHidden/>
          </w:rPr>
        </w:r>
        <w:r>
          <w:rPr>
            <w:noProof/>
            <w:webHidden/>
          </w:rPr>
          <w:fldChar w:fldCharType="separate"/>
        </w:r>
        <w:r>
          <w:rPr>
            <w:noProof/>
            <w:webHidden/>
          </w:rPr>
          <w:t>31</w:t>
        </w:r>
        <w:r>
          <w:rPr>
            <w:noProof/>
            <w:webHidden/>
          </w:rPr>
          <w:fldChar w:fldCharType="end"/>
        </w:r>
      </w:hyperlink>
    </w:p>
    <w:p w14:paraId="06A503A7" w14:textId="216EAF8A" w:rsidR="001C3CBF" w:rsidRDefault="001C3CBF">
      <w:pPr>
        <w:pStyle w:val="TDC3"/>
        <w:tabs>
          <w:tab w:val="left" w:pos="1440"/>
          <w:tab w:val="right" w:leader="dot" w:pos="8949"/>
        </w:tabs>
        <w:rPr>
          <w:rFonts w:cstheme="minorBidi"/>
          <w:noProof/>
          <w:kern w:val="2"/>
          <w:sz w:val="24"/>
          <w:szCs w:val="24"/>
          <w14:ligatures w14:val="standardContextual"/>
        </w:rPr>
      </w:pPr>
      <w:hyperlink w:anchor="_Toc164970452" w:history="1">
        <w:r w:rsidRPr="00014812">
          <w:rPr>
            <w:rStyle w:val="Hipervnculo"/>
            <w:noProof/>
          </w:rPr>
          <w:t>5.3.2.2.</w:t>
        </w:r>
        <w:r>
          <w:rPr>
            <w:rFonts w:cstheme="minorBidi"/>
            <w:noProof/>
            <w:kern w:val="2"/>
            <w:sz w:val="24"/>
            <w:szCs w:val="24"/>
            <w14:ligatures w14:val="standardContextual"/>
          </w:rPr>
          <w:tab/>
        </w:r>
        <w:r w:rsidRPr="00014812">
          <w:rPr>
            <w:rStyle w:val="Hipervnculo"/>
            <w:noProof/>
          </w:rPr>
          <w:t>Diagrama Entidad–Relación</w:t>
        </w:r>
        <w:r>
          <w:rPr>
            <w:noProof/>
            <w:webHidden/>
          </w:rPr>
          <w:tab/>
        </w:r>
        <w:r>
          <w:rPr>
            <w:noProof/>
            <w:webHidden/>
          </w:rPr>
          <w:fldChar w:fldCharType="begin"/>
        </w:r>
        <w:r>
          <w:rPr>
            <w:noProof/>
            <w:webHidden/>
          </w:rPr>
          <w:instrText xml:space="preserve"> PAGEREF _Toc164970452 \h </w:instrText>
        </w:r>
        <w:r>
          <w:rPr>
            <w:noProof/>
            <w:webHidden/>
          </w:rPr>
        </w:r>
        <w:r>
          <w:rPr>
            <w:noProof/>
            <w:webHidden/>
          </w:rPr>
          <w:fldChar w:fldCharType="separate"/>
        </w:r>
        <w:r>
          <w:rPr>
            <w:noProof/>
            <w:webHidden/>
          </w:rPr>
          <w:t>33</w:t>
        </w:r>
        <w:r>
          <w:rPr>
            <w:noProof/>
            <w:webHidden/>
          </w:rPr>
          <w:fldChar w:fldCharType="end"/>
        </w:r>
      </w:hyperlink>
    </w:p>
    <w:p w14:paraId="0389C875" w14:textId="66822A39" w:rsidR="001C3CBF" w:rsidRDefault="001C3CBF">
      <w:pPr>
        <w:pStyle w:val="TDC1"/>
        <w:rPr>
          <w:rFonts w:asciiTheme="minorHAnsi" w:eastAsiaTheme="minorEastAsia" w:hAnsiTheme="minorHAnsi" w:cstheme="minorBidi"/>
          <w:b w:val="0"/>
          <w:color w:val="auto"/>
          <w:kern w:val="2"/>
          <w:sz w:val="24"/>
          <w:szCs w:val="24"/>
          <w:lang w:eastAsia="es-ES"/>
          <w14:ligatures w14:val="standardContextual"/>
        </w:rPr>
      </w:pPr>
      <w:hyperlink w:anchor="_Toc164970453" w:history="1">
        <w:r w:rsidRPr="00014812">
          <w:rPr>
            <w:rStyle w:val="Hipervnculo"/>
          </w:rPr>
          <w:t>6.</w:t>
        </w:r>
        <w:r>
          <w:rPr>
            <w:rFonts w:asciiTheme="minorHAnsi" w:eastAsiaTheme="minorEastAsia" w:hAnsiTheme="minorHAnsi" w:cstheme="minorBidi"/>
            <w:b w:val="0"/>
            <w:color w:val="auto"/>
            <w:kern w:val="2"/>
            <w:sz w:val="24"/>
            <w:szCs w:val="24"/>
            <w:lang w:eastAsia="es-ES"/>
            <w14:ligatures w14:val="standardContextual"/>
          </w:rPr>
          <w:tab/>
        </w:r>
        <w:r w:rsidRPr="00014812">
          <w:rPr>
            <w:rStyle w:val="Hipervnculo"/>
          </w:rPr>
          <w:t>Resultados</w:t>
        </w:r>
        <w:r>
          <w:rPr>
            <w:webHidden/>
          </w:rPr>
          <w:tab/>
        </w:r>
        <w:r>
          <w:rPr>
            <w:webHidden/>
          </w:rPr>
          <w:fldChar w:fldCharType="begin"/>
        </w:r>
        <w:r>
          <w:rPr>
            <w:webHidden/>
          </w:rPr>
          <w:instrText xml:space="preserve"> PAGEREF _Toc164970453 \h </w:instrText>
        </w:r>
        <w:r>
          <w:rPr>
            <w:webHidden/>
          </w:rPr>
        </w:r>
        <w:r>
          <w:rPr>
            <w:webHidden/>
          </w:rPr>
          <w:fldChar w:fldCharType="separate"/>
        </w:r>
        <w:r>
          <w:rPr>
            <w:webHidden/>
          </w:rPr>
          <w:t>35</w:t>
        </w:r>
        <w:r>
          <w:rPr>
            <w:webHidden/>
          </w:rPr>
          <w:fldChar w:fldCharType="end"/>
        </w:r>
      </w:hyperlink>
    </w:p>
    <w:p w14:paraId="57DBD91D" w14:textId="0DE0B60F" w:rsidR="001C3CBF" w:rsidRDefault="001C3CBF">
      <w:pPr>
        <w:pStyle w:val="TDC1"/>
        <w:rPr>
          <w:rFonts w:asciiTheme="minorHAnsi" w:eastAsiaTheme="minorEastAsia" w:hAnsiTheme="minorHAnsi" w:cstheme="minorBidi"/>
          <w:b w:val="0"/>
          <w:color w:val="auto"/>
          <w:kern w:val="2"/>
          <w:sz w:val="24"/>
          <w:szCs w:val="24"/>
          <w:lang w:eastAsia="es-ES"/>
          <w14:ligatures w14:val="standardContextual"/>
        </w:rPr>
      </w:pPr>
      <w:hyperlink w:anchor="_Toc164970454" w:history="1">
        <w:r w:rsidRPr="00014812">
          <w:rPr>
            <w:rStyle w:val="Hipervnculo"/>
          </w:rPr>
          <w:t>7.</w:t>
        </w:r>
        <w:r>
          <w:rPr>
            <w:rFonts w:asciiTheme="minorHAnsi" w:eastAsiaTheme="minorEastAsia" w:hAnsiTheme="minorHAnsi" w:cstheme="minorBidi"/>
            <w:b w:val="0"/>
            <w:color w:val="auto"/>
            <w:kern w:val="2"/>
            <w:sz w:val="24"/>
            <w:szCs w:val="24"/>
            <w:lang w:eastAsia="es-ES"/>
            <w14:ligatures w14:val="standardContextual"/>
          </w:rPr>
          <w:tab/>
        </w:r>
        <w:r w:rsidRPr="00014812">
          <w:rPr>
            <w:rStyle w:val="Hipervnculo"/>
          </w:rPr>
          <w:t>Implicaciones Éticas e Impacto Social</w:t>
        </w:r>
        <w:r>
          <w:rPr>
            <w:webHidden/>
          </w:rPr>
          <w:tab/>
        </w:r>
        <w:r>
          <w:rPr>
            <w:webHidden/>
          </w:rPr>
          <w:fldChar w:fldCharType="begin"/>
        </w:r>
        <w:r>
          <w:rPr>
            <w:webHidden/>
          </w:rPr>
          <w:instrText xml:space="preserve"> PAGEREF _Toc164970454 \h </w:instrText>
        </w:r>
        <w:r>
          <w:rPr>
            <w:webHidden/>
          </w:rPr>
        </w:r>
        <w:r>
          <w:rPr>
            <w:webHidden/>
          </w:rPr>
          <w:fldChar w:fldCharType="separate"/>
        </w:r>
        <w:r>
          <w:rPr>
            <w:webHidden/>
          </w:rPr>
          <w:t>37</w:t>
        </w:r>
        <w:r>
          <w:rPr>
            <w:webHidden/>
          </w:rPr>
          <w:fldChar w:fldCharType="end"/>
        </w:r>
      </w:hyperlink>
    </w:p>
    <w:p w14:paraId="2825189C" w14:textId="73155127" w:rsidR="001C3CBF" w:rsidRDefault="001C3CBF">
      <w:pPr>
        <w:pStyle w:val="TDC1"/>
        <w:rPr>
          <w:rFonts w:asciiTheme="minorHAnsi" w:eastAsiaTheme="minorEastAsia" w:hAnsiTheme="minorHAnsi" w:cstheme="minorBidi"/>
          <w:b w:val="0"/>
          <w:color w:val="auto"/>
          <w:kern w:val="2"/>
          <w:sz w:val="24"/>
          <w:szCs w:val="24"/>
          <w:lang w:eastAsia="es-ES"/>
          <w14:ligatures w14:val="standardContextual"/>
        </w:rPr>
      </w:pPr>
      <w:hyperlink w:anchor="_Toc164970455" w:history="1">
        <w:r w:rsidRPr="00014812">
          <w:rPr>
            <w:rStyle w:val="Hipervnculo"/>
          </w:rPr>
          <w:t>8.</w:t>
        </w:r>
        <w:r>
          <w:rPr>
            <w:rFonts w:asciiTheme="minorHAnsi" w:eastAsiaTheme="minorEastAsia" w:hAnsiTheme="minorHAnsi" w:cstheme="minorBidi"/>
            <w:b w:val="0"/>
            <w:color w:val="auto"/>
            <w:kern w:val="2"/>
            <w:sz w:val="24"/>
            <w:szCs w:val="24"/>
            <w:lang w:eastAsia="es-ES"/>
            <w14:ligatures w14:val="standardContextual"/>
          </w:rPr>
          <w:tab/>
        </w:r>
        <w:r w:rsidRPr="00014812">
          <w:rPr>
            <w:rStyle w:val="Hipervnculo"/>
          </w:rPr>
          <w:t>Mi Recorrido en la UFV</w:t>
        </w:r>
        <w:r>
          <w:rPr>
            <w:webHidden/>
          </w:rPr>
          <w:tab/>
        </w:r>
        <w:r>
          <w:rPr>
            <w:webHidden/>
          </w:rPr>
          <w:fldChar w:fldCharType="begin"/>
        </w:r>
        <w:r>
          <w:rPr>
            <w:webHidden/>
          </w:rPr>
          <w:instrText xml:space="preserve"> PAGEREF _Toc164970455 \h </w:instrText>
        </w:r>
        <w:r>
          <w:rPr>
            <w:webHidden/>
          </w:rPr>
        </w:r>
        <w:r>
          <w:rPr>
            <w:webHidden/>
          </w:rPr>
          <w:fldChar w:fldCharType="separate"/>
        </w:r>
        <w:r>
          <w:rPr>
            <w:webHidden/>
          </w:rPr>
          <w:t>39</w:t>
        </w:r>
        <w:r>
          <w:rPr>
            <w:webHidden/>
          </w:rPr>
          <w:fldChar w:fldCharType="end"/>
        </w:r>
      </w:hyperlink>
    </w:p>
    <w:p w14:paraId="322DE1CE" w14:textId="4415616F" w:rsidR="001C3CBF" w:rsidRDefault="001C3CBF">
      <w:pPr>
        <w:pStyle w:val="TDC2"/>
        <w:tabs>
          <w:tab w:val="left" w:pos="960"/>
          <w:tab w:val="right" w:leader="dot" w:pos="8949"/>
        </w:tabs>
        <w:rPr>
          <w:noProof/>
          <w:kern w:val="2"/>
          <w:szCs w:val="24"/>
          <w:lang w:eastAsia="es-ES"/>
          <w14:ligatures w14:val="standardContextual"/>
        </w:rPr>
      </w:pPr>
      <w:hyperlink w:anchor="_Toc164970456" w:history="1">
        <w:r w:rsidRPr="00014812">
          <w:rPr>
            <w:rStyle w:val="Hipervnculo"/>
            <w:noProof/>
          </w:rPr>
          <w:t>8.1.</w:t>
        </w:r>
        <w:r>
          <w:rPr>
            <w:noProof/>
            <w:kern w:val="2"/>
            <w:szCs w:val="24"/>
            <w:lang w:eastAsia="es-ES"/>
            <w14:ligatures w14:val="standardContextual"/>
          </w:rPr>
          <w:tab/>
        </w:r>
        <w:r w:rsidRPr="00014812">
          <w:rPr>
            <w:rStyle w:val="Hipervnculo"/>
            <w:noProof/>
          </w:rPr>
          <w:t>El PFG como culminación de mi camino universitario</w:t>
        </w:r>
        <w:r>
          <w:rPr>
            <w:noProof/>
            <w:webHidden/>
          </w:rPr>
          <w:tab/>
        </w:r>
        <w:r>
          <w:rPr>
            <w:noProof/>
            <w:webHidden/>
          </w:rPr>
          <w:fldChar w:fldCharType="begin"/>
        </w:r>
        <w:r>
          <w:rPr>
            <w:noProof/>
            <w:webHidden/>
          </w:rPr>
          <w:instrText xml:space="preserve"> PAGEREF _Toc164970456 \h </w:instrText>
        </w:r>
        <w:r>
          <w:rPr>
            <w:noProof/>
            <w:webHidden/>
          </w:rPr>
        </w:r>
        <w:r>
          <w:rPr>
            <w:noProof/>
            <w:webHidden/>
          </w:rPr>
          <w:fldChar w:fldCharType="separate"/>
        </w:r>
        <w:r>
          <w:rPr>
            <w:noProof/>
            <w:webHidden/>
          </w:rPr>
          <w:t>39</w:t>
        </w:r>
        <w:r>
          <w:rPr>
            <w:noProof/>
            <w:webHidden/>
          </w:rPr>
          <w:fldChar w:fldCharType="end"/>
        </w:r>
      </w:hyperlink>
    </w:p>
    <w:p w14:paraId="253C5A1A" w14:textId="53864700" w:rsidR="001C3CBF" w:rsidRDefault="001C3CBF">
      <w:pPr>
        <w:pStyle w:val="TDC2"/>
        <w:tabs>
          <w:tab w:val="left" w:pos="960"/>
          <w:tab w:val="right" w:leader="dot" w:pos="8949"/>
        </w:tabs>
        <w:rPr>
          <w:noProof/>
          <w:kern w:val="2"/>
          <w:szCs w:val="24"/>
          <w:lang w:eastAsia="es-ES"/>
          <w14:ligatures w14:val="standardContextual"/>
        </w:rPr>
      </w:pPr>
      <w:hyperlink w:anchor="_Toc164970457" w:history="1">
        <w:r w:rsidRPr="00014812">
          <w:rPr>
            <w:rStyle w:val="Hipervnculo"/>
            <w:noProof/>
          </w:rPr>
          <w:t>8.2.</w:t>
        </w:r>
        <w:r>
          <w:rPr>
            <w:noProof/>
            <w:kern w:val="2"/>
            <w:szCs w:val="24"/>
            <w:lang w:eastAsia="es-ES"/>
            <w14:ligatures w14:val="standardContextual"/>
          </w:rPr>
          <w:tab/>
        </w:r>
        <w:r w:rsidRPr="00014812">
          <w:rPr>
            <w:rStyle w:val="Hipervnculo"/>
            <w:noProof/>
          </w:rPr>
          <w:t>Vinculación con mi futuro profesional</w:t>
        </w:r>
        <w:r>
          <w:rPr>
            <w:noProof/>
            <w:webHidden/>
          </w:rPr>
          <w:tab/>
        </w:r>
        <w:r>
          <w:rPr>
            <w:noProof/>
            <w:webHidden/>
          </w:rPr>
          <w:fldChar w:fldCharType="begin"/>
        </w:r>
        <w:r>
          <w:rPr>
            <w:noProof/>
            <w:webHidden/>
          </w:rPr>
          <w:instrText xml:space="preserve"> PAGEREF _Toc164970457 \h </w:instrText>
        </w:r>
        <w:r>
          <w:rPr>
            <w:noProof/>
            <w:webHidden/>
          </w:rPr>
        </w:r>
        <w:r>
          <w:rPr>
            <w:noProof/>
            <w:webHidden/>
          </w:rPr>
          <w:fldChar w:fldCharType="separate"/>
        </w:r>
        <w:r>
          <w:rPr>
            <w:noProof/>
            <w:webHidden/>
          </w:rPr>
          <w:t>39</w:t>
        </w:r>
        <w:r>
          <w:rPr>
            <w:noProof/>
            <w:webHidden/>
          </w:rPr>
          <w:fldChar w:fldCharType="end"/>
        </w:r>
      </w:hyperlink>
    </w:p>
    <w:p w14:paraId="17596F1D" w14:textId="636AD2DA" w:rsidR="001C3CBF" w:rsidRDefault="001C3CBF">
      <w:pPr>
        <w:pStyle w:val="TDC1"/>
        <w:rPr>
          <w:rFonts w:asciiTheme="minorHAnsi" w:eastAsiaTheme="minorEastAsia" w:hAnsiTheme="minorHAnsi" w:cstheme="minorBidi"/>
          <w:b w:val="0"/>
          <w:color w:val="auto"/>
          <w:kern w:val="2"/>
          <w:sz w:val="24"/>
          <w:szCs w:val="24"/>
          <w:lang w:eastAsia="es-ES"/>
          <w14:ligatures w14:val="standardContextual"/>
        </w:rPr>
      </w:pPr>
      <w:hyperlink w:anchor="_Toc164970458" w:history="1">
        <w:r w:rsidRPr="00014812">
          <w:rPr>
            <w:rStyle w:val="Hipervnculo"/>
          </w:rPr>
          <w:t>9.</w:t>
        </w:r>
        <w:r>
          <w:rPr>
            <w:rFonts w:asciiTheme="minorHAnsi" w:eastAsiaTheme="minorEastAsia" w:hAnsiTheme="minorHAnsi" w:cstheme="minorBidi"/>
            <w:b w:val="0"/>
            <w:color w:val="auto"/>
            <w:kern w:val="2"/>
            <w:sz w:val="24"/>
            <w:szCs w:val="24"/>
            <w:lang w:eastAsia="es-ES"/>
            <w14:ligatures w14:val="standardContextual"/>
          </w:rPr>
          <w:tab/>
        </w:r>
        <w:r w:rsidRPr="00014812">
          <w:rPr>
            <w:rStyle w:val="Hipervnculo"/>
          </w:rPr>
          <w:t>Conclusiones</w:t>
        </w:r>
        <w:r>
          <w:rPr>
            <w:webHidden/>
          </w:rPr>
          <w:tab/>
        </w:r>
        <w:r>
          <w:rPr>
            <w:webHidden/>
          </w:rPr>
          <w:fldChar w:fldCharType="begin"/>
        </w:r>
        <w:r>
          <w:rPr>
            <w:webHidden/>
          </w:rPr>
          <w:instrText xml:space="preserve"> PAGEREF _Toc164970458 \h </w:instrText>
        </w:r>
        <w:r>
          <w:rPr>
            <w:webHidden/>
          </w:rPr>
        </w:r>
        <w:r>
          <w:rPr>
            <w:webHidden/>
          </w:rPr>
          <w:fldChar w:fldCharType="separate"/>
        </w:r>
        <w:r>
          <w:rPr>
            <w:webHidden/>
          </w:rPr>
          <w:t>41</w:t>
        </w:r>
        <w:r>
          <w:rPr>
            <w:webHidden/>
          </w:rPr>
          <w:fldChar w:fldCharType="end"/>
        </w:r>
      </w:hyperlink>
    </w:p>
    <w:p w14:paraId="5D0872F1" w14:textId="7E60E1AC" w:rsidR="001C3CBF" w:rsidRDefault="001C3CBF">
      <w:pPr>
        <w:pStyle w:val="TDC1"/>
        <w:rPr>
          <w:rFonts w:asciiTheme="minorHAnsi" w:eastAsiaTheme="minorEastAsia" w:hAnsiTheme="minorHAnsi" w:cstheme="minorBidi"/>
          <w:b w:val="0"/>
          <w:color w:val="auto"/>
          <w:kern w:val="2"/>
          <w:sz w:val="24"/>
          <w:szCs w:val="24"/>
          <w:lang w:eastAsia="es-ES"/>
          <w14:ligatures w14:val="standardContextual"/>
        </w:rPr>
      </w:pPr>
      <w:hyperlink w:anchor="_Toc164970459" w:history="1">
        <w:r w:rsidRPr="00014812">
          <w:rPr>
            <w:rStyle w:val="Hipervnculo"/>
          </w:rPr>
          <w:t>10.</w:t>
        </w:r>
        <w:r>
          <w:rPr>
            <w:rFonts w:asciiTheme="minorHAnsi" w:eastAsiaTheme="minorEastAsia" w:hAnsiTheme="minorHAnsi" w:cstheme="minorBidi"/>
            <w:b w:val="0"/>
            <w:color w:val="auto"/>
            <w:kern w:val="2"/>
            <w:sz w:val="24"/>
            <w:szCs w:val="24"/>
            <w:lang w:eastAsia="es-ES"/>
            <w14:ligatures w14:val="standardContextual"/>
          </w:rPr>
          <w:tab/>
        </w:r>
        <w:r w:rsidRPr="00014812">
          <w:rPr>
            <w:rStyle w:val="Hipervnculo"/>
          </w:rPr>
          <w:t>Otros Méritos del Proyecto</w:t>
        </w:r>
        <w:r>
          <w:rPr>
            <w:webHidden/>
          </w:rPr>
          <w:tab/>
        </w:r>
        <w:r>
          <w:rPr>
            <w:webHidden/>
          </w:rPr>
          <w:fldChar w:fldCharType="begin"/>
        </w:r>
        <w:r>
          <w:rPr>
            <w:webHidden/>
          </w:rPr>
          <w:instrText xml:space="preserve"> PAGEREF _Toc164970459 \h </w:instrText>
        </w:r>
        <w:r>
          <w:rPr>
            <w:webHidden/>
          </w:rPr>
        </w:r>
        <w:r>
          <w:rPr>
            <w:webHidden/>
          </w:rPr>
          <w:fldChar w:fldCharType="separate"/>
        </w:r>
        <w:r>
          <w:rPr>
            <w:webHidden/>
          </w:rPr>
          <w:t>43</w:t>
        </w:r>
        <w:r>
          <w:rPr>
            <w:webHidden/>
          </w:rPr>
          <w:fldChar w:fldCharType="end"/>
        </w:r>
      </w:hyperlink>
    </w:p>
    <w:p w14:paraId="282E655D" w14:textId="4AF64D8F" w:rsidR="001C3CBF" w:rsidRDefault="001C3CBF">
      <w:pPr>
        <w:pStyle w:val="TDC1"/>
        <w:rPr>
          <w:rFonts w:asciiTheme="minorHAnsi" w:eastAsiaTheme="minorEastAsia" w:hAnsiTheme="minorHAnsi" w:cstheme="minorBidi"/>
          <w:b w:val="0"/>
          <w:color w:val="auto"/>
          <w:kern w:val="2"/>
          <w:sz w:val="24"/>
          <w:szCs w:val="24"/>
          <w:lang w:eastAsia="es-ES"/>
          <w14:ligatures w14:val="standardContextual"/>
        </w:rPr>
      </w:pPr>
      <w:hyperlink w:anchor="_Toc164970460" w:history="1">
        <w:r w:rsidRPr="00014812">
          <w:rPr>
            <w:rStyle w:val="Hipervnculo"/>
          </w:rPr>
          <w:t>11.</w:t>
        </w:r>
        <w:r>
          <w:rPr>
            <w:rFonts w:asciiTheme="minorHAnsi" w:eastAsiaTheme="minorEastAsia" w:hAnsiTheme="minorHAnsi" w:cstheme="minorBidi"/>
            <w:b w:val="0"/>
            <w:color w:val="auto"/>
            <w:kern w:val="2"/>
            <w:sz w:val="24"/>
            <w:szCs w:val="24"/>
            <w:lang w:eastAsia="es-ES"/>
            <w14:ligatures w14:val="standardContextual"/>
          </w:rPr>
          <w:tab/>
        </w:r>
        <w:r w:rsidRPr="00014812">
          <w:rPr>
            <w:rStyle w:val="Hipervnculo"/>
          </w:rPr>
          <w:t>Bibliografía</w:t>
        </w:r>
        <w:r>
          <w:rPr>
            <w:webHidden/>
          </w:rPr>
          <w:tab/>
        </w:r>
        <w:r>
          <w:rPr>
            <w:webHidden/>
          </w:rPr>
          <w:fldChar w:fldCharType="begin"/>
        </w:r>
        <w:r>
          <w:rPr>
            <w:webHidden/>
          </w:rPr>
          <w:instrText xml:space="preserve"> PAGEREF _Toc164970460 \h </w:instrText>
        </w:r>
        <w:r>
          <w:rPr>
            <w:webHidden/>
          </w:rPr>
        </w:r>
        <w:r>
          <w:rPr>
            <w:webHidden/>
          </w:rPr>
          <w:fldChar w:fldCharType="separate"/>
        </w:r>
        <w:r>
          <w:rPr>
            <w:webHidden/>
          </w:rPr>
          <w:t>45</w:t>
        </w:r>
        <w:r>
          <w:rPr>
            <w:webHidden/>
          </w:rPr>
          <w:fldChar w:fldCharType="end"/>
        </w:r>
      </w:hyperlink>
    </w:p>
    <w:p w14:paraId="16F36426" w14:textId="7FAC6A91" w:rsidR="001C3CBF" w:rsidRDefault="001C3CBF">
      <w:pPr>
        <w:pStyle w:val="TDC1"/>
        <w:rPr>
          <w:rFonts w:asciiTheme="minorHAnsi" w:eastAsiaTheme="minorEastAsia" w:hAnsiTheme="minorHAnsi" w:cstheme="minorBidi"/>
          <w:b w:val="0"/>
          <w:color w:val="auto"/>
          <w:kern w:val="2"/>
          <w:sz w:val="24"/>
          <w:szCs w:val="24"/>
          <w:lang w:eastAsia="es-ES"/>
          <w14:ligatures w14:val="standardContextual"/>
        </w:rPr>
      </w:pPr>
      <w:hyperlink w:anchor="_Toc164970461" w:history="1">
        <w:r w:rsidRPr="00014812">
          <w:rPr>
            <w:rStyle w:val="Hipervnculo"/>
          </w:rPr>
          <w:t>Anexo A: Encuesta a jóvenes</w:t>
        </w:r>
        <w:r>
          <w:rPr>
            <w:webHidden/>
          </w:rPr>
          <w:tab/>
        </w:r>
        <w:r>
          <w:rPr>
            <w:webHidden/>
          </w:rPr>
          <w:fldChar w:fldCharType="begin"/>
        </w:r>
        <w:r>
          <w:rPr>
            <w:webHidden/>
          </w:rPr>
          <w:instrText xml:space="preserve"> PAGEREF _Toc164970461 \h </w:instrText>
        </w:r>
        <w:r>
          <w:rPr>
            <w:webHidden/>
          </w:rPr>
        </w:r>
        <w:r>
          <w:rPr>
            <w:webHidden/>
          </w:rPr>
          <w:fldChar w:fldCharType="separate"/>
        </w:r>
        <w:r>
          <w:rPr>
            <w:webHidden/>
          </w:rPr>
          <w:t>49</w:t>
        </w:r>
        <w:r>
          <w:rPr>
            <w:webHidden/>
          </w:rPr>
          <w:fldChar w:fldCharType="end"/>
        </w:r>
      </w:hyperlink>
    </w:p>
    <w:p w14:paraId="6AEFEDDC" w14:textId="1255C499" w:rsidR="4955FAB3" w:rsidRDefault="4955FAB3" w:rsidP="4955FAB3">
      <w:pPr>
        <w:pStyle w:val="TDC1"/>
        <w:tabs>
          <w:tab w:val="right" w:leader="dot" w:pos="9405"/>
        </w:tabs>
      </w:pPr>
      <w:r>
        <w:fldChar w:fldCharType="end"/>
      </w:r>
    </w:p>
    <w:p w14:paraId="3B6EE75D" w14:textId="70A6FE55" w:rsidR="0067575B" w:rsidRPr="0031552C" w:rsidRDefault="0067575B" w:rsidP="00FF0E10"/>
    <w:p w14:paraId="3B6EE75E" w14:textId="77777777" w:rsidR="0067575B" w:rsidRPr="0031552C" w:rsidRDefault="0067575B" w:rsidP="00FF0E10"/>
    <w:p w14:paraId="3B6EE75F" w14:textId="77777777" w:rsidR="0067575B" w:rsidRPr="0031552C" w:rsidRDefault="0067575B" w:rsidP="00FF0E10"/>
    <w:p w14:paraId="3B6EE760" w14:textId="77777777" w:rsidR="0067575B" w:rsidRPr="0031552C" w:rsidRDefault="0067575B" w:rsidP="00FF0E10"/>
    <w:p w14:paraId="3B6EE761" w14:textId="77777777" w:rsidR="0067575B" w:rsidRPr="0031552C" w:rsidRDefault="0067575B" w:rsidP="00EF10BB">
      <w:pPr>
        <w:pStyle w:val="Textoindependiente"/>
        <w:sectPr w:rsidR="0067575B" w:rsidRPr="0031552C" w:rsidSect="00C73977">
          <w:footerReference w:type="even" r:id="rId12"/>
          <w:footerReference w:type="default" r:id="rId13"/>
          <w:type w:val="oddPage"/>
          <w:pgSz w:w="11907" w:h="16840" w:code="9"/>
          <w:pgMar w:top="1304" w:right="1247" w:bottom="1418" w:left="1247" w:header="720" w:footer="720" w:gutter="454"/>
          <w:pgNumType w:fmt="lowerRoman" w:start="1"/>
          <w:cols w:space="720"/>
          <w:docGrid w:linePitch="299"/>
        </w:sectPr>
      </w:pPr>
    </w:p>
    <w:p w14:paraId="3B6EE762" w14:textId="77777777" w:rsidR="0067575B" w:rsidRDefault="0067575B" w:rsidP="00FF0E10">
      <w:pPr>
        <w:pStyle w:val="Ttulo"/>
        <w:rPr>
          <w:color w:val="002060"/>
        </w:rPr>
      </w:pPr>
      <w:r w:rsidRPr="0031552C">
        <w:rPr>
          <w:color w:val="002060"/>
        </w:rPr>
        <w:lastRenderedPageBreak/>
        <w:t>Índice de Tablas</w:t>
      </w:r>
    </w:p>
    <w:p w14:paraId="5E69186F" w14:textId="77777777" w:rsidR="00B978A9" w:rsidRPr="00B978A9" w:rsidRDefault="00B978A9" w:rsidP="00B978A9"/>
    <w:p w14:paraId="4D91F794" w14:textId="76C2A47B" w:rsidR="00BD299B" w:rsidRDefault="00E624DD">
      <w:pPr>
        <w:pStyle w:val="Tabladeilustraciones"/>
        <w:tabs>
          <w:tab w:val="right" w:leader="dot" w:pos="8949"/>
        </w:tabs>
        <w:rPr>
          <w:i w:val="0"/>
          <w:noProof/>
          <w:kern w:val="2"/>
          <w:sz w:val="24"/>
          <w:szCs w:val="24"/>
          <w:lang w:eastAsia="es-ES"/>
          <w14:ligatures w14:val="standardContextual"/>
        </w:rPr>
      </w:pPr>
      <w:r>
        <w:rPr>
          <w:i w:val="0"/>
        </w:rPr>
        <w:fldChar w:fldCharType="begin"/>
      </w:r>
      <w:r>
        <w:rPr>
          <w:i w:val="0"/>
        </w:rPr>
        <w:instrText xml:space="preserve"> TOC \f f \h \z \t "Pie de Tabla;1" \c "Tabla" </w:instrText>
      </w:r>
      <w:r>
        <w:rPr>
          <w:i w:val="0"/>
        </w:rPr>
        <w:fldChar w:fldCharType="separate"/>
      </w:r>
      <w:hyperlink w:anchor="_Toc164970462" w:history="1">
        <w:r w:rsidR="00BD299B" w:rsidRPr="00AB13A1">
          <w:rPr>
            <w:rStyle w:val="Hipervnculo"/>
            <w:noProof/>
          </w:rPr>
          <w:t>Tabla 1: Soluciones existentes, Fintonic - Elaboración propia</w:t>
        </w:r>
        <w:r w:rsidR="00BD299B">
          <w:rPr>
            <w:noProof/>
            <w:webHidden/>
          </w:rPr>
          <w:tab/>
        </w:r>
        <w:r w:rsidR="00BD299B">
          <w:rPr>
            <w:noProof/>
            <w:webHidden/>
          </w:rPr>
          <w:fldChar w:fldCharType="begin"/>
        </w:r>
        <w:r w:rsidR="00BD299B">
          <w:rPr>
            <w:noProof/>
            <w:webHidden/>
          </w:rPr>
          <w:instrText xml:space="preserve"> PAGEREF _Toc164970462 \h </w:instrText>
        </w:r>
        <w:r w:rsidR="00BD299B">
          <w:rPr>
            <w:noProof/>
            <w:webHidden/>
          </w:rPr>
        </w:r>
        <w:r w:rsidR="00BD299B">
          <w:rPr>
            <w:noProof/>
            <w:webHidden/>
          </w:rPr>
          <w:fldChar w:fldCharType="separate"/>
        </w:r>
        <w:r w:rsidR="00BD299B">
          <w:rPr>
            <w:noProof/>
            <w:webHidden/>
          </w:rPr>
          <w:t>6</w:t>
        </w:r>
        <w:r w:rsidR="00BD299B">
          <w:rPr>
            <w:noProof/>
            <w:webHidden/>
          </w:rPr>
          <w:fldChar w:fldCharType="end"/>
        </w:r>
      </w:hyperlink>
    </w:p>
    <w:p w14:paraId="73D3BACF" w14:textId="129D0D15" w:rsidR="00BD299B" w:rsidRDefault="00BD299B">
      <w:pPr>
        <w:pStyle w:val="Tabladeilustraciones"/>
        <w:tabs>
          <w:tab w:val="right" w:leader="dot" w:pos="8949"/>
        </w:tabs>
        <w:rPr>
          <w:i w:val="0"/>
          <w:noProof/>
          <w:kern w:val="2"/>
          <w:sz w:val="24"/>
          <w:szCs w:val="24"/>
          <w:lang w:eastAsia="es-ES"/>
          <w14:ligatures w14:val="standardContextual"/>
        </w:rPr>
      </w:pPr>
      <w:hyperlink w:anchor="_Toc164970463" w:history="1">
        <w:r w:rsidRPr="00AB13A1">
          <w:rPr>
            <w:rStyle w:val="Hipervnculo"/>
            <w:noProof/>
          </w:rPr>
          <w:t>Tabla 2: Soluciones existentes, Wallet - Elaboración propia</w:t>
        </w:r>
        <w:r>
          <w:rPr>
            <w:noProof/>
            <w:webHidden/>
          </w:rPr>
          <w:tab/>
        </w:r>
        <w:r>
          <w:rPr>
            <w:noProof/>
            <w:webHidden/>
          </w:rPr>
          <w:fldChar w:fldCharType="begin"/>
        </w:r>
        <w:r>
          <w:rPr>
            <w:noProof/>
            <w:webHidden/>
          </w:rPr>
          <w:instrText xml:space="preserve"> PAGEREF _Toc164970463 \h </w:instrText>
        </w:r>
        <w:r>
          <w:rPr>
            <w:noProof/>
            <w:webHidden/>
          </w:rPr>
        </w:r>
        <w:r>
          <w:rPr>
            <w:noProof/>
            <w:webHidden/>
          </w:rPr>
          <w:fldChar w:fldCharType="separate"/>
        </w:r>
        <w:r>
          <w:rPr>
            <w:noProof/>
            <w:webHidden/>
          </w:rPr>
          <w:t>7</w:t>
        </w:r>
        <w:r>
          <w:rPr>
            <w:noProof/>
            <w:webHidden/>
          </w:rPr>
          <w:fldChar w:fldCharType="end"/>
        </w:r>
      </w:hyperlink>
    </w:p>
    <w:p w14:paraId="1CB2936F" w14:textId="670AAC05" w:rsidR="00BD299B" w:rsidRDefault="00BD299B">
      <w:pPr>
        <w:pStyle w:val="Tabladeilustraciones"/>
        <w:tabs>
          <w:tab w:val="right" w:leader="dot" w:pos="8949"/>
        </w:tabs>
        <w:rPr>
          <w:i w:val="0"/>
          <w:noProof/>
          <w:kern w:val="2"/>
          <w:sz w:val="24"/>
          <w:szCs w:val="24"/>
          <w:lang w:eastAsia="es-ES"/>
          <w14:ligatures w14:val="standardContextual"/>
        </w:rPr>
      </w:pPr>
      <w:hyperlink w:anchor="_Toc164970464" w:history="1">
        <w:r w:rsidRPr="00AB13A1">
          <w:rPr>
            <w:rStyle w:val="Hipervnculo"/>
            <w:noProof/>
          </w:rPr>
          <w:t>Tabla 3: Soluciones existentes, YNAB - Elaboración propia</w:t>
        </w:r>
        <w:r>
          <w:rPr>
            <w:noProof/>
            <w:webHidden/>
          </w:rPr>
          <w:tab/>
        </w:r>
        <w:r>
          <w:rPr>
            <w:noProof/>
            <w:webHidden/>
          </w:rPr>
          <w:fldChar w:fldCharType="begin"/>
        </w:r>
        <w:r>
          <w:rPr>
            <w:noProof/>
            <w:webHidden/>
          </w:rPr>
          <w:instrText xml:space="preserve"> PAGEREF _Toc164970464 \h </w:instrText>
        </w:r>
        <w:r>
          <w:rPr>
            <w:noProof/>
            <w:webHidden/>
          </w:rPr>
        </w:r>
        <w:r>
          <w:rPr>
            <w:noProof/>
            <w:webHidden/>
          </w:rPr>
          <w:fldChar w:fldCharType="separate"/>
        </w:r>
        <w:r>
          <w:rPr>
            <w:noProof/>
            <w:webHidden/>
          </w:rPr>
          <w:t>8</w:t>
        </w:r>
        <w:r>
          <w:rPr>
            <w:noProof/>
            <w:webHidden/>
          </w:rPr>
          <w:fldChar w:fldCharType="end"/>
        </w:r>
      </w:hyperlink>
    </w:p>
    <w:p w14:paraId="09CEC319" w14:textId="782A456D" w:rsidR="00BD299B" w:rsidRDefault="00BD299B">
      <w:pPr>
        <w:pStyle w:val="Tabladeilustraciones"/>
        <w:tabs>
          <w:tab w:val="right" w:leader="dot" w:pos="8949"/>
        </w:tabs>
        <w:rPr>
          <w:i w:val="0"/>
          <w:noProof/>
          <w:kern w:val="2"/>
          <w:sz w:val="24"/>
          <w:szCs w:val="24"/>
          <w:lang w:eastAsia="es-ES"/>
          <w14:ligatures w14:val="standardContextual"/>
        </w:rPr>
      </w:pPr>
      <w:hyperlink w:anchor="_Toc164970465" w:history="1">
        <w:r w:rsidRPr="00AB13A1">
          <w:rPr>
            <w:rStyle w:val="Hipervnculo"/>
            <w:noProof/>
          </w:rPr>
          <w:t>Tabla 4: Soluciones existentes, Plataformas bancarias - Elaboración propia</w:t>
        </w:r>
        <w:r>
          <w:rPr>
            <w:noProof/>
            <w:webHidden/>
          </w:rPr>
          <w:tab/>
        </w:r>
        <w:r>
          <w:rPr>
            <w:noProof/>
            <w:webHidden/>
          </w:rPr>
          <w:fldChar w:fldCharType="begin"/>
        </w:r>
        <w:r>
          <w:rPr>
            <w:noProof/>
            <w:webHidden/>
          </w:rPr>
          <w:instrText xml:space="preserve"> PAGEREF _Toc164970465 \h </w:instrText>
        </w:r>
        <w:r>
          <w:rPr>
            <w:noProof/>
            <w:webHidden/>
          </w:rPr>
        </w:r>
        <w:r>
          <w:rPr>
            <w:noProof/>
            <w:webHidden/>
          </w:rPr>
          <w:fldChar w:fldCharType="separate"/>
        </w:r>
        <w:r>
          <w:rPr>
            <w:noProof/>
            <w:webHidden/>
          </w:rPr>
          <w:t>9</w:t>
        </w:r>
        <w:r>
          <w:rPr>
            <w:noProof/>
            <w:webHidden/>
          </w:rPr>
          <w:fldChar w:fldCharType="end"/>
        </w:r>
      </w:hyperlink>
    </w:p>
    <w:p w14:paraId="5C1F4B48" w14:textId="3E0D3DDC" w:rsidR="00BD299B" w:rsidRDefault="00BD299B">
      <w:pPr>
        <w:pStyle w:val="Tabladeilustraciones"/>
        <w:tabs>
          <w:tab w:val="right" w:leader="dot" w:pos="8949"/>
        </w:tabs>
        <w:rPr>
          <w:i w:val="0"/>
          <w:noProof/>
          <w:kern w:val="2"/>
          <w:sz w:val="24"/>
          <w:szCs w:val="24"/>
          <w:lang w:eastAsia="es-ES"/>
          <w14:ligatures w14:val="standardContextual"/>
        </w:rPr>
      </w:pPr>
      <w:hyperlink w:anchor="_Toc164970466" w:history="1">
        <w:r w:rsidRPr="00AB13A1">
          <w:rPr>
            <w:rStyle w:val="Hipervnculo"/>
            <w:noProof/>
          </w:rPr>
          <w:t>Tabla 5: Paquetes de trabajo, Investigación previa - Elaboración propia</w:t>
        </w:r>
        <w:r>
          <w:rPr>
            <w:noProof/>
            <w:webHidden/>
          </w:rPr>
          <w:tab/>
        </w:r>
        <w:r>
          <w:rPr>
            <w:noProof/>
            <w:webHidden/>
          </w:rPr>
          <w:fldChar w:fldCharType="begin"/>
        </w:r>
        <w:r>
          <w:rPr>
            <w:noProof/>
            <w:webHidden/>
          </w:rPr>
          <w:instrText xml:space="preserve"> PAGEREF _Toc164970466 \h </w:instrText>
        </w:r>
        <w:r>
          <w:rPr>
            <w:noProof/>
            <w:webHidden/>
          </w:rPr>
        </w:r>
        <w:r>
          <w:rPr>
            <w:noProof/>
            <w:webHidden/>
          </w:rPr>
          <w:fldChar w:fldCharType="separate"/>
        </w:r>
        <w:r>
          <w:rPr>
            <w:noProof/>
            <w:webHidden/>
          </w:rPr>
          <w:t>17</w:t>
        </w:r>
        <w:r>
          <w:rPr>
            <w:noProof/>
            <w:webHidden/>
          </w:rPr>
          <w:fldChar w:fldCharType="end"/>
        </w:r>
      </w:hyperlink>
    </w:p>
    <w:p w14:paraId="3797E1A6" w14:textId="2F114FBA" w:rsidR="00BD299B" w:rsidRDefault="00BD299B">
      <w:pPr>
        <w:pStyle w:val="Tabladeilustraciones"/>
        <w:tabs>
          <w:tab w:val="right" w:leader="dot" w:pos="8949"/>
        </w:tabs>
        <w:rPr>
          <w:i w:val="0"/>
          <w:noProof/>
          <w:kern w:val="2"/>
          <w:sz w:val="24"/>
          <w:szCs w:val="24"/>
          <w:lang w:eastAsia="es-ES"/>
          <w14:ligatures w14:val="standardContextual"/>
        </w:rPr>
      </w:pPr>
      <w:hyperlink w:anchor="_Toc164970467" w:history="1">
        <w:r w:rsidRPr="00AB13A1">
          <w:rPr>
            <w:rStyle w:val="Hipervnculo"/>
            <w:noProof/>
          </w:rPr>
          <w:t>Tabla 6: Paquetes de trabajo, Objetivos - Elaboración propia</w:t>
        </w:r>
        <w:r>
          <w:rPr>
            <w:noProof/>
            <w:webHidden/>
          </w:rPr>
          <w:tab/>
        </w:r>
        <w:r>
          <w:rPr>
            <w:noProof/>
            <w:webHidden/>
          </w:rPr>
          <w:fldChar w:fldCharType="begin"/>
        </w:r>
        <w:r>
          <w:rPr>
            <w:noProof/>
            <w:webHidden/>
          </w:rPr>
          <w:instrText xml:space="preserve"> PAGEREF _Toc164970467 \h </w:instrText>
        </w:r>
        <w:r>
          <w:rPr>
            <w:noProof/>
            <w:webHidden/>
          </w:rPr>
        </w:r>
        <w:r>
          <w:rPr>
            <w:noProof/>
            <w:webHidden/>
          </w:rPr>
          <w:fldChar w:fldCharType="separate"/>
        </w:r>
        <w:r>
          <w:rPr>
            <w:noProof/>
            <w:webHidden/>
          </w:rPr>
          <w:t>17</w:t>
        </w:r>
        <w:r>
          <w:rPr>
            <w:noProof/>
            <w:webHidden/>
          </w:rPr>
          <w:fldChar w:fldCharType="end"/>
        </w:r>
      </w:hyperlink>
    </w:p>
    <w:p w14:paraId="58B864A3" w14:textId="24426705" w:rsidR="00BD299B" w:rsidRDefault="00BD299B">
      <w:pPr>
        <w:pStyle w:val="Tabladeilustraciones"/>
        <w:tabs>
          <w:tab w:val="right" w:leader="dot" w:pos="8949"/>
        </w:tabs>
        <w:rPr>
          <w:i w:val="0"/>
          <w:noProof/>
          <w:kern w:val="2"/>
          <w:sz w:val="24"/>
          <w:szCs w:val="24"/>
          <w:lang w:eastAsia="es-ES"/>
          <w14:ligatures w14:val="standardContextual"/>
        </w:rPr>
      </w:pPr>
      <w:hyperlink w:anchor="_Toc164970468" w:history="1">
        <w:r w:rsidRPr="00AB13A1">
          <w:rPr>
            <w:rStyle w:val="Hipervnculo"/>
            <w:noProof/>
          </w:rPr>
          <w:t>Tabla 7: Paquetes de trabajo, Requisitos del sistema - Elaboración propia</w:t>
        </w:r>
        <w:r>
          <w:rPr>
            <w:noProof/>
            <w:webHidden/>
          </w:rPr>
          <w:tab/>
        </w:r>
        <w:r>
          <w:rPr>
            <w:noProof/>
            <w:webHidden/>
          </w:rPr>
          <w:fldChar w:fldCharType="begin"/>
        </w:r>
        <w:r>
          <w:rPr>
            <w:noProof/>
            <w:webHidden/>
          </w:rPr>
          <w:instrText xml:space="preserve"> PAGEREF _Toc164970468 \h </w:instrText>
        </w:r>
        <w:r>
          <w:rPr>
            <w:noProof/>
            <w:webHidden/>
          </w:rPr>
        </w:r>
        <w:r>
          <w:rPr>
            <w:noProof/>
            <w:webHidden/>
          </w:rPr>
          <w:fldChar w:fldCharType="separate"/>
        </w:r>
        <w:r>
          <w:rPr>
            <w:noProof/>
            <w:webHidden/>
          </w:rPr>
          <w:t>18</w:t>
        </w:r>
        <w:r>
          <w:rPr>
            <w:noProof/>
            <w:webHidden/>
          </w:rPr>
          <w:fldChar w:fldCharType="end"/>
        </w:r>
      </w:hyperlink>
    </w:p>
    <w:p w14:paraId="34F9980F" w14:textId="234A313D" w:rsidR="00BD299B" w:rsidRDefault="00BD299B">
      <w:pPr>
        <w:pStyle w:val="Tabladeilustraciones"/>
        <w:tabs>
          <w:tab w:val="right" w:leader="dot" w:pos="8949"/>
        </w:tabs>
        <w:rPr>
          <w:i w:val="0"/>
          <w:noProof/>
          <w:kern w:val="2"/>
          <w:sz w:val="24"/>
          <w:szCs w:val="24"/>
          <w:lang w:eastAsia="es-ES"/>
          <w14:ligatures w14:val="standardContextual"/>
        </w:rPr>
      </w:pPr>
      <w:hyperlink w:anchor="_Toc164970469" w:history="1">
        <w:r w:rsidRPr="00AB13A1">
          <w:rPr>
            <w:rStyle w:val="Hipervnculo"/>
            <w:noProof/>
          </w:rPr>
          <w:t>Tabla 8: Paquetes de trabajo, Diseño - Elaboración propia</w:t>
        </w:r>
        <w:r>
          <w:rPr>
            <w:noProof/>
            <w:webHidden/>
          </w:rPr>
          <w:tab/>
        </w:r>
        <w:r>
          <w:rPr>
            <w:noProof/>
            <w:webHidden/>
          </w:rPr>
          <w:fldChar w:fldCharType="begin"/>
        </w:r>
        <w:r>
          <w:rPr>
            <w:noProof/>
            <w:webHidden/>
          </w:rPr>
          <w:instrText xml:space="preserve"> PAGEREF _Toc164970469 \h </w:instrText>
        </w:r>
        <w:r>
          <w:rPr>
            <w:noProof/>
            <w:webHidden/>
          </w:rPr>
        </w:r>
        <w:r>
          <w:rPr>
            <w:noProof/>
            <w:webHidden/>
          </w:rPr>
          <w:fldChar w:fldCharType="separate"/>
        </w:r>
        <w:r>
          <w:rPr>
            <w:noProof/>
            <w:webHidden/>
          </w:rPr>
          <w:t>18</w:t>
        </w:r>
        <w:r>
          <w:rPr>
            <w:noProof/>
            <w:webHidden/>
          </w:rPr>
          <w:fldChar w:fldCharType="end"/>
        </w:r>
      </w:hyperlink>
    </w:p>
    <w:p w14:paraId="664B3EEE" w14:textId="5B59F13A" w:rsidR="00BD299B" w:rsidRDefault="00BD299B">
      <w:pPr>
        <w:pStyle w:val="Tabladeilustraciones"/>
        <w:tabs>
          <w:tab w:val="right" w:leader="dot" w:pos="8949"/>
        </w:tabs>
        <w:rPr>
          <w:i w:val="0"/>
          <w:noProof/>
          <w:kern w:val="2"/>
          <w:sz w:val="24"/>
          <w:szCs w:val="24"/>
          <w:lang w:eastAsia="es-ES"/>
          <w14:ligatures w14:val="standardContextual"/>
        </w:rPr>
      </w:pPr>
      <w:hyperlink w:anchor="_Toc164970470" w:history="1">
        <w:r w:rsidRPr="00AB13A1">
          <w:rPr>
            <w:rStyle w:val="Hipervnculo"/>
            <w:noProof/>
          </w:rPr>
          <w:t>Tabla 9: Paquetes de trabajo, Panel principal - Elaboración propia</w:t>
        </w:r>
        <w:r>
          <w:rPr>
            <w:noProof/>
            <w:webHidden/>
          </w:rPr>
          <w:tab/>
        </w:r>
        <w:r>
          <w:rPr>
            <w:noProof/>
            <w:webHidden/>
          </w:rPr>
          <w:fldChar w:fldCharType="begin"/>
        </w:r>
        <w:r>
          <w:rPr>
            <w:noProof/>
            <w:webHidden/>
          </w:rPr>
          <w:instrText xml:space="preserve"> PAGEREF _Toc164970470 \h </w:instrText>
        </w:r>
        <w:r>
          <w:rPr>
            <w:noProof/>
            <w:webHidden/>
          </w:rPr>
        </w:r>
        <w:r>
          <w:rPr>
            <w:noProof/>
            <w:webHidden/>
          </w:rPr>
          <w:fldChar w:fldCharType="separate"/>
        </w:r>
        <w:r>
          <w:rPr>
            <w:noProof/>
            <w:webHidden/>
          </w:rPr>
          <w:t>19</w:t>
        </w:r>
        <w:r>
          <w:rPr>
            <w:noProof/>
            <w:webHidden/>
          </w:rPr>
          <w:fldChar w:fldCharType="end"/>
        </w:r>
      </w:hyperlink>
    </w:p>
    <w:p w14:paraId="6FBA153D" w14:textId="4A42A116" w:rsidR="00BD299B" w:rsidRDefault="00BD299B">
      <w:pPr>
        <w:pStyle w:val="Tabladeilustraciones"/>
        <w:tabs>
          <w:tab w:val="right" w:leader="dot" w:pos="8949"/>
        </w:tabs>
        <w:rPr>
          <w:i w:val="0"/>
          <w:noProof/>
          <w:kern w:val="2"/>
          <w:sz w:val="24"/>
          <w:szCs w:val="24"/>
          <w:lang w:eastAsia="es-ES"/>
          <w14:ligatures w14:val="standardContextual"/>
        </w:rPr>
      </w:pPr>
      <w:hyperlink w:anchor="_Toc164970471" w:history="1">
        <w:r w:rsidRPr="00AB13A1">
          <w:rPr>
            <w:rStyle w:val="Hipervnculo"/>
            <w:noProof/>
          </w:rPr>
          <w:t>Tabla 10: Paquetes de trabajo, Control de pagos - Elaboración propia</w:t>
        </w:r>
        <w:r>
          <w:rPr>
            <w:noProof/>
            <w:webHidden/>
          </w:rPr>
          <w:tab/>
        </w:r>
        <w:r>
          <w:rPr>
            <w:noProof/>
            <w:webHidden/>
          </w:rPr>
          <w:fldChar w:fldCharType="begin"/>
        </w:r>
        <w:r>
          <w:rPr>
            <w:noProof/>
            <w:webHidden/>
          </w:rPr>
          <w:instrText xml:space="preserve"> PAGEREF _Toc164970471 \h </w:instrText>
        </w:r>
        <w:r>
          <w:rPr>
            <w:noProof/>
            <w:webHidden/>
          </w:rPr>
        </w:r>
        <w:r>
          <w:rPr>
            <w:noProof/>
            <w:webHidden/>
          </w:rPr>
          <w:fldChar w:fldCharType="separate"/>
        </w:r>
        <w:r>
          <w:rPr>
            <w:noProof/>
            <w:webHidden/>
          </w:rPr>
          <w:t>19</w:t>
        </w:r>
        <w:r>
          <w:rPr>
            <w:noProof/>
            <w:webHidden/>
          </w:rPr>
          <w:fldChar w:fldCharType="end"/>
        </w:r>
      </w:hyperlink>
    </w:p>
    <w:p w14:paraId="50CDAAC3" w14:textId="4F653066" w:rsidR="00BD299B" w:rsidRDefault="00BD299B">
      <w:pPr>
        <w:pStyle w:val="Tabladeilustraciones"/>
        <w:tabs>
          <w:tab w:val="right" w:leader="dot" w:pos="8949"/>
        </w:tabs>
        <w:rPr>
          <w:i w:val="0"/>
          <w:noProof/>
          <w:kern w:val="2"/>
          <w:sz w:val="24"/>
          <w:szCs w:val="24"/>
          <w:lang w:eastAsia="es-ES"/>
          <w14:ligatures w14:val="standardContextual"/>
        </w:rPr>
      </w:pPr>
      <w:hyperlink w:anchor="_Toc164970472" w:history="1">
        <w:r w:rsidRPr="00AB13A1">
          <w:rPr>
            <w:rStyle w:val="Hipervnculo"/>
            <w:noProof/>
          </w:rPr>
          <w:t>Tabla 11: Paquetes de trabajo,Gestión de gastos - Elaboración propia</w:t>
        </w:r>
        <w:r>
          <w:rPr>
            <w:noProof/>
            <w:webHidden/>
          </w:rPr>
          <w:tab/>
        </w:r>
        <w:r>
          <w:rPr>
            <w:noProof/>
            <w:webHidden/>
          </w:rPr>
          <w:fldChar w:fldCharType="begin"/>
        </w:r>
        <w:r>
          <w:rPr>
            <w:noProof/>
            <w:webHidden/>
          </w:rPr>
          <w:instrText xml:space="preserve"> PAGEREF _Toc164970472 \h </w:instrText>
        </w:r>
        <w:r>
          <w:rPr>
            <w:noProof/>
            <w:webHidden/>
          </w:rPr>
        </w:r>
        <w:r>
          <w:rPr>
            <w:noProof/>
            <w:webHidden/>
          </w:rPr>
          <w:fldChar w:fldCharType="separate"/>
        </w:r>
        <w:r>
          <w:rPr>
            <w:noProof/>
            <w:webHidden/>
          </w:rPr>
          <w:t>20</w:t>
        </w:r>
        <w:r>
          <w:rPr>
            <w:noProof/>
            <w:webHidden/>
          </w:rPr>
          <w:fldChar w:fldCharType="end"/>
        </w:r>
      </w:hyperlink>
    </w:p>
    <w:p w14:paraId="7D1CE05D" w14:textId="409B2711" w:rsidR="00BD299B" w:rsidRDefault="00BD299B">
      <w:pPr>
        <w:pStyle w:val="Tabladeilustraciones"/>
        <w:tabs>
          <w:tab w:val="right" w:leader="dot" w:pos="8949"/>
        </w:tabs>
        <w:rPr>
          <w:i w:val="0"/>
          <w:noProof/>
          <w:kern w:val="2"/>
          <w:sz w:val="24"/>
          <w:szCs w:val="24"/>
          <w:lang w:eastAsia="es-ES"/>
          <w14:ligatures w14:val="standardContextual"/>
        </w:rPr>
      </w:pPr>
      <w:hyperlink w:anchor="_Toc164970473" w:history="1">
        <w:r w:rsidRPr="00AB13A1">
          <w:rPr>
            <w:rStyle w:val="Hipervnculo"/>
            <w:noProof/>
          </w:rPr>
          <w:t>Tabla 12: Paquetes de trabajo, Simulación - Elaboración propia</w:t>
        </w:r>
        <w:r>
          <w:rPr>
            <w:noProof/>
            <w:webHidden/>
          </w:rPr>
          <w:tab/>
        </w:r>
        <w:r>
          <w:rPr>
            <w:noProof/>
            <w:webHidden/>
          </w:rPr>
          <w:fldChar w:fldCharType="begin"/>
        </w:r>
        <w:r>
          <w:rPr>
            <w:noProof/>
            <w:webHidden/>
          </w:rPr>
          <w:instrText xml:space="preserve"> PAGEREF _Toc164970473 \h </w:instrText>
        </w:r>
        <w:r>
          <w:rPr>
            <w:noProof/>
            <w:webHidden/>
          </w:rPr>
        </w:r>
        <w:r>
          <w:rPr>
            <w:noProof/>
            <w:webHidden/>
          </w:rPr>
          <w:fldChar w:fldCharType="separate"/>
        </w:r>
        <w:r>
          <w:rPr>
            <w:noProof/>
            <w:webHidden/>
          </w:rPr>
          <w:t>20</w:t>
        </w:r>
        <w:r>
          <w:rPr>
            <w:noProof/>
            <w:webHidden/>
          </w:rPr>
          <w:fldChar w:fldCharType="end"/>
        </w:r>
      </w:hyperlink>
    </w:p>
    <w:p w14:paraId="57D854B5" w14:textId="132129C6" w:rsidR="00BD299B" w:rsidRDefault="00BD299B">
      <w:pPr>
        <w:pStyle w:val="Tabladeilustraciones"/>
        <w:tabs>
          <w:tab w:val="right" w:leader="dot" w:pos="8949"/>
        </w:tabs>
        <w:rPr>
          <w:i w:val="0"/>
          <w:noProof/>
          <w:kern w:val="2"/>
          <w:sz w:val="24"/>
          <w:szCs w:val="24"/>
          <w:lang w:eastAsia="es-ES"/>
          <w14:ligatures w14:val="standardContextual"/>
        </w:rPr>
      </w:pPr>
      <w:hyperlink w:anchor="_Toc164970474" w:history="1">
        <w:r w:rsidRPr="00AB13A1">
          <w:rPr>
            <w:rStyle w:val="Hipervnculo"/>
            <w:noProof/>
          </w:rPr>
          <w:t>Tabla 13: Paquetes de trabajo, Creación de informes - Elaboración propia</w:t>
        </w:r>
        <w:r>
          <w:rPr>
            <w:noProof/>
            <w:webHidden/>
          </w:rPr>
          <w:tab/>
        </w:r>
        <w:r>
          <w:rPr>
            <w:noProof/>
            <w:webHidden/>
          </w:rPr>
          <w:fldChar w:fldCharType="begin"/>
        </w:r>
        <w:r>
          <w:rPr>
            <w:noProof/>
            <w:webHidden/>
          </w:rPr>
          <w:instrText xml:space="preserve"> PAGEREF _Toc164970474 \h </w:instrText>
        </w:r>
        <w:r>
          <w:rPr>
            <w:noProof/>
            <w:webHidden/>
          </w:rPr>
        </w:r>
        <w:r>
          <w:rPr>
            <w:noProof/>
            <w:webHidden/>
          </w:rPr>
          <w:fldChar w:fldCharType="separate"/>
        </w:r>
        <w:r>
          <w:rPr>
            <w:noProof/>
            <w:webHidden/>
          </w:rPr>
          <w:t>21</w:t>
        </w:r>
        <w:r>
          <w:rPr>
            <w:noProof/>
            <w:webHidden/>
          </w:rPr>
          <w:fldChar w:fldCharType="end"/>
        </w:r>
      </w:hyperlink>
    </w:p>
    <w:p w14:paraId="21368696" w14:textId="7C652550" w:rsidR="00BD299B" w:rsidRDefault="00BD299B">
      <w:pPr>
        <w:pStyle w:val="Tabladeilustraciones"/>
        <w:tabs>
          <w:tab w:val="right" w:leader="dot" w:pos="8949"/>
        </w:tabs>
        <w:rPr>
          <w:i w:val="0"/>
          <w:noProof/>
          <w:kern w:val="2"/>
          <w:sz w:val="24"/>
          <w:szCs w:val="24"/>
          <w:lang w:eastAsia="es-ES"/>
          <w14:ligatures w14:val="standardContextual"/>
        </w:rPr>
      </w:pPr>
      <w:hyperlink w:anchor="_Toc164970475" w:history="1">
        <w:r w:rsidRPr="00AB13A1">
          <w:rPr>
            <w:rStyle w:val="Hipervnculo"/>
            <w:noProof/>
          </w:rPr>
          <w:t>Tabla 14: Paquetes de trabajo, Seguridad - Elaboración propia</w:t>
        </w:r>
        <w:r>
          <w:rPr>
            <w:noProof/>
            <w:webHidden/>
          </w:rPr>
          <w:tab/>
        </w:r>
        <w:r>
          <w:rPr>
            <w:noProof/>
            <w:webHidden/>
          </w:rPr>
          <w:fldChar w:fldCharType="begin"/>
        </w:r>
        <w:r>
          <w:rPr>
            <w:noProof/>
            <w:webHidden/>
          </w:rPr>
          <w:instrText xml:space="preserve"> PAGEREF _Toc164970475 \h </w:instrText>
        </w:r>
        <w:r>
          <w:rPr>
            <w:noProof/>
            <w:webHidden/>
          </w:rPr>
        </w:r>
        <w:r>
          <w:rPr>
            <w:noProof/>
            <w:webHidden/>
          </w:rPr>
          <w:fldChar w:fldCharType="separate"/>
        </w:r>
        <w:r>
          <w:rPr>
            <w:noProof/>
            <w:webHidden/>
          </w:rPr>
          <w:t>21</w:t>
        </w:r>
        <w:r>
          <w:rPr>
            <w:noProof/>
            <w:webHidden/>
          </w:rPr>
          <w:fldChar w:fldCharType="end"/>
        </w:r>
      </w:hyperlink>
    </w:p>
    <w:p w14:paraId="43D5F25F" w14:textId="3F4B644D" w:rsidR="00BD299B" w:rsidRDefault="00BD299B">
      <w:pPr>
        <w:pStyle w:val="Tabladeilustraciones"/>
        <w:tabs>
          <w:tab w:val="right" w:leader="dot" w:pos="8949"/>
        </w:tabs>
        <w:rPr>
          <w:i w:val="0"/>
          <w:noProof/>
          <w:kern w:val="2"/>
          <w:sz w:val="24"/>
          <w:szCs w:val="24"/>
          <w:lang w:eastAsia="es-ES"/>
          <w14:ligatures w14:val="standardContextual"/>
        </w:rPr>
      </w:pPr>
      <w:hyperlink w:anchor="_Toc164970476" w:history="1">
        <w:r w:rsidRPr="00AB13A1">
          <w:rPr>
            <w:rStyle w:val="Hipervnculo"/>
            <w:noProof/>
          </w:rPr>
          <w:t>Tabla 15: Paquetes de trabajo, Pruebas - Elaboración propia</w:t>
        </w:r>
        <w:r>
          <w:rPr>
            <w:noProof/>
            <w:webHidden/>
          </w:rPr>
          <w:tab/>
        </w:r>
        <w:r>
          <w:rPr>
            <w:noProof/>
            <w:webHidden/>
          </w:rPr>
          <w:fldChar w:fldCharType="begin"/>
        </w:r>
        <w:r>
          <w:rPr>
            <w:noProof/>
            <w:webHidden/>
          </w:rPr>
          <w:instrText xml:space="preserve"> PAGEREF _Toc164970476 \h </w:instrText>
        </w:r>
        <w:r>
          <w:rPr>
            <w:noProof/>
            <w:webHidden/>
          </w:rPr>
        </w:r>
        <w:r>
          <w:rPr>
            <w:noProof/>
            <w:webHidden/>
          </w:rPr>
          <w:fldChar w:fldCharType="separate"/>
        </w:r>
        <w:r>
          <w:rPr>
            <w:noProof/>
            <w:webHidden/>
          </w:rPr>
          <w:t>22</w:t>
        </w:r>
        <w:r>
          <w:rPr>
            <w:noProof/>
            <w:webHidden/>
          </w:rPr>
          <w:fldChar w:fldCharType="end"/>
        </w:r>
      </w:hyperlink>
    </w:p>
    <w:p w14:paraId="01C0041A" w14:textId="5F832BA9" w:rsidR="00BD299B" w:rsidRDefault="00BD299B">
      <w:pPr>
        <w:pStyle w:val="Tabladeilustraciones"/>
        <w:tabs>
          <w:tab w:val="right" w:leader="dot" w:pos="8949"/>
        </w:tabs>
        <w:rPr>
          <w:i w:val="0"/>
          <w:noProof/>
          <w:kern w:val="2"/>
          <w:sz w:val="24"/>
          <w:szCs w:val="24"/>
          <w:lang w:eastAsia="es-ES"/>
          <w14:ligatures w14:val="standardContextual"/>
        </w:rPr>
      </w:pPr>
      <w:hyperlink w:anchor="_Toc164970477" w:history="1">
        <w:r w:rsidRPr="00AB13A1">
          <w:rPr>
            <w:rStyle w:val="Hipervnculo"/>
            <w:noProof/>
          </w:rPr>
          <w:t>Tabla 16: Paquetes de trabajo, Despliegue - Elaboración propia</w:t>
        </w:r>
        <w:r>
          <w:rPr>
            <w:noProof/>
            <w:webHidden/>
          </w:rPr>
          <w:tab/>
        </w:r>
        <w:r>
          <w:rPr>
            <w:noProof/>
            <w:webHidden/>
          </w:rPr>
          <w:fldChar w:fldCharType="begin"/>
        </w:r>
        <w:r>
          <w:rPr>
            <w:noProof/>
            <w:webHidden/>
          </w:rPr>
          <w:instrText xml:space="preserve"> PAGEREF _Toc164970477 \h </w:instrText>
        </w:r>
        <w:r>
          <w:rPr>
            <w:noProof/>
            <w:webHidden/>
          </w:rPr>
        </w:r>
        <w:r>
          <w:rPr>
            <w:noProof/>
            <w:webHidden/>
          </w:rPr>
          <w:fldChar w:fldCharType="separate"/>
        </w:r>
        <w:r>
          <w:rPr>
            <w:noProof/>
            <w:webHidden/>
          </w:rPr>
          <w:t>22</w:t>
        </w:r>
        <w:r>
          <w:rPr>
            <w:noProof/>
            <w:webHidden/>
          </w:rPr>
          <w:fldChar w:fldCharType="end"/>
        </w:r>
      </w:hyperlink>
    </w:p>
    <w:p w14:paraId="3E6A07E7" w14:textId="0FF2FD49" w:rsidR="00BD299B" w:rsidRDefault="00BD299B">
      <w:pPr>
        <w:pStyle w:val="Tabladeilustraciones"/>
        <w:tabs>
          <w:tab w:val="right" w:leader="dot" w:pos="8949"/>
        </w:tabs>
        <w:rPr>
          <w:i w:val="0"/>
          <w:noProof/>
          <w:kern w:val="2"/>
          <w:sz w:val="24"/>
          <w:szCs w:val="24"/>
          <w:lang w:eastAsia="es-ES"/>
          <w14:ligatures w14:val="standardContextual"/>
        </w:rPr>
      </w:pPr>
      <w:hyperlink w:anchor="_Toc164970478" w:history="1">
        <w:r w:rsidRPr="00AB13A1">
          <w:rPr>
            <w:rStyle w:val="Hipervnculo"/>
            <w:noProof/>
          </w:rPr>
          <w:t>Tabla 18: Entidad Pago - Elaboración propia</w:t>
        </w:r>
        <w:r>
          <w:rPr>
            <w:noProof/>
            <w:webHidden/>
          </w:rPr>
          <w:tab/>
        </w:r>
        <w:r>
          <w:rPr>
            <w:noProof/>
            <w:webHidden/>
          </w:rPr>
          <w:fldChar w:fldCharType="begin"/>
        </w:r>
        <w:r>
          <w:rPr>
            <w:noProof/>
            <w:webHidden/>
          </w:rPr>
          <w:instrText xml:space="preserve"> PAGEREF _Toc164970478 \h </w:instrText>
        </w:r>
        <w:r>
          <w:rPr>
            <w:noProof/>
            <w:webHidden/>
          </w:rPr>
        </w:r>
        <w:r>
          <w:rPr>
            <w:noProof/>
            <w:webHidden/>
          </w:rPr>
          <w:fldChar w:fldCharType="separate"/>
        </w:r>
        <w:r>
          <w:rPr>
            <w:noProof/>
            <w:webHidden/>
          </w:rPr>
          <w:t>31</w:t>
        </w:r>
        <w:r>
          <w:rPr>
            <w:noProof/>
            <w:webHidden/>
          </w:rPr>
          <w:fldChar w:fldCharType="end"/>
        </w:r>
      </w:hyperlink>
    </w:p>
    <w:p w14:paraId="04BDF414" w14:textId="6AA055AD" w:rsidR="00BD299B" w:rsidRDefault="00BD299B">
      <w:pPr>
        <w:pStyle w:val="Tabladeilustraciones"/>
        <w:tabs>
          <w:tab w:val="right" w:leader="dot" w:pos="8949"/>
        </w:tabs>
        <w:rPr>
          <w:i w:val="0"/>
          <w:noProof/>
          <w:kern w:val="2"/>
          <w:sz w:val="24"/>
          <w:szCs w:val="24"/>
          <w:lang w:eastAsia="es-ES"/>
          <w14:ligatures w14:val="standardContextual"/>
        </w:rPr>
      </w:pPr>
      <w:hyperlink w:anchor="_Toc164970479" w:history="1">
        <w:r w:rsidRPr="00AB13A1">
          <w:rPr>
            <w:rStyle w:val="Hipervnculo"/>
            <w:noProof/>
          </w:rPr>
          <w:t>Tabla 17: Entidad Usuario - Elaboración propia</w:t>
        </w:r>
        <w:r>
          <w:rPr>
            <w:noProof/>
            <w:webHidden/>
          </w:rPr>
          <w:tab/>
        </w:r>
        <w:r>
          <w:rPr>
            <w:noProof/>
            <w:webHidden/>
          </w:rPr>
          <w:fldChar w:fldCharType="begin"/>
        </w:r>
        <w:r>
          <w:rPr>
            <w:noProof/>
            <w:webHidden/>
          </w:rPr>
          <w:instrText xml:space="preserve"> PAGEREF _Toc164970479 \h </w:instrText>
        </w:r>
        <w:r>
          <w:rPr>
            <w:noProof/>
            <w:webHidden/>
          </w:rPr>
        </w:r>
        <w:r>
          <w:rPr>
            <w:noProof/>
            <w:webHidden/>
          </w:rPr>
          <w:fldChar w:fldCharType="separate"/>
        </w:r>
        <w:r>
          <w:rPr>
            <w:noProof/>
            <w:webHidden/>
          </w:rPr>
          <w:t>31</w:t>
        </w:r>
        <w:r>
          <w:rPr>
            <w:noProof/>
            <w:webHidden/>
          </w:rPr>
          <w:fldChar w:fldCharType="end"/>
        </w:r>
      </w:hyperlink>
    </w:p>
    <w:p w14:paraId="06494E81" w14:textId="70DB0FDE" w:rsidR="00BD299B" w:rsidRDefault="00BD299B">
      <w:pPr>
        <w:pStyle w:val="Tabladeilustraciones"/>
        <w:tabs>
          <w:tab w:val="right" w:leader="dot" w:pos="8949"/>
        </w:tabs>
        <w:rPr>
          <w:i w:val="0"/>
          <w:noProof/>
          <w:kern w:val="2"/>
          <w:sz w:val="24"/>
          <w:szCs w:val="24"/>
          <w:lang w:eastAsia="es-ES"/>
          <w14:ligatures w14:val="standardContextual"/>
        </w:rPr>
      </w:pPr>
      <w:hyperlink w:anchor="_Toc164970480" w:history="1">
        <w:r w:rsidRPr="00AB13A1">
          <w:rPr>
            <w:rStyle w:val="Hipervnculo"/>
            <w:noProof/>
          </w:rPr>
          <w:t>Tabla 19: Entidad Categoría - Elaboración propia</w:t>
        </w:r>
        <w:r>
          <w:rPr>
            <w:noProof/>
            <w:webHidden/>
          </w:rPr>
          <w:tab/>
        </w:r>
        <w:r>
          <w:rPr>
            <w:noProof/>
            <w:webHidden/>
          </w:rPr>
          <w:fldChar w:fldCharType="begin"/>
        </w:r>
        <w:r>
          <w:rPr>
            <w:noProof/>
            <w:webHidden/>
          </w:rPr>
          <w:instrText xml:space="preserve"> PAGEREF _Toc164970480 \h </w:instrText>
        </w:r>
        <w:r>
          <w:rPr>
            <w:noProof/>
            <w:webHidden/>
          </w:rPr>
        </w:r>
        <w:r>
          <w:rPr>
            <w:noProof/>
            <w:webHidden/>
          </w:rPr>
          <w:fldChar w:fldCharType="separate"/>
        </w:r>
        <w:r>
          <w:rPr>
            <w:noProof/>
            <w:webHidden/>
          </w:rPr>
          <w:t>32</w:t>
        </w:r>
        <w:r>
          <w:rPr>
            <w:noProof/>
            <w:webHidden/>
          </w:rPr>
          <w:fldChar w:fldCharType="end"/>
        </w:r>
      </w:hyperlink>
    </w:p>
    <w:p w14:paraId="455556EC" w14:textId="29BED4D9" w:rsidR="00BD299B" w:rsidRDefault="00BD299B">
      <w:pPr>
        <w:pStyle w:val="Tabladeilustraciones"/>
        <w:tabs>
          <w:tab w:val="right" w:leader="dot" w:pos="8949"/>
        </w:tabs>
        <w:rPr>
          <w:i w:val="0"/>
          <w:noProof/>
          <w:kern w:val="2"/>
          <w:sz w:val="24"/>
          <w:szCs w:val="24"/>
          <w:lang w:eastAsia="es-ES"/>
          <w14:ligatures w14:val="standardContextual"/>
        </w:rPr>
      </w:pPr>
      <w:hyperlink w:anchor="_Toc164970481" w:history="1">
        <w:r w:rsidRPr="00AB13A1">
          <w:rPr>
            <w:rStyle w:val="Hipervnculo"/>
            <w:noProof/>
          </w:rPr>
          <w:t>Tabla 20: Entidad Gasto - Elaboración propia</w:t>
        </w:r>
        <w:r>
          <w:rPr>
            <w:noProof/>
            <w:webHidden/>
          </w:rPr>
          <w:tab/>
        </w:r>
        <w:r>
          <w:rPr>
            <w:noProof/>
            <w:webHidden/>
          </w:rPr>
          <w:fldChar w:fldCharType="begin"/>
        </w:r>
        <w:r>
          <w:rPr>
            <w:noProof/>
            <w:webHidden/>
          </w:rPr>
          <w:instrText xml:space="preserve"> PAGEREF _Toc164970481 \h </w:instrText>
        </w:r>
        <w:r>
          <w:rPr>
            <w:noProof/>
            <w:webHidden/>
          </w:rPr>
        </w:r>
        <w:r>
          <w:rPr>
            <w:noProof/>
            <w:webHidden/>
          </w:rPr>
          <w:fldChar w:fldCharType="separate"/>
        </w:r>
        <w:r>
          <w:rPr>
            <w:noProof/>
            <w:webHidden/>
          </w:rPr>
          <w:t>32</w:t>
        </w:r>
        <w:r>
          <w:rPr>
            <w:noProof/>
            <w:webHidden/>
          </w:rPr>
          <w:fldChar w:fldCharType="end"/>
        </w:r>
      </w:hyperlink>
    </w:p>
    <w:p w14:paraId="75F46E14" w14:textId="4CC1B090" w:rsidR="00BD299B" w:rsidRDefault="00BD299B">
      <w:pPr>
        <w:pStyle w:val="Tabladeilustraciones"/>
        <w:tabs>
          <w:tab w:val="right" w:leader="dot" w:pos="8949"/>
        </w:tabs>
        <w:rPr>
          <w:i w:val="0"/>
          <w:noProof/>
          <w:kern w:val="2"/>
          <w:sz w:val="24"/>
          <w:szCs w:val="24"/>
          <w:lang w:eastAsia="es-ES"/>
          <w14:ligatures w14:val="standardContextual"/>
        </w:rPr>
      </w:pPr>
      <w:hyperlink w:anchor="_Toc164970482" w:history="1">
        <w:r w:rsidRPr="00AB13A1">
          <w:rPr>
            <w:rStyle w:val="Hipervnculo"/>
            <w:noProof/>
          </w:rPr>
          <w:t>Tabla 21: Entidad Informe - Elaboración propia</w:t>
        </w:r>
        <w:r>
          <w:rPr>
            <w:noProof/>
            <w:webHidden/>
          </w:rPr>
          <w:tab/>
        </w:r>
        <w:r>
          <w:rPr>
            <w:noProof/>
            <w:webHidden/>
          </w:rPr>
          <w:fldChar w:fldCharType="begin"/>
        </w:r>
        <w:r>
          <w:rPr>
            <w:noProof/>
            <w:webHidden/>
          </w:rPr>
          <w:instrText xml:space="preserve"> PAGEREF _Toc164970482 \h </w:instrText>
        </w:r>
        <w:r>
          <w:rPr>
            <w:noProof/>
            <w:webHidden/>
          </w:rPr>
        </w:r>
        <w:r>
          <w:rPr>
            <w:noProof/>
            <w:webHidden/>
          </w:rPr>
          <w:fldChar w:fldCharType="separate"/>
        </w:r>
        <w:r>
          <w:rPr>
            <w:noProof/>
            <w:webHidden/>
          </w:rPr>
          <w:t>32</w:t>
        </w:r>
        <w:r>
          <w:rPr>
            <w:noProof/>
            <w:webHidden/>
          </w:rPr>
          <w:fldChar w:fldCharType="end"/>
        </w:r>
      </w:hyperlink>
    </w:p>
    <w:p w14:paraId="3B6EE767" w14:textId="3D2FE702" w:rsidR="0067575B" w:rsidRPr="0031552C" w:rsidRDefault="00E624DD" w:rsidP="00FF0E10">
      <w:r>
        <w:rPr>
          <w:i/>
          <w:sz w:val="22"/>
        </w:rPr>
        <w:fldChar w:fldCharType="end"/>
      </w:r>
    </w:p>
    <w:p w14:paraId="3B6EE768" w14:textId="77777777" w:rsidR="0067575B" w:rsidRPr="0031552C" w:rsidRDefault="0067575B" w:rsidP="00FF0E10">
      <w:pPr>
        <w:pStyle w:val="Ttulo"/>
        <w:sectPr w:rsidR="0067575B" w:rsidRPr="0031552C" w:rsidSect="00C73977">
          <w:type w:val="oddPage"/>
          <w:pgSz w:w="11907" w:h="16840" w:code="9"/>
          <w:pgMar w:top="1304" w:right="1247" w:bottom="1304" w:left="1247" w:header="720" w:footer="720" w:gutter="454"/>
          <w:pgNumType w:fmt="lowerRoman"/>
          <w:cols w:space="720"/>
          <w:docGrid w:linePitch="299"/>
        </w:sectPr>
      </w:pPr>
    </w:p>
    <w:p w14:paraId="3B6EE76D" w14:textId="20BB7504" w:rsidR="0067575B" w:rsidRDefault="0067575B" w:rsidP="00191CBF">
      <w:pPr>
        <w:pStyle w:val="Ttulo"/>
        <w:rPr>
          <w:color w:val="002060"/>
        </w:rPr>
      </w:pPr>
      <w:r w:rsidRPr="0031552C">
        <w:rPr>
          <w:color w:val="002060"/>
        </w:rPr>
        <w:lastRenderedPageBreak/>
        <w:t>Índice de Figuras</w:t>
      </w:r>
    </w:p>
    <w:p w14:paraId="50B0FD86" w14:textId="77777777" w:rsidR="00191CBF" w:rsidRPr="00191CBF" w:rsidRDefault="00191CBF" w:rsidP="00191CBF"/>
    <w:p w14:paraId="33D7A5E9" w14:textId="03A0119E" w:rsidR="00BD299B" w:rsidRDefault="00191CBF">
      <w:pPr>
        <w:pStyle w:val="Tabladeilustraciones"/>
        <w:tabs>
          <w:tab w:val="right" w:leader="dot" w:pos="8949"/>
        </w:tabs>
        <w:rPr>
          <w:i w:val="0"/>
          <w:noProof/>
          <w:kern w:val="2"/>
          <w:sz w:val="24"/>
          <w:szCs w:val="24"/>
          <w:lang w:eastAsia="es-ES"/>
          <w14:ligatures w14:val="standardContextual"/>
        </w:rPr>
      </w:pPr>
      <w:r>
        <w:fldChar w:fldCharType="begin"/>
      </w:r>
      <w:r>
        <w:instrText xml:space="preserve"> TOC \h \z \c "Gráfico" </w:instrText>
      </w:r>
      <w:r>
        <w:fldChar w:fldCharType="separate"/>
      </w:r>
      <w:hyperlink w:anchor="_Toc164970483" w:history="1">
        <w:r w:rsidR="00BD299B" w:rsidRPr="00FF14E1">
          <w:rPr>
            <w:rStyle w:val="Hipervnculo"/>
            <w:noProof/>
          </w:rPr>
          <w:t>Gráfico 1: Preguntas incorrectas – Banco de España</w:t>
        </w:r>
        <w:r w:rsidR="00BD299B">
          <w:rPr>
            <w:noProof/>
            <w:webHidden/>
          </w:rPr>
          <w:tab/>
        </w:r>
        <w:r w:rsidR="00BD299B">
          <w:rPr>
            <w:noProof/>
            <w:webHidden/>
          </w:rPr>
          <w:fldChar w:fldCharType="begin"/>
        </w:r>
        <w:r w:rsidR="00BD299B">
          <w:rPr>
            <w:noProof/>
            <w:webHidden/>
          </w:rPr>
          <w:instrText xml:space="preserve"> PAGEREF _Toc164970483 \h </w:instrText>
        </w:r>
        <w:r w:rsidR="00BD299B">
          <w:rPr>
            <w:noProof/>
            <w:webHidden/>
          </w:rPr>
        </w:r>
        <w:r w:rsidR="00BD299B">
          <w:rPr>
            <w:noProof/>
            <w:webHidden/>
          </w:rPr>
          <w:fldChar w:fldCharType="separate"/>
        </w:r>
        <w:r w:rsidR="00BD299B">
          <w:rPr>
            <w:noProof/>
            <w:webHidden/>
          </w:rPr>
          <w:t>4</w:t>
        </w:r>
        <w:r w:rsidR="00BD299B">
          <w:rPr>
            <w:noProof/>
            <w:webHidden/>
          </w:rPr>
          <w:fldChar w:fldCharType="end"/>
        </w:r>
      </w:hyperlink>
    </w:p>
    <w:p w14:paraId="73049EB4" w14:textId="214A7957" w:rsidR="00BD299B" w:rsidRDefault="00BD299B">
      <w:pPr>
        <w:pStyle w:val="Tabladeilustraciones"/>
        <w:tabs>
          <w:tab w:val="right" w:leader="dot" w:pos="8949"/>
        </w:tabs>
        <w:rPr>
          <w:i w:val="0"/>
          <w:noProof/>
          <w:kern w:val="2"/>
          <w:sz w:val="24"/>
          <w:szCs w:val="24"/>
          <w:lang w:eastAsia="es-ES"/>
          <w14:ligatures w14:val="standardContextual"/>
        </w:rPr>
      </w:pPr>
      <w:hyperlink w:anchor="_Toc164970484" w:history="1">
        <w:r w:rsidRPr="00FF14E1">
          <w:rPr>
            <w:rStyle w:val="Hipervnculo"/>
            <w:noProof/>
          </w:rPr>
          <w:t>Gráfico 2: No sabe – Banco de España</w:t>
        </w:r>
        <w:r>
          <w:rPr>
            <w:noProof/>
            <w:webHidden/>
          </w:rPr>
          <w:tab/>
        </w:r>
        <w:r>
          <w:rPr>
            <w:noProof/>
            <w:webHidden/>
          </w:rPr>
          <w:fldChar w:fldCharType="begin"/>
        </w:r>
        <w:r>
          <w:rPr>
            <w:noProof/>
            <w:webHidden/>
          </w:rPr>
          <w:instrText xml:space="preserve"> PAGEREF _Toc164970484 \h </w:instrText>
        </w:r>
        <w:r>
          <w:rPr>
            <w:noProof/>
            <w:webHidden/>
          </w:rPr>
        </w:r>
        <w:r>
          <w:rPr>
            <w:noProof/>
            <w:webHidden/>
          </w:rPr>
          <w:fldChar w:fldCharType="separate"/>
        </w:r>
        <w:r>
          <w:rPr>
            <w:noProof/>
            <w:webHidden/>
          </w:rPr>
          <w:t>4</w:t>
        </w:r>
        <w:r>
          <w:rPr>
            <w:noProof/>
            <w:webHidden/>
          </w:rPr>
          <w:fldChar w:fldCharType="end"/>
        </w:r>
      </w:hyperlink>
    </w:p>
    <w:p w14:paraId="45FDB1BB" w14:textId="77777777" w:rsidR="00BD299B" w:rsidRDefault="00191CBF" w:rsidP="00C04783">
      <w:pPr>
        <w:rPr>
          <w:noProof/>
        </w:rPr>
      </w:pPr>
      <w:r>
        <w:fldChar w:fldCharType="end"/>
      </w:r>
      <w:r w:rsidR="00C04783" w:rsidRPr="00E92832">
        <w:rPr>
          <w:rStyle w:val="Hipervnculo"/>
          <w:i/>
          <w:noProof/>
          <w:sz w:val="22"/>
        </w:rPr>
        <w:fldChar w:fldCharType="begin"/>
      </w:r>
      <w:r w:rsidR="00C04783" w:rsidRPr="00E92832">
        <w:rPr>
          <w:rStyle w:val="Hipervnculo"/>
          <w:i/>
          <w:noProof/>
          <w:sz w:val="22"/>
        </w:rPr>
        <w:instrText xml:space="preserve"> TOC \h \z \c "Ilustración" </w:instrText>
      </w:r>
      <w:r w:rsidR="00C04783" w:rsidRPr="00E92832">
        <w:rPr>
          <w:rStyle w:val="Hipervnculo"/>
          <w:i/>
          <w:noProof/>
          <w:sz w:val="22"/>
        </w:rPr>
        <w:fldChar w:fldCharType="separate"/>
      </w:r>
    </w:p>
    <w:p w14:paraId="30983CE2" w14:textId="208F817C" w:rsidR="00BD299B" w:rsidRDefault="00BD299B">
      <w:pPr>
        <w:pStyle w:val="Tabladeilustraciones"/>
        <w:tabs>
          <w:tab w:val="right" w:leader="dot" w:pos="8949"/>
        </w:tabs>
        <w:rPr>
          <w:i w:val="0"/>
          <w:noProof/>
          <w:kern w:val="2"/>
          <w:sz w:val="24"/>
          <w:szCs w:val="24"/>
          <w:lang w:eastAsia="es-ES"/>
          <w14:ligatures w14:val="standardContextual"/>
        </w:rPr>
      </w:pPr>
      <w:hyperlink w:anchor="_Toc164970485" w:history="1">
        <w:r w:rsidRPr="003E4855">
          <w:rPr>
            <w:rStyle w:val="Hipervnculo"/>
            <w:noProof/>
          </w:rPr>
          <w:t>Ilustración 1: Metodología en cascada – Elaboración propia</w:t>
        </w:r>
        <w:r>
          <w:rPr>
            <w:noProof/>
            <w:webHidden/>
          </w:rPr>
          <w:tab/>
        </w:r>
        <w:r>
          <w:rPr>
            <w:noProof/>
            <w:webHidden/>
          </w:rPr>
          <w:fldChar w:fldCharType="begin"/>
        </w:r>
        <w:r>
          <w:rPr>
            <w:noProof/>
            <w:webHidden/>
          </w:rPr>
          <w:instrText xml:space="preserve"> PAGEREF _Toc164970485 \h </w:instrText>
        </w:r>
        <w:r>
          <w:rPr>
            <w:noProof/>
            <w:webHidden/>
          </w:rPr>
        </w:r>
        <w:r>
          <w:rPr>
            <w:noProof/>
            <w:webHidden/>
          </w:rPr>
          <w:fldChar w:fldCharType="separate"/>
        </w:r>
        <w:r>
          <w:rPr>
            <w:noProof/>
            <w:webHidden/>
          </w:rPr>
          <w:t>13</w:t>
        </w:r>
        <w:r>
          <w:rPr>
            <w:noProof/>
            <w:webHidden/>
          </w:rPr>
          <w:fldChar w:fldCharType="end"/>
        </w:r>
      </w:hyperlink>
    </w:p>
    <w:p w14:paraId="5B647DCC" w14:textId="417F7CB6" w:rsidR="00BD299B" w:rsidRDefault="00BD299B">
      <w:pPr>
        <w:pStyle w:val="Tabladeilustraciones"/>
        <w:tabs>
          <w:tab w:val="right" w:leader="dot" w:pos="8949"/>
        </w:tabs>
        <w:rPr>
          <w:i w:val="0"/>
          <w:noProof/>
          <w:kern w:val="2"/>
          <w:sz w:val="24"/>
          <w:szCs w:val="24"/>
          <w:lang w:eastAsia="es-ES"/>
          <w14:ligatures w14:val="standardContextual"/>
        </w:rPr>
      </w:pPr>
      <w:hyperlink w:anchor="_Toc164970486" w:history="1">
        <w:r w:rsidRPr="003E4855">
          <w:rPr>
            <w:rStyle w:val="Hipervnculo"/>
            <w:noProof/>
          </w:rPr>
          <w:t>Ilustración 2: Diagrama de arquitectura del sistema - Elaboración propia</w:t>
        </w:r>
        <w:r>
          <w:rPr>
            <w:noProof/>
            <w:webHidden/>
          </w:rPr>
          <w:tab/>
        </w:r>
        <w:r>
          <w:rPr>
            <w:noProof/>
            <w:webHidden/>
          </w:rPr>
          <w:fldChar w:fldCharType="begin"/>
        </w:r>
        <w:r>
          <w:rPr>
            <w:noProof/>
            <w:webHidden/>
          </w:rPr>
          <w:instrText xml:space="preserve"> PAGEREF _Toc164970486 \h </w:instrText>
        </w:r>
        <w:r>
          <w:rPr>
            <w:noProof/>
            <w:webHidden/>
          </w:rPr>
        </w:r>
        <w:r>
          <w:rPr>
            <w:noProof/>
            <w:webHidden/>
          </w:rPr>
          <w:fldChar w:fldCharType="separate"/>
        </w:r>
        <w:r>
          <w:rPr>
            <w:noProof/>
            <w:webHidden/>
          </w:rPr>
          <w:t>30</w:t>
        </w:r>
        <w:r>
          <w:rPr>
            <w:noProof/>
            <w:webHidden/>
          </w:rPr>
          <w:fldChar w:fldCharType="end"/>
        </w:r>
      </w:hyperlink>
    </w:p>
    <w:p w14:paraId="393AD0D4" w14:textId="5F768E51" w:rsidR="00BD299B" w:rsidRDefault="00BD299B">
      <w:pPr>
        <w:pStyle w:val="Tabladeilustraciones"/>
        <w:tabs>
          <w:tab w:val="right" w:leader="dot" w:pos="8949"/>
        </w:tabs>
        <w:rPr>
          <w:i w:val="0"/>
          <w:noProof/>
          <w:kern w:val="2"/>
          <w:sz w:val="24"/>
          <w:szCs w:val="24"/>
          <w:lang w:eastAsia="es-ES"/>
          <w14:ligatures w14:val="standardContextual"/>
        </w:rPr>
      </w:pPr>
      <w:hyperlink w:anchor="_Toc164970487" w:history="1">
        <w:r w:rsidRPr="003E4855">
          <w:rPr>
            <w:rStyle w:val="Hipervnculo"/>
            <w:noProof/>
          </w:rPr>
          <w:t>Ilustración 3: Diagrama Entidad Relación - Elaboración propia</w:t>
        </w:r>
        <w:r>
          <w:rPr>
            <w:noProof/>
            <w:webHidden/>
          </w:rPr>
          <w:tab/>
        </w:r>
        <w:r>
          <w:rPr>
            <w:noProof/>
            <w:webHidden/>
          </w:rPr>
          <w:fldChar w:fldCharType="begin"/>
        </w:r>
        <w:r>
          <w:rPr>
            <w:noProof/>
            <w:webHidden/>
          </w:rPr>
          <w:instrText xml:space="preserve"> PAGEREF _Toc164970487 \h </w:instrText>
        </w:r>
        <w:r>
          <w:rPr>
            <w:noProof/>
            <w:webHidden/>
          </w:rPr>
        </w:r>
        <w:r>
          <w:rPr>
            <w:noProof/>
            <w:webHidden/>
          </w:rPr>
          <w:fldChar w:fldCharType="separate"/>
        </w:r>
        <w:r>
          <w:rPr>
            <w:noProof/>
            <w:webHidden/>
          </w:rPr>
          <w:t>33</w:t>
        </w:r>
        <w:r>
          <w:rPr>
            <w:noProof/>
            <w:webHidden/>
          </w:rPr>
          <w:fldChar w:fldCharType="end"/>
        </w:r>
      </w:hyperlink>
    </w:p>
    <w:p w14:paraId="3B6EE770" w14:textId="3435B331" w:rsidR="004A4057" w:rsidRPr="0031552C" w:rsidRDefault="00C04783" w:rsidP="00FF0E10">
      <w:pPr>
        <w:pStyle w:val="Ttulo"/>
        <w:sectPr w:rsidR="004A4057" w:rsidRPr="0031552C" w:rsidSect="00C73977">
          <w:type w:val="oddPage"/>
          <w:pgSz w:w="11907" w:h="16840" w:code="9"/>
          <w:pgMar w:top="1304" w:right="1247" w:bottom="1304" w:left="1247" w:header="720" w:footer="720" w:gutter="454"/>
          <w:pgNumType w:fmt="lowerRoman"/>
          <w:cols w:space="720"/>
          <w:docGrid w:linePitch="299"/>
        </w:sectPr>
      </w:pPr>
      <w:r w:rsidRPr="00E92832">
        <w:rPr>
          <w:rStyle w:val="Hipervnculo"/>
          <w:rFonts w:asciiTheme="minorHAnsi" w:eastAsiaTheme="minorEastAsia" w:hAnsiTheme="minorHAnsi" w:cstheme="minorBidi"/>
          <w:i/>
          <w:noProof/>
          <w:sz w:val="22"/>
          <w:szCs w:val="22"/>
        </w:rPr>
        <w:fldChar w:fldCharType="end"/>
      </w:r>
    </w:p>
    <w:p w14:paraId="3B6EE771" w14:textId="77777777" w:rsidR="0067575B" w:rsidRPr="0031552C" w:rsidRDefault="004A4057" w:rsidP="00FF0E10">
      <w:pPr>
        <w:pStyle w:val="Ttulo"/>
        <w:rPr>
          <w:color w:val="002060"/>
        </w:rPr>
      </w:pPr>
      <w:r w:rsidRPr="0031552C">
        <w:rPr>
          <w:color w:val="002060"/>
        </w:rPr>
        <w:lastRenderedPageBreak/>
        <w:t>Lista de Acrónimos</w:t>
      </w:r>
    </w:p>
    <w:tbl>
      <w:tblPr>
        <w:tblStyle w:val="Tablaconcuadrcula"/>
        <w:tblW w:w="0" w:type="auto"/>
        <w:tblLook w:val="04A0" w:firstRow="1" w:lastRow="0" w:firstColumn="1" w:lastColumn="0" w:noHBand="0" w:noVBand="1"/>
      </w:tblPr>
      <w:tblGrid>
        <w:gridCol w:w="2122"/>
        <w:gridCol w:w="6827"/>
      </w:tblGrid>
      <w:tr w:rsidR="00B14060" w:rsidRPr="0031552C" w14:paraId="3B6EE775" w14:textId="77777777" w:rsidTr="00B14060">
        <w:tc>
          <w:tcPr>
            <w:tcW w:w="2122" w:type="dxa"/>
          </w:tcPr>
          <w:p w14:paraId="3B6EE773" w14:textId="77777777" w:rsidR="00B14060" w:rsidRPr="0031552C" w:rsidRDefault="00B14060" w:rsidP="00FF0E10">
            <w:pPr>
              <w:spacing w:before="120" w:after="120"/>
              <w:rPr>
                <w:b/>
              </w:rPr>
            </w:pPr>
            <w:r w:rsidRPr="0031552C">
              <w:rPr>
                <w:b/>
              </w:rPr>
              <w:t>Acrónimo</w:t>
            </w:r>
          </w:p>
        </w:tc>
        <w:tc>
          <w:tcPr>
            <w:tcW w:w="6827" w:type="dxa"/>
          </w:tcPr>
          <w:p w14:paraId="3B6EE774" w14:textId="77777777" w:rsidR="00B14060" w:rsidRPr="0031552C" w:rsidRDefault="00B14060" w:rsidP="00FF0E10">
            <w:pPr>
              <w:spacing w:before="120" w:after="120"/>
              <w:rPr>
                <w:b/>
              </w:rPr>
            </w:pPr>
            <w:r w:rsidRPr="0031552C">
              <w:rPr>
                <w:b/>
              </w:rPr>
              <w:t>Significado</w:t>
            </w:r>
          </w:p>
        </w:tc>
      </w:tr>
      <w:tr w:rsidR="00B14060" w:rsidRPr="0031552C" w14:paraId="3B6EE778" w14:textId="77777777" w:rsidTr="00B14060">
        <w:tc>
          <w:tcPr>
            <w:tcW w:w="2122" w:type="dxa"/>
          </w:tcPr>
          <w:p w14:paraId="3B6EE776" w14:textId="77777777" w:rsidR="00B14060" w:rsidRPr="0031552C" w:rsidRDefault="00B14060" w:rsidP="00FF0E10"/>
        </w:tc>
        <w:tc>
          <w:tcPr>
            <w:tcW w:w="6827" w:type="dxa"/>
          </w:tcPr>
          <w:p w14:paraId="3B6EE777" w14:textId="77777777" w:rsidR="00B14060" w:rsidRPr="0031552C" w:rsidRDefault="00B14060" w:rsidP="00FF0E10"/>
        </w:tc>
      </w:tr>
      <w:tr w:rsidR="00B14060" w:rsidRPr="0031552C" w14:paraId="3B6EE77B" w14:textId="77777777" w:rsidTr="00B14060">
        <w:tc>
          <w:tcPr>
            <w:tcW w:w="2122" w:type="dxa"/>
          </w:tcPr>
          <w:p w14:paraId="3B6EE779" w14:textId="77777777" w:rsidR="00B14060" w:rsidRPr="0031552C" w:rsidRDefault="00B14060" w:rsidP="00FF0E10"/>
        </w:tc>
        <w:tc>
          <w:tcPr>
            <w:tcW w:w="6827" w:type="dxa"/>
          </w:tcPr>
          <w:p w14:paraId="3B6EE77A" w14:textId="77777777" w:rsidR="00B14060" w:rsidRPr="0031552C" w:rsidRDefault="00B14060" w:rsidP="00FF0E10"/>
        </w:tc>
      </w:tr>
    </w:tbl>
    <w:p w14:paraId="3B6EE77C" w14:textId="77777777" w:rsidR="004A4057" w:rsidRPr="0031552C" w:rsidRDefault="004A4057" w:rsidP="00FF0E10"/>
    <w:p w14:paraId="3B6EE77D" w14:textId="77777777" w:rsidR="004A4057" w:rsidRPr="0031552C" w:rsidRDefault="004A4057" w:rsidP="00FF0E10"/>
    <w:p w14:paraId="3B6EE77E" w14:textId="77777777" w:rsidR="004A4057" w:rsidRPr="0031552C" w:rsidRDefault="004A4057" w:rsidP="00FF0E10"/>
    <w:p w14:paraId="3B6EE77F" w14:textId="77777777" w:rsidR="0067575B" w:rsidRPr="0031552C" w:rsidRDefault="0067575B" w:rsidP="00FF0E10"/>
    <w:p w14:paraId="3B6EE780" w14:textId="77777777" w:rsidR="0067575B" w:rsidRPr="0031552C" w:rsidRDefault="0067575B" w:rsidP="00FF0E10">
      <w:pPr>
        <w:pStyle w:val="Ttulo1"/>
        <w:jc w:val="both"/>
        <w:rPr>
          <w:noProof w:val="0"/>
        </w:rPr>
        <w:sectPr w:rsidR="0067575B" w:rsidRPr="0031552C" w:rsidSect="00C73977">
          <w:type w:val="oddPage"/>
          <w:pgSz w:w="11907" w:h="16840" w:code="9"/>
          <w:pgMar w:top="1304" w:right="1247" w:bottom="1304" w:left="1247" w:header="720" w:footer="720" w:gutter="454"/>
          <w:pgNumType w:fmt="lowerRoman"/>
          <w:cols w:space="720"/>
          <w:docGrid w:linePitch="299"/>
        </w:sectPr>
      </w:pPr>
    </w:p>
    <w:p w14:paraId="3B6EE781" w14:textId="77777777" w:rsidR="003C69EC" w:rsidRPr="0031552C" w:rsidRDefault="00A32323" w:rsidP="00FF0E10">
      <w:pPr>
        <w:pStyle w:val="Ttulo1"/>
        <w:jc w:val="both"/>
      </w:pPr>
      <w:bookmarkStart w:id="0" w:name="_Toc164970402"/>
      <w:r>
        <w:lastRenderedPageBreak/>
        <w:t>Introducción</w:t>
      </w:r>
      <w:bookmarkEnd w:id="0"/>
    </w:p>
    <w:p w14:paraId="3B6EE782" w14:textId="77777777" w:rsidR="00603E0B" w:rsidRDefault="007017B5" w:rsidP="00EF10BB">
      <w:pPr>
        <w:pStyle w:val="Textoindependiente"/>
        <w:rPr>
          <w:highlight w:val="yellow"/>
        </w:rPr>
      </w:pPr>
      <w:r w:rsidRPr="0031552C">
        <w:rPr>
          <w:highlight w:val="yellow"/>
        </w:rPr>
        <w:t xml:space="preserve">Este documento es </w:t>
      </w:r>
      <w:proofErr w:type="gramStart"/>
      <w:r w:rsidRPr="0031552C">
        <w:rPr>
          <w:highlight w:val="yellow"/>
        </w:rPr>
        <w:t>la plantilla a seguir</w:t>
      </w:r>
      <w:proofErr w:type="gramEnd"/>
      <w:r w:rsidRPr="0031552C">
        <w:rPr>
          <w:highlight w:val="yellow"/>
        </w:rPr>
        <w:t xml:space="preserve"> para la confección de la memoria de</w:t>
      </w:r>
      <w:r w:rsidR="00226BF0">
        <w:rPr>
          <w:highlight w:val="yellow"/>
        </w:rPr>
        <w:t>l Proyecto</w:t>
      </w:r>
      <w:r w:rsidRPr="0031552C">
        <w:rPr>
          <w:highlight w:val="yellow"/>
        </w:rPr>
        <w:t xml:space="preserve"> Fin</w:t>
      </w:r>
      <w:r w:rsidR="00226BF0">
        <w:rPr>
          <w:highlight w:val="yellow"/>
        </w:rPr>
        <w:t>al</w:t>
      </w:r>
      <w:r w:rsidRPr="0031552C">
        <w:rPr>
          <w:highlight w:val="yellow"/>
        </w:rPr>
        <w:t xml:space="preserve"> de Grado (PFG). </w:t>
      </w:r>
    </w:p>
    <w:p w14:paraId="3B6EE783" w14:textId="77777777" w:rsidR="007017B5" w:rsidRPr="0031552C" w:rsidRDefault="007017B5" w:rsidP="00EF10BB">
      <w:pPr>
        <w:pStyle w:val="Saludo"/>
      </w:pPr>
      <w:r w:rsidRPr="00A82B27">
        <w:rPr>
          <w:highlight w:val="yellow"/>
        </w:rPr>
        <w:t xml:space="preserve">A la hora de escribir la memoria definitiva, el alumno deberá </w:t>
      </w:r>
      <w:r w:rsidRPr="00A82B27">
        <w:rPr>
          <w:b/>
          <w:highlight w:val="yellow"/>
        </w:rPr>
        <w:t>borrar estos párrafos</w:t>
      </w:r>
      <w:r w:rsidRPr="00A82B27">
        <w:rPr>
          <w:highlight w:val="yellow"/>
        </w:rPr>
        <w:t xml:space="preserve">, así como todo </w:t>
      </w:r>
      <w:r w:rsidRPr="00A82B27">
        <w:rPr>
          <w:b/>
          <w:highlight w:val="yellow"/>
        </w:rPr>
        <w:t>el texto que aparece en las distintas secciones</w:t>
      </w:r>
      <w:r w:rsidRPr="00A82B27">
        <w:rPr>
          <w:highlight w:val="yellow"/>
        </w:rPr>
        <w:t xml:space="preserve"> y añadir sus propios contenidos.</w:t>
      </w:r>
    </w:p>
    <w:p w14:paraId="3B6EE784" w14:textId="77777777" w:rsidR="0031552C" w:rsidRDefault="0031552C" w:rsidP="00EF10BB">
      <w:pPr>
        <w:pStyle w:val="Textoindependiente"/>
      </w:pPr>
      <w:r w:rsidRPr="00A82B27">
        <w:rPr>
          <w:highlight w:val="yellow"/>
        </w:rPr>
        <w:t xml:space="preserve">En la portada, </w:t>
      </w:r>
      <w:r w:rsidRPr="00A82B27">
        <w:rPr>
          <w:b/>
          <w:highlight w:val="yellow"/>
        </w:rPr>
        <w:t>sustituir</w:t>
      </w:r>
      <w:r w:rsidRPr="00A82B27">
        <w:rPr>
          <w:highlight w:val="yellow"/>
        </w:rPr>
        <w:t xml:space="preserve"> el [texto entre corchetes] por los datos reales.</w:t>
      </w:r>
    </w:p>
    <w:p w14:paraId="3B6EE785" w14:textId="77777777" w:rsidR="00603E0B" w:rsidRPr="00A82B27" w:rsidRDefault="00603E0B" w:rsidP="00EF10BB">
      <w:pPr>
        <w:pStyle w:val="Textoindependiente"/>
        <w:rPr>
          <w:highlight w:val="yellow"/>
        </w:rPr>
      </w:pPr>
      <w:r w:rsidRPr="00A82B27">
        <w:rPr>
          <w:b/>
          <w:highlight w:val="yellow"/>
        </w:rPr>
        <w:t xml:space="preserve">Todos los capítulos deben empezar en página impar </w:t>
      </w:r>
      <w:r w:rsidRPr="00A82B27">
        <w:rPr>
          <w:highlight w:val="yellow"/>
        </w:rPr>
        <w:t>(la plantilla ya lo hace automáticamente, pero es bueno comprobarlo).</w:t>
      </w:r>
    </w:p>
    <w:p w14:paraId="3B6EE786" w14:textId="1D7DDE21" w:rsidR="00603E0B" w:rsidRPr="0031552C" w:rsidRDefault="00603E0B" w:rsidP="00EF10BB">
      <w:pPr>
        <w:pStyle w:val="Textoindependiente"/>
      </w:pPr>
      <w:r w:rsidRPr="00603E0B">
        <w:rPr>
          <w:highlight w:val="yellow"/>
        </w:rPr>
        <w:t xml:space="preserve">Utilizar los estilos </w:t>
      </w:r>
      <w:r w:rsidRPr="00603E0B">
        <w:rPr>
          <w:b/>
          <w:highlight w:val="yellow"/>
        </w:rPr>
        <w:t>Pie de Figura</w:t>
      </w:r>
      <w:r w:rsidRPr="00603E0B">
        <w:rPr>
          <w:highlight w:val="yellow"/>
        </w:rPr>
        <w:t xml:space="preserve"> y </w:t>
      </w:r>
      <w:r w:rsidRPr="00603E0B">
        <w:rPr>
          <w:b/>
          <w:highlight w:val="yellow"/>
        </w:rPr>
        <w:t>Pie de Tabla</w:t>
      </w:r>
      <w:r w:rsidRPr="00603E0B">
        <w:rPr>
          <w:highlight w:val="yellow"/>
        </w:rPr>
        <w:t xml:space="preserve"> para marcar los pies de figura y de tabla y construir de forma automática los respectivos </w:t>
      </w:r>
      <w:r w:rsidRPr="00CB789F">
        <w:rPr>
          <w:highlight w:val="yellow"/>
        </w:rPr>
        <w:t>índice</w:t>
      </w:r>
      <w:r w:rsidR="00CB789F" w:rsidRPr="00CB789F">
        <w:rPr>
          <w:highlight w:val="yellow"/>
        </w:rPr>
        <w:t>. Todas las figuras y tablas, además, llevarán un título y se indicará la fuente de la que se han extraído (si no son de elaboración propia).</w:t>
      </w:r>
    </w:p>
    <w:p w14:paraId="473A54D5" w14:textId="37F37076" w:rsidR="00CB789F" w:rsidRDefault="00CB789F" w:rsidP="00EF10BB">
      <w:pPr>
        <w:pStyle w:val="Textoindependiente"/>
      </w:pPr>
      <w:r w:rsidRPr="005F21BE">
        <w:rPr>
          <w:highlight w:val="yellow"/>
        </w:rPr>
        <w:t xml:space="preserve">En concreto, en esta sección se hará una </w:t>
      </w:r>
      <w:r w:rsidRPr="005F21BE">
        <w:rPr>
          <w:b/>
          <w:bCs/>
          <w:highlight w:val="yellow"/>
        </w:rPr>
        <w:t>introducción al proyect</w:t>
      </w:r>
      <w:r w:rsidRPr="005F21BE">
        <w:rPr>
          <w:highlight w:val="yellow"/>
        </w:rPr>
        <w:t>o</w:t>
      </w:r>
      <w:r w:rsidR="005F21BE">
        <w:rPr>
          <w:highlight w:val="yellow"/>
        </w:rPr>
        <w:t xml:space="preserve">, describiendo brevemente el </w:t>
      </w:r>
      <w:r w:rsidR="005F21BE" w:rsidRPr="005F21BE">
        <w:rPr>
          <w:b/>
          <w:bCs/>
          <w:highlight w:val="yellow"/>
        </w:rPr>
        <w:t>contexto donde se enmarca</w:t>
      </w:r>
      <w:r w:rsidR="005F21BE">
        <w:rPr>
          <w:highlight w:val="yellow"/>
        </w:rPr>
        <w:t xml:space="preserve"> (que será detallado en la siguiente sección de Investigación Previa), y se </w:t>
      </w:r>
      <w:r w:rsidR="005F21BE" w:rsidRPr="005F21BE">
        <w:rPr>
          <w:b/>
          <w:bCs/>
          <w:highlight w:val="yellow"/>
        </w:rPr>
        <w:t>justificará el porqué</w:t>
      </w:r>
      <w:r w:rsidR="005F21BE">
        <w:rPr>
          <w:highlight w:val="yellow"/>
        </w:rPr>
        <w:t xml:space="preserve"> del mismo. Se puede incluir también una breve descripción del contenido de la memoria, es decir, que secciones contiene y qué incluye cada sección, como anticipo al lector.</w:t>
      </w:r>
      <w:r>
        <w:t xml:space="preserve"> </w:t>
      </w:r>
    </w:p>
    <w:p w14:paraId="4F710DA6" w14:textId="218CE337" w:rsidR="00BB5CD1" w:rsidRPr="0031552C" w:rsidRDefault="00BB5CD1" w:rsidP="00EF10BB">
      <w:pPr>
        <w:pStyle w:val="Textoindependiente"/>
      </w:pPr>
      <w:r w:rsidRPr="00BB5CD1">
        <w:rPr>
          <w:color w:val="FF0000"/>
          <w:highlight w:val="yellow"/>
        </w:rPr>
        <w:t>MUY IMPORTANTE</w:t>
      </w:r>
      <w:r w:rsidRPr="00BB5CD1">
        <w:rPr>
          <w:highlight w:val="yellow"/>
        </w:rPr>
        <w:t>: Vigilar la redacción. Debe utilizar</w:t>
      </w:r>
      <w:r>
        <w:rPr>
          <w:highlight w:val="yellow"/>
        </w:rPr>
        <w:t>se</w:t>
      </w:r>
      <w:r w:rsidRPr="00BB5CD1">
        <w:rPr>
          <w:highlight w:val="yellow"/>
        </w:rPr>
        <w:t xml:space="preserve"> un lenguaje homogéneo en todo el documento en cuanto a formas y tiempos verbales. Se sugiere hablar en pasado, dado que la memoria recoge un trabajo ya hecho, y utilizar el modo impersonal. El documento debe estar libre de erratas, errores ortográficos, gramaticales o de cualquier otro tipo para poder recibir el visto bueno de los tu</w:t>
      </w:r>
      <w:r w:rsidR="00181CF2">
        <w:rPr>
          <w:highlight w:val="yellow"/>
        </w:rPr>
        <w:t>tores, y tiene que respetar esta plantilla en cuanto a estructura y formato</w:t>
      </w:r>
      <w:r w:rsidRPr="00BB5CD1">
        <w:rPr>
          <w:highlight w:val="yellow"/>
        </w:rPr>
        <w:t>.</w:t>
      </w:r>
    </w:p>
    <w:p w14:paraId="3B6EE78D" w14:textId="77777777" w:rsidR="00603E0B" w:rsidRPr="0031552C" w:rsidRDefault="00603E0B" w:rsidP="00FF0E10"/>
    <w:p w14:paraId="3B6EE78E" w14:textId="77777777" w:rsidR="00732C8E" w:rsidRPr="0031552C" w:rsidRDefault="00732C8E" w:rsidP="00FF0E10"/>
    <w:p w14:paraId="3B6EE78F" w14:textId="77777777" w:rsidR="00732C8E" w:rsidRPr="0031552C" w:rsidRDefault="00732C8E" w:rsidP="00EF10BB">
      <w:pPr>
        <w:pStyle w:val="Textoindependiente"/>
        <w:sectPr w:rsidR="00732C8E" w:rsidRPr="0031552C" w:rsidSect="00C73977">
          <w:type w:val="oddPage"/>
          <w:pgSz w:w="11907" w:h="16840" w:code="9"/>
          <w:pgMar w:top="1304" w:right="1247" w:bottom="1304" w:left="1247" w:header="720" w:footer="720" w:gutter="454"/>
          <w:pgNumType w:start="1"/>
          <w:cols w:space="720"/>
          <w:docGrid w:linePitch="299"/>
        </w:sectPr>
      </w:pPr>
    </w:p>
    <w:p w14:paraId="3B6EE790" w14:textId="1E6066DF" w:rsidR="0026243C" w:rsidRDefault="00CB789F" w:rsidP="00FF0E10">
      <w:pPr>
        <w:pStyle w:val="Ttulo1"/>
        <w:jc w:val="both"/>
        <w:rPr>
          <w:noProof w:val="0"/>
        </w:rPr>
      </w:pPr>
      <w:bookmarkStart w:id="1" w:name="_Toc164970403"/>
      <w:r>
        <w:rPr>
          <w:noProof w:val="0"/>
        </w:rPr>
        <w:lastRenderedPageBreak/>
        <w:t>Investigación previa</w:t>
      </w:r>
      <w:bookmarkEnd w:id="1"/>
    </w:p>
    <w:p w14:paraId="48BB45E4" w14:textId="578C1A0F" w:rsidR="00500621" w:rsidRPr="00500621" w:rsidRDefault="00500621" w:rsidP="00500621">
      <w:pPr>
        <w:pStyle w:val="Ttulo2"/>
      </w:pPr>
      <w:bookmarkStart w:id="2" w:name="_Toc164970404"/>
      <w:r>
        <w:t>Marco teórico</w:t>
      </w:r>
      <w:bookmarkEnd w:id="2"/>
    </w:p>
    <w:p w14:paraId="224DB931" w14:textId="3BD4A613" w:rsidR="0026530B" w:rsidRDefault="001828A2" w:rsidP="00507ACC">
      <w:pPr>
        <w:pStyle w:val="Ttulo3"/>
      </w:pPr>
      <w:bookmarkStart w:id="3" w:name="_Toc164970405"/>
      <w:r>
        <w:t>E</w:t>
      </w:r>
      <w:r w:rsidR="00780C5E">
        <w:t xml:space="preserve">l </w:t>
      </w:r>
      <w:r w:rsidR="00791983">
        <w:t>p</w:t>
      </w:r>
      <w:r w:rsidR="00780C5E">
        <w:t xml:space="preserve">roblema de la </w:t>
      </w:r>
      <w:r w:rsidR="00791983">
        <w:t>e</w:t>
      </w:r>
      <w:r w:rsidR="00780C5E">
        <w:t xml:space="preserve">mancipación en </w:t>
      </w:r>
      <w:r w:rsidR="00791983">
        <w:t>E</w:t>
      </w:r>
      <w:r w:rsidR="00780C5E">
        <w:t>spaña</w:t>
      </w:r>
      <w:bookmarkEnd w:id="3"/>
    </w:p>
    <w:p w14:paraId="6A04D4C8" w14:textId="2DDD308B" w:rsidR="00802232" w:rsidRDefault="00CD14EE" w:rsidP="00EF10BB">
      <w:pPr>
        <w:pStyle w:val="Textoindependiente"/>
      </w:pPr>
      <w:r>
        <w:t>Este proyecto permite solucionar</w:t>
      </w:r>
      <w:r w:rsidR="006A5114">
        <w:t xml:space="preserve"> </w:t>
      </w:r>
      <w:r>
        <w:t xml:space="preserve">parcialmente el problema </w:t>
      </w:r>
      <w:r w:rsidR="006F6A4D">
        <w:t>de emancipación tardía que sufre nuestro país.</w:t>
      </w:r>
    </w:p>
    <w:p w14:paraId="154B512D" w14:textId="5CE7D496" w:rsidR="005032B1" w:rsidRPr="005032B1" w:rsidRDefault="005032B1" w:rsidP="00EF10BB">
      <w:pPr>
        <w:pStyle w:val="Textoindependiente"/>
      </w:pPr>
      <w:r w:rsidRPr="005032B1">
        <w:t>Según el Informe Estatal de 2023 del Consejo de la Juventud de España (CJE), a finales del primer semestre de ese año, solo el 16,3% de la población joven estaba emancipada. Esta cifra representa un ligero aumento con respecto al informe anterior, pero sigue siendo baja en comparación con estándares internacionales</w:t>
      </w:r>
      <w:r w:rsidR="007F34A8">
        <w:t xml:space="preserve"> </w:t>
      </w:r>
      <w:r w:rsidR="00DF6E4A">
        <w:fldChar w:fldCharType="begin"/>
      </w:r>
      <w:r w:rsidR="000159A4">
        <w:instrText xml:space="preserve"> ADDIN ZOTERO_ITEM CSL_CITATION {"citationID":"3tGNAzJN","properties":{"formattedCitation":"[1]","plainCitation":"[1]","noteIndex":0},"citationItems":[{"id":9,"uris":["http://zotero.org/users/13686359/items/VH27I763"],"itemData":{"id":9,"type":"post-weblog","abstract":"Observatorio de Emancipación\t\t\n\t\tEl Observatorio de Emancipación del Consejo de la Juventud de España integra y amplía en una sola publicación los anteriores Observatorio Joven de Vivienda en España (OBJOVI) y Observatorio Joven de Empleo en España (OBJOVEM).Su principal objetivo es ofrecer un seguimiento periódico y exhaustivo de algunos elementos objetivables relacionados con el empleo","language":"es","title":"Observatorio de Emancipación","URL":"https://www.cje.org/observatorio-de-emancipacion/","author":[{"family":"","given":"Consejo de la Juventud de España"}],"accessed":{"date-parts":[["2024",2,22]]}}}],"schema":"https://github.com/citation-style-language/schema/raw/master/csl-citation.json"} </w:instrText>
      </w:r>
      <w:r w:rsidR="00DF6E4A">
        <w:fldChar w:fldCharType="separate"/>
      </w:r>
      <w:r w:rsidR="00DF6E4A" w:rsidRPr="00DF6E4A">
        <w:rPr>
          <w:rFonts w:ascii="Calibri" w:hAnsi="Calibri" w:cs="Calibri"/>
        </w:rPr>
        <w:t>[1]</w:t>
      </w:r>
      <w:r w:rsidR="00DF6E4A">
        <w:fldChar w:fldCharType="end"/>
      </w:r>
      <w:r w:rsidR="007F34A8">
        <w:t>.</w:t>
      </w:r>
    </w:p>
    <w:p w14:paraId="0575F83A" w14:textId="363E5B3A" w:rsidR="005032B1" w:rsidRPr="005032B1" w:rsidRDefault="005032B1" w:rsidP="00EF10BB">
      <w:pPr>
        <w:pStyle w:val="Textoindependiente"/>
      </w:pPr>
      <w:r w:rsidRPr="005032B1">
        <w:t xml:space="preserve">Uno de los principales obstáculos para la emancipación es el </w:t>
      </w:r>
      <w:r w:rsidR="00FB35A8">
        <w:t>precio</w:t>
      </w:r>
      <w:r w:rsidRPr="005032B1">
        <w:t xml:space="preserve"> de la vivienda. En 2023, un joven español debía destinar el 93,9% de su salario para alquilar una vivienda en solitario, y el precio de la entrada de un piso equivalía a más de 4 años de salario</w:t>
      </w:r>
      <w:r w:rsidR="00D67672">
        <w:t xml:space="preserve"> </w:t>
      </w:r>
      <w:sdt>
        <w:sdtPr>
          <w:id w:val="2136606362"/>
          <w:citation/>
        </w:sdtPr>
        <w:sdtEndPr/>
        <w:sdtContent>
          <w:r w:rsidR="00D67672">
            <w:fldChar w:fldCharType="begin"/>
          </w:r>
          <w:r w:rsidR="00D67672">
            <w:instrText xml:space="preserve">CITATION CJE24 \l 3082 </w:instrText>
          </w:r>
          <w:r w:rsidR="00D67672">
            <w:fldChar w:fldCharType="separate"/>
          </w:r>
          <w:r>
            <w:rPr>
              <w:noProof/>
            </w:rPr>
            <w:t>[1]</w:t>
          </w:r>
          <w:r w:rsidR="00D67672">
            <w:fldChar w:fldCharType="end"/>
          </w:r>
        </w:sdtContent>
      </w:sdt>
      <w:r w:rsidRPr="005032B1">
        <w:t>. Esta situación contrasta significativamente con el panorama de hace una década. En el primer trimestre de 2013, el 22,1% de los jóvenes estaban independizados, aunque solo el 7,2% de los menores de 25 años lo estaban, lo que indica una disminución en la independencia de los jóvenes a lo largo de los años</w:t>
      </w:r>
      <w:r w:rsidR="00906467">
        <w:t xml:space="preserve"> </w:t>
      </w:r>
      <w:r w:rsidR="006B5F07">
        <w:fldChar w:fldCharType="begin"/>
      </w:r>
      <w:r w:rsidR="000159A4">
        <w:instrText xml:space="preserve"> ADDIN ZOTERO_ITEM CSL_CITATION {"citationID":"fOoQZ4vR","properties":{"formattedCitation":"[1]","plainCitation":"[1]","noteIndex":0},"citationItems":[{"id":9,"uris":["http://zotero.org/users/13686359/items/VH27I763"],"itemData":{"id":9,"type":"post-weblog","abstract":"Observatorio de Emancipación\t\t\n\t\tEl Observatorio de Emancipación del Consejo de la Juventud de España integra y amplía en una sola publicación los anteriores Observatorio Joven de Vivienda en España (OBJOVI) y Observatorio Joven de Empleo en España (OBJOVEM).Su principal objetivo es ofrecer un seguimiento periódico y exhaustivo de algunos elementos objetivables relacionados con el empleo","language":"es","title":"Observatorio de Emancipación","URL":"https://www.cje.org/observatorio-de-emancipacion/","author":[{"family":"","given":"Consejo de la Juventud de España"}],"accessed":{"date-parts":[["2024",2,22]]}}}],"schema":"https://github.com/citation-style-language/schema/raw/master/csl-citation.json"} </w:instrText>
      </w:r>
      <w:r w:rsidR="006B5F07">
        <w:fldChar w:fldCharType="separate"/>
      </w:r>
      <w:r w:rsidR="006B5F07" w:rsidRPr="006B5F07">
        <w:rPr>
          <w:rFonts w:ascii="Calibri" w:hAnsi="Calibri" w:cs="Calibri"/>
        </w:rPr>
        <w:t>[1]</w:t>
      </w:r>
      <w:r w:rsidR="006B5F07">
        <w:fldChar w:fldCharType="end"/>
      </w:r>
      <w:r w:rsidR="00D67672">
        <w:t>.</w:t>
      </w:r>
    </w:p>
    <w:p w14:paraId="19C08A7C" w14:textId="17E60907" w:rsidR="005032B1" w:rsidRPr="005032B1" w:rsidRDefault="005032B1" w:rsidP="00EF10BB">
      <w:pPr>
        <w:pStyle w:val="Textoindependiente"/>
      </w:pPr>
      <w:r w:rsidRPr="005032B1">
        <w:t xml:space="preserve">El </w:t>
      </w:r>
      <w:r w:rsidR="000A1C98">
        <w:t>informe anteriormente citado</w:t>
      </w:r>
      <w:r w:rsidRPr="005032B1">
        <w:t xml:space="preserve"> también destaca que el alquiler sigue siendo la opción predominante para los jóvenes emancipados, con un notable porcentaje de ellos compartiendo vivienda con personas no pertenecientes a su núcleo familiar. En 2021, el 37,9% de los jóvenes que alquilaban vivienda compartían espacio con personas externas a su familia, un porcentaje que se elevaba al 62,6% entre aquellos de 16 a 24 años</w:t>
      </w:r>
      <w:r w:rsidR="00906467">
        <w:t xml:space="preserve"> </w:t>
      </w:r>
      <w:r w:rsidR="006B5F07">
        <w:fldChar w:fldCharType="begin"/>
      </w:r>
      <w:r w:rsidR="000159A4">
        <w:instrText xml:space="preserve"> ADDIN ZOTERO_ITEM CSL_CITATION {"citationID":"qRzPCmKo","properties":{"formattedCitation":"[1]","plainCitation":"[1]","noteIndex":0},"citationItems":[{"id":9,"uris":["http://zotero.org/users/13686359/items/VH27I763"],"itemData":{"id":9,"type":"post-weblog","abstract":"Observatorio de Emancipación\t\t\n\t\tEl Observatorio de Emancipación del Consejo de la Juventud de España integra y amplía en una sola publicación los anteriores Observatorio Joven de Vivienda en España (OBJOVI) y Observatorio Joven de Empleo en España (OBJOVEM).Su principal objetivo es ofrecer un seguimiento periódico y exhaustivo de algunos elementos objetivables relacionados con el empleo","language":"es","title":"Observatorio de Emancipación","URL":"https://www.cje.org/observatorio-de-emancipacion/","author":[{"family":"","given":"Consejo de la Juventud de España"}],"accessed":{"date-parts":[["2024",2,22]]}}}],"schema":"https://github.com/citation-style-language/schema/raw/master/csl-citation.json"} </w:instrText>
      </w:r>
      <w:r w:rsidR="006B5F07">
        <w:fldChar w:fldCharType="separate"/>
      </w:r>
      <w:r w:rsidR="006B5F07" w:rsidRPr="006B5F07">
        <w:rPr>
          <w:rFonts w:ascii="Calibri" w:hAnsi="Calibri" w:cs="Calibri"/>
        </w:rPr>
        <w:t>[1]</w:t>
      </w:r>
      <w:r w:rsidR="006B5F07">
        <w:fldChar w:fldCharType="end"/>
      </w:r>
      <w:r w:rsidRPr="005032B1">
        <w:t xml:space="preserve">. Esto sugiere una tendencia hacia la cohabitación como una estrategia para afrontar los </w:t>
      </w:r>
      <w:r w:rsidR="00AF32E9">
        <w:t>precios</w:t>
      </w:r>
      <w:r w:rsidRPr="005032B1">
        <w:t xml:space="preserve"> de vivienda.</w:t>
      </w:r>
    </w:p>
    <w:p w14:paraId="0A8D807B" w14:textId="7C56B789" w:rsidR="005032B1" w:rsidRPr="005032B1" w:rsidRDefault="005032B1" w:rsidP="00EF10BB">
      <w:pPr>
        <w:pStyle w:val="Textoindependiente"/>
      </w:pPr>
      <w:r w:rsidRPr="005032B1">
        <w:t xml:space="preserve">Además, los datos de Eurostat revelan que España continúa liderando en la estadística de jóvenes entre 18 y 34 años que viven con sus padres en comparación con países vecinos como Francia, Italia o Grecia </w:t>
      </w:r>
      <w:r w:rsidR="00906467">
        <w:fldChar w:fldCharType="begin"/>
      </w:r>
      <w:r w:rsidR="000159A4">
        <w:instrText xml:space="preserve"> ADDIN ZOTERO_ITEM CSL_CITATION {"citationID":"efsU1Zsu","properties":{"formattedCitation":"[2]","plainCitation":"[2]","noteIndex":0},"citationItems":[{"id":11,"uris":["http://zotero.org/users/13686359/items/LE4CXBSS"],"itemData":{"id":11,"type":"dataset","DOI":"10.2908/ILC_LVPS09","publisher":"Eurostat","source":"DOI.org (Datacite)","title":"Informe Eurostat","URL":"https://ec.europa.eu/eurostat/databrowser/product/page/ILC_LVPS09","author":[{"literal":"Eurostat"}],"accessed":{"date-parts":[["2024",2,22]]},"issued":{"date-parts":[["2022"]]}}}],"schema":"https://github.com/citation-style-language/schema/raw/master/csl-citation.json"} </w:instrText>
      </w:r>
      <w:r w:rsidR="00906467">
        <w:fldChar w:fldCharType="separate"/>
      </w:r>
      <w:r w:rsidR="00906467" w:rsidRPr="00906467">
        <w:rPr>
          <w:rFonts w:ascii="Calibri" w:hAnsi="Calibri" w:cs="Calibri"/>
        </w:rPr>
        <w:t>[2]</w:t>
      </w:r>
      <w:r w:rsidR="00906467">
        <w:fldChar w:fldCharType="end"/>
      </w:r>
      <w:r w:rsidRPr="005032B1">
        <w:t>. Esta tendencia se ha mantenido constante a lo largo de los años, lo que indica una persistencia en el problema de la emancipación juvenil en el país.</w:t>
      </w:r>
    </w:p>
    <w:p w14:paraId="7186A275" w14:textId="5359BE02" w:rsidR="005032B1" w:rsidRDefault="005032B1" w:rsidP="00EF10BB">
      <w:pPr>
        <w:pStyle w:val="Textoindependiente"/>
      </w:pPr>
      <w:r w:rsidRPr="005032B1">
        <w:t>Aunque ha habido mejoras en algunos aspectos, como la reducción del desempleo juvenil del 44,0% en 2013 al 20,1% en el primer semestre de 2023</w:t>
      </w:r>
      <w:r w:rsidR="00906467">
        <w:t xml:space="preserve"> </w:t>
      </w:r>
      <w:r w:rsidR="00906467">
        <w:fldChar w:fldCharType="begin"/>
      </w:r>
      <w:r w:rsidR="000159A4">
        <w:instrText xml:space="preserve"> ADDIN ZOTERO_ITEM CSL_CITATION {"citationID":"GWDJGl5p","properties":{"formattedCitation":"[1]","plainCitation":"[1]","noteIndex":0},"citationItems":[{"id":9,"uris":["http://zotero.org/users/13686359/items/VH27I763"],"itemData":{"id":9,"type":"post-weblog","abstract":"Observatorio de Emancipación\t\t\n\t\tEl Observatorio de Emancipación del Consejo de la Juventud de España integra y amplía en una sola publicación los anteriores Observatorio Joven de Vivienda en España (OBJOVI) y Observatorio Joven de Empleo en España (OBJOVEM).Su principal objetivo es ofrecer un seguimiento periódico y exhaustivo de algunos elementos objetivables relacionados con el empleo","language":"es","title":"Observatorio de Emancipación","URL":"https://www.cje.org/observatorio-de-emancipacion/","author":[{"family":"","given":"Consejo de la Juventud de España"}],"accessed":{"date-parts":[["2024",2,22]]}}}],"schema":"https://github.com/citation-style-language/schema/raw/master/csl-citation.json"} </w:instrText>
      </w:r>
      <w:r w:rsidR="00906467">
        <w:fldChar w:fldCharType="separate"/>
      </w:r>
      <w:r w:rsidR="00906467" w:rsidRPr="00906467">
        <w:rPr>
          <w:rFonts w:ascii="Calibri" w:hAnsi="Calibri" w:cs="Calibri"/>
        </w:rPr>
        <w:t>[1]</w:t>
      </w:r>
      <w:r w:rsidR="00906467">
        <w:fldChar w:fldCharType="end"/>
      </w:r>
      <w:r w:rsidRPr="005032B1">
        <w:t xml:space="preserve">, sigue siendo evidente que los jóvenes españoles enfrentan dificultades significativas para lograr la independencia </w:t>
      </w:r>
      <w:r w:rsidRPr="005032B1">
        <w:lastRenderedPageBreak/>
        <w:t xml:space="preserve">económica y residencial. El aumento del porcentaje de treintañeros que aún viven con sus padres hasta un 32,9% en el primer semestre de 2021 </w:t>
      </w:r>
      <w:r w:rsidR="007423E8">
        <w:fldChar w:fldCharType="begin"/>
      </w:r>
      <w:r w:rsidR="000159A4">
        <w:instrText xml:space="preserve"> ADDIN ZOTERO_ITEM CSL_CITATION {"citationID":"CgVbpj0v","properties":{"formattedCitation":"[3]","plainCitation":"[3]","noteIndex":0},"citationItems":[{"id":12,"uris":["http://zotero.org/users/13686359/items/3W4BR7K3"],"itemData":{"id":12,"type":"webpage","abstract":"Solo","container-title":"RTVE.es","language":"es","note":"section: NOTICIAS","title":"Los jóvenes menores de 30 años emancipados no alcanzan el 15%, la cifra más baja de este siglo","URL":"https://www.rtve.es/noticias/20211216/15-por-ciento-jovenes-menores-30-estan-emancipados/2240041.shtml","author":[{"family":"RTVE.es/AGENCIAS","given":""}],"accessed":{"date-parts":[["2024",2,22]]},"issued":{"date-parts":[["2021",12,16]]}}}],"schema":"https://github.com/citation-style-language/schema/raw/master/csl-citation.json"} </w:instrText>
      </w:r>
      <w:r w:rsidR="007423E8">
        <w:fldChar w:fldCharType="separate"/>
      </w:r>
      <w:r w:rsidR="007423E8" w:rsidRPr="007423E8">
        <w:rPr>
          <w:rFonts w:ascii="Calibri" w:hAnsi="Calibri" w:cs="Calibri"/>
        </w:rPr>
        <w:t>[3]</w:t>
      </w:r>
      <w:r w:rsidR="007423E8">
        <w:fldChar w:fldCharType="end"/>
      </w:r>
      <w:r w:rsidRPr="005032B1">
        <w:t xml:space="preserve"> subraya la magnitud del desafío que enfrentan los jóvenes españoles en materia de emancipación.</w:t>
      </w:r>
    </w:p>
    <w:p w14:paraId="0F368BD5" w14:textId="7A3680D8" w:rsidR="00B10C99" w:rsidRDefault="00302DC8" w:rsidP="00EF10BB">
      <w:pPr>
        <w:pStyle w:val="Textoindependiente"/>
      </w:pPr>
      <w:r w:rsidRPr="00755FAC">
        <w:rPr>
          <w:noProof/>
        </w:rPr>
        <w:drawing>
          <wp:anchor distT="0" distB="0" distL="114300" distR="114300" simplePos="0" relativeHeight="251655168" behindDoc="0" locked="0" layoutInCell="1" allowOverlap="1" wp14:anchorId="4A492349" wp14:editId="130AB046">
            <wp:simplePos x="0" y="0"/>
            <wp:positionH relativeFrom="margin">
              <wp:posOffset>-327660</wp:posOffset>
            </wp:positionH>
            <wp:positionV relativeFrom="paragraph">
              <wp:posOffset>2444750</wp:posOffset>
            </wp:positionV>
            <wp:extent cx="3409950" cy="1908175"/>
            <wp:effectExtent l="0" t="0" r="0" b="0"/>
            <wp:wrapTopAndBottom/>
            <wp:docPr id="532727861"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727861" name="Imagen 1" descr="Gráfico, Gráfico de barras&#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09950" cy="190817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7216" behindDoc="0" locked="0" layoutInCell="1" allowOverlap="1" wp14:anchorId="6B2F2A62" wp14:editId="002F43F3">
                <wp:simplePos x="0" y="0"/>
                <wp:positionH relativeFrom="column">
                  <wp:posOffset>-327329</wp:posOffset>
                </wp:positionH>
                <wp:positionV relativeFrom="paragraph">
                  <wp:posOffset>4410075</wp:posOffset>
                </wp:positionV>
                <wp:extent cx="3409950" cy="635"/>
                <wp:effectExtent l="0" t="0" r="0" b="0"/>
                <wp:wrapTopAndBottom/>
                <wp:docPr id="330205164" name="Cuadro de texto 1"/>
                <wp:cNvGraphicFramePr/>
                <a:graphic xmlns:a="http://schemas.openxmlformats.org/drawingml/2006/main">
                  <a:graphicData uri="http://schemas.microsoft.com/office/word/2010/wordprocessingShape">
                    <wps:wsp>
                      <wps:cNvSpPr txBox="1"/>
                      <wps:spPr>
                        <a:xfrm>
                          <a:off x="0" y="0"/>
                          <a:ext cx="3409950" cy="635"/>
                        </a:xfrm>
                        <a:prstGeom prst="rect">
                          <a:avLst/>
                        </a:prstGeom>
                        <a:solidFill>
                          <a:prstClr val="white"/>
                        </a:solidFill>
                        <a:ln>
                          <a:noFill/>
                        </a:ln>
                      </wps:spPr>
                      <wps:txbx>
                        <w:txbxContent>
                          <w:p w14:paraId="48ED1D2C" w14:textId="54122F23" w:rsidR="00641C49" w:rsidRPr="00657BD2" w:rsidRDefault="00641C49" w:rsidP="00641C49">
                            <w:pPr>
                              <w:pStyle w:val="Descripcin"/>
                              <w:rPr>
                                <w:noProof/>
                                <w:szCs w:val="22"/>
                              </w:rPr>
                            </w:pPr>
                            <w:bookmarkStart w:id="4" w:name="_Toc164970483"/>
                            <w:r>
                              <w:t xml:space="preserve">Gráfico </w:t>
                            </w:r>
                            <w:r>
                              <w:fldChar w:fldCharType="begin"/>
                            </w:r>
                            <w:r>
                              <w:instrText xml:space="preserve"> SEQ Gráfico \* ARABIC </w:instrText>
                            </w:r>
                            <w:r>
                              <w:fldChar w:fldCharType="separate"/>
                            </w:r>
                            <w:r>
                              <w:rPr>
                                <w:noProof/>
                              </w:rPr>
                              <w:t>1</w:t>
                            </w:r>
                            <w:r>
                              <w:fldChar w:fldCharType="end"/>
                            </w:r>
                            <w:r w:rsidR="00FC7710">
                              <w:t xml:space="preserve">: </w:t>
                            </w:r>
                            <w:r w:rsidR="00F81318">
                              <w:t>Preguntas incorrectas</w:t>
                            </w:r>
                            <w:r w:rsidR="00AF374A">
                              <w:t xml:space="preserve"> – Banco de España</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B2F2A62" id="_x0000_t202" coordsize="21600,21600" o:spt="202" path="m,l,21600r21600,l21600,xe">
                <v:stroke joinstyle="miter"/>
                <v:path gradientshapeok="t" o:connecttype="rect"/>
              </v:shapetype>
              <v:shape id="Cuadro de texto 1" o:spid="_x0000_s1026" type="#_x0000_t202" style="position:absolute;left:0;text-align:left;margin-left:-25.75pt;margin-top:347.25pt;width:268.5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" stroked="f">
                <v:textbox style="mso-fit-shape-to-text:t" inset="0,0,0,0">
                  <w:txbxContent>
                    <w:p w14:paraId="48ED1D2C" w14:textId="54122F23" w:rsidR="00641C49" w:rsidRPr="00657BD2" w:rsidRDefault="00641C49" w:rsidP="00641C49">
                      <w:pPr>
                        <w:pStyle w:val="Descripcin"/>
                        <w:rPr>
                          <w:noProof/>
                          <w:szCs w:val="22"/>
                        </w:rPr>
                      </w:pPr>
                      <w:bookmarkStart w:id="5" w:name="_Toc164970483"/>
                      <w:r>
                        <w:t xml:space="preserve">Gráfico </w:t>
                      </w:r>
                      <w:r>
                        <w:fldChar w:fldCharType="begin"/>
                      </w:r>
                      <w:r>
                        <w:instrText xml:space="preserve"> SEQ Gráfico \* ARABIC </w:instrText>
                      </w:r>
                      <w:r>
                        <w:fldChar w:fldCharType="separate"/>
                      </w:r>
                      <w:r>
                        <w:rPr>
                          <w:noProof/>
                        </w:rPr>
                        <w:t>1</w:t>
                      </w:r>
                      <w:r>
                        <w:fldChar w:fldCharType="end"/>
                      </w:r>
                      <w:r w:rsidR="00FC7710">
                        <w:t xml:space="preserve">: </w:t>
                      </w:r>
                      <w:r w:rsidR="00F81318">
                        <w:t>Preguntas incorrectas</w:t>
                      </w:r>
                      <w:r w:rsidR="00AF374A">
                        <w:t xml:space="preserve"> – Banco de España</w:t>
                      </w:r>
                      <w:bookmarkEnd w:id="5"/>
                    </w:p>
                  </w:txbxContent>
                </v:textbox>
                <w10:wrap type="topAndBottom"/>
              </v:shape>
            </w:pict>
          </mc:Fallback>
        </mc:AlternateContent>
      </w:r>
      <w:r w:rsidRPr="00DC28F7">
        <w:rPr>
          <w:noProof/>
        </w:rPr>
        <w:drawing>
          <wp:anchor distT="0" distB="0" distL="114300" distR="114300" simplePos="0" relativeHeight="251638784" behindDoc="0" locked="0" layoutInCell="1" allowOverlap="1" wp14:anchorId="53ADEBEB" wp14:editId="27E83A20">
            <wp:simplePos x="0" y="0"/>
            <wp:positionH relativeFrom="page">
              <wp:posOffset>4032885</wp:posOffset>
            </wp:positionH>
            <wp:positionV relativeFrom="paragraph">
              <wp:posOffset>2469515</wp:posOffset>
            </wp:positionV>
            <wp:extent cx="3342640" cy="1931670"/>
            <wp:effectExtent l="0" t="0" r="0" b="0"/>
            <wp:wrapTopAndBottom/>
            <wp:docPr id="308550015"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550015" name="Imagen 1" descr="Gráfico, Gráfico de barras&#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42640" cy="193167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3120" behindDoc="0" locked="0" layoutInCell="1" allowOverlap="1" wp14:anchorId="22D1717E" wp14:editId="7C97FEC7">
                <wp:simplePos x="0" y="0"/>
                <wp:positionH relativeFrom="column">
                  <wp:posOffset>3247086</wp:posOffset>
                </wp:positionH>
                <wp:positionV relativeFrom="paragraph">
                  <wp:posOffset>4458335</wp:posOffset>
                </wp:positionV>
                <wp:extent cx="3342640" cy="635"/>
                <wp:effectExtent l="0" t="0" r="0" b="0"/>
                <wp:wrapTopAndBottom/>
                <wp:docPr id="144643012" name="Cuadro de texto 1"/>
                <wp:cNvGraphicFramePr/>
                <a:graphic xmlns:a="http://schemas.openxmlformats.org/drawingml/2006/main">
                  <a:graphicData uri="http://schemas.microsoft.com/office/word/2010/wordprocessingShape">
                    <wps:wsp>
                      <wps:cNvSpPr txBox="1"/>
                      <wps:spPr>
                        <a:xfrm>
                          <a:off x="0" y="0"/>
                          <a:ext cx="3342640" cy="635"/>
                        </a:xfrm>
                        <a:prstGeom prst="rect">
                          <a:avLst/>
                        </a:prstGeom>
                        <a:solidFill>
                          <a:prstClr val="white"/>
                        </a:solidFill>
                        <a:ln>
                          <a:noFill/>
                        </a:ln>
                      </wps:spPr>
                      <wps:txbx>
                        <w:txbxContent>
                          <w:p w14:paraId="4C39AACA" w14:textId="1F7588CC" w:rsidR="00BD0C88" w:rsidRPr="00F81318" w:rsidRDefault="00BD0C88" w:rsidP="00BD0C88">
                            <w:pPr>
                              <w:pStyle w:val="Descripcin"/>
                            </w:pPr>
                            <w:bookmarkStart w:id="6" w:name="_Toc164970484"/>
                            <w:r>
                              <w:t xml:space="preserve">Gráfico </w:t>
                            </w:r>
                            <w:r>
                              <w:fldChar w:fldCharType="begin"/>
                            </w:r>
                            <w:r>
                              <w:instrText xml:space="preserve"> SEQ Gráfico \* ARABIC </w:instrText>
                            </w:r>
                            <w:r>
                              <w:fldChar w:fldCharType="separate"/>
                            </w:r>
                            <w:r>
                              <w:rPr>
                                <w:noProof/>
                              </w:rPr>
                              <w:t>2</w:t>
                            </w:r>
                            <w:r>
                              <w:fldChar w:fldCharType="end"/>
                            </w:r>
                            <w:r w:rsidR="00F81318">
                              <w:t>: No sabe</w:t>
                            </w:r>
                            <w:r w:rsidR="00AF374A">
                              <w:t xml:space="preserve"> – Banco de España</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D1717E" id="_x0000_s1027" type="#_x0000_t202" style="position:absolute;left:0;text-align:left;margin-left:255.7pt;margin-top:351.05pt;width:263.2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" stroked="f">
                <v:textbox style="mso-fit-shape-to-text:t" inset="0,0,0,0">
                  <w:txbxContent>
                    <w:p w14:paraId="4C39AACA" w14:textId="1F7588CC" w:rsidR="00BD0C88" w:rsidRPr="00F81318" w:rsidRDefault="00BD0C88" w:rsidP="00BD0C88">
                      <w:pPr>
                        <w:pStyle w:val="Descripcin"/>
                      </w:pPr>
                      <w:bookmarkStart w:id="7" w:name="_Toc164970484"/>
                      <w:r>
                        <w:t xml:space="preserve">Gráfico </w:t>
                      </w:r>
                      <w:r>
                        <w:fldChar w:fldCharType="begin"/>
                      </w:r>
                      <w:r>
                        <w:instrText xml:space="preserve"> SEQ Gráfico \* ARABIC </w:instrText>
                      </w:r>
                      <w:r>
                        <w:fldChar w:fldCharType="separate"/>
                      </w:r>
                      <w:r>
                        <w:rPr>
                          <w:noProof/>
                        </w:rPr>
                        <w:t>2</w:t>
                      </w:r>
                      <w:r>
                        <w:fldChar w:fldCharType="end"/>
                      </w:r>
                      <w:r w:rsidR="00F81318">
                        <w:t>: No sabe</w:t>
                      </w:r>
                      <w:r w:rsidR="00AF374A">
                        <w:t xml:space="preserve"> – Banco de España</w:t>
                      </w:r>
                      <w:bookmarkEnd w:id="7"/>
                    </w:p>
                  </w:txbxContent>
                </v:textbox>
                <w10:wrap type="topAndBottom"/>
              </v:shape>
            </w:pict>
          </mc:Fallback>
        </mc:AlternateContent>
      </w:r>
      <w:r w:rsidR="00AD13FB">
        <w:t xml:space="preserve">Uno de los aspectos más relevantes </w:t>
      </w:r>
      <w:r w:rsidR="00695CDE">
        <w:t>de este problema es que los jóvenes no tienen prácticamente ninguna forma sencilla y efectiva de controlar su flujo de ingresos y gastos.</w:t>
      </w:r>
      <w:r w:rsidR="00B10C99">
        <w:t xml:space="preserve"> Uno de los principales causantes de este problema es, sin duda, la falta de educación financiera que reciben los jóvenes de este país</w:t>
      </w:r>
      <w:r w:rsidR="00ED391A">
        <w:t xml:space="preserve">. Como indica </w:t>
      </w:r>
      <w:r w:rsidR="00273009">
        <w:t xml:space="preserve">la Encuesta de Competencias Financieras </w:t>
      </w:r>
      <w:r w:rsidR="00EB3BCB">
        <w:fldChar w:fldCharType="begin"/>
      </w:r>
      <w:r w:rsidR="000159A4">
        <w:instrText xml:space="preserve"> ADDIN ZOTERO_ITEM CSL_CITATION {"citationID":"L4SwySTd","properties":{"formattedCitation":"[4]","plainCitation":"[4]","noteIndex":0},"citationItems":[{"id":41,"uris":["http://zotero.org/users/13686359/items/6EL29LPJ"],"itemData":{"id":41,"type":"webpage","title":"Encuesta de Competencias Financieras","URL":"https://app.bde.es/efs_ecf/visualize?lang=ES","author":[{"family":"","given":"Banco de España"}],"accessed":{"date-parts":[["2024",3,11]]}}}],"schema":"https://github.com/citation-style-language/schema/raw/master/csl-citation.json"} </w:instrText>
      </w:r>
      <w:r w:rsidR="00EB3BCB">
        <w:fldChar w:fldCharType="separate"/>
      </w:r>
      <w:r w:rsidR="00EB3BCB" w:rsidRPr="00EB3BCB">
        <w:rPr>
          <w:rFonts w:ascii="Calibri" w:hAnsi="Calibri" w:cs="Calibri"/>
        </w:rPr>
        <w:t>[4]</w:t>
      </w:r>
      <w:r w:rsidR="00EB3BCB">
        <w:fldChar w:fldCharType="end"/>
      </w:r>
      <w:r w:rsidR="005D4504">
        <w:t xml:space="preserve">, creada por el Banco de España en el año 2021, </w:t>
      </w:r>
      <w:r w:rsidR="00B57CE3">
        <w:t xml:space="preserve">alrededor del 40% de los jóvenes respondía de manera incorrecta a preguntas sobre conceptos financieros básicos como </w:t>
      </w:r>
      <w:r w:rsidR="00D87F84">
        <w:t xml:space="preserve">se puede ver en el gráfico que se muestra a continuación </w:t>
      </w:r>
      <w:r w:rsidR="00335EF9">
        <w:t xml:space="preserve">(ver </w:t>
      </w:r>
      <w:r w:rsidR="00D87F84">
        <w:t xml:space="preserve">Gráfico </w:t>
      </w:r>
      <w:r w:rsidR="00335EF9">
        <w:t>1)</w:t>
      </w:r>
      <w:r w:rsidR="00CF34AC">
        <w:t>.</w:t>
      </w:r>
      <w:r w:rsidR="00A073B5">
        <w:t xml:space="preserve"> Además, </w:t>
      </w:r>
      <w:r w:rsidR="00B57CE3">
        <w:t xml:space="preserve">cerca del 10% de los encuestados entre 18 y 34 años afirmaban que no conocían las respuestas a las preguntas sobre inflación, tipo de interés y diversificación del riesgo </w:t>
      </w:r>
      <w:r w:rsidR="003E6393">
        <w:t xml:space="preserve">(ver </w:t>
      </w:r>
      <w:r w:rsidR="00641C49">
        <w:t>Gráfico</w:t>
      </w:r>
      <w:r w:rsidR="003E6393">
        <w:t xml:space="preserve"> 2). </w:t>
      </w:r>
      <w:r w:rsidR="00A073B5">
        <w:t>Estos da</w:t>
      </w:r>
      <w:r w:rsidR="00C71F84">
        <w:t xml:space="preserve">tos preocupan a los expertos en economía del país y son un reflejo claro de la falta de educación financiera </w:t>
      </w:r>
      <w:r>
        <w:t>que</w:t>
      </w:r>
      <w:r w:rsidRPr="00641C49">
        <w:rPr>
          <w:noProof/>
        </w:rPr>
        <w:t xml:space="preserve"> </w:t>
      </w:r>
      <w:r>
        <w:t>sufren</w:t>
      </w:r>
      <w:r w:rsidR="00CA5B2D">
        <w:t xml:space="preserve"> los jóvenes.</w:t>
      </w:r>
      <w:r w:rsidR="00E2725E" w:rsidRPr="00E2725E">
        <w:t xml:space="preserve"> </w:t>
      </w:r>
    </w:p>
    <w:p w14:paraId="29406100" w14:textId="04D4021C" w:rsidR="00B52352" w:rsidRPr="005032B1" w:rsidRDefault="00B52352" w:rsidP="00FF0E10"/>
    <w:p w14:paraId="67098A3F" w14:textId="25403BD2" w:rsidR="006F6A4D" w:rsidRPr="0026530B" w:rsidRDefault="00D174A8" w:rsidP="00D174A8">
      <w:pPr>
        <w:jc w:val="left"/>
      </w:pPr>
      <w:r>
        <w:br w:type="page"/>
      </w:r>
    </w:p>
    <w:p w14:paraId="0B9501E2" w14:textId="353DCD02" w:rsidR="000F7C8E" w:rsidRDefault="003C6DE5" w:rsidP="00507ACC">
      <w:pPr>
        <w:pStyle w:val="Ttulo3"/>
      </w:pPr>
      <w:bookmarkStart w:id="8" w:name="_Toc164970406"/>
      <w:r>
        <w:lastRenderedPageBreak/>
        <w:t>¿Qué es la s</w:t>
      </w:r>
      <w:r w:rsidR="000F7C8E">
        <w:t>eguridad de los datos</w:t>
      </w:r>
      <w:r>
        <w:t>?</w:t>
      </w:r>
      <w:bookmarkEnd w:id="8"/>
    </w:p>
    <w:p w14:paraId="05F663E4" w14:textId="7303E757" w:rsidR="009B7C2E" w:rsidRDefault="00C25E2C" w:rsidP="00EF10BB">
      <w:pPr>
        <w:pStyle w:val="Textoindependiente"/>
      </w:pPr>
      <w:r>
        <w:t>Vivimos en un</w:t>
      </w:r>
      <w:r w:rsidR="00850301">
        <w:t xml:space="preserve"> mundo cada vez más digitalizado, donde </w:t>
      </w:r>
      <w:r w:rsidR="00C97F43">
        <w:t>los móviles, los coches e incluso l</w:t>
      </w:r>
      <w:r w:rsidR="00E94562">
        <w:t xml:space="preserve">os cepillos de </w:t>
      </w:r>
      <w:r w:rsidR="00D72200">
        <w:t>dientes recopilan</w:t>
      </w:r>
      <w:r w:rsidR="00DA1B3B">
        <w:t xml:space="preserve"> da</w:t>
      </w:r>
      <w:r w:rsidR="00D72200">
        <w:t>tos sobre los usuarios. Es por esta razón por la que en los últimos años</w:t>
      </w:r>
      <w:r w:rsidR="003A77F9">
        <w:t xml:space="preserve"> gobiernos, instituciones internacionales e incluso las propias empresa</w:t>
      </w:r>
      <w:r w:rsidR="003655E9">
        <w:t>s</w:t>
      </w:r>
      <w:r w:rsidR="003A77F9">
        <w:t xml:space="preserve"> desarrolladoras de software</w:t>
      </w:r>
      <w:r w:rsidR="003655E9">
        <w:t xml:space="preserve"> se han visto forzados a </w:t>
      </w:r>
      <w:r w:rsidR="00FF3A9C">
        <w:t>invertir un</w:t>
      </w:r>
      <w:r w:rsidR="00CA0C9E">
        <w:t>a cantidad muy signi</w:t>
      </w:r>
      <w:r w:rsidR="00D13F72">
        <w:t xml:space="preserve">ficativa de recursos </w:t>
      </w:r>
      <w:r w:rsidR="006456EE">
        <w:t>a la protección y el correcto tratado de estos datos</w:t>
      </w:r>
      <w:r w:rsidR="00D13F72">
        <w:t>.</w:t>
      </w:r>
    </w:p>
    <w:p w14:paraId="0A7D26ED" w14:textId="287E62B2" w:rsidR="00D60541" w:rsidRDefault="00A4234D" w:rsidP="00EF10BB">
      <w:pPr>
        <w:pStyle w:val="Textoindependiente"/>
      </w:pPr>
      <w:r>
        <w:t xml:space="preserve">Según IBM, hay </w:t>
      </w:r>
      <w:r w:rsidR="008527B9">
        <w:t>cuatro tipos principales de seguridad de datos o, dicho de otra manera, hay cuatro formas de proteger estos datos</w:t>
      </w:r>
      <w:r w:rsidR="00D60541">
        <w:t xml:space="preserve"> </w:t>
      </w:r>
      <w:r w:rsidR="00D60541">
        <w:fldChar w:fldCharType="begin"/>
      </w:r>
      <w:r w:rsidR="000159A4">
        <w:instrText xml:space="preserve"> ADDIN ZOTERO_ITEM CSL_CITATION {"citationID":"r8fkzdUq","properties":{"formattedCitation":"[5]","plainCitation":"[5]","noteIndex":0},"citationItems":[{"id":34,"uris":["http://zotero.org/users/13686359/items/S27KYSRP"],"itemData":{"id":34,"type":"webpage","abstract":"Conozca cómo la seguridad de los datos ayuda a proteger la información digital contra el acceso no autorizado, los daños o el robo durante todo su ciclo de vida.","language":"es-es","title":"¿Qué es la seguridad de datos? Definición y descripción general de la seguridad de datos | IBM","title-short":"¿Qué es la seguridad de datos?","URL":"https://www.ibm.com/es-es/topics/data-security","author":[{"family":"","given":"IBM"}],"accessed":{"date-parts":[["2024",3,1]]}}}],"schema":"https://github.com/citation-style-language/schema/raw/master/csl-citation.json"} </w:instrText>
      </w:r>
      <w:r w:rsidR="00D60541">
        <w:fldChar w:fldCharType="separate"/>
      </w:r>
      <w:r w:rsidR="00EB3BCB" w:rsidRPr="00EB3BCB">
        <w:rPr>
          <w:rFonts w:ascii="Calibri" w:hAnsi="Calibri" w:cs="Calibri"/>
        </w:rPr>
        <w:t>[5]</w:t>
      </w:r>
      <w:r w:rsidR="00D60541">
        <w:fldChar w:fldCharType="end"/>
      </w:r>
      <w:r w:rsidR="00D60541">
        <w:t>.</w:t>
      </w:r>
    </w:p>
    <w:p w14:paraId="2416A396" w14:textId="4D8F07B6" w:rsidR="00D60541" w:rsidRDefault="005C32A0" w:rsidP="004636CE">
      <w:pPr>
        <w:pStyle w:val="Ttulo4"/>
        <w:numPr>
          <w:ilvl w:val="0"/>
          <w:numId w:val="27"/>
        </w:numPr>
      </w:pPr>
      <w:r>
        <w:t xml:space="preserve">Cifrado: </w:t>
      </w:r>
    </w:p>
    <w:p w14:paraId="75904D88" w14:textId="0C5E6D5B" w:rsidR="00870CBC" w:rsidRDefault="00870CBC" w:rsidP="00EF10BB">
      <w:pPr>
        <w:pStyle w:val="Textoindependiente"/>
      </w:pPr>
      <w:r>
        <w:t xml:space="preserve">La primera forma de proteger los datos es mediante algoritmos de cifrado, que transforman </w:t>
      </w:r>
      <w:r w:rsidR="005C0F49">
        <w:t xml:space="preserve">la información legible por el humano en caracteres “aparentemente” aleatorios y sin </w:t>
      </w:r>
      <w:r w:rsidR="00EE0897">
        <w:t>sentido.</w:t>
      </w:r>
    </w:p>
    <w:p w14:paraId="40574765" w14:textId="2687FF89" w:rsidR="00FC3C57" w:rsidRDefault="00FC3C57" w:rsidP="00FC3C57">
      <w:pPr>
        <w:pStyle w:val="Ttulo4"/>
        <w:numPr>
          <w:ilvl w:val="0"/>
          <w:numId w:val="27"/>
        </w:numPr>
      </w:pPr>
      <w:r>
        <w:t>Borrado:</w:t>
      </w:r>
    </w:p>
    <w:p w14:paraId="4E67E363" w14:textId="77931EAB" w:rsidR="00FC3C57" w:rsidRDefault="003E3572" w:rsidP="00EF10BB">
      <w:pPr>
        <w:pStyle w:val="Textoindependiente"/>
      </w:pPr>
      <w:r>
        <w:t>La segunda manera de proteger los datos es borrándolos. Esto es un método distinto a la eliminación habitual de los datos o de los archivos</w:t>
      </w:r>
      <w:r w:rsidR="009B1626">
        <w:t xml:space="preserve">, ya que se basa en utilizar un software que sobrescribe </w:t>
      </w:r>
      <w:r w:rsidR="0013145F">
        <w:t>la información de manera que no se puede recuperar la información original.</w:t>
      </w:r>
    </w:p>
    <w:p w14:paraId="011C1998" w14:textId="52457727" w:rsidR="005D4B66" w:rsidRDefault="005D4B66" w:rsidP="005D4B66">
      <w:pPr>
        <w:pStyle w:val="Ttulo4"/>
        <w:numPr>
          <w:ilvl w:val="0"/>
          <w:numId w:val="27"/>
        </w:numPr>
      </w:pPr>
      <w:r>
        <w:t>Enmascaramiento:</w:t>
      </w:r>
    </w:p>
    <w:p w14:paraId="23DD29A3" w14:textId="371832C2" w:rsidR="005D4B66" w:rsidRDefault="00801E17" w:rsidP="00EF10BB">
      <w:pPr>
        <w:pStyle w:val="Textoindependiente"/>
      </w:pPr>
      <w:r>
        <w:t>El enmascaramiento consiste en la despersonalización de los datos</w:t>
      </w:r>
      <w:r w:rsidR="00B62418">
        <w:t xml:space="preserve"> o, dicho de otro modo, la desvinculación de los datos a su origen. De esta manera, las organizaciones pueden </w:t>
      </w:r>
      <w:r w:rsidR="00E95DBF">
        <w:t xml:space="preserve">trabajar con datos reales de personas sin incumplir ninguna legislación de protección de datos y sin poner en riesgo la seguridad de </w:t>
      </w:r>
      <w:r w:rsidR="00FE563B">
        <w:t>éstos</w:t>
      </w:r>
      <w:r w:rsidR="00E95DBF">
        <w:t>.</w:t>
      </w:r>
    </w:p>
    <w:p w14:paraId="4F842875" w14:textId="5285716C" w:rsidR="00E95DBF" w:rsidRDefault="00E95DBF" w:rsidP="00E95DBF">
      <w:pPr>
        <w:pStyle w:val="Ttulo4"/>
        <w:numPr>
          <w:ilvl w:val="0"/>
          <w:numId w:val="27"/>
        </w:numPr>
      </w:pPr>
      <w:r>
        <w:t>Resiliencia:</w:t>
      </w:r>
    </w:p>
    <w:p w14:paraId="72C1B493" w14:textId="4E37A47A" w:rsidR="00E95DBF" w:rsidRDefault="002350CA" w:rsidP="00EF10BB">
      <w:pPr>
        <w:pStyle w:val="Textoindependiente"/>
      </w:pPr>
      <w:r>
        <w:t xml:space="preserve">La resiliencia se refiere a la facilidad que una organización </w:t>
      </w:r>
      <w:r w:rsidR="00BD1C75">
        <w:t>tiene para resistir o recuperarse de cualquier fallo o ataque que involucre datos en peligro.</w:t>
      </w:r>
    </w:p>
    <w:p w14:paraId="6269A578" w14:textId="44E43FFA" w:rsidR="00E95DBF" w:rsidRPr="005D4B66" w:rsidRDefault="00E53EB9" w:rsidP="00EF10BB">
      <w:pPr>
        <w:pStyle w:val="Textoindependiente"/>
      </w:pPr>
      <w:r>
        <w:t xml:space="preserve">En </w:t>
      </w:r>
      <w:proofErr w:type="spellStart"/>
      <w:r>
        <w:t>NexStep</w:t>
      </w:r>
      <w:proofErr w:type="spellEnd"/>
      <w:r>
        <w:t>, la seguridad de los datos de los usuarios será una prioridad, debido a la naturaleza sensible de esto</w:t>
      </w:r>
      <w:r w:rsidR="00211E6B">
        <w:t>s</w:t>
      </w:r>
      <w:r>
        <w:t>.</w:t>
      </w:r>
      <w:r w:rsidR="00481408">
        <w:t xml:space="preserve"> Se configurarán las correspondientes medidas para </w:t>
      </w:r>
      <w:r w:rsidR="004E18C5" w:rsidRPr="004E18C5">
        <w:t>prevenir que cualquier entidad no</w:t>
      </w:r>
      <w:r w:rsidR="004E18C5">
        <w:t xml:space="preserve"> </w:t>
      </w:r>
      <w:r w:rsidR="004E18C5" w:rsidRPr="004E18C5">
        <w:t>autorizada</w:t>
      </w:r>
      <w:r w:rsidR="00481408">
        <w:t xml:space="preserve"> pueda acceder a los datos financieros o a las credenciales</w:t>
      </w:r>
      <w:r w:rsidR="00597A5E">
        <w:t xml:space="preserve"> de acceso de los usuarios</w:t>
      </w:r>
      <w:r w:rsidR="00211E6B">
        <w:t xml:space="preserve">. </w:t>
      </w:r>
      <w:r w:rsidR="00314FE0">
        <w:t>Todos los datos estarán debidamente cifrados, tanto en reposo</w:t>
      </w:r>
      <w:r w:rsidR="00C572C1">
        <w:t xml:space="preserve">, utilizando los mecanismos de seguridad de la base de datos; como en tránsito, utilizando </w:t>
      </w:r>
      <w:r w:rsidR="007539AD">
        <w:t xml:space="preserve">bibliotecas en el </w:t>
      </w:r>
      <w:proofErr w:type="spellStart"/>
      <w:r w:rsidR="007539AD">
        <w:t>backend</w:t>
      </w:r>
      <w:proofErr w:type="spellEnd"/>
      <w:r w:rsidR="007539AD">
        <w:t xml:space="preserve"> que proporcionen est</w:t>
      </w:r>
      <w:r w:rsidR="006D4FAA">
        <w:t>e cifrado y otras medidas de seguridad.</w:t>
      </w:r>
      <w:r w:rsidR="00C57ABD">
        <w:br w:type="page"/>
      </w:r>
    </w:p>
    <w:p w14:paraId="21B0FB21" w14:textId="77777777" w:rsidR="002A5BE8" w:rsidRDefault="004327D6" w:rsidP="00FF0E10">
      <w:pPr>
        <w:pStyle w:val="Ttulo2"/>
      </w:pPr>
      <w:bookmarkStart w:id="9" w:name="_Toc164970407"/>
      <w:r>
        <w:lastRenderedPageBreak/>
        <w:t>Soluciones Existentes</w:t>
      </w:r>
      <w:bookmarkEnd w:id="9"/>
    </w:p>
    <w:p w14:paraId="29C96117" w14:textId="43DF7B28" w:rsidR="008051E0" w:rsidRPr="008051E0" w:rsidRDefault="008051E0" w:rsidP="00EF10BB">
      <w:pPr>
        <w:pStyle w:val="Textoindependiente"/>
      </w:pPr>
      <w:r>
        <w:t>En este apar</w:t>
      </w:r>
      <w:r w:rsidR="00D21E14">
        <w:t xml:space="preserve">tado se </w:t>
      </w:r>
      <w:r w:rsidR="00FE74C1">
        <w:t>estudia</w:t>
      </w:r>
      <w:r w:rsidR="00D35F61">
        <w:t>rán</w:t>
      </w:r>
      <w:r w:rsidR="00FE74C1">
        <w:t xml:space="preserve"> algunas de las opciones</w:t>
      </w:r>
      <w:r w:rsidR="00B17453">
        <w:t xml:space="preserve"> más populares</w:t>
      </w:r>
      <w:r w:rsidR="00FE74C1">
        <w:t xml:space="preserve"> existentes en el mercado </w:t>
      </w:r>
      <w:r w:rsidR="00882CCA">
        <w:fldChar w:fldCharType="begin"/>
      </w:r>
      <w:r w:rsidR="000159A4">
        <w:instrText xml:space="preserve"> ADDIN ZOTERO_ITEM CSL_CITATION {"citationID":"fmWIB3q5","properties":{"formattedCitation":"[6]","plainCitation":"[6]","noteIndex":0},"citationItems":[{"id":14,"uris":["http://zotero.org/users/13686359/items/XNHGIIFM"],"itemData":{"id":14,"type":"webpage","abstract":"Las finanzas personales deben estar siempre bajo vigilancia para conseguir que nuestra economía se mantenga estable, El clásico método de papel y lápiz o mirar","container-title":"Andro4all","language":"es","title":"Las 5 mejores apps para gestionar tus finanzas personales","URL":"https://www.lavanguardia.com/andro4all/pro/las-5-mejores-apps-para-gestionar-tus-finanzas-personales","author":[{"family":"Grosso","given":"Nacho"}],"accessed":{"date-parts":[["2024",2,22]]},"issued":{"date-parts":[["2024",2,13]]}}}],"schema":"https://github.com/citation-style-language/schema/raw/master/csl-citation.json"} </w:instrText>
      </w:r>
      <w:r w:rsidR="00882CCA">
        <w:fldChar w:fldCharType="separate"/>
      </w:r>
      <w:r w:rsidR="00882CCA" w:rsidRPr="00EB3BCB">
        <w:rPr>
          <w:rFonts w:ascii="Calibri" w:hAnsi="Calibri" w:cs="Calibri"/>
        </w:rPr>
        <w:t>[6]</w:t>
      </w:r>
      <w:r w:rsidR="00882CCA">
        <w:fldChar w:fldCharType="end"/>
      </w:r>
      <w:r w:rsidR="00882CCA">
        <w:t xml:space="preserve"> </w:t>
      </w:r>
      <w:r w:rsidR="00882CCA">
        <w:fldChar w:fldCharType="begin"/>
      </w:r>
      <w:r w:rsidR="000159A4">
        <w:instrText xml:space="preserve"> ADDIN ZOTERO_ITEM CSL_CITATION {"citationID":"kqRVeqoY","properties":{"formattedCitation":"[7]","plainCitation":"[7]","noteIndex":0},"citationItems":[{"id":33,"uris":["http://zotero.org/users/13686359/items/4VQSIFK2"],"itemData":{"id":33,"type":"webpage","container-title":"Forbes advisor","title":"Best Budgeting Apps Of February 2024 – Forbes Advisor","URL":"https://www.forbes.com/advisor/banking/best-budgeting-apps/","author":[{"family":"","given":"Forbes"}],"accessed":{"date-parts":[["2024",2,26]]}}}],"schema":"https://github.com/citation-style-language/schema/raw/master/csl-citation.json"} </w:instrText>
      </w:r>
      <w:r w:rsidR="00882CCA">
        <w:fldChar w:fldCharType="separate"/>
      </w:r>
      <w:r w:rsidR="00882CCA" w:rsidRPr="00EB3BCB">
        <w:rPr>
          <w:rFonts w:ascii="Calibri" w:hAnsi="Calibri" w:cs="Calibri"/>
        </w:rPr>
        <w:t>[7]</w:t>
      </w:r>
      <w:r w:rsidR="00882CCA">
        <w:fldChar w:fldCharType="end"/>
      </w:r>
      <w:r w:rsidR="00882CCA">
        <w:t xml:space="preserve"> </w:t>
      </w:r>
      <w:r w:rsidR="00FE74C1">
        <w:t xml:space="preserve">que solucionan </w:t>
      </w:r>
      <w:r w:rsidR="00937272">
        <w:t>problemas de gestión financiera</w:t>
      </w:r>
      <w:r w:rsidR="00882CCA">
        <w:t>, pero que, en ningún caso, están directamente enfocadas en los jóvenes</w:t>
      </w:r>
      <w:r w:rsidR="00AF5A78">
        <w:t>.</w:t>
      </w:r>
    </w:p>
    <w:p w14:paraId="053368ED" w14:textId="50324217" w:rsidR="008356F7" w:rsidRPr="008051E0" w:rsidRDefault="00C2312E" w:rsidP="00EF10BB">
      <w:pPr>
        <w:pStyle w:val="Textoindependiente"/>
      </w:pPr>
      <w:r>
        <w:t xml:space="preserve">Es importante matizar que </w:t>
      </w:r>
      <w:r w:rsidR="00851BE9">
        <w:t>no se van a estudiar todas las soluciones existentes, únicamente algunas de las más relevantes</w:t>
      </w:r>
      <w:r w:rsidR="002C104C">
        <w:t xml:space="preserve"> por su popularidad o por sus funcionalidades.</w:t>
      </w:r>
    </w:p>
    <w:p w14:paraId="76DFC3D6" w14:textId="787330C4" w:rsidR="004327D6" w:rsidRDefault="004327D6" w:rsidP="00FF0E10">
      <w:pPr>
        <w:pStyle w:val="Ttulo3"/>
      </w:pPr>
      <w:bookmarkStart w:id="10" w:name="_Toc164970408"/>
      <w:proofErr w:type="spellStart"/>
      <w:r>
        <w:t>Fintonic</w:t>
      </w:r>
      <w:bookmarkEnd w:id="10"/>
      <w:proofErr w:type="spellEnd"/>
    </w:p>
    <w:p w14:paraId="70F3C0EE" w14:textId="44A621B6" w:rsidR="00280BA1" w:rsidRDefault="004B5164" w:rsidP="00EF10BB">
      <w:pPr>
        <w:pStyle w:val="Textoindependiente"/>
      </w:pPr>
      <w:proofErr w:type="spellStart"/>
      <w:r>
        <w:t>Fintonic</w:t>
      </w:r>
      <w:proofErr w:type="spellEnd"/>
      <w:r>
        <w:t xml:space="preserve"> es la solución más popular </w:t>
      </w:r>
      <w:r w:rsidR="00902A46">
        <w:t xml:space="preserve">para la gestión </w:t>
      </w:r>
      <w:r w:rsidR="00280BA1">
        <w:t>financiera de particulares.</w:t>
      </w:r>
      <w:r w:rsidR="008F7E72">
        <w:t xml:space="preserve"> </w:t>
      </w:r>
      <w:r w:rsidR="00280BA1">
        <w:t>Funciona como un agregador financiero</w:t>
      </w:r>
      <w:r w:rsidR="00D07883">
        <w:t xml:space="preserve"> </w:t>
      </w:r>
      <w:r w:rsidR="00354808">
        <w:fldChar w:fldCharType="begin"/>
      </w:r>
      <w:r w:rsidR="000159A4">
        <w:instrText xml:space="preserve"> ADDIN ZOTERO_ITEM CSL_CITATION {"citationID":"zQZMvKX1","properties":{"formattedCitation":"[8]","plainCitation":"[8]","noteIndex":0},"citationItems":[{"id":16,"uris":["http://zotero.org/users/13686359/items/XNZWQXLG"],"itemData":{"id":16,"type":"webpage","abstract":"Con la plataforma de Fintonic puedes controlar tus gastos y mejorar tu ahorro. </w:instrText>
      </w:r>
      <w:r w:rsidR="000159A4">
        <w:rPr>
          <w:rFonts w:ascii="Segoe UI Emoji" w:hAnsi="Segoe UI Emoji" w:cs="Segoe UI Emoji"/>
        </w:rPr>
        <w:instrText>✅</w:instrText>
      </w:r>
      <w:r w:rsidR="000159A4">
        <w:instrText xml:space="preserve"> Te lo contamos todo sobre su seguridad, caracter</w:instrText>
      </w:r>
      <w:r w:rsidR="000159A4">
        <w:rPr>
          <w:rFonts w:ascii="Calibri" w:hAnsi="Calibri" w:cs="Calibri"/>
        </w:rPr>
        <w:instrText>í</w:instrText>
      </w:r>
      <w:r w:rsidR="000159A4">
        <w:instrText>sticas y c</w:instrText>
      </w:r>
      <w:r w:rsidR="000159A4">
        <w:rPr>
          <w:rFonts w:ascii="Calibri" w:hAnsi="Calibri" w:cs="Calibri"/>
        </w:rPr>
        <w:instrText>ó</w:instrText>
      </w:r>
      <w:r w:rsidR="000159A4">
        <w:instrText>mo funciona.","container-title":"Roams Finanzas","language":"es","title":"</w:instrText>
      </w:r>
      <w:r w:rsidR="000159A4">
        <w:rPr>
          <w:rFonts w:ascii="Cambria Math" w:hAnsi="Cambria Math" w:cs="Cambria Math"/>
        </w:rPr>
        <w:instrText>▷</w:instrText>
      </w:r>
      <w:r w:rsidR="000159A4">
        <w:instrText xml:space="preserve"> Fintonic | C</w:instrText>
      </w:r>
      <w:r w:rsidR="000159A4">
        <w:rPr>
          <w:rFonts w:ascii="Calibri" w:hAnsi="Calibri" w:cs="Calibri"/>
        </w:rPr>
        <w:instrText>ó</w:instrText>
      </w:r>
      <w:r w:rsidR="000159A4">
        <w:instrText xml:space="preserve">mo funciona y todas sus características","URL":"https://finanzas.roams.es/entidades-financieras/fintonic/","author":[{"family":"Roams","given":""}],"accessed":{"date-parts":[["2024",2,22]]}}}],"schema":"https://github.com/citation-style-language/schema/raw/master/csl-citation.json"} </w:instrText>
      </w:r>
      <w:r w:rsidR="00354808">
        <w:fldChar w:fldCharType="separate"/>
      </w:r>
      <w:r w:rsidR="00EB3BCB" w:rsidRPr="00EB3BCB">
        <w:rPr>
          <w:rFonts w:ascii="Calibri" w:hAnsi="Calibri" w:cs="Calibri"/>
        </w:rPr>
        <w:t>[8]</w:t>
      </w:r>
      <w:r w:rsidR="00354808">
        <w:fldChar w:fldCharType="end"/>
      </w:r>
      <w:r w:rsidR="00280BA1">
        <w:t xml:space="preserve">, </w:t>
      </w:r>
      <w:r w:rsidR="008F2B07">
        <w:t>es decir, permite a sus usuario</w:t>
      </w:r>
      <w:r w:rsidR="00984E4D">
        <w:t>s</w:t>
      </w:r>
      <w:r w:rsidR="008F2B07">
        <w:t xml:space="preserve"> conectar la aplicación a sus </w:t>
      </w:r>
      <w:r w:rsidR="00984E4D">
        <w:t xml:space="preserve">cuentas bancarias por medio de sus credenciales de acceso. Esto permite </w:t>
      </w:r>
      <w:r w:rsidR="00696EFD">
        <w:t>que los usuarios vean de manera general los movimientos de sus cuentas</w:t>
      </w:r>
      <w:r w:rsidR="00267646">
        <w:t xml:space="preserve">; también permite </w:t>
      </w:r>
      <w:r w:rsidR="000E58F0">
        <w:t xml:space="preserve">que </w:t>
      </w:r>
      <w:r w:rsidR="007C42BB">
        <w:t>la categorización de gastos se realice de manera automática.</w:t>
      </w:r>
    </w:p>
    <w:p w14:paraId="5AC21E76" w14:textId="05CAA21C" w:rsidR="007C42BB" w:rsidRDefault="007C42BB" w:rsidP="00EF10BB">
      <w:pPr>
        <w:pStyle w:val="Textoindependiente"/>
      </w:pPr>
      <w:r>
        <w:t>Ad</w:t>
      </w:r>
      <w:r w:rsidR="00820709">
        <w:t xml:space="preserve">emás del control general de los gastos, </w:t>
      </w:r>
      <w:proofErr w:type="spellStart"/>
      <w:r w:rsidR="00820709">
        <w:t>Fintonic</w:t>
      </w:r>
      <w:proofErr w:type="spellEnd"/>
      <w:r w:rsidR="00820709">
        <w:t xml:space="preserve"> ofrece otros productos</w:t>
      </w:r>
      <w:r w:rsidR="00827DDC">
        <w:t xml:space="preserve"> de terceras empresas con motivo económico</w:t>
      </w:r>
      <w:r w:rsidR="005B157E">
        <w:t>,</w:t>
      </w:r>
      <w:r w:rsidR="00820709">
        <w:t xml:space="preserve"> como </w:t>
      </w:r>
      <w:r w:rsidR="000A6E11">
        <w:t>búsqueda de seguros</w:t>
      </w:r>
      <w:r w:rsidR="004D00BE">
        <w:t xml:space="preserve">, búsqueda de préstamos o </w:t>
      </w:r>
      <w:r w:rsidR="008F3D0F">
        <w:t>comparador de compañías telefónicas, entre otros</w:t>
      </w:r>
      <w:r w:rsidR="000A6E11">
        <w:t>.</w:t>
      </w:r>
    </w:p>
    <w:p w14:paraId="6F080800" w14:textId="39A0DBA7" w:rsidR="00686D57" w:rsidRDefault="00686D57" w:rsidP="00686D57"/>
    <w:tbl>
      <w:tblPr>
        <w:tblStyle w:val="Tablaconcuadrcula3-nfasis3"/>
        <w:tblW w:w="9683" w:type="dxa"/>
        <w:tblLook w:val="04A0" w:firstRow="1" w:lastRow="0" w:firstColumn="1" w:lastColumn="0" w:noHBand="0" w:noVBand="1"/>
      </w:tblPr>
      <w:tblGrid>
        <w:gridCol w:w="1656"/>
        <w:gridCol w:w="3036"/>
        <w:gridCol w:w="2844"/>
        <w:gridCol w:w="2147"/>
      </w:tblGrid>
      <w:tr w:rsidR="00C91882" w14:paraId="0C5D99F7" w14:textId="77777777" w:rsidTr="00016129">
        <w:trPr>
          <w:cnfStyle w:val="100000000000" w:firstRow="1" w:lastRow="0" w:firstColumn="0" w:lastColumn="0" w:oddVBand="0" w:evenVBand="0" w:oddHBand="0" w:evenHBand="0" w:firstRowFirstColumn="0" w:firstRowLastColumn="0" w:lastRowFirstColumn="0" w:lastRowLastColumn="0"/>
          <w:cantSplit/>
          <w:trHeight w:val="261"/>
        </w:trPr>
        <w:tc>
          <w:tcPr>
            <w:cnfStyle w:val="001000000100" w:firstRow="0" w:lastRow="0" w:firstColumn="1" w:lastColumn="0" w:oddVBand="0" w:evenVBand="0" w:oddHBand="0" w:evenHBand="0" w:firstRowFirstColumn="1" w:firstRowLastColumn="0" w:lastRowFirstColumn="0" w:lastRowLastColumn="0"/>
            <w:tcW w:w="0" w:type="auto"/>
            <w:tcBorders>
              <w:bottom w:val="single" w:sz="4" w:space="0" w:color="auto"/>
              <w:right w:val="single" w:sz="4" w:space="0" w:color="auto"/>
            </w:tcBorders>
          </w:tcPr>
          <w:p w14:paraId="6CE4E470" w14:textId="693DB5B8" w:rsidR="00C91882" w:rsidRDefault="00C91882" w:rsidP="00312144">
            <w:pPr>
              <w:jc w:val="center"/>
            </w:pPr>
            <w:r>
              <w:t>Plataforma</w:t>
            </w:r>
          </w:p>
        </w:tc>
        <w:tc>
          <w:tcPr>
            <w:tcW w:w="0" w:type="auto"/>
            <w:tcBorders>
              <w:left w:val="single" w:sz="4" w:space="0" w:color="auto"/>
              <w:bottom w:val="single" w:sz="4" w:space="0" w:color="auto"/>
              <w:right w:val="single" w:sz="4" w:space="0" w:color="auto"/>
            </w:tcBorders>
          </w:tcPr>
          <w:p w14:paraId="241C928D" w14:textId="77777777" w:rsidR="00C91882" w:rsidRDefault="00C91882" w:rsidP="00312144">
            <w:pPr>
              <w:jc w:val="center"/>
              <w:cnfStyle w:val="100000000000" w:firstRow="1" w:lastRow="0" w:firstColumn="0" w:lastColumn="0" w:oddVBand="0" w:evenVBand="0" w:oddHBand="0" w:evenHBand="0" w:firstRowFirstColumn="0" w:firstRowLastColumn="0" w:lastRowFirstColumn="0" w:lastRowLastColumn="0"/>
            </w:pPr>
            <w:r>
              <w:t>Ventajas</w:t>
            </w:r>
          </w:p>
        </w:tc>
        <w:tc>
          <w:tcPr>
            <w:tcW w:w="0" w:type="auto"/>
            <w:tcBorders>
              <w:left w:val="single" w:sz="4" w:space="0" w:color="auto"/>
              <w:bottom w:val="single" w:sz="4" w:space="0" w:color="auto"/>
              <w:right w:val="single" w:sz="4" w:space="0" w:color="auto"/>
            </w:tcBorders>
          </w:tcPr>
          <w:p w14:paraId="772EFA6B" w14:textId="77777777" w:rsidR="00C91882" w:rsidRDefault="00C91882" w:rsidP="00312144">
            <w:pPr>
              <w:jc w:val="center"/>
              <w:cnfStyle w:val="100000000000" w:firstRow="1" w:lastRow="0" w:firstColumn="0" w:lastColumn="0" w:oddVBand="0" w:evenVBand="0" w:oddHBand="0" w:evenHBand="0" w:firstRowFirstColumn="0" w:firstRowLastColumn="0" w:lastRowFirstColumn="0" w:lastRowLastColumn="0"/>
            </w:pPr>
            <w:r>
              <w:t>Inconvenientes</w:t>
            </w:r>
          </w:p>
        </w:tc>
        <w:tc>
          <w:tcPr>
            <w:tcW w:w="0" w:type="auto"/>
            <w:tcBorders>
              <w:left w:val="single" w:sz="4" w:space="0" w:color="auto"/>
              <w:bottom w:val="single" w:sz="4" w:space="0" w:color="auto"/>
            </w:tcBorders>
          </w:tcPr>
          <w:p w14:paraId="6049DAD9" w14:textId="77777777" w:rsidR="00C91882" w:rsidRDefault="00C91882" w:rsidP="00312144">
            <w:pPr>
              <w:jc w:val="center"/>
              <w:cnfStyle w:val="100000000000" w:firstRow="1" w:lastRow="0" w:firstColumn="0" w:lastColumn="0" w:oddVBand="0" w:evenVBand="0" w:oddHBand="0" w:evenHBand="0" w:firstRowFirstColumn="0" w:firstRowLastColumn="0" w:lastRowFirstColumn="0" w:lastRowLastColumn="0"/>
            </w:pPr>
            <w:r>
              <w:t>Precio</w:t>
            </w:r>
          </w:p>
        </w:tc>
      </w:tr>
      <w:tr w:rsidR="000675BD" w:rsidRPr="009813B2" w14:paraId="2E403494" w14:textId="77777777" w:rsidTr="00016129">
        <w:trPr>
          <w:cnfStyle w:val="000000100000" w:firstRow="0" w:lastRow="0" w:firstColumn="0" w:lastColumn="0" w:oddVBand="0" w:evenVBand="0" w:oddHBand="1" w:evenHBand="0" w:firstRowFirstColumn="0" w:firstRowLastColumn="0" w:lastRowFirstColumn="0" w:lastRowLastColumn="0"/>
          <w:cantSplit/>
          <w:trHeight w:val="4873"/>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right w:val="single" w:sz="4" w:space="0" w:color="auto"/>
            </w:tcBorders>
          </w:tcPr>
          <w:p w14:paraId="7DE8581E" w14:textId="77777777" w:rsidR="00C91882" w:rsidRDefault="00C91882" w:rsidP="00312144">
            <w:pPr>
              <w:jc w:val="center"/>
              <w:rPr>
                <w:i w:val="0"/>
                <w:iCs w:val="0"/>
                <w:noProof/>
              </w:rPr>
            </w:pPr>
          </w:p>
          <w:p w14:paraId="55896A5D" w14:textId="77777777" w:rsidR="00C91882" w:rsidRDefault="00C91882" w:rsidP="00312144">
            <w:pPr>
              <w:jc w:val="center"/>
            </w:pPr>
            <w:r>
              <w:rPr>
                <w:noProof/>
              </w:rPr>
              <w:drawing>
                <wp:anchor distT="0" distB="0" distL="114300" distR="114300" simplePos="0" relativeHeight="251644928" behindDoc="0" locked="0" layoutInCell="1" allowOverlap="1" wp14:anchorId="702DE7B5" wp14:editId="7E088521">
                  <wp:simplePos x="0" y="0"/>
                  <wp:positionH relativeFrom="column">
                    <wp:posOffset>-23191</wp:posOffset>
                  </wp:positionH>
                  <wp:positionV relativeFrom="paragraph">
                    <wp:posOffset>1025525</wp:posOffset>
                  </wp:positionV>
                  <wp:extent cx="914400" cy="969645"/>
                  <wp:effectExtent l="0" t="0" r="0" b="1905"/>
                  <wp:wrapTopAndBottom/>
                  <wp:docPr id="632187210"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091368" name="Imagen 1" descr="Icono&#10;&#10;Descripción generada automáticamente"/>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22615" t="20654" r="20848" b="19373"/>
                          <a:stretch/>
                        </pic:blipFill>
                        <pic:spPr bwMode="auto">
                          <a:xfrm>
                            <a:off x="0" y="0"/>
                            <a:ext cx="914400" cy="9696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FINTONIC</w:t>
            </w:r>
          </w:p>
        </w:tc>
        <w:tc>
          <w:tcPr>
            <w:tcW w:w="0" w:type="auto"/>
            <w:tcBorders>
              <w:top w:val="single" w:sz="4" w:space="0" w:color="auto"/>
              <w:left w:val="single" w:sz="4" w:space="0" w:color="auto"/>
              <w:bottom w:val="single" w:sz="4" w:space="0" w:color="auto"/>
              <w:right w:val="single" w:sz="4" w:space="0" w:color="auto"/>
            </w:tcBorders>
            <w:shd w:val="clear" w:color="auto" w:fill="FAE2D5" w:themeFill="accent2" w:themeFillTint="33"/>
          </w:tcPr>
          <w:p w14:paraId="13C2482E" w14:textId="77777777" w:rsidR="00C91882" w:rsidRPr="00E9379A" w:rsidRDefault="00C91882" w:rsidP="00312144">
            <w:pPr>
              <w:ind w:left="720"/>
              <w:jc w:val="left"/>
              <w:cnfStyle w:val="000000100000" w:firstRow="0" w:lastRow="0" w:firstColumn="0" w:lastColumn="0" w:oddVBand="0" w:evenVBand="0" w:oddHBand="1" w:evenHBand="0" w:firstRowFirstColumn="0" w:firstRowLastColumn="0" w:lastRowFirstColumn="0" w:lastRowLastColumn="0"/>
            </w:pPr>
          </w:p>
          <w:p w14:paraId="1F57D0C0" w14:textId="77777777" w:rsidR="00C91882" w:rsidRDefault="00C91882" w:rsidP="00C91882">
            <w:pPr>
              <w:numPr>
                <w:ilvl w:val="0"/>
                <w:numId w:val="14"/>
              </w:numPr>
              <w:jc w:val="left"/>
              <w:cnfStyle w:val="000000100000" w:firstRow="0" w:lastRow="0" w:firstColumn="0" w:lastColumn="0" w:oddVBand="0" w:evenVBand="0" w:oddHBand="1" w:evenHBand="0" w:firstRowFirstColumn="0" w:firstRowLastColumn="0" w:lastRowFirstColumn="0" w:lastRowLastColumn="0"/>
            </w:pPr>
            <w:r w:rsidRPr="00E9379A">
              <w:rPr>
                <w:b/>
                <w:bCs/>
              </w:rPr>
              <w:t>Categorización de gastos automática</w:t>
            </w:r>
            <w:r w:rsidRPr="00E9379A">
              <w:t>: Facilita el seguimiento de los gastos.</w:t>
            </w:r>
          </w:p>
          <w:p w14:paraId="06F00688" w14:textId="77777777" w:rsidR="00C91882" w:rsidRPr="00E9379A" w:rsidRDefault="00C91882" w:rsidP="00312144">
            <w:pPr>
              <w:ind w:left="720"/>
              <w:jc w:val="left"/>
              <w:cnfStyle w:val="000000100000" w:firstRow="0" w:lastRow="0" w:firstColumn="0" w:lastColumn="0" w:oddVBand="0" w:evenVBand="0" w:oddHBand="1" w:evenHBand="0" w:firstRowFirstColumn="0" w:firstRowLastColumn="0" w:lastRowFirstColumn="0" w:lastRowLastColumn="0"/>
            </w:pPr>
          </w:p>
          <w:p w14:paraId="41374C66" w14:textId="77777777" w:rsidR="00C91882" w:rsidRDefault="00C91882" w:rsidP="00C91882">
            <w:pPr>
              <w:numPr>
                <w:ilvl w:val="0"/>
                <w:numId w:val="14"/>
              </w:numPr>
              <w:jc w:val="left"/>
              <w:cnfStyle w:val="000000100000" w:firstRow="0" w:lastRow="0" w:firstColumn="0" w:lastColumn="0" w:oddVBand="0" w:evenVBand="0" w:oddHBand="1" w:evenHBand="0" w:firstRowFirstColumn="0" w:firstRowLastColumn="0" w:lastRowFirstColumn="0" w:lastRowLastColumn="0"/>
            </w:pPr>
            <w:r w:rsidRPr="00E9379A">
              <w:rPr>
                <w:b/>
                <w:bCs/>
              </w:rPr>
              <w:t>Interfaz de usuario atractiva</w:t>
            </w:r>
            <w:r w:rsidRPr="00E9379A">
              <w:t>: Hace que la aplicación sea fácil de usar.</w:t>
            </w:r>
          </w:p>
          <w:p w14:paraId="017AB95A" w14:textId="77777777" w:rsidR="00C91882" w:rsidRPr="00E9379A" w:rsidRDefault="00C91882" w:rsidP="00312144">
            <w:pPr>
              <w:jc w:val="left"/>
              <w:cnfStyle w:val="000000100000" w:firstRow="0" w:lastRow="0" w:firstColumn="0" w:lastColumn="0" w:oddVBand="0" w:evenVBand="0" w:oddHBand="1" w:evenHBand="0" w:firstRowFirstColumn="0" w:firstRowLastColumn="0" w:lastRowFirstColumn="0" w:lastRowLastColumn="0"/>
            </w:pPr>
          </w:p>
          <w:p w14:paraId="5C25726F" w14:textId="77777777" w:rsidR="00C91882" w:rsidRDefault="00C91882" w:rsidP="00C91882">
            <w:pPr>
              <w:numPr>
                <w:ilvl w:val="0"/>
                <w:numId w:val="14"/>
              </w:numPr>
              <w:jc w:val="left"/>
              <w:cnfStyle w:val="000000100000" w:firstRow="0" w:lastRow="0" w:firstColumn="0" w:lastColumn="0" w:oddVBand="0" w:evenVBand="0" w:oddHBand="1" w:evenHBand="0" w:firstRowFirstColumn="0" w:firstRowLastColumn="0" w:lastRowFirstColumn="0" w:lastRowLastColumn="0"/>
            </w:pPr>
            <w:r w:rsidRPr="00E9379A">
              <w:rPr>
                <w:b/>
                <w:bCs/>
              </w:rPr>
              <w:t>Variedad de productos</w:t>
            </w:r>
            <w:r w:rsidRPr="00E9379A">
              <w:t>: Ofrece una amplia gama de servicios, incluyendo seguros, préstamos y comparación de compañías telefónicas.</w:t>
            </w:r>
          </w:p>
          <w:p w14:paraId="23A3E3C5" w14:textId="77777777" w:rsidR="00C91882" w:rsidRDefault="00C91882" w:rsidP="00312144">
            <w:pPr>
              <w:ind w:left="720"/>
              <w:jc w:val="left"/>
              <w:cnfStyle w:val="000000100000" w:firstRow="0" w:lastRow="0" w:firstColumn="0" w:lastColumn="0" w:oddVBand="0" w:evenVBand="0" w:oddHBand="1" w:evenHBand="0" w:firstRowFirstColumn="0" w:firstRowLastColumn="0" w:lastRowFirstColumn="0" w:lastRowLastColumn="0"/>
            </w:pPr>
          </w:p>
        </w:tc>
        <w:tc>
          <w:tcPr>
            <w:tcW w:w="0" w:type="auto"/>
            <w:tcBorders>
              <w:top w:val="single" w:sz="4" w:space="0" w:color="auto"/>
              <w:left w:val="single" w:sz="4" w:space="0" w:color="auto"/>
              <w:bottom w:val="single" w:sz="4" w:space="0" w:color="auto"/>
              <w:right w:val="single" w:sz="4" w:space="0" w:color="auto"/>
            </w:tcBorders>
            <w:shd w:val="clear" w:color="auto" w:fill="FAE2D5" w:themeFill="accent2" w:themeFillTint="33"/>
          </w:tcPr>
          <w:p w14:paraId="6165BA88" w14:textId="77777777" w:rsidR="00C91882" w:rsidRDefault="00C91882" w:rsidP="00312144">
            <w:pPr>
              <w:jc w:val="left"/>
              <w:cnfStyle w:val="000000100000" w:firstRow="0" w:lastRow="0" w:firstColumn="0" w:lastColumn="0" w:oddVBand="0" w:evenVBand="0" w:oddHBand="1" w:evenHBand="0" w:firstRowFirstColumn="0" w:firstRowLastColumn="0" w:lastRowFirstColumn="0" w:lastRowLastColumn="0"/>
            </w:pPr>
          </w:p>
          <w:p w14:paraId="16B1D591" w14:textId="199A407C" w:rsidR="00C91882" w:rsidRDefault="00C91882" w:rsidP="00C91882">
            <w:pPr>
              <w:numPr>
                <w:ilvl w:val="0"/>
                <w:numId w:val="15"/>
              </w:numPr>
              <w:jc w:val="left"/>
              <w:cnfStyle w:val="000000100000" w:firstRow="0" w:lastRow="0" w:firstColumn="0" w:lastColumn="0" w:oddVBand="0" w:evenVBand="0" w:oddHBand="1" w:evenHBand="0" w:firstRowFirstColumn="0" w:firstRowLastColumn="0" w:lastRowFirstColumn="0" w:lastRowLastColumn="0"/>
            </w:pPr>
            <w:r w:rsidRPr="009A1674">
              <w:rPr>
                <w:b/>
                <w:bCs/>
              </w:rPr>
              <w:t>Exceso de detalle en la pantalla de inicio</w:t>
            </w:r>
            <w:r w:rsidRPr="009A1674">
              <w:t xml:space="preserve">: Puede resultar </w:t>
            </w:r>
            <w:r w:rsidR="002E2726">
              <w:t>compleja</w:t>
            </w:r>
            <w:r w:rsidRPr="009A1674">
              <w:t xml:space="preserve"> para algunos usuarios.</w:t>
            </w:r>
          </w:p>
          <w:p w14:paraId="3F5ACD34" w14:textId="77777777" w:rsidR="00C91882" w:rsidRPr="009A1674" w:rsidRDefault="00C91882" w:rsidP="00312144">
            <w:pPr>
              <w:ind w:left="720"/>
              <w:jc w:val="left"/>
              <w:cnfStyle w:val="000000100000" w:firstRow="0" w:lastRow="0" w:firstColumn="0" w:lastColumn="0" w:oddVBand="0" w:evenVBand="0" w:oddHBand="1" w:evenHBand="0" w:firstRowFirstColumn="0" w:firstRowLastColumn="0" w:lastRowFirstColumn="0" w:lastRowLastColumn="0"/>
            </w:pPr>
          </w:p>
          <w:p w14:paraId="197F2034" w14:textId="77777777" w:rsidR="00C91882" w:rsidRDefault="00C91882" w:rsidP="00C91882">
            <w:pPr>
              <w:numPr>
                <w:ilvl w:val="0"/>
                <w:numId w:val="15"/>
              </w:numPr>
              <w:jc w:val="left"/>
              <w:cnfStyle w:val="000000100000" w:firstRow="0" w:lastRow="0" w:firstColumn="0" w:lastColumn="0" w:oddVBand="0" w:evenVBand="0" w:oddHBand="1" w:evenHBand="0" w:firstRowFirstColumn="0" w:firstRowLastColumn="0" w:lastRowFirstColumn="0" w:lastRowLastColumn="0"/>
            </w:pPr>
            <w:r w:rsidRPr="009A1674">
              <w:rPr>
                <w:b/>
                <w:bCs/>
              </w:rPr>
              <w:t>Exceso de funciones y productos</w:t>
            </w:r>
            <w:r w:rsidRPr="009A1674">
              <w:t>: Puede complicar la experiencia del usuario.</w:t>
            </w:r>
          </w:p>
          <w:p w14:paraId="3D033C57" w14:textId="77777777" w:rsidR="00C91882" w:rsidRPr="009A1674" w:rsidRDefault="00C91882" w:rsidP="00312144">
            <w:pPr>
              <w:jc w:val="left"/>
              <w:cnfStyle w:val="000000100000" w:firstRow="0" w:lastRow="0" w:firstColumn="0" w:lastColumn="0" w:oddVBand="0" w:evenVBand="0" w:oddHBand="1" w:evenHBand="0" w:firstRowFirstColumn="0" w:firstRowLastColumn="0" w:lastRowFirstColumn="0" w:lastRowLastColumn="0"/>
            </w:pPr>
          </w:p>
          <w:p w14:paraId="402E9A17" w14:textId="77777777" w:rsidR="00C91882" w:rsidRPr="009A1674" w:rsidRDefault="00C91882" w:rsidP="00C91882">
            <w:pPr>
              <w:numPr>
                <w:ilvl w:val="0"/>
                <w:numId w:val="15"/>
              </w:numPr>
              <w:jc w:val="left"/>
              <w:cnfStyle w:val="000000100000" w:firstRow="0" w:lastRow="0" w:firstColumn="0" w:lastColumn="0" w:oddVBand="0" w:evenVBand="0" w:oddHBand="1" w:evenHBand="0" w:firstRowFirstColumn="0" w:firstRowLastColumn="0" w:lastRowFirstColumn="0" w:lastRowLastColumn="0"/>
            </w:pPr>
            <w:r w:rsidRPr="009A1674">
              <w:rPr>
                <w:b/>
                <w:bCs/>
              </w:rPr>
              <w:t>Fallos en la categorización de gastos</w:t>
            </w:r>
            <w:r w:rsidRPr="009A1674">
              <w:t>: Puede llevar a una representación incorrecta de los gastos.</w:t>
            </w:r>
          </w:p>
          <w:p w14:paraId="56DA3EF1" w14:textId="77777777" w:rsidR="00C91882" w:rsidRDefault="00C91882" w:rsidP="00312144">
            <w:pPr>
              <w:jc w:val="left"/>
              <w:cnfStyle w:val="000000100000" w:firstRow="0" w:lastRow="0" w:firstColumn="0" w:lastColumn="0" w:oddVBand="0" w:evenVBand="0" w:oddHBand="1" w:evenHBand="0" w:firstRowFirstColumn="0" w:firstRowLastColumn="0" w:lastRowFirstColumn="0" w:lastRowLastColumn="0"/>
            </w:pPr>
          </w:p>
        </w:tc>
        <w:tc>
          <w:tcPr>
            <w:tcW w:w="0" w:type="auto"/>
            <w:tcBorders>
              <w:top w:val="single" w:sz="4" w:space="0" w:color="auto"/>
              <w:left w:val="single" w:sz="4" w:space="0" w:color="auto"/>
              <w:bottom w:val="single" w:sz="4" w:space="0" w:color="auto"/>
              <w:right w:val="single" w:sz="4" w:space="0" w:color="auto"/>
            </w:tcBorders>
            <w:shd w:val="clear" w:color="auto" w:fill="FAE2D5" w:themeFill="accent2" w:themeFillTint="33"/>
          </w:tcPr>
          <w:p w14:paraId="0DAD948C" w14:textId="77777777" w:rsidR="00C91882" w:rsidRDefault="00C91882" w:rsidP="00312144">
            <w:pPr>
              <w:jc w:val="left"/>
              <w:cnfStyle w:val="000000100000" w:firstRow="0" w:lastRow="0" w:firstColumn="0" w:lastColumn="0" w:oddVBand="0" w:evenVBand="0" w:oddHBand="1" w:evenHBand="0" w:firstRowFirstColumn="0" w:firstRowLastColumn="0" w:lastRowFirstColumn="0" w:lastRowLastColumn="0"/>
            </w:pPr>
          </w:p>
          <w:p w14:paraId="57286F0A" w14:textId="77777777" w:rsidR="00C91882" w:rsidRDefault="00C91882" w:rsidP="00312144">
            <w:pPr>
              <w:jc w:val="left"/>
              <w:cnfStyle w:val="000000100000" w:firstRow="0" w:lastRow="0" w:firstColumn="0" w:lastColumn="0" w:oddVBand="0" w:evenVBand="0" w:oddHBand="1" w:evenHBand="0" w:firstRowFirstColumn="0" w:firstRowLastColumn="0" w:lastRowFirstColumn="0" w:lastRowLastColumn="0"/>
            </w:pPr>
          </w:p>
          <w:p w14:paraId="4538A49B" w14:textId="77777777" w:rsidR="00C91882" w:rsidRPr="009813B2" w:rsidRDefault="00C91882" w:rsidP="00312144">
            <w:pPr>
              <w:jc w:val="left"/>
              <w:cnfStyle w:val="000000100000" w:firstRow="0" w:lastRow="0" w:firstColumn="0" w:lastColumn="0" w:oddVBand="0" w:evenVBand="0" w:oddHBand="1" w:evenHBand="0" w:firstRowFirstColumn="0" w:firstRowLastColumn="0" w:lastRowFirstColumn="0" w:lastRowLastColumn="0"/>
            </w:pPr>
          </w:p>
          <w:p w14:paraId="290F9D36" w14:textId="77777777" w:rsidR="00C91882" w:rsidRPr="009813B2" w:rsidRDefault="00C91882" w:rsidP="00312144">
            <w:pPr>
              <w:jc w:val="left"/>
              <w:cnfStyle w:val="000000100000" w:firstRow="0" w:lastRow="0" w:firstColumn="0" w:lastColumn="0" w:oddVBand="0" w:evenVBand="0" w:oddHBand="1" w:evenHBand="0" w:firstRowFirstColumn="0" w:firstRowLastColumn="0" w:lastRowFirstColumn="0" w:lastRowLastColumn="0"/>
            </w:pPr>
          </w:p>
          <w:p w14:paraId="570EDE5B" w14:textId="77777777" w:rsidR="00C91882" w:rsidRDefault="00C91882" w:rsidP="00312144">
            <w:pPr>
              <w:jc w:val="left"/>
              <w:cnfStyle w:val="000000100000" w:firstRow="0" w:lastRow="0" w:firstColumn="0" w:lastColumn="0" w:oddVBand="0" w:evenVBand="0" w:oddHBand="1" w:evenHBand="0" w:firstRowFirstColumn="0" w:firstRowLastColumn="0" w:lastRowFirstColumn="0" w:lastRowLastColumn="0"/>
            </w:pPr>
          </w:p>
          <w:p w14:paraId="70753CAC" w14:textId="77777777" w:rsidR="00C91882" w:rsidRDefault="00C91882" w:rsidP="00312144">
            <w:pPr>
              <w:jc w:val="left"/>
              <w:cnfStyle w:val="000000100000" w:firstRow="0" w:lastRow="0" w:firstColumn="0" w:lastColumn="0" w:oddVBand="0" w:evenVBand="0" w:oddHBand="1" w:evenHBand="0" w:firstRowFirstColumn="0" w:firstRowLastColumn="0" w:lastRowFirstColumn="0" w:lastRowLastColumn="0"/>
            </w:pPr>
          </w:p>
          <w:p w14:paraId="5CA576BD" w14:textId="77777777" w:rsidR="00C91882" w:rsidRDefault="00C91882" w:rsidP="00C91882">
            <w:pPr>
              <w:numPr>
                <w:ilvl w:val="0"/>
                <w:numId w:val="22"/>
              </w:numPr>
              <w:jc w:val="left"/>
              <w:cnfStyle w:val="000000100000" w:firstRow="0" w:lastRow="0" w:firstColumn="0" w:lastColumn="0" w:oddVBand="0" w:evenVBand="0" w:oddHBand="1" w:evenHBand="0" w:firstRowFirstColumn="0" w:firstRowLastColumn="0" w:lastRowFirstColumn="0" w:lastRowLastColumn="0"/>
            </w:pPr>
            <w:r w:rsidRPr="009813B2">
              <w:t>Aplicación gratuita.</w:t>
            </w:r>
          </w:p>
          <w:p w14:paraId="52C90BFF" w14:textId="77777777" w:rsidR="00C91882" w:rsidRPr="009813B2" w:rsidRDefault="00C91882" w:rsidP="00312144">
            <w:pPr>
              <w:ind w:left="720"/>
              <w:jc w:val="left"/>
              <w:cnfStyle w:val="000000100000" w:firstRow="0" w:lastRow="0" w:firstColumn="0" w:lastColumn="0" w:oddVBand="0" w:evenVBand="0" w:oddHBand="1" w:evenHBand="0" w:firstRowFirstColumn="0" w:firstRowLastColumn="0" w:lastRowFirstColumn="0" w:lastRowLastColumn="0"/>
            </w:pPr>
          </w:p>
          <w:p w14:paraId="05DE1F97" w14:textId="30EB7427" w:rsidR="00C91882" w:rsidRPr="009813B2" w:rsidRDefault="00C91882" w:rsidP="00C91882">
            <w:pPr>
              <w:numPr>
                <w:ilvl w:val="0"/>
                <w:numId w:val="22"/>
              </w:numPr>
              <w:jc w:val="left"/>
              <w:cnfStyle w:val="000000100000" w:firstRow="0" w:lastRow="0" w:firstColumn="0" w:lastColumn="0" w:oddVBand="0" w:evenVBand="0" w:oddHBand="1" w:evenHBand="0" w:firstRowFirstColumn="0" w:firstRowLastColumn="0" w:lastRowFirstColumn="0" w:lastRowLastColumn="0"/>
            </w:pPr>
            <w:r w:rsidRPr="009813B2">
              <w:t>Ofrece productos de terceras empresas con cost</w:t>
            </w:r>
            <w:r w:rsidR="00AF32E9">
              <w:t>e</w:t>
            </w:r>
            <w:r w:rsidRPr="009813B2">
              <w:t>.</w:t>
            </w:r>
          </w:p>
          <w:p w14:paraId="356E9130" w14:textId="77777777" w:rsidR="00C91882" w:rsidRDefault="00C91882" w:rsidP="00312144">
            <w:pPr>
              <w:jc w:val="left"/>
              <w:cnfStyle w:val="000000100000" w:firstRow="0" w:lastRow="0" w:firstColumn="0" w:lastColumn="0" w:oddVBand="0" w:evenVBand="0" w:oddHBand="1" w:evenHBand="0" w:firstRowFirstColumn="0" w:firstRowLastColumn="0" w:lastRowFirstColumn="0" w:lastRowLastColumn="0"/>
            </w:pPr>
          </w:p>
          <w:p w14:paraId="6DC4B427" w14:textId="77777777" w:rsidR="00C91882" w:rsidRPr="009813B2" w:rsidRDefault="00C91882" w:rsidP="00F81318">
            <w:pPr>
              <w:keepNext/>
              <w:jc w:val="left"/>
              <w:cnfStyle w:val="000000100000" w:firstRow="0" w:lastRow="0" w:firstColumn="0" w:lastColumn="0" w:oddVBand="0" w:evenVBand="0" w:oddHBand="1" w:evenHBand="0" w:firstRowFirstColumn="0" w:firstRowLastColumn="0" w:lastRowFirstColumn="0" w:lastRowLastColumn="0"/>
            </w:pPr>
          </w:p>
        </w:tc>
      </w:tr>
    </w:tbl>
    <w:p w14:paraId="32AE1B40" w14:textId="12587B19" w:rsidR="00F81318" w:rsidRDefault="00F81318">
      <w:pPr>
        <w:pStyle w:val="Descripcin"/>
      </w:pPr>
      <w:bookmarkStart w:id="11" w:name="_Toc164970462"/>
      <w:r>
        <w:t xml:space="preserve">Tabla </w:t>
      </w:r>
      <w:r w:rsidR="006710C2">
        <w:fldChar w:fldCharType="begin"/>
      </w:r>
      <w:r w:rsidR="006710C2">
        <w:instrText xml:space="preserve"> SEQ Tabla \* ARABIC </w:instrText>
      </w:r>
      <w:r w:rsidR="006710C2">
        <w:fldChar w:fldCharType="separate"/>
      </w:r>
      <w:r w:rsidR="002B072B">
        <w:rPr>
          <w:noProof/>
        </w:rPr>
        <w:t>1</w:t>
      </w:r>
      <w:r w:rsidR="006710C2">
        <w:fldChar w:fldCharType="end"/>
      </w:r>
      <w:r>
        <w:t xml:space="preserve">: Soluciones existentes, </w:t>
      </w:r>
      <w:proofErr w:type="spellStart"/>
      <w:r>
        <w:t>Fintonic</w:t>
      </w:r>
      <w:proofErr w:type="spellEnd"/>
      <w:r>
        <w:t xml:space="preserve"> - Elaboración propia</w:t>
      </w:r>
      <w:bookmarkEnd w:id="11"/>
    </w:p>
    <w:p w14:paraId="459386C1" w14:textId="77777777" w:rsidR="00E13348" w:rsidRDefault="00B17453" w:rsidP="00FF0E10">
      <w:pPr>
        <w:pStyle w:val="Ttulo3"/>
      </w:pPr>
      <w:bookmarkStart w:id="12" w:name="_Toc164970409"/>
      <w:proofErr w:type="spellStart"/>
      <w:r>
        <w:lastRenderedPageBreak/>
        <w:t>Wallet</w:t>
      </w:r>
      <w:proofErr w:type="spellEnd"/>
      <w:r>
        <w:t>: rastreador de finanzas</w:t>
      </w:r>
      <w:bookmarkEnd w:id="12"/>
    </w:p>
    <w:p w14:paraId="46F3FFFC" w14:textId="6DD5898F" w:rsidR="00377E28" w:rsidRDefault="00E635D4" w:rsidP="00EF10BB">
      <w:pPr>
        <w:pStyle w:val="Textoindependiente"/>
      </w:pPr>
      <w:proofErr w:type="spellStart"/>
      <w:r>
        <w:t>Wa</w:t>
      </w:r>
      <w:r w:rsidR="00545A08">
        <w:t>llet</w:t>
      </w:r>
      <w:proofErr w:type="spellEnd"/>
      <w:r w:rsidR="00545A08">
        <w:t xml:space="preserve"> es otra de las aplicaciones móviles más populares, con más de </w:t>
      </w:r>
      <w:r w:rsidR="00DE6868">
        <w:t>5 millones de descargas en la Google Play Store</w:t>
      </w:r>
      <w:r w:rsidR="00354808">
        <w:t xml:space="preserve"> </w:t>
      </w:r>
      <w:r w:rsidR="00354808">
        <w:fldChar w:fldCharType="begin"/>
      </w:r>
      <w:r w:rsidR="000159A4">
        <w:instrText xml:space="preserve"> ADDIN ZOTERO_ITEM CSL_CITATION {"citationID":"V11imlSU","properties":{"formattedCitation":"[9]","plainCitation":"[9]","noteIndex":0},"citationItems":[{"id":18,"uris":["http://zotero.org/users/13686359/items/N4WSU9YG"],"itemData":{"id":18,"type":"webpage","abstract":"El mejor rastreador de gastos y finanzas personales. Administre mejor su dinero.","language":"es","title":"Wallet: rastreador de finanzas - Aplicaciones en Google Play","title-short":"Wallet","URL":"https://play.google.com/store/apps/details?id=com.droid4you.application.wallet&amp;hl=es","author":[{"family":"","given":"Google"}],"accessed":{"date-parts":[["2024",2,22]]}}}],"schema":"https://github.com/citation-style-language/schema/raw/master/csl-citation.json"} </w:instrText>
      </w:r>
      <w:r w:rsidR="00354808">
        <w:fldChar w:fldCharType="separate"/>
      </w:r>
      <w:r w:rsidR="00EB3BCB" w:rsidRPr="00EB3BCB">
        <w:rPr>
          <w:rFonts w:ascii="Calibri" w:hAnsi="Calibri" w:cs="Calibri"/>
        </w:rPr>
        <w:t>[9]</w:t>
      </w:r>
      <w:r w:rsidR="00354808">
        <w:fldChar w:fldCharType="end"/>
      </w:r>
      <w:r w:rsidR="005D76EE">
        <w:t xml:space="preserve">. </w:t>
      </w:r>
      <w:r w:rsidR="001E5C41">
        <w:t xml:space="preserve">Su sistema de categorización de </w:t>
      </w:r>
      <w:r w:rsidR="00DC47C1">
        <w:t xml:space="preserve">gastos es similar al de </w:t>
      </w:r>
      <w:proofErr w:type="spellStart"/>
      <w:r w:rsidR="00DC47C1">
        <w:t>Fintonic</w:t>
      </w:r>
      <w:proofErr w:type="spellEnd"/>
      <w:r w:rsidR="00361090">
        <w:t>, sincronizándose directamente con la cuenta bancaria del usuario</w:t>
      </w:r>
      <w:r w:rsidR="00DC61DA">
        <w:t>;</w:t>
      </w:r>
      <w:r w:rsidR="006E4B57">
        <w:t xml:space="preserve"> no obstante, algunos de los usuarios de la aplicación consideran que la frecuencia de actualización con los movimientos bancarios no es suficiente, por lo que no pueden llevar un control </w:t>
      </w:r>
      <w:r w:rsidR="00E11E80">
        <w:t>de sus gastos en tiempo real</w:t>
      </w:r>
      <w:r w:rsidR="00377E28">
        <w:t>.</w:t>
      </w:r>
    </w:p>
    <w:p w14:paraId="7CE5844C" w14:textId="6F9D45BA" w:rsidR="00952E04" w:rsidRDefault="00377E28" w:rsidP="00EF10BB">
      <w:pPr>
        <w:pStyle w:val="Textoindependiente"/>
      </w:pPr>
      <w:r>
        <w:t xml:space="preserve">Su principal </w:t>
      </w:r>
      <w:r w:rsidR="000024CE">
        <w:t xml:space="preserve">característica son sus presupuestos, que buscan ayudar al usuario </w:t>
      </w:r>
      <w:r w:rsidR="00E721A9">
        <w:t xml:space="preserve">a controlar sus gastos de manera efectiva, con una notificación cuando se supera un límite </w:t>
      </w:r>
      <w:r w:rsidR="00AE6E3D">
        <w:t>previamente establecido</w:t>
      </w:r>
      <w:r w:rsidR="00BF3206">
        <w:t xml:space="preserve"> </w:t>
      </w:r>
      <w:r w:rsidR="00BF3206">
        <w:fldChar w:fldCharType="begin"/>
      </w:r>
      <w:r w:rsidR="000159A4">
        <w:instrText xml:space="preserve"> ADDIN ZOTERO_ITEM CSL_CITATION {"citationID":"ISTRVgNT","properties":{"formattedCitation":"[10]","plainCitation":"[10]","noteIndex":0},"citationItems":[{"id":7,"uris":["http://zotero.org/users/13686359/items/XISVKQ4H"],"itemData":{"id":7,"type":"webpage","abstract":"Así es Wallet, una aplicación con la que podrás controlar gastos y aprender sobre finanzas personales. Te contamos todas sus características.","container-title":"Andro4all","language":"es","title":"Así es Wallet, la aplicación que te convertirá en un experto de las finanzas personales","URL":"https://www.lavanguardia.com/andro4all/aplicaciones/wallet-aplicacion-finanzas-personales","author":[{"family":"Paredes","given":"Miguel"}],"accessed":{"date-parts":[["2024",2,22]]},"issued":{"date-parts":[["2020",5,29]]}}}],"schema":"https://github.com/citation-style-language/schema/raw/master/csl-citation.json"} </w:instrText>
      </w:r>
      <w:r w:rsidR="00BF3206">
        <w:fldChar w:fldCharType="separate"/>
      </w:r>
      <w:r w:rsidR="00EB3BCB" w:rsidRPr="00EB3BCB">
        <w:rPr>
          <w:rFonts w:ascii="Calibri" w:hAnsi="Calibri" w:cs="Calibri"/>
        </w:rPr>
        <w:t>[10]</w:t>
      </w:r>
      <w:r w:rsidR="00BF3206">
        <w:fldChar w:fldCharType="end"/>
      </w:r>
      <w:r w:rsidR="00E721A9">
        <w:t>.</w:t>
      </w:r>
      <w:r w:rsidR="00AD3AEF">
        <w:t xml:space="preserve"> </w:t>
      </w:r>
    </w:p>
    <w:p w14:paraId="688C8A41" w14:textId="6AD188BC" w:rsidR="0068410F" w:rsidRDefault="00B02725" w:rsidP="00EF10BB">
      <w:pPr>
        <w:pStyle w:val="Textoindependiente"/>
      </w:pPr>
      <w:r>
        <w:t>Otr</w:t>
      </w:r>
      <w:r w:rsidR="0089292E">
        <w:t>o de sus puntos fuertes es su algoritmo de aprendizaje automático</w:t>
      </w:r>
      <w:r w:rsidR="00E643D5">
        <w:t xml:space="preserve"> para la categorización de gastos</w:t>
      </w:r>
      <w:r w:rsidR="001A60B4">
        <w:t xml:space="preserve">, que facilita la vida del usuario; sin embargo, </w:t>
      </w:r>
      <w:r w:rsidR="00A47A25">
        <w:t xml:space="preserve">muchas de las reseñas negativas </w:t>
      </w:r>
      <w:r w:rsidR="00A47A25">
        <w:fldChar w:fldCharType="begin"/>
      </w:r>
      <w:r w:rsidR="000159A4">
        <w:instrText xml:space="preserve"> ADDIN ZOTERO_ITEM CSL_CITATION {"citationID":"LzTSzqTQ","properties":{"formattedCitation":"[9]","plainCitation":"[9]","noteIndex":0},"citationItems":[{"id":18,"uris":["http://zotero.org/users/13686359/items/N4WSU9YG"],"itemData":{"id":18,"type":"webpage","abstract":"El mejor rastreador de gastos y finanzas personales. Administre mejor su dinero.","language":"es","title":"Wallet: rastreador de finanzas - Aplicaciones en Google Play","title-short":"Wallet","URL":"https://play.google.com/store/apps/details?id=com.droid4you.application.wallet&amp;hl=es","author":[{"family":"","given":"Google"}],"accessed":{"date-parts":[["2024",2,22]]}}}],"schema":"https://github.com/citation-style-language/schema/raw/master/csl-citation.json"} </w:instrText>
      </w:r>
      <w:r w:rsidR="00A47A25">
        <w:fldChar w:fldCharType="separate"/>
      </w:r>
      <w:r w:rsidR="00EB3BCB" w:rsidRPr="00EB3BCB">
        <w:rPr>
          <w:rFonts w:ascii="Calibri" w:hAnsi="Calibri" w:cs="Calibri"/>
        </w:rPr>
        <w:t>[9]</w:t>
      </w:r>
      <w:r w:rsidR="00A47A25">
        <w:fldChar w:fldCharType="end"/>
      </w:r>
      <w:r w:rsidR="00A47A25">
        <w:t xml:space="preserve"> comparten que agradecerían el poder </w:t>
      </w:r>
      <w:r w:rsidR="00C50519">
        <w:t>crear sus propias categorías, de forma que la aplicación reflejase mejor sus gastos.</w:t>
      </w:r>
    </w:p>
    <w:p w14:paraId="0905FF38" w14:textId="77777777" w:rsidR="00610BB6" w:rsidRDefault="00610BB6">
      <w:pPr>
        <w:jc w:val="left"/>
      </w:pPr>
    </w:p>
    <w:tbl>
      <w:tblPr>
        <w:tblStyle w:val="Tablaconcuadrcula3-nfasis3"/>
        <w:tblW w:w="9604" w:type="dxa"/>
        <w:tblBorders>
          <w:top w:val="none" w:sz="0" w:space="0" w:color="auto"/>
          <w:left w:val="none" w:sz="0"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4"/>
        <w:gridCol w:w="2849"/>
        <w:gridCol w:w="2774"/>
        <w:gridCol w:w="2067"/>
      </w:tblGrid>
      <w:tr w:rsidR="007A451C" w14:paraId="6F41F1DD" w14:textId="77777777" w:rsidTr="00052375">
        <w:trPr>
          <w:cnfStyle w:val="100000000000" w:firstRow="1" w:lastRow="0" w:firstColumn="0" w:lastColumn="0" w:oddVBand="0" w:evenVBand="0" w:oddHBand="0" w:evenHBand="0" w:firstRowFirstColumn="0" w:firstRowLastColumn="0" w:lastRowFirstColumn="0" w:lastRowLastColumn="0"/>
          <w:cantSplit/>
          <w:trHeight w:val="265"/>
        </w:trPr>
        <w:tc>
          <w:tcPr>
            <w:cnfStyle w:val="001000000100" w:firstRow="0" w:lastRow="0" w:firstColumn="1" w:lastColumn="0" w:oddVBand="0" w:evenVBand="0" w:oddHBand="0" w:evenHBand="0" w:firstRowFirstColumn="1"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11EAAEB7" w14:textId="77777777" w:rsidR="007A451C" w:rsidRDefault="007A451C" w:rsidP="00312144">
            <w:pPr>
              <w:jc w:val="center"/>
            </w:pPr>
            <w:r>
              <w:t>Plataforma</w:t>
            </w:r>
          </w:p>
        </w:tc>
        <w:tc>
          <w:tcPr>
            <w:tcW w:w="0" w:type="auto"/>
            <w:tcBorders>
              <w:top w:val="none" w:sz="0" w:space="0" w:color="auto"/>
              <w:left w:val="none" w:sz="0" w:space="0" w:color="auto"/>
              <w:right w:val="none" w:sz="0" w:space="0" w:color="auto"/>
            </w:tcBorders>
          </w:tcPr>
          <w:p w14:paraId="733D6DC8" w14:textId="77777777" w:rsidR="007A451C" w:rsidRPr="007A451C" w:rsidRDefault="007A451C" w:rsidP="00312144">
            <w:pPr>
              <w:jc w:val="center"/>
              <w:cnfStyle w:val="100000000000" w:firstRow="1" w:lastRow="0" w:firstColumn="0" w:lastColumn="0" w:oddVBand="0" w:evenVBand="0" w:oddHBand="0" w:evenHBand="0" w:firstRowFirstColumn="0" w:firstRowLastColumn="0" w:lastRowFirstColumn="0" w:lastRowLastColumn="0"/>
              <w:rPr>
                <w:i/>
                <w:iCs/>
              </w:rPr>
            </w:pPr>
            <w:r w:rsidRPr="007A451C">
              <w:rPr>
                <w:i/>
                <w:iCs/>
              </w:rPr>
              <w:t>Ventajas</w:t>
            </w:r>
          </w:p>
        </w:tc>
        <w:tc>
          <w:tcPr>
            <w:tcW w:w="0" w:type="auto"/>
            <w:tcBorders>
              <w:top w:val="none" w:sz="0" w:space="0" w:color="auto"/>
              <w:left w:val="none" w:sz="0" w:space="0" w:color="auto"/>
              <w:right w:val="none" w:sz="0" w:space="0" w:color="auto"/>
            </w:tcBorders>
          </w:tcPr>
          <w:p w14:paraId="16A9808E" w14:textId="77777777" w:rsidR="007A451C" w:rsidRPr="007A451C" w:rsidRDefault="007A451C" w:rsidP="00312144">
            <w:pPr>
              <w:jc w:val="center"/>
              <w:cnfStyle w:val="100000000000" w:firstRow="1" w:lastRow="0" w:firstColumn="0" w:lastColumn="0" w:oddVBand="0" w:evenVBand="0" w:oddHBand="0" w:evenHBand="0" w:firstRowFirstColumn="0" w:firstRowLastColumn="0" w:lastRowFirstColumn="0" w:lastRowLastColumn="0"/>
              <w:rPr>
                <w:i/>
                <w:iCs/>
              </w:rPr>
            </w:pPr>
            <w:r w:rsidRPr="007A451C">
              <w:rPr>
                <w:i/>
                <w:iCs/>
              </w:rPr>
              <w:t>Inconvenientes</w:t>
            </w:r>
          </w:p>
        </w:tc>
        <w:tc>
          <w:tcPr>
            <w:tcW w:w="0" w:type="auto"/>
            <w:tcBorders>
              <w:top w:val="none" w:sz="0" w:space="0" w:color="auto"/>
              <w:left w:val="none" w:sz="0" w:space="0" w:color="auto"/>
              <w:right w:val="none" w:sz="0" w:space="0" w:color="auto"/>
            </w:tcBorders>
          </w:tcPr>
          <w:p w14:paraId="7FB57477" w14:textId="77777777" w:rsidR="007A451C" w:rsidRPr="007A451C" w:rsidRDefault="007A451C" w:rsidP="00312144">
            <w:pPr>
              <w:jc w:val="center"/>
              <w:cnfStyle w:val="100000000000" w:firstRow="1" w:lastRow="0" w:firstColumn="0" w:lastColumn="0" w:oddVBand="0" w:evenVBand="0" w:oddHBand="0" w:evenHBand="0" w:firstRowFirstColumn="0" w:firstRowLastColumn="0" w:lastRowFirstColumn="0" w:lastRowLastColumn="0"/>
              <w:rPr>
                <w:i/>
                <w:iCs/>
              </w:rPr>
            </w:pPr>
            <w:r w:rsidRPr="007A451C">
              <w:rPr>
                <w:i/>
                <w:iCs/>
              </w:rPr>
              <w:t>Precio</w:t>
            </w:r>
          </w:p>
        </w:tc>
      </w:tr>
      <w:tr w:rsidR="00052375" w:rsidRPr="009813B2" w14:paraId="1DE3E41F" w14:textId="77777777" w:rsidTr="00016129">
        <w:trPr>
          <w:cnfStyle w:val="000000100000" w:firstRow="0" w:lastRow="0" w:firstColumn="0" w:lastColumn="0" w:oddVBand="0" w:evenVBand="0" w:oddHBand="1" w:evenHBand="0" w:firstRowFirstColumn="0" w:firstRowLastColumn="0" w:lastRowFirstColumn="0" w:lastRowLastColumn="0"/>
          <w:cantSplit/>
          <w:trHeight w:val="4965"/>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tcPr>
          <w:p w14:paraId="1AA4B3AC" w14:textId="77777777" w:rsidR="00000874" w:rsidRDefault="00000874" w:rsidP="00000874">
            <w:pPr>
              <w:jc w:val="center"/>
              <w:rPr>
                <w:i w:val="0"/>
                <w:iCs w:val="0"/>
              </w:rPr>
            </w:pPr>
          </w:p>
          <w:p w14:paraId="3B8D812F" w14:textId="77777777" w:rsidR="00000874" w:rsidRDefault="00000874" w:rsidP="00000874">
            <w:pPr>
              <w:jc w:val="center"/>
              <w:rPr>
                <w:i w:val="0"/>
                <w:iCs w:val="0"/>
              </w:rPr>
            </w:pPr>
            <w:r>
              <w:t>WALLET</w:t>
            </w:r>
          </w:p>
          <w:p w14:paraId="28D750E3" w14:textId="3EA1CEA7" w:rsidR="00000874" w:rsidRPr="007A451C" w:rsidRDefault="00000874" w:rsidP="00000874">
            <w:pPr>
              <w:jc w:val="center"/>
              <w:rPr>
                <w:b/>
                <w:bCs/>
              </w:rPr>
            </w:pPr>
            <w:r>
              <w:rPr>
                <w:noProof/>
              </w:rPr>
              <w:drawing>
                <wp:anchor distT="0" distB="0" distL="114300" distR="114300" simplePos="0" relativeHeight="251646976" behindDoc="0" locked="0" layoutInCell="1" allowOverlap="1" wp14:anchorId="6081A9B1" wp14:editId="35AE6294">
                  <wp:simplePos x="0" y="0"/>
                  <wp:positionH relativeFrom="column">
                    <wp:posOffset>-10795</wp:posOffset>
                  </wp:positionH>
                  <wp:positionV relativeFrom="paragraph">
                    <wp:posOffset>1163955</wp:posOffset>
                  </wp:positionV>
                  <wp:extent cx="1078230" cy="1025525"/>
                  <wp:effectExtent l="0" t="0" r="0" b="0"/>
                  <wp:wrapTopAndBottom/>
                  <wp:docPr id="1440857759"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967278" name="Imagen 1" descr="Icono&#10;&#10;Descripción generada automáticamente"/>
                          <pic:cNvPicPr>
                            <a:picLocks noChangeAspect="1" noChangeArrowheads="1"/>
                          </pic:cNvPicPr>
                        </pic:nvPicPr>
                        <pic:blipFill rotWithShape="1">
                          <a:blip r:embed="rId17" cstate="print">
                            <a:extLst>
                              <a:ext uri="{BEBA8EAE-BF5A-486C-A8C5-ECC9F3942E4B}">
                                <a14:imgProps xmlns:a14="http://schemas.microsoft.com/office/drawing/2010/main">
                                  <a14:imgLayer r:embed="rId18">
                                    <a14:imgEffect>
                                      <a14:backgroundRemoval t="10000" b="90000" l="10000" r="90000"/>
                                    </a14:imgEffect>
                                  </a14:imgLayer>
                                </a14:imgProps>
                              </a:ext>
                              <a:ext uri="{28A0092B-C50C-407E-A947-70E740481C1C}">
                                <a14:useLocalDpi xmlns:a14="http://schemas.microsoft.com/office/drawing/2010/main" val="0"/>
                              </a:ext>
                            </a:extLst>
                          </a:blip>
                          <a:srcRect l="26984" t="8571" r="27163" b="8245"/>
                          <a:stretch/>
                        </pic:blipFill>
                        <pic:spPr bwMode="auto">
                          <a:xfrm>
                            <a:off x="0" y="0"/>
                            <a:ext cx="1078230" cy="10255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0" w:type="auto"/>
          </w:tcPr>
          <w:p w14:paraId="6B6017A3" w14:textId="77777777" w:rsidR="00000874" w:rsidRPr="00000874" w:rsidRDefault="00000874" w:rsidP="00000874">
            <w:pPr>
              <w:jc w:val="left"/>
              <w:cnfStyle w:val="000000100000" w:firstRow="0" w:lastRow="0" w:firstColumn="0" w:lastColumn="0" w:oddVBand="0" w:evenVBand="0" w:oddHBand="1" w:evenHBand="0" w:firstRowFirstColumn="0" w:firstRowLastColumn="0" w:lastRowFirstColumn="0" w:lastRowLastColumn="0"/>
              <w:rPr>
                <w:color w:val="000000" w:themeColor="text1"/>
              </w:rPr>
            </w:pPr>
          </w:p>
          <w:p w14:paraId="6077C977" w14:textId="77777777" w:rsidR="00000874" w:rsidRPr="00000874" w:rsidRDefault="00000874" w:rsidP="00000874">
            <w:pPr>
              <w:numPr>
                <w:ilvl w:val="0"/>
                <w:numId w:val="16"/>
              </w:numPr>
              <w:jc w:val="left"/>
              <w:cnfStyle w:val="000000100000" w:firstRow="0" w:lastRow="0" w:firstColumn="0" w:lastColumn="0" w:oddVBand="0" w:evenVBand="0" w:oddHBand="1" w:evenHBand="0" w:firstRowFirstColumn="0" w:firstRowLastColumn="0" w:lastRowFirstColumn="0" w:lastRowLastColumn="0"/>
              <w:rPr>
                <w:color w:val="000000" w:themeColor="text1"/>
              </w:rPr>
            </w:pPr>
            <w:r w:rsidRPr="00000874">
              <w:rPr>
                <w:b/>
                <w:bCs/>
                <w:color w:val="000000" w:themeColor="text1"/>
              </w:rPr>
              <w:t>Categorización de gastos automática (algoritmo de aprendizaje automático)</w:t>
            </w:r>
            <w:r w:rsidRPr="00000874">
              <w:rPr>
                <w:color w:val="000000" w:themeColor="text1"/>
              </w:rPr>
              <w:t>: Facilita el seguimiento de los gastos.</w:t>
            </w:r>
          </w:p>
          <w:p w14:paraId="6E78C0CE" w14:textId="77777777" w:rsidR="00000874" w:rsidRPr="00000874" w:rsidRDefault="00000874" w:rsidP="00000874">
            <w:pPr>
              <w:ind w:left="720"/>
              <w:jc w:val="left"/>
              <w:cnfStyle w:val="000000100000" w:firstRow="0" w:lastRow="0" w:firstColumn="0" w:lastColumn="0" w:oddVBand="0" w:evenVBand="0" w:oddHBand="1" w:evenHBand="0" w:firstRowFirstColumn="0" w:firstRowLastColumn="0" w:lastRowFirstColumn="0" w:lastRowLastColumn="0"/>
              <w:rPr>
                <w:color w:val="000000" w:themeColor="text1"/>
              </w:rPr>
            </w:pPr>
          </w:p>
          <w:p w14:paraId="2989923A" w14:textId="77777777" w:rsidR="00000874" w:rsidRPr="00000874" w:rsidRDefault="00000874" w:rsidP="00000874">
            <w:pPr>
              <w:numPr>
                <w:ilvl w:val="0"/>
                <w:numId w:val="16"/>
              </w:numPr>
              <w:jc w:val="left"/>
              <w:cnfStyle w:val="000000100000" w:firstRow="0" w:lastRow="0" w:firstColumn="0" w:lastColumn="0" w:oddVBand="0" w:evenVBand="0" w:oddHBand="1" w:evenHBand="0" w:firstRowFirstColumn="0" w:firstRowLastColumn="0" w:lastRowFirstColumn="0" w:lastRowLastColumn="0"/>
              <w:rPr>
                <w:color w:val="000000" w:themeColor="text1"/>
              </w:rPr>
            </w:pPr>
            <w:r w:rsidRPr="00000874">
              <w:rPr>
                <w:b/>
                <w:bCs/>
                <w:color w:val="000000" w:themeColor="text1"/>
              </w:rPr>
              <w:t>Versión Web</w:t>
            </w:r>
            <w:r w:rsidRPr="00000874">
              <w:rPr>
                <w:color w:val="000000" w:themeColor="text1"/>
              </w:rPr>
              <w:t>: Hace que la aplicación sea accesible desde cualquier dispositivo.</w:t>
            </w:r>
          </w:p>
          <w:p w14:paraId="1DBB8A6C" w14:textId="77777777" w:rsidR="00000874" w:rsidRPr="00000874" w:rsidRDefault="00000874" w:rsidP="00000874">
            <w:pPr>
              <w:ind w:left="720"/>
              <w:jc w:val="left"/>
              <w:cnfStyle w:val="000000100000" w:firstRow="0" w:lastRow="0" w:firstColumn="0" w:lastColumn="0" w:oddVBand="0" w:evenVBand="0" w:oddHBand="1" w:evenHBand="0" w:firstRowFirstColumn="0" w:firstRowLastColumn="0" w:lastRowFirstColumn="0" w:lastRowLastColumn="0"/>
              <w:rPr>
                <w:color w:val="000000" w:themeColor="text1"/>
              </w:rPr>
            </w:pPr>
          </w:p>
          <w:p w14:paraId="3EBA126C" w14:textId="77777777" w:rsidR="00000874" w:rsidRPr="00000874" w:rsidRDefault="00000874" w:rsidP="00000874">
            <w:pPr>
              <w:numPr>
                <w:ilvl w:val="0"/>
                <w:numId w:val="16"/>
              </w:numPr>
              <w:jc w:val="left"/>
              <w:cnfStyle w:val="000000100000" w:firstRow="0" w:lastRow="0" w:firstColumn="0" w:lastColumn="0" w:oddVBand="0" w:evenVBand="0" w:oddHBand="1" w:evenHBand="0" w:firstRowFirstColumn="0" w:firstRowLastColumn="0" w:lastRowFirstColumn="0" w:lastRowLastColumn="0"/>
              <w:rPr>
                <w:color w:val="000000" w:themeColor="text1"/>
              </w:rPr>
            </w:pPr>
            <w:r w:rsidRPr="00000874">
              <w:rPr>
                <w:b/>
                <w:bCs/>
                <w:color w:val="000000" w:themeColor="text1"/>
              </w:rPr>
              <w:t>Posibilidad de no vincular la cuenta del banco</w:t>
            </w:r>
            <w:r w:rsidRPr="00000874">
              <w:rPr>
                <w:color w:val="000000" w:themeColor="text1"/>
              </w:rPr>
              <w:t>: Ofrece flexibilidad a los usuarios que prefieren no compartir sus credenciales bancarias.</w:t>
            </w:r>
          </w:p>
          <w:p w14:paraId="0585D475" w14:textId="77777777" w:rsidR="00000874" w:rsidRPr="00000874" w:rsidRDefault="00000874" w:rsidP="00000874">
            <w:pPr>
              <w:ind w:left="720"/>
              <w:jc w:val="left"/>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0" w:type="auto"/>
          </w:tcPr>
          <w:p w14:paraId="03619420" w14:textId="77777777" w:rsidR="00000874" w:rsidRPr="00000874" w:rsidRDefault="00000874" w:rsidP="00000874">
            <w:pPr>
              <w:jc w:val="left"/>
              <w:cnfStyle w:val="000000100000" w:firstRow="0" w:lastRow="0" w:firstColumn="0" w:lastColumn="0" w:oddVBand="0" w:evenVBand="0" w:oddHBand="1" w:evenHBand="0" w:firstRowFirstColumn="0" w:firstRowLastColumn="0" w:lastRowFirstColumn="0" w:lastRowLastColumn="0"/>
              <w:rPr>
                <w:color w:val="000000" w:themeColor="text1"/>
              </w:rPr>
            </w:pPr>
          </w:p>
          <w:p w14:paraId="517C4FC3" w14:textId="77777777" w:rsidR="00000874" w:rsidRPr="00000874" w:rsidRDefault="00000874" w:rsidP="00000874">
            <w:pPr>
              <w:numPr>
                <w:ilvl w:val="0"/>
                <w:numId w:val="17"/>
              </w:numPr>
              <w:jc w:val="left"/>
              <w:cnfStyle w:val="000000100000" w:firstRow="0" w:lastRow="0" w:firstColumn="0" w:lastColumn="0" w:oddVBand="0" w:evenVBand="0" w:oddHBand="1" w:evenHBand="0" w:firstRowFirstColumn="0" w:firstRowLastColumn="0" w:lastRowFirstColumn="0" w:lastRowLastColumn="0"/>
              <w:rPr>
                <w:color w:val="000000" w:themeColor="text1"/>
              </w:rPr>
            </w:pPr>
            <w:r w:rsidRPr="00000874">
              <w:rPr>
                <w:b/>
                <w:bCs/>
                <w:color w:val="000000" w:themeColor="text1"/>
              </w:rPr>
              <w:t>Gráficas poco intuitivas</w:t>
            </w:r>
            <w:r w:rsidRPr="00000874">
              <w:rPr>
                <w:color w:val="000000" w:themeColor="text1"/>
              </w:rPr>
              <w:t>: Puede dificultar la comprensión de los datos financieros.</w:t>
            </w:r>
          </w:p>
          <w:p w14:paraId="290CD843" w14:textId="77777777" w:rsidR="00000874" w:rsidRPr="00000874" w:rsidRDefault="00000874" w:rsidP="00000874">
            <w:pPr>
              <w:ind w:left="720"/>
              <w:jc w:val="left"/>
              <w:cnfStyle w:val="000000100000" w:firstRow="0" w:lastRow="0" w:firstColumn="0" w:lastColumn="0" w:oddVBand="0" w:evenVBand="0" w:oddHBand="1" w:evenHBand="0" w:firstRowFirstColumn="0" w:firstRowLastColumn="0" w:lastRowFirstColumn="0" w:lastRowLastColumn="0"/>
              <w:rPr>
                <w:color w:val="000000" w:themeColor="text1"/>
              </w:rPr>
            </w:pPr>
          </w:p>
          <w:p w14:paraId="6CD155CF" w14:textId="77777777" w:rsidR="00000874" w:rsidRPr="00000874" w:rsidRDefault="00000874" w:rsidP="00000874">
            <w:pPr>
              <w:numPr>
                <w:ilvl w:val="0"/>
                <w:numId w:val="17"/>
              </w:numPr>
              <w:jc w:val="left"/>
              <w:cnfStyle w:val="000000100000" w:firstRow="0" w:lastRow="0" w:firstColumn="0" w:lastColumn="0" w:oddVBand="0" w:evenVBand="0" w:oddHBand="1" w:evenHBand="0" w:firstRowFirstColumn="0" w:firstRowLastColumn="0" w:lastRowFirstColumn="0" w:lastRowLastColumn="0"/>
              <w:rPr>
                <w:color w:val="000000" w:themeColor="text1"/>
              </w:rPr>
            </w:pPr>
            <w:r w:rsidRPr="00000874">
              <w:rPr>
                <w:b/>
                <w:bCs/>
                <w:color w:val="000000" w:themeColor="text1"/>
              </w:rPr>
              <w:t>No incluye la posibilidad de crear categorías ni eliminarlas</w:t>
            </w:r>
            <w:r w:rsidRPr="00000874">
              <w:rPr>
                <w:color w:val="000000" w:themeColor="text1"/>
              </w:rPr>
              <w:t>: Limita la personalización de la aplicación.</w:t>
            </w:r>
          </w:p>
          <w:p w14:paraId="35D5CD60" w14:textId="77777777" w:rsidR="00000874" w:rsidRPr="00000874" w:rsidRDefault="00000874" w:rsidP="00000874">
            <w:pPr>
              <w:ind w:left="720"/>
              <w:jc w:val="left"/>
              <w:cnfStyle w:val="000000100000" w:firstRow="0" w:lastRow="0" w:firstColumn="0" w:lastColumn="0" w:oddVBand="0" w:evenVBand="0" w:oddHBand="1" w:evenHBand="0" w:firstRowFirstColumn="0" w:firstRowLastColumn="0" w:lastRowFirstColumn="0" w:lastRowLastColumn="0"/>
              <w:rPr>
                <w:color w:val="000000" w:themeColor="text1"/>
              </w:rPr>
            </w:pPr>
          </w:p>
          <w:p w14:paraId="6634BA5C" w14:textId="77777777" w:rsidR="00000874" w:rsidRPr="00000874" w:rsidRDefault="00000874" w:rsidP="00000874">
            <w:pPr>
              <w:numPr>
                <w:ilvl w:val="0"/>
                <w:numId w:val="17"/>
              </w:numPr>
              <w:jc w:val="left"/>
              <w:cnfStyle w:val="000000100000" w:firstRow="0" w:lastRow="0" w:firstColumn="0" w:lastColumn="0" w:oddVBand="0" w:evenVBand="0" w:oddHBand="1" w:evenHBand="0" w:firstRowFirstColumn="0" w:firstRowLastColumn="0" w:lastRowFirstColumn="0" w:lastRowLastColumn="0"/>
              <w:rPr>
                <w:color w:val="000000" w:themeColor="text1"/>
              </w:rPr>
            </w:pPr>
            <w:r w:rsidRPr="00000874">
              <w:rPr>
                <w:b/>
                <w:bCs/>
                <w:color w:val="000000" w:themeColor="text1"/>
              </w:rPr>
              <w:t>Falla en pagos compartidos</w:t>
            </w:r>
            <w:r w:rsidRPr="00000874">
              <w:rPr>
                <w:color w:val="000000" w:themeColor="text1"/>
              </w:rPr>
              <w:t>: Puede causar problemas al dividir los gastos con otros.</w:t>
            </w:r>
          </w:p>
          <w:p w14:paraId="692B9125" w14:textId="77777777" w:rsidR="00000874" w:rsidRPr="00000874" w:rsidRDefault="00000874" w:rsidP="00000874">
            <w:pPr>
              <w:jc w:val="left"/>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0" w:type="auto"/>
          </w:tcPr>
          <w:p w14:paraId="0FDE3723" w14:textId="77777777" w:rsidR="00000874" w:rsidRPr="00000874" w:rsidRDefault="00000874" w:rsidP="00000874">
            <w:pPr>
              <w:jc w:val="left"/>
              <w:cnfStyle w:val="000000100000" w:firstRow="0" w:lastRow="0" w:firstColumn="0" w:lastColumn="0" w:oddVBand="0" w:evenVBand="0" w:oddHBand="1" w:evenHBand="0" w:firstRowFirstColumn="0" w:firstRowLastColumn="0" w:lastRowFirstColumn="0" w:lastRowLastColumn="0"/>
              <w:rPr>
                <w:color w:val="000000" w:themeColor="text1"/>
              </w:rPr>
            </w:pPr>
          </w:p>
          <w:p w14:paraId="5AF5F9C7" w14:textId="77777777" w:rsidR="00000874" w:rsidRPr="00000874" w:rsidRDefault="00000874" w:rsidP="00000874">
            <w:pPr>
              <w:jc w:val="left"/>
              <w:cnfStyle w:val="000000100000" w:firstRow="0" w:lastRow="0" w:firstColumn="0" w:lastColumn="0" w:oddVBand="0" w:evenVBand="0" w:oddHBand="1" w:evenHBand="0" w:firstRowFirstColumn="0" w:firstRowLastColumn="0" w:lastRowFirstColumn="0" w:lastRowLastColumn="0"/>
              <w:rPr>
                <w:color w:val="000000" w:themeColor="text1"/>
              </w:rPr>
            </w:pPr>
          </w:p>
          <w:p w14:paraId="297C2CBF" w14:textId="77777777" w:rsidR="00000874" w:rsidRPr="00000874" w:rsidRDefault="00000874" w:rsidP="00000874">
            <w:pPr>
              <w:jc w:val="left"/>
              <w:cnfStyle w:val="000000100000" w:firstRow="0" w:lastRow="0" w:firstColumn="0" w:lastColumn="0" w:oddVBand="0" w:evenVBand="0" w:oddHBand="1" w:evenHBand="0" w:firstRowFirstColumn="0" w:firstRowLastColumn="0" w:lastRowFirstColumn="0" w:lastRowLastColumn="0"/>
              <w:rPr>
                <w:color w:val="000000" w:themeColor="text1"/>
              </w:rPr>
            </w:pPr>
          </w:p>
          <w:p w14:paraId="1BCD72FB" w14:textId="77777777" w:rsidR="00000874" w:rsidRPr="00000874" w:rsidRDefault="00000874" w:rsidP="00000874">
            <w:pPr>
              <w:jc w:val="left"/>
              <w:cnfStyle w:val="000000100000" w:firstRow="0" w:lastRow="0" w:firstColumn="0" w:lastColumn="0" w:oddVBand="0" w:evenVBand="0" w:oddHBand="1" w:evenHBand="0" w:firstRowFirstColumn="0" w:firstRowLastColumn="0" w:lastRowFirstColumn="0" w:lastRowLastColumn="0"/>
              <w:rPr>
                <w:color w:val="000000" w:themeColor="text1"/>
              </w:rPr>
            </w:pPr>
          </w:p>
          <w:p w14:paraId="33C0C79F" w14:textId="77777777" w:rsidR="00000874" w:rsidRPr="00000874" w:rsidRDefault="00000874" w:rsidP="00000874">
            <w:pPr>
              <w:jc w:val="left"/>
              <w:cnfStyle w:val="000000100000" w:firstRow="0" w:lastRow="0" w:firstColumn="0" w:lastColumn="0" w:oddVBand="0" w:evenVBand="0" w:oddHBand="1" w:evenHBand="0" w:firstRowFirstColumn="0" w:firstRowLastColumn="0" w:lastRowFirstColumn="0" w:lastRowLastColumn="0"/>
              <w:rPr>
                <w:color w:val="000000" w:themeColor="text1"/>
              </w:rPr>
            </w:pPr>
          </w:p>
          <w:p w14:paraId="05B700B2" w14:textId="77777777" w:rsidR="00000874" w:rsidRPr="00000874" w:rsidRDefault="00000874" w:rsidP="00000874">
            <w:pPr>
              <w:jc w:val="left"/>
              <w:cnfStyle w:val="000000100000" w:firstRow="0" w:lastRow="0" w:firstColumn="0" w:lastColumn="0" w:oddVBand="0" w:evenVBand="0" w:oddHBand="1" w:evenHBand="0" w:firstRowFirstColumn="0" w:firstRowLastColumn="0" w:lastRowFirstColumn="0" w:lastRowLastColumn="0"/>
              <w:rPr>
                <w:color w:val="000000" w:themeColor="text1"/>
              </w:rPr>
            </w:pPr>
          </w:p>
          <w:p w14:paraId="58A26FA6" w14:textId="77777777" w:rsidR="00000874" w:rsidRPr="00000874" w:rsidRDefault="00000874" w:rsidP="00000874">
            <w:pPr>
              <w:jc w:val="left"/>
              <w:cnfStyle w:val="000000100000" w:firstRow="0" w:lastRow="0" w:firstColumn="0" w:lastColumn="0" w:oddVBand="0" w:evenVBand="0" w:oddHBand="1" w:evenHBand="0" w:firstRowFirstColumn="0" w:firstRowLastColumn="0" w:lastRowFirstColumn="0" w:lastRowLastColumn="0"/>
              <w:rPr>
                <w:color w:val="000000" w:themeColor="text1"/>
              </w:rPr>
            </w:pPr>
          </w:p>
          <w:p w14:paraId="6AA21BFA" w14:textId="77777777" w:rsidR="00000874" w:rsidRPr="00000874" w:rsidRDefault="00000874" w:rsidP="00000874">
            <w:pPr>
              <w:numPr>
                <w:ilvl w:val="0"/>
                <w:numId w:val="23"/>
              </w:numPr>
              <w:jc w:val="left"/>
              <w:cnfStyle w:val="000000100000" w:firstRow="0" w:lastRow="0" w:firstColumn="0" w:lastColumn="0" w:oddVBand="0" w:evenVBand="0" w:oddHBand="1" w:evenHBand="0" w:firstRowFirstColumn="0" w:firstRowLastColumn="0" w:lastRowFirstColumn="0" w:lastRowLastColumn="0"/>
              <w:rPr>
                <w:color w:val="000000" w:themeColor="text1"/>
              </w:rPr>
            </w:pPr>
            <w:r w:rsidRPr="00000874">
              <w:rPr>
                <w:color w:val="000000" w:themeColor="text1"/>
              </w:rPr>
              <w:t>Versión gratuita.</w:t>
            </w:r>
          </w:p>
          <w:p w14:paraId="68183C81" w14:textId="77777777" w:rsidR="00000874" w:rsidRPr="00000874" w:rsidRDefault="00000874" w:rsidP="00000874">
            <w:pPr>
              <w:ind w:left="720"/>
              <w:jc w:val="left"/>
              <w:cnfStyle w:val="000000100000" w:firstRow="0" w:lastRow="0" w:firstColumn="0" w:lastColumn="0" w:oddVBand="0" w:evenVBand="0" w:oddHBand="1" w:evenHBand="0" w:firstRowFirstColumn="0" w:firstRowLastColumn="0" w:lastRowFirstColumn="0" w:lastRowLastColumn="0"/>
              <w:rPr>
                <w:color w:val="000000" w:themeColor="text1"/>
              </w:rPr>
            </w:pPr>
          </w:p>
          <w:p w14:paraId="04D61648" w14:textId="77777777" w:rsidR="00000874" w:rsidRPr="00000874" w:rsidRDefault="00000874" w:rsidP="00000874">
            <w:pPr>
              <w:numPr>
                <w:ilvl w:val="0"/>
                <w:numId w:val="23"/>
              </w:numPr>
              <w:jc w:val="left"/>
              <w:cnfStyle w:val="000000100000" w:firstRow="0" w:lastRow="0" w:firstColumn="0" w:lastColumn="0" w:oddVBand="0" w:evenVBand="0" w:oddHBand="1" w:evenHBand="0" w:firstRowFirstColumn="0" w:firstRowLastColumn="0" w:lastRowFirstColumn="0" w:lastRowLastColumn="0"/>
              <w:rPr>
                <w:color w:val="000000" w:themeColor="text1"/>
              </w:rPr>
            </w:pPr>
            <w:r w:rsidRPr="00000874">
              <w:rPr>
                <w:color w:val="000000" w:themeColor="text1"/>
              </w:rPr>
              <w:t>29.99€ de por vida.</w:t>
            </w:r>
          </w:p>
          <w:p w14:paraId="24216D79" w14:textId="77777777" w:rsidR="00000874" w:rsidRPr="00000874" w:rsidRDefault="00000874" w:rsidP="00000874">
            <w:pPr>
              <w:pStyle w:val="Prrafodelista"/>
              <w:cnfStyle w:val="000000100000" w:firstRow="0" w:lastRow="0" w:firstColumn="0" w:lastColumn="0" w:oddVBand="0" w:evenVBand="0" w:oddHBand="1" w:evenHBand="0" w:firstRowFirstColumn="0" w:firstRowLastColumn="0" w:lastRowFirstColumn="0" w:lastRowLastColumn="0"/>
              <w:rPr>
                <w:color w:val="000000" w:themeColor="text1"/>
              </w:rPr>
            </w:pPr>
          </w:p>
          <w:p w14:paraId="31717FF8" w14:textId="77777777" w:rsidR="00000874" w:rsidRPr="00000874" w:rsidRDefault="00000874" w:rsidP="00000874">
            <w:pPr>
              <w:numPr>
                <w:ilvl w:val="0"/>
                <w:numId w:val="23"/>
              </w:numPr>
              <w:jc w:val="left"/>
              <w:cnfStyle w:val="000000100000" w:firstRow="0" w:lastRow="0" w:firstColumn="0" w:lastColumn="0" w:oddVBand="0" w:evenVBand="0" w:oddHBand="1" w:evenHBand="0" w:firstRowFirstColumn="0" w:firstRowLastColumn="0" w:lastRowFirstColumn="0" w:lastRowLastColumn="0"/>
              <w:rPr>
                <w:color w:val="000000" w:themeColor="text1"/>
              </w:rPr>
            </w:pPr>
            <w:r w:rsidRPr="00000874">
              <w:rPr>
                <w:color w:val="000000" w:themeColor="text1"/>
              </w:rPr>
              <w:t>3.99€ mensuales.</w:t>
            </w:r>
          </w:p>
          <w:p w14:paraId="6A470BBB" w14:textId="77777777" w:rsidR="00000874" w:rsidRPr="00000874" w:rsidRDefault="00000874" w:rsidP="00000874">
            <w:pPr>
              <w:ind w:left="720"/>
              <w:jc w:val="left"/>
              <w:cnfStyle w:val="000000100000" w:firstRow="0" w:lastRow="0" w:firstColumn="0" w:lastColumn="0" w:oddVBand="0" w:evenVBand="0" w:oddHBand="1" w:evenHBand="0" w:firstRowFirstColumn="0" w:firstRowLastColumn="0" w:lastRowFirstColumn="0" w:lastRowLastColumn="0"/>
              <w:rPr>
                <w:color w:val="000000" w:themeColor="text1"/>
              </w:rPr>
            </w:pPr>
          </w:p>
          <w:p w14:paraId="0AB35C2D" w14:textId="4299FF71" w:rsidR="00000874" w:rsidRPr="00000874" w:rsidRDefault="00000874" w:rsidP="00F81318">
            <w:pPr>
              <w:keepNext/>
              <w:numPr>
                <w:ilvl w:val="0"/>
                <w:numId w:val="23"/>
              </w:numPr>
              <w:jc w:val="left"/>
              <w:cnfStyle w:val="000000100000" w:firstRow="0" w:lastRow="0" w:firstColumn="0" w:lastColumn="0" w:oddVBand="0" w:evenVBand="0" w:oddHBand="1" w:evenHBand="0" w:firstRowFirstColumn="0" w:firstRowLastColumn="0" w:lastRowFirstColumn="0" w:lastRowLastColumn="0"/>
              <w:rPr>
                <w:b/>
                <w:bCs/>
                <w:i/>
                <w:iCs/>
                <w:color w:val="000000" w:themeColor="text1"/>
              </w:rPr>
            </w:pPr>
            <w:r w:rsidRPr="00000874">
              <w:rPr>
                <w:color w:val="000000" w:themeColor="text1"/>
              </w:rPr>
              <w:t>19.99€ anuales.</w:t>
            </w:r>
          </w:p>
        </w:tc>
      </w:tr>
    </w:tbl>
    <w:p w14:paraId="2EAB440A" w14:textId="530EE385" w:rsidR="00F81318" w:rsidRDefault="00F81318">
      <w:pPr>
        <w:pStyle w:val="Descripcin"/>
      </w:pPr>
      <w:bookmarkStart w:id="13" w:name="_Toc164970463"/>
      <w:r>
        <w:t xml:space="preserve">Tabla </w:t>
      </w:r>
      <w:r w:rsidR="006710C2">
        <w:fldChar w:fldCharType="begin"/>
      </w:r>
      <w:r w:rsidR="006710C2">
        <w:instrText xml:space="preserve"> SEQ Tabla \* ARABIC </w:instrText>
      </w:r>
      <w:r w:rsidR="006710C2">
        <w:fldChar w:fldCharType="separate"/>
      </w:r>
      <w:r w:rsidR="002B072B">
        <w:rPr>
          <w:noProof/>
        </w:rPr>
        <w:t>2</w:t>
      </w:r>
      <w:r w:rsidR="006710C2">
        <w:fldChar w:fldCharType="end"/>
      </w:r>
      <w:r>
        <w:t xml:space="preserve">: Soluciones </w:t>
      </w:r>
      <w:r w:rsidR="001E66D1">
        <w:t>e</w:t>
      </w:r>
      <w:r>
        <w:t xml:space="preserve">xistentes, </w:t>
      </w:r>
      <w:proofErr w:type="spellStart"/>
      <w:r>
        <w:t>Wallet</w:t>
      </w:r>
      <w:proofErr w:type="spellEnd"/>
      <w:r>
        <w:t xml:space="preserve"> - Elaboración propia</w:t>
      </w:r>
      <w:bookmarkEnd w:id="13"/>
    </w:p>
    <w:p w14:paraId="5A1E01EB" w14:textId="3B74C067" w:rsidR="00791154" w:rsidRDefault="00791154">
      <w:pPr>
        <w:jc w:val="left"/>
      </w:pPr>
      <w:r>
        <w:br w:type="page"/>
      </w:r>
    </w:p>
    <w:p w14:paraId="443B4241" w14:textId="01BA42B9" w:rsidR="00BC5250" w:rsidRDefault="0034273B" w:rsidP="00791154">
      <w:pPr>
        <w:pStyle w:val="Ttulo3"/>
      </w:pPr>
      <w:bookmarkStart w:id="14" w:name="_Toc164970410"/>
      <w:r>
        <w:lastRenderedPageBreak/>
        <w:t>YNAB (</w:t>
      </w:r>
      <w:proofErr w:type="spellStart"/>
      <w:r>
        <w:t>You</w:t>
      </w:r>
      <w:proofErr w:type="spellEnd"/>
      <w:r>
        <w:t xml:space="preserve"> </w:t>
      </w:r>
      <w:proofErr w:type="spellStart"/>
      <w:r>
        <w:t>Need</w:t>
      </w:r>
      <w:proofErr w:type="spellEnd"/>
      <w:r>
        <w:t xml:space="preserve"> A Budget)</w:t>
      </w:r>
      <w:bookmarkEnd w:id="14"/>
    </w:p>
    <w:p w14:paraId="1438175C" w14:textId="5CA1BAE2" w:rsidR="0034273B" w:rsidRDefault="0034273B" w:rsidP="00EF10BB">
      <w:pPr>
        <w:pStyle w:val="Textoindependiente"/>
      </w:pPr>
      <w:r>
        <w:t>YNAB es</w:t>
      </w:r>
      <w:r w:rsidR="00082FF2">
        <w:t xml:space="preserve">, según Forbes </w:t>
      </w:r>
      <w:proofErr w:type="spellStart"/>
      <w:r w:rsidR="00082FF2">
        <w:t>Advisor</w:t>
      </w:r>
      <w:proofErr w:type="spellEnd"/>
      <w:r w:rsidR="00082FF2">
        <w:t xml:space="preserve"> </w:t>
      </w:r>
      <w:r w:rsidR="0092703C">
        <w:fldChar w:fldCharType="begin"/>
      </w:r>
      <w:r w:rsidR="000159A4">
        <w:instrText xml:space="preserve"> ADDIN ZOTERO_ITEM CSL_CITATION {"citationID":"k458EUTA","properties":{"formattedCitation":"[11]","plainCitation":"[11]","noteIndex":0},"citationItems":[{"id":22,"uris":["http://zotero.org/users/13686359/items/G9VG7HS6"],"itemData":{"id":22,"type":"webpage","language":"en","title":"Forbes Savings/CDs Combo","URL":"https://www.forbes.com/advisor/banking/ynab-budgeting-app-review/","author":[{"family":"Forbes","given":""}],"accessed":{"date-parts":[["2024",2,23]]}}}],"schema":"https://github.com/citation-style-language/schema/raw/master/csl-citation.json"} </w:instrText>
      </w:r>
      <w:r w:rsidR="0092703C">
        <w:fldChar w:fldCharType="separate"/>
      </w:r>
      <w:r w:rsidR="00EB3BCB" w:rsidRPr="00EB3BCB">
        <w:rPr>
          <w:rFonts w:ascii="Calibri" w:hAnsi="Calibri" w:cs="Calibri"/>
        </w:rPr>
        <w:t>[11]</w:t>
      </w:r>
      <w:r w:rsidR="0092703C">
        <w:fldChar w:fldCharType="end"/>
      </w:r>
      <w:r w:rsidR="00082FF2">
        <w:t>, el mejor software</w:t>
      </w:r>
      <w:r w:rsidR="00D60A3A">
        <w:t xml:space="preserve"> de gestión de finanzas disponible en el mercado</w:t>
      </w:r>
      <w:r w:rsidR="00D4779D">
        <w:t>, ya que cuenta con una calificación de 4.7 sobre 5 según el equipo de expertos de la prestigiosa revista</w:t>
      </w:r>
      <w:r w:rsidR="00D60A3A">
        <w:t>.</w:t>
      </w:r>
    </w:p>
    <w:p w14:paraId="1944C92A" w14:textId="5888F2C6" w:rsidR="003A2231" w:rsidRDefault="00AD4AE3" w:rsidP="00EF10BB">
      <w:pPr>
        <w:pStyle w:val="Textoindependiente"/>
      </w:pPr>
      <w:r>
        <w:t xml:space="preserve">Su principal atractivo es </w:t>
      </w:r>
      <w:r w:rsidR="00A126C1">
        <w:t xml:space="preserve">que se trata de un software multiplataforma, </w:t>
      </w:r>
      <w:r w:rsidR="004147DD">
        <w:t>por lo que el usuario puede seguir sus finanzas desde cualquier dispositivo, desde un móvil, un ordenador o, incluso</w:t>
      </w:r>
      <w:r w:rsidR="003A2231">
        <w:t xml:space="preserve"> un reloj inteligente </w:t>
      </w:r>
      <w:r w:rsidR="003A2231">
        <w:fldChar w:fldCharType="begin"/>
      </w:r>
      <w:r w:rsidR="000159A4">
        <w:instrText xml:space="preserve"> ADDIN ZOTERO_ITEM CSL_CITATION {"citationID":"HjjqSf7z","properties":{"formattedCitation":"[12]","plainCitation":"[12]","noteIndex":0},"citationItems":[{"id":24,"uris":["http://zotero.org/users/13686359/items/TQQJVS77"],"itemData":{"id":24,"type":"webpage","abstract":"YNAB is available for Web, Mobile - iOS (iPhone and iPad) &amp; Android, Apple Watch and Alexa by Amazon. Start using YNAB today!","language":"en","title":"Our App Lineup","URL":"https://www.ynab.com/our-app-lineup","author":[{"family":"","given":"YNAB"}],"accessed":{"date-parts":[["2024",2,23]]}}}],"schema":"https://github.com/citation-style-language/schema/raw/master/csl-citation.json"} </w:instrText>
      </w:r>
      <w:r w:rsidR="003A2231">
        <w:fldChar w:fldCharType="separate"/>
      </w:r>
      <w:r w:rsidR="00EB3BCB" w:rsidRPr="00EB3BCB">
        <w:rPr>
          <w:rFonts w:ascii="Calibri" w:hAnsi="Calibri" w:cs="Calibri"/>
        </w:rPr>
        <w:t>[12]</w:t>
      </w:r>
      <w:r w:rsidR="003A2231">
        <w:fldChar w:fldCharType="end"/>
      </w:r>
      <w:r w:rsidR="003A2231">
        <w:t>.</w:t>
      </w:r>
    </w:p>
    <w:p w14:paraId="32CEF599" w14:textId="4BC9D387" w:rsidR="008B53E8" w:rsidRDefault="008B53E8" w:rsidP="00EF10BB">
      <w:pPr>
        <w:pStyle w:val="Textoindependiente"/>
      </w:pPr>
      <w:r>
        <w:t xml:space="preserve">Como el resto de </w:t>
      </w:r>
      <w:r w:rsidR="00F230C3">
        <w:t>las aplicaciones</w:t>
      </w:r>
      <w:r>
        <w:t xml:space="preserve"> antes mencionadas, YNAB </w:t>
      </w:r>
      <w:r w:rsidR="00855AEF">
        <w:t>busca mejorar la situación económica de sus usuarios</w:t>
      </w:r>
      <w:r w:rsidR="000939E4">
        <w:t xml:space="preserve">. Esto lo consiguen mediante el </w:t>
      </w:r>
      <w:r w:rsidR="00641DF2">
        <w:t>conocido método de los sobres</w:t>
      </w:r>
      <w:r w:rsidR="000B30F0">
        <w:t xml:space="preserve"> </w:t>
      </w:r>
      <w:r w:rsidR="0008039F">
        <w:fldChar w:fldCharType="begin"/>
      </w:r>
      <w:r w:rsidR="000159A4">
        <w:instrText xml:space="preserve"> ADDIN ZOTERO_ITEM CSL_CITATION {"citationID":"tzxGrVSc","properties":{"formattedCitation":"[13]","plainCitation":"[13]","noteIndex":0},"citationItems":[{"id":26,"uris":["http://zotero.org/users/13686359/items/47SFCLWI"],"itemData":{"id":26,"type":"webpage","title":"Método de los sobres, el éxito del ahorro tradicional | EDE","URL":"https://estardondeestes.com/movi/es/articulos/metodo-de-los-sobres-el-exito-del-ahorro-tradicional","author":[{"family":"","given":"Banco Sabadell"}],"accessed":{"date-parts":[["2024",2,23]]}}}],"schema":"https://github.com/citation-style-language/schema/raw/master/csl-citation.json"} </w:instrText>
      </w:r>
      <w:r w:rsidR="0008039F">
        <w:fldChar w:fldCharType="separate"/>
      </w:r>
      <w:r w:rsidR="00EB3BCB" w:rsidRPr="00EB3BCB">
        <w:rPr>
          <w:rFonts w:ascii="Calibri" w:hAnsi="Calibri" w:cs="Calibri"/>
        </w:rPr>
        <w:t>[13]</w:t>
      </w:r>
      <w:r w:rsidR="0008039F">
        <w:fldChar w:fldCharType="end"/>
      </w:r>
      <w:r w:rsidR="0008039F">
        <w:t xml:space="preserve">, o, al menos, una versión de este. En YNAB el usuario dividirá sus ingresos en </w:t>
      </w:r>
      <w:r w:rsidR="00B310A9">
        <w:t xml:space="preserve">distintas categorías de gastos como </w:t>
      </w:r>
      <w:r w:rsidR="00077E0A">
        <w:t>“Facturas”, “</w:t>
      </w:r>
      <w:r w:rsidR="002A6E45">
        <w:t>Alimentación</w:t>
      </w:r>
      <w:r w:rsidR="00077E0A">
        <w:t>”</w:t>
      </w:r>
      <w:r w:rsidR="002A6E45">
        <w:t>, “Ocio”, etcétera; con el objetivo de controlar sus gastos de manera efectiva</w:t>
      </w:r>
      <w:r w:rsidR="007C6014">
        <w:t xml:space="preserve"> y distribuir sus ingresos de forma que se pueda permitir ahorrar.</w:t>
      </w:r>
    </w:p>
    <w:tbl>
      <w:tblPr>
        <w:tblStyle w:val="Tablaconcuadrcula3-nfasis3"/>
        <w:tblpPr w:leftFromText="141" w:rightFromText="141" w:vertAnchor="text" w:horzAnchor="margin" w:tblpY="1398"/>
        <w:tblW w:w="10212" w:type="dxa"/>
        <w:tblLook w:val="04A0" w:firstRow="1" w:lastRow="0" w:firstColumn="1" w:lastColumn="0" w:noHBand="0" w:noVBand="1"/>
      </w:tblPr>
      <w:tblGrid>
        <w:gridCol w:w="1987"/>
        <w:gridCol w:w="3089"/>
        <w:gridCol w:w="3034"/>
        <w:gridCol w:w="2102"/>
      </w:tblGrid>
      <w:tr w:rsidR="00CF6A13" w14:paraId="53BCDD96" w14:textId="77777777" w:rsidTr="00052375">
        <w:trPr>
          <w:cnfStyle w:val="100000000000" w:firstRow="1" w:lastRow="0" w:firstColumn="0" w:lastColumn="0" w:oddVBand="0" w:evenVBand="0" w:oddHBand="0" w:evenHBand="0" w:firstRowFirstColumn="0" w:firstRowLastColumn="0" w:lastRowFirstColumn="0" w:lastRowLastColumn="0"/>
          <w:cantSplit/>
          <w:trHeight w:val="215"/>
        </w:trPr>
        <w:tc>
          <w:tcPr>
            <w:cnfStyle w:val="001000000100" w:firstRow="0" w:lastRow="0" w:firstColumn="1" w:lastColumn="0" w:oddVBand="0" w:evenVBand="0" w:oddHBand="0" w:evenHBand="0" w:firstRowFirstColumn="1" w:firstRowLastColumn="0" w:lastRowFirstColumn="0" w:lastRowLastColumn="0"/>
            <w:tcW w:w="0" w:type="auto"/>
            <w:tcBorders>
              <w:bottom w:val="single" w:sz="4" w:space="0" w:color="auto"/>
              <w:right w:val="single" w:sz="4" w:space="0" w:color="auto"/>
            </w:tcBorders>
          </w:tcPr>
          <w:p w14:paraId="75A8CCDE" w14:textId="77777777" w:rsidR="00CF6A13" w:rsidRDefault="00CF6A13" w:rsidP="00052375">
            <w:pPr>
              <w:jc w:val="center"/>
            </w:pPr>
            <w:r>
              <w:t>Plataforma</w:t>
            </w:r>
          </w:p>
        </w:tc>
        <w:tc>
          <w:tcPr>
            <w:tcW w:w="0" w:type="auto"/>
            <w:tcBorders>
              <w:left w:val="single" w:sz="4" w:space="0" w:color="auto"/>
              <w:bottom w:val="single" w:sz="4" w:space="0" w:color="auto"/>
              <w:right w:val="single" w:sz="4" w:space="0" w:color="auto"/>
            </w:tcBorders>
          </w:tcPr>
          <w:p w14:paraId="67C8552E" w14:textId="77777777" w:rsidR="00CF6A13" w:rsidRPr="007A451C" w:rsidRDefault="00CF6A13" w:rsidP="00052375">
            <w:pPr>
              <w:jc w:val="center"/>
              <w:cnfStyle w:val="100000000000" w:firstRow="1" w:lastRow="0" w:firstColumn="0" w:lastColumn="0" w:oddVBand="0" w:evenVBand="0" w:oddHBand="0" w:evenHBand="0" w:firstRowFirstColumn="0" w:firstRowLastColumn="0" w:lastRowFirstColumn="0" w:lastRowLastColumn="0"/>
              <w:rPr>
                <w:i/>
                <w:iCs/>
              </w:rPr>
            </w:pPr>
            <w:r w:rsidRPr="007A451C">
              <w:rPr>
                <w:i/>
                <w:iCs/>
              </w:rPr>
              <w:t>Ventajas</w:t>
            </w:r>
          </w:p>
        </w:tc>
        <w:tc>
          <w:tcPr>
            <w:tcW w:w="0" w:type="auto"/>
            <w:tcBorders>
              <w:left w:val="single" w:sz="4" w:space="0" w:color="auto"/>
              <w:bottom w:val="single" w:sz="4" w:space="0" w:color="auto"/>
              <w:right w:val="single" w:sz="4" w:space="0" w:color="auto"/>
            </w:tcBorders>
          </w:tcPr>
          <w:p w14:paraId="0B78A925" w14:textId="77777777" w:rsidR="00CF6A13" w:rsidRPr="007A451C" w:rsidRDefault="00CF6A13" w:rsidP="00052375">
            <w:pPr>
              <w:jc w:val="center"/>
              <w:cnfStyle w:val="100000000000" w:firstRow="1" w:lastRow="0" w:firstColumn="0" w:lastColumn="0" w:oddVBand="0" w:evenVBand="0" w:oddHBand="0" w:evenHBand="0" w:firstRowFirstColumn="0" w:firstRowLastColumn="0" w:lastRowFirstColumn="0" w:lastRowLastColumn="0"/>
              <w:rPr>
                <w:i/>
                <w:iCs/>
              </w:rPr>
            </w:pPr>
            <w:r w:rsidRPr="007A451C">
              <w:rPr>
                <w:i/>
                <w:iCs/>
              </w:rPr>
              <w:t>Inconvenientes</w:t>
            </w:r>
          </w:p>
        </w:tc>
        <w:tc>
          <w:tcPr>
            <w:tcW w:w="0" w:type="auto"/>
            <w:tcBorders>
              <w:left w:val="single" w:sz="4" w:space="0" w:color="auto"/>
              <w:bottom w:val="single" w:sz="4" w:space="0" w:color="auto"/>
            </w:tcBorders>
          </w:tcPr>
          <w:p w14:paraId="2EFDA558" w14:textId="77777777" w:rsidR="00CF6A13" w:rsidRPr="007A451C" w:rsidRDefault="00CF6A13" w:rsidP="00052375">
            <w:pPr>
              <w:jc w:val="center"/>
              <w:cnfStyle w:val="100000000000" w:firstRow="1" w:lastRow="0" w:firstColumn="0" w:lastColumn="0" w:oddVBand="0" w:evenVBand="0" w:oddHBand="0" w:evenHBand="0" w:firstRowFirstColumn="0" w:firstRowLastColumn="0" w:lastRowFirstColumn="0" w:lastRowLastColumn="0"/>
              <w:rPr>
                <w:i/>
                <w:iCs/>
              </w:rPr>
            </w:pPr>
            <w:r w:rsidRPr="007A451C">
              <w:rPr>
                <w:i/>
                <w:iCs/>
              </w:rPr>
              <w:t>Precio</w:t>
            </w:r>
          </w:p>
        </w:tc>
      </w:tr>
      <w:tr w:rsidR="00CF6A13" w:rsidRPr="009813B2" w14:paraId="725B188C" w14:textId="77777777" w:rsidTr="00052375">
        <w:trPr>
          <w:cnfStyle w:val="000000100000" w:firstRow="0" w:lastRow="0" w:firstColumn="0" w:lastColumn="0" w:oddVBand="0" w:evenVBand="0" w:oddHBand="1" w:evenHBand="0" w:firstRowFirstColumn="0" w:firstRowLastColumn="0" w:lastRowFirstColumn="0" w:lastRowLastColumn="0"/>
          <w:cantSplit/>
          <w:trHeight w:val="1124"/>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right w:val="single" w:sz="4" w:space="0" w:color="auto"/>
            </w:tcBorders>
          </w:tcPr>
          <w:p w14:paraId="0F8D9B50" w14:textId="77777777" w:rsidR="00CF6A13" w:rsidRDefault="00CF6A13" w:rsidP="00052375">
            <w:pPr>
              <w:jc w:val="center"/>
              <w:rPr>
                <w:i w:val="0"/>
                <w:iCs w:val="0"/>
              </w:rPr>
            </w:pPr>
          </w:p>
          <w:p w14:paraId="468BFB0B" w14:textId="77777777" w:rsidR="00CF6A13" w:rsidRDefault="00CF6A13" w:rsidP="00052375">
            <w:pPr>
              <w:jc w:val="center"/>
              <w:rPr>
                <w:i w:val="0"/>
                <w:iCs w:val="0"/>
              </w:rPr>
            </w:pPr>
            <w:r>
              <w:t>YNAB</w:t>
            </w:r>
          </w:p>
          <w:p w14:paraId="032AAA91" w14:textId="77777777" w:rsidR="00CF6A13" w:rsidRPr="007A451C" w:rsidRDefault="00CF6A13" w:rsidP="00052375">
            <w:pPr>
              <w:jc w:val="center"/>
              <w:rPr>
                <w:b/>
                <w:bCs/>
              </w:rPr>
            </w:pPr>
            <w:r>
              <w:rPr>
                <w:noProof/>
              </w:rPr>
              <w:drawing>
                <wp:anchor distT="0" distB="0" distL="114300" distR="114300" simplePos="0" relativeHeight="251649024" behindDoc="0" locked="0" layoutInCell="1" allowOverlap="1" wp14:anchorId="2BC9ACFE" wp14:editId="2B59F8E6">
                  <wp:simplePos x="0" y="0"/>
                  <wp:positionH relativeFrom="column">
                    <wp:posOffset>-39370</wp:posOffset>
                  </wp:positionH>
                  <wp:positionV relativeFrom="paragraph">
                    <wp:posOffset>951230</wp:posOffset>
                  </wp:positionV>
                  <wp:extent cx="1119505" cy="1105535"/>
                  <wp:effectExtent l="0" t="0" r="4445" b="0"/>
                  <wp:wrapTopAndBottom/>
                  <wp:docPr id="1833109019" name="Imagen 1"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8362" name="Imagen 1" descr="Imagen que contiene Forma&#10;&#10;Descripción generada automáticamente"/>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1119505" cy="110553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0" w:type="auto"/>
            <w:tcBorders>
              <w:top w:val="single" w:sz="4" w:space="0" w:color="auto"/>
              <w:left w:val="single" w:sz="4" w:space="0" w:color="auto"/>
              <w:bottom w:val="single" w:sz="4" w:space="0" w:color="auto"/>
              <w:right w:val="single" w:sz="4" w:space="0" w:color="auto"/>
            </w:tcBorders>
            <w:shd w:val="clear" w:color="auto" w:fill="C1E4F5" w:themeFill="accent1" w:themeFillTint="33"/>
          </w:tcPr>
          <w:p w14:paraId="16DE40CA" w14:textId="77777777" w:rsidR="00CF6A13" w:rsidRPr="00052375" w:rsidRDefault="00CF6A13" w:rsidP="00052375">
            <w:pPr>
              <w:jc w:val="left"/>
              <w:cnfStyle w:val="000000100000" w:firstRow="0" w:lastRow="0" w:firstColumn="0" w:lastColumn="0" w:oddVBand="0" w:evenVBand="0" w:oddHBand="1" w:evenHBand="0" w:firstRowFirstColumn="0" w:firstRowLastColumn="0" w:lastRowFirstColumn="0" w:lastRowLastColumn="0"/>
              <w:rPr>
                <w:color w:val="000000" w:themeColor="text1"/>
              </w:rPr>
            </w:pPr>
          </w:p>
          <w:p w14:paraId="67683D21" w14:textId="77777777" w:rsidR="00CF6A13" w:rsidRPr="00052375" w:rsidRDefault="00CF6A13" w:rsidP="00052375">
            <w:pPr>
              <w:numPr>
                <w:ilvl w:val="0"/>
                <w:numId w:val="18"/>
              </w:numPr>
              <w:jc w:val="left"/>
              <w:cnfStyle w:val="000000100000" w:firstRow="0" w:lastRow="0" w:firstColumn="0" w:lastColumn="0" w:oddVBand="0" w:evenVBand="0" w:oddHBand="1" w:evenHBand="0" w:firstRowFirstColumn="0" w:firstRowLastColumn="0" w:lastRowFirstColumn="0" w:lastRowLastColumn="0"/>
              <w:rPr>
                <w:color w:val="000000" w:themeColor="text1"/>
              </w:rPr>
            </w:pPr>
            <w:r w:rsidRPr="00052375">
              <w:rPr>
                <w:b/>
                <w:bCs/>
                <w:color w:val="000000" w:themeColor="text1"/>
              </w:rPr>
              <w:t>Software multiplataforma</w:t>
            </w:r>
            <w:r w:rsidRPr="00052375">
              <w:rPr>
                <w:color w:val="000000" w:themeColor="text1"/>
              </w:rPr>
              <w:t>: Permite seguir las finanzas desde cualquier dispositivo.</w:t>
            </w:r>
          </w:p>
          <w:p w14:paraId="24FE113A" w14:textId="77777777" w:rsidR="00CF6A13" w:rsidRPr="00052375" w:rsidRDefault="00CF6A13" w:rsidP="00052375">
            <w:pPr>
              <w:ind w:left="720"/>
              <w:jc w:val="left"/>
              <w:cnfStyle w:val="000000100000" w:firstRow="0" w:lastRow="0" w:firstColumn="0" w:lastColumn="0" w:oddVBand="0" w:evenVBand="0" w:oddHBand="1" w:evenHBand="0" w:firstRowFirstColumn="0" w:firstRowLastColumn="0" w:lastRowFirstColumn="0" w:lastRowLastColumn="0"/>
              <w:rPr>
                <w:color w:val="000000" w:themeColor="text1"/>
              </w:rPr>
            </w:pPr>
          </w:p>
          <w:p w14:paraId="41E7A9AC" w14:textId="77777777" w:rsidR="00CF6A13" w:rsidRPr="00052375" w:rsidRDefault="00CF6A13" w:rsidP="00052375">
            <w:pPr>
              <w:numPr>
                <w:ilvl w:val="0"/>
                <w:numId w:val="18"/>
              </w:numPr>
              <w:jc w:val="left"/>
              <w:cnfStyle w:val="000000100000" w:firstRow="0" w:lastRow="0" w:firstColumn="0" w:lastColumn="0" w:oddVBand="0" w:evenVBand="0" w:oddHBand="1" w:evenHBand="0" w:firstRowFirstColumn="0" w:firstRowLastColumn="0" w:lastRowFirstColumn="0" w:lastRowLastColumn="0"/>
              <w:rPr>
                <w:color w:val="000000" w:themeColor="text1"/>
              </w:rPr>
            </w:pPr>
            <w:r w:rsidRPr="00052375">
              <w:rPr>
                <w:b/>
                <w:bCs/>
                <w:color w:val="000000" w:themeColor="text1"/>
              </w:rPr>
              <w:t>Prueba gratuita de 34 días</w:t>
            </w:r>
            <w:r w:rsidRPr="00052375">
              <w:rPr>
                <w:color w:val="000000" w:themeColor="text1"/>
              </w:rPr>
              <w:t>: Permite a los usuarios probar el software antes de comprometerse a pagar.</w:t>
            </w:r>
          </w:p>
          <w:p w14:paraId="6F650FE3" w14:textId="77777777" w:rsidR="00CF6A13" w:rsidRPr="00052375" w:rsidRDefault="00CF6A13" w:rsidP="00052375">
            <w:pPr>
              <w:jc w:val="left"/>
              <w:cnfStyle w:val="000000100000" w:firstRow="0" w:lastRow="0" w:firstColumn="0" w:lastColumn="0" w:oddVBand="0" w:evenVBand="0" w:oddHBand="1" w:evenHBand="0" w:firstRowFirstColumn="0" w:firstRowLastColumn="0" w:lastRowFirstColumn="0" w:lastRowLastColumn="0"/>
              <w:rPr>
                <w:color w:val="000000" w:themeColor="text1"/>
              </w:rPr>
            </w:pPr>
          </w:p>
          <w:p w14:paraId="131F6098" w14:textId="77777777" w:rsidR="00CF6A13" w:rsidRPr="00052375" w:rsidRDefault="00CF6A13" w:rsidP="00052375">
            <w:pPr>
              <w:numPr>
                <w:ilvl w:val="0"/>
                <w:numId w:val="18"/>
              </w:numPr>
              <w:jc w:val="left"/>
              <w:cnfStyle w:val="000000100000" w:firstRow="0" w:lastRow="0" w:firstColumn="0" w:lastColumn="0" w:oddVBand="0" w:evenVBand="0" w:oddHBand="1" w:evenHBand="0" w:firstRowFirstColumn="0" w:firstRowLastColumn="0" w:lastRowFirstColumn="0" w:lastRowLastColumn="0"/>
              <w:rPr>
                <w:color w:val="000000" w:themeColor="text1"/>
              </w:rPr>
            </w:pPr>
            <w:r w:rsidRPr="00052375">
              <w:rPr>
                <w:b/>
                <w:bCs/>
                <w:color w:val="000000" w:themeColor="text1"/>
              </w:rPr>
              <w:t>Posibilidad de compartir presupuestos entre varios usuarios</w:t>
            </w:r>
            <w:r w:rsidRPr="00052375">
              <w:rPr>
                <w:color w:val="000000" w:themeColor="text1"/>
              </w:rPr>
              <w:t>: Facilita la gestión de finanzas en hogares con múltiples ingresos.</w:t>
            </w:r>
          </w:p>
          <w:p w14:paraId="35C954B4" w14:textId="77777777" w:rsidR="00CF6A13" w:rsidRPr="00052375" w:rsidRDefault="00CF6A13" w:rsidP="00052375">
            <w:pPr>
              <w:ind w:left="720"/>
              <w:jc w:val="left"/>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0" w:type="auto"/>
            <w:tcBorders>
              <w:top w:val="single" w:sz="4" w:space="0" w:color="auto"/>
              <w:left w:val="single" w:sz="4" w:space="0" w:color="auto"/>
              <w:bottom w:val="single" w:sz="4" w:space="0" w:color="auto"/>
              <w:right w:val="single" w:sz="4" w:space="0" w:color="auto"/>
            </w:tcBorders>
            <w:shd w:val="clear" w:color="auto" w:fill="C1E4F5" w:themeFill="accent1" w:themeFillTint="33"/>
          </w:tcPr>
          <w:p w14:paraId="07C33AB0" w14:textId="77777777" w:rsidR="00CF6A13" w:rsidRPr="00052375" w:rsidRDefault="00CF6A13" w:rsidP="00052375">
            <w:pPr>
              <w:ind w:left="720"/>
              <w:jc w:val="left"/>
              <w:cnfStyle w:val="000000100000" w:firstRow="0" w:lastRow="0" w:firstColumn="0" w:lastColumn="0" w:oddVBand="0" w:evenVBand="0" w:oddHBand="1" w:evenHBand="0" w:firstRowFirstColumn="0" w:firstRowLastColumn="0" w:lastRowFirstColumn="0" w:lastRowLastColumn="0"/>
              <w:rPr>
                <w:color w:val="000000" w:themeColor="text1"/>
              </w:rPr>
            </w:pPr>
          </w:p>
          <w:p w14:paraId="67AF1560" w14:textId="2ADB2746" w:rsidR="00CF6A13" w:rsidRPr="00052375" w:rsidRDefault="00CF6A13" w:rsidP="00052375">
            <w:pPr>
              <w:numPr>
                <w:ilvl w:val="0"/>
                <w:numId w:val="19"/>
              </w:numPr>
              <w:jc w:val="left"/>
              <w:cnfStyle w:val="000000100000" w:firstRow="0" w:lastRow="0" w:firstColumn="0" w:lastColumn="0" w:oddVBand="0" w:evenVBand="0" w:oddHBand="1" w:evenHBand="0" w:firstRowFirstColumn="0" w:firstRowLastColumn="0" w:lastRowFirstColumn="0" w:lastRowLastColumn="0"/>
              <w:rPr>
                <w:color w:val="000000" w:themeColor="text1"/>
              </w:rPr>
            </w:pPr>
            <w:r w:rsidRPr="00052375">
              <w:rPr>
                <w:b/>
                <w:bCs/>
                <w:color w:val="000000" w:themeColor="text1"/>
              </w:rPr>
              <w:t>No se diferencia demasiado de una hoja de cálculo</w:t>
            </w:r>
            <w:r w:rsidRPr="00052375">
              <w:rPr>
                <w:color w:val="000000" w:themeColor="text1"/>
              </w:rPr>
              <w:t xml:space="preserve">: Algunos usuarios pueden encontrar que las funciones no justifican el </w:t>
            </w:r>
            <w:r w:rsidR="00AF32E9">
              <w:rPr>
                <w:color w:val="000000" w:themeColor="text1"/>
              </w:rPr>
              <w:t>precio</w:t>
            </w:r>
            <w:r w:rsidRPr="00052375">
              <w:rPr>
                <w:color w:val="000000" w:themeColor="text1"/>
              </w:rPr>
              <w:t xml:space="preserve"> en comparación con una hoja de cálculo gratuita.</w:t>
            </w:r>
          </w:p>
          <w:p w14:paraId="42D400DB" w14:textId="77777777" w:rsidR="00CF6A13" w:rsidRPr="00052375" w:rsidRDefault="00CF6A13" w:rsidP="00052375">
            <w:pPr>
              <w:ind w:left="720"/>
              <w:jc w:val="left"/>
              <w:cnfStyle w:val="000000100000" w:firstRow="0" w:lastRow="0" w:firstColumn="0" w:lastColumn="0" w:oddVBand="0" w:evenVBand="0" w:oddHBand="1" w:evenHBand="0" w:firstRowFirstColumn="0" w:firstRowLastColumn="0" w:lastRowFirstColumn="0" w:lastRowLastColumn="0"/>
              <w:rPr>
                <w:color w:val="000000" w:themeColor="text1"/>
              </w:rPr>
            </w:pPr>
          </w:p>
          <w:p w14:paraId="5A31AA7F" w14:textId="4CCCCC40" w:rsidR="00CF6A13" w:rsidRPr="00052375" w:rsidRDefault="00CF6A13" w:rsidP="00052375">
            <w:pPr>
              <w:numPr>
                <w:ilvl w:val="0"/>
                <w:numId w:val="19"/>
              </w:numPr>
              <w:jc w:val="left"/>
              <w:cnfStyle w:val="000000100000" w:firstRow="0" w:lastRow="0" w:firstColumn="0" w:lastColumn="0" w:oddVBand="0" w:evenVBand="0" w:oddHBand="1" w:evenHBand="0" w:firstRowFirstColumn="0" w:firstRowLastColumn="0" w:lastRowFirstColumn="0" w:lastRowLastColumn="0"/>
              <w:rPr>
                <w:color w:val="000000" w:themeColor="text1"/>
              </w:rPr>
            </w:pPr>
            <w:r w:rsidRPr="00052375">
              <w:rPr>
                <w:b/>
                <w:bCs/>
                <w:color w:val="000000" w:themeColor="text1"/>
              </w:rPr>
              <w:t>Precio excesivo</w:t>
            </w:r>
            <w:r w:rsidRPr="00052375">
              <w:rPr>
                <w:color w:val="000000" w:themeColor="text1"/>
              </w:rPr>
              <w:t xml:space="preserve">: El </w:t>
            </w:r>
            <w:r w:rsidR="00AF32E9">
              <w:rPr>
                <w:color w:val="000000" w:themeColor="text1"/>
              </w:rPr>
              <w:t>precio</w:t>
            </w:r>
            <w:r w:rsidRPr="00052375">
              <w:rPr>
                <w:color w:val="000000" w:themeColor="text1"/>
              </w:rPr>
              <w:t xml:space="preserve"> puede ser prohibitivo para algunos usuarios, especialmente en países con un salario medio bajo.</w:t>
            </w:r>
          </w:p>
          <w:p w14:paraId="3E66BB47" w14:textId="77777777" w:rsidR="00CF6A13" w:rsidRPr="00052375" w:rsidRDefault="00CF6A13" w:rsidP="00052375">
            <w:pPr>
              <w:jc w:val="left"/>
              <w:cnfStyle w:val="000000100000" w:firstRow="0" w:lastRow="0" w:firstColumn="0" w:lastColumn="0" w:oddVBand="0" w:evenVBand="0" w:oddHBand="1" w:evenHBand="0" w:firstRowFirstColumn="0" w:firstRowLastColumn="0" w:lastRowFirstColumn="0" w:lastRowLastColumn="0"/>
              <w:rPr>
                <w:color w:val="000000" w:themeColor="text1"/>
              </w:rPr>
            </w:pPr>
          </w:p>
          <w:p w14:paraId="062B7747" w14:textId="77777777" w:rsidR="00CF6A13" w:rsidRPr="00052375" w:rsidRDefault="00CF6A13" w:rsidP="00052375">
            <w:pPr>
              <w:numPr>
                <w:ilvl w:val="0"/>
                <w:numId w:val="19"/>
              </w:numPr>
              <w:jc w:val="left"/>
              <w:cnfStyle w:val="000000100000" w:firstRow="0" w:lastRow="0" w:firstColumn="0" w:lastColumn="0" w:oddVBand="0" w:evenVBand="0" w:oddHBand="1" w:evenHBand="0" w:firstRowFirstColumn="0" w:firstRowLastColumn="0" w:lastRowFirstColumn="0" w:lastRowLastColumn="0"/>
              <w:rPr>
                <w:color w:val="000000" w:themeColor="text1"/>
              </w:rPr>
            </w:pPr>
            <w:r w:rsidRPr="00052375">
              <w:rPr>
                <w:b/>
                <w:bCs/>
                <w:color w:val="000000" w:themeColor="text1"/>
              </w:rPr>
              <w:t>Interfaz</w:t>
            </w:r>
            <w:r w:rsidRPr="00052375">
              <w:rPr>
                <w:color w:val="000000" w:themeColor="text1"/>
              </w:rPr>
              <w:t>: La cantidad de funciones y opciones puede ser confusa para los nuevos usuarios.</w:t>
            </w:r>
          </w:p>
          <w:p w14:paraId="4C8B8229" w14:textId="77777777" w:rsidR="00CF6A13" w:rsidRPr="00052375" w:rsidRDefault="00CF6A13" w:rsidP="00052375">
            <w:pPr>
              <w:jc w:val="left"/>
              <w:cnfStyle w:val="000000100000" w:firstRow="0" w:lastRow="0" w:firstColumn="0" w:lastColumn="0" w:oddVBand="0" w:evenVBand="0" w:oddHBand="1" w:evenHBand="0" w:firstRowFirstColumn="0" w:firstRowLastColumn="0" w:lastRowFirstColumn="0" w:lastRowLastColumn="0"/>
              <w:rPr>
                <w:b/>
                <w:bCs/>
                <w:i/>
                <w:iCs/>
                <w:color w:val="000000" w:themeColor="text1"/>
              </w:rPr>
            </w:pPr>
          </w:p>
        </w:tc>
        <w:tc>
          <w:tcPr>
            <w:tcW w:w="0" w:type="auto"/>
            <w:tcBorders>
              <w:top w:val="single" w:sz="4" w:space="0" w:color="auto"/>
              <w:left w:val="single" w:sz="4" w:space="0" w:color="auto"/>
              <w:bottom w:val="single" w:sz="4" w:space="0" w:color="auto"/>
              <w:right w:val="single" w:sz="4" w:space="0" w:color="auto"/>
            </w:tcBorders>
            <w:shd w:val="clear" w:color="auto" w:fill="C1E4F5" w:themeFill="accent1" w:themeFillTint="33"/>
          </w:tcPr>
          <w:p w14:paraId="1F0D2E8C" w14:textId="77777777" w:rsidR="00CF6A13" w:rsidRPr="00052375" w:rsidRDefault="00CF6A13" w:rsidP="00052375">
            <w:pPr>
              <w:ind w:left="720"/>
              <w:jc w:val="left"/>
              <w:cnfStyle w:val="000000100000" w:firstRow="0" w:lastRow="0" w:firstColumn="0" w:lastColumn="0" w:oddVBand="0" w:evenVBand="0" w:oddHBand="1" w:evenHBand="0" w:firstRowFirstColumn="0" w:firstRowLastColumn="0" w:lastRowFirstColumn="0" w:lastRowLastColumn="0"/>
              <w:rPr>
                <w:color w:val="000000" w:themeColor="text1"/>
              </w:rPr>
            </w:pPr>
          </w:p>
          <w:p w14:paraId="57BF678E" w14:textId="77777777" w:rsidR="00CF6A13" w:rsidRPr="00052375" w:rsidRDefault="00CF6A13" w:rsidP="00052375">
            <w:pPr>
              <w:jc w:val="left"/>
              <w:cnfStyle w:val="000000100000" w:firstRow="0" w:lastRow="0" w:firstColumn="0" w:lastColumn="0" w:oddVBand="0" w:evenVBand="0" w:oddHBand="1" w:evenHBand="0" w:firstRowFirstColumn="0" w:firstRowLastColumn="0" w:lastRowFirstColumn="0" w:lastRowLastColumn="0"/>
              <w:rPr>
                <w:color w:val="000000" w:themeColor="text1"/>
              </w:rPr>
            </w:pPr>
          </w:p>
          <w:p w14:paraId="64F4A35A" w14:textId="77777777" w:rsidR="00CF6A13" w:rsidRPr="00052375" w:rsidRDefault="00CF6A13" w:rsidP="00052375">
            <w:pPr>
              <w:jc w:val="left"/>
              <w:cnfStyle w:val="000000100000" w:firstRow="0" w:lastRow="0" w:firstColumn="0" w:lastColumn="0" w:oddVBand="0" w:evenVBand="0" w:oddHBand="1" w:evenHBand="0" w:firstRowFirstColumn="0" w:firstRowLastColumn="0" w:lastRowFirstColumn="0" w:lastRowLastColumn="0"/>
              <w:rPr>
                <w:color w:val="000000" w:themeColor="text1"/>
              </w:rPr>
            </w:pPr>
          </w:p>
          <w:p w14:paraId="182B9BB3" w14:textId="77777777" w:rsidR="00CF6A13" w:rsidRPr="00052375" w:rsidRDefault="00CF6A13" w:rsidP="00052375">
            <w:pPr>
              <w:jc w:val="left"/>
              <w:cnfStyle w:val="000000100000" w:firstRow="0" w:lastRow="0" w:firstColumn="0" w:lastColumn="0" w:oddVBand="0" w:evenVBand="0" w:oddHBand="1" w:evenHBand="0" w:firstRowFirstColumn="0" w:firstRowLastColumn="0" w:lastRowFirstColumn="0" w:lastRowLastColumn="0"/>
              <w:rPr>
                <w:color w:val="000000" w:themeColor="text1"/>
              </w:rPr>
            </w:pPr>
          </w:p>
          <w:p w14:paraId="5C00D9FF" w14:textId="77777777" w:rsidR="00CF6A13" w:rsidRPr="00052375" w:rsidRDefault="00CF6A13" w:rsidP="00052375">
            <w:pPr>
              <w:jc w:val="left"/>
              <w:cnfStyle w:val="000000100000" w:firstRow="0" w:lastRow="0" w:firstColumn="0" w:lastColumn="0" w:oddVBand="0" w:evenVBand="0" w:oddHBand="1" w:evenHBand="0" w:firstRowFirstColumn="0" w:firstRowLastColumn="0" w:lastRowFirstColumn="0" w:lastRowLastColumn="0"/>
              <w:rPr>
                <w:color w:val="000000" w:themeColor="text1"/>
              </w:rPr>
            </w:pPr>
          </w:p>
          <w:p w14:paraId="27B7FFC7" w14:textId="77777777" w:rsidR="00CF6A13" w:rsidRPr="00052375" w:rsidRDefault="00CF6A13" w:rsidP="00052375">
            <w:pPr>
              <w:jc w:val="left"/>
              <w:cnfStyle w:val="000000100000" w:firstRow="0" w:lastRow="0" w:firstColumn="0" w:lastColumn="0" w:oddVBand="0" w:evenVBand="0" w:oddHBand="1" w:evenHBand="0" w:firstRowFirstColumn="0" w:firstRowLastColumn="0" w:lastRowFirstColumn="0" w:lastRowLastColumn="0"/>
              <w:rPr>
                <w:color w:val="000000" w:themeColor="text1"/>
              </w:rPr>
            </w:pPr>
          </w:p>
          <w:p w14:paraId="58DC3D99" w14:textId="77777777" w:rsidR="00CF6A13" w:rsidRPr="00052375" w:rsidRDefault="00CF6A13" w:rsidP="00052375">
            <w:pPr>
              <w:jc w:val="left"/>
              <w:cnfStyle w:val="000000100000" w:firstRow="0" w:lastRow="0" w:firstColumn="0" w:lastColumn="0" w:oddVBand="0" w:evenVBand="0" w:oddHBand="1" w:evenHBand="0" w:firstRowFirstColumn="0" w:firstRowLastColumn="0" w:lastRowFirstColumn="0" w:lastRowLastColumn="0"/>
              <w:rPr>
                <w:color w:val="000000" w:themeColor="text1"/>
              </w:rPr>
            </w:pPr>
          </w:p>
          <w:p w14:paraId="1433FB4A" w14:textId="77777777" w:rsidR="00CF6A13" w:rsidRPr="00052375" w:rsidRDefault="00CF6A13" w:rsidP="00052375">
            <w:pPr>
              <w:jc w:val="left"/>
              <w:cnfStyle w:val="000000100000" w:firstRow="0" w:lastRow="0" w:firstColumn="0" w:lastColumn="0" w:oddVBand="0" w:evenVBand="0" w:oddHBand="1" w:evenHBand="0" w:firstRowFirstColumn="0" w:firstRowLastColumn="0" w:lastRowFirstColumn="0" w:lastRowLastColumn="0"/>
              <w:rPr>
                <w:color w:val="000000" w:themeColor="text1"/>
              </w:rPr>
            </w:pPr>
          </w:p>
          <w:p w14:paraId="293BFE28" w14:textId="77777777" w:rsidR="00CF6A13" w:rsidRPr="00052375" w:rsidRDefault="00CF6A13" w:rsidP="00052375">
            <w:pPr>
              <w:jc w:val="left"/>
              <w:cnfStyle w:val="000000100000" w:firstRow="0" w:lastRow="0" w:firstColumn="0" w:lastColumn="0" w:oddVBand="0" w:evenVBand="0" w:oddHBand="1" w:evenHBand="0" w:firstRowFirstColumn="0" w:firstRowLastColumn="0" w:lastRowFirstColumn="0" w:lastRowLastColumn="0"/>
              <w:rPr>
                <w:color w:val="000000" w:themeColor="text1"/>
              </w:rPr>
            </w:pPr>
          </w:p>
          <w:p w14:paraId="7D9207D0" w14:textId="77777777" w:rsidR="00CF6A13" w:rsidRPr="00052375" w:rsidRDefault="00CF6A13" w:rsidP="00052375">
            <w:pPr>
              <w:jc w:val="left"/>
              <w:cnfStyle w:val="000000100000" w:firstRow="0" w:lastRow="0" w:firstColumn="0" w:lastColumn="0" w:oddVBand="0" w:evenVBand="0" w:oddHBand="1" w:evenHBand="0" w:firstRowFirstColumn="0" w:firstRowLastColumn="0" w:lastRowFirstColumn="0" w:lastRowLastColumn="0"/>
              <w:rPr>
                <w:color w:val="000000" w:themeColor="text1"/>
              </w:rPr>
            </w:pPr>
          </w:p>
          <w:p w14:paraId="6642BB1C" w14:textId="77777777" w:rsidR="00CF6A13" w:rsidRPr="00052375" w:rsidRDefault="00CF6A13" w:rsidP="00052375">
            <w:pPr>
              <w:numPr>
                <w:ilvl w:val="0"/>
                <w:numId w:val="24"/>
              </w:numPr>
              <w:jc w:val="left"/>
              <w:cnfStyle w:val="000000100000" w:firstRow="0" w:lastRow="0" w:firstColumn="0" w:lastColumn="0" w:oddVBand="0" w:evenVBand="0" w:oddHBand="1" w:evenHBand="0" w:firstRowFirstColumn="0" w:firstRowLastColumn="0" w:lastRowFirstColumn="0" w:lastRowLastColumn="0"/>
              <w:rPr>
                <w:color w:val="000000" w:themeColor="text1"/>
              </w:rPr>
            </w:pPr>
            <w:r w:rsidRPr="00052375">
              <w:rPr>
                <w:color w:val="000000" w:themeColor="text1"/>
              </w:rPr>
              <w:t>Prueba gratuita de 34 días.</w:t>
            </w:r>
          </w:p>
          <w:p w14:paraId="29110773" w14:textId="77777777" w:rsidR="00CF6A13" w:rsidRPr="00052375" w:rsidRDefault="00CF6A13" w:rsidP="00052375">
            <w:pPr>
              <w:ind w:left="720"/>
              <w:jc w:val="left"/>
              <w:cnfStyle w:val="000000100000" w:firstRow="0" w:lastRow="0" w:firstColumn="0" w:lastColumn="0" w:oddVBand="0" w:evenVBand="0" w:oddHBand="1" w:evenHBand="0" w:firstRowFirstColumn="0" w:firstRowLastColumn="0" w:lastRowFirstColumn="0" w:lastRowLastColumn="0"/>
              <w:rPr>
                <w:color w:val="000000" w:themeColor="text1"/>
              </w:rPr>
            </w:pPr>
          </w:p>
          <w:p w14:paraId="0D579E4C" w14:textId="77777777" w:rsidR="00CF6A13" w:rsidRPr="00052375" w:rsidRDefault="00CF6A13" w:rsidP="00052375">
            <w:pPr>
              <w:numPr>
                <w:ilvl w:val="0"/>
                <w:numId w:val="24"/>
              </w:numPr>
              <w:jc w:val="left"/>
              <w:cnfStyle w:val="000000100000" w:firstRow="0" w:lastRow="0" w:firstColumn="0" w:lastColumn="0" w:oddVBand="0" w:evenVBand="0" w:oddHBand="1" w:evenHBand="0" w:firstRowFirstColumn="0" w:firstRowLastColumn="0" w:lastRowFirstColumn="0" w:lastRowLastColumn="0"/>
              <w:rPr>
                <w:color w:val="000000" w:themeColor="text1"/>
              </w:rPr>
            </w:pPr>
            <w:r w:rsidRPr="00052375">
              <w:rPr>
                <w:color w:val="000000" w:themeColor="text1"/>
              </w:rPr>
              <w:t>$14.99 mensuales.</w:t>
            </w:r>
          </w:p>
          <w:p w14:paraId="75608314" w14:textId="77777777" w:rsidR="00CF6A13" w:rsidRPr="00052375" w:rsidRDefault="00CF6A13" w:rsidP="00052375">
            <w:pPr>
              <w:pStyle w:val="Prrafodelista"/>
              <w:cnfStyle w:val="000000100000" w:firstRow="0" w:lastRow="0" w:firstColumn="0" w:lastColumn="0" w:oddVBand="0" w:evenVBand="0" w:oddHBand="1" w:evenHBand="0" w:firstRowFirstColumn="0" w:firstRowLastColumn="0" w:lastRowFirstColumn="0" w:lastRowLastColumn="0"/>
              <w:rPr>
                <w:color w:val="000000" w:themeColor="text1"/>
              </w:rPr>
            </w:pPr>
          </w:p>
          <w:p w14:paraId="12917C52" w14:textId="77777777" w:rsidR="00CF6A13" w:rsidRPr="00052375" w:rsidRDefault="00CF6A13" w:rsidP="001E66D1">
            <w:pPr>
              <w:keepNext/>
              <w:numPr>
                <w:ilvl w:val="0"/>
                <w:numId w:val="24"/>
              </w:numPr>
              <w:jc w:val="left"/>
              <w:cnfStyle w:val="000000100000" w:firstRow="0" w:lastRow="0" w:firstColumn="0" w:lastColumn="0" w:oddVBand="0" w:evenVBand="0" w:oddHBand="1" w:evenHBand="0" w:firstRowFirstColumn="0" w:firstRowLastColumn="0" w:lastRowFirstColumn="0" w:lastRowLastColumn="0"/>
              <w:rPr>
                <w:color w:val="000000" w:themeColor="text1"/>
              </w:rPr>
            </w:pPr>
            <w:r w:rsidRPr="00052375">
              <w:rPr>
                <w:color w:val="000000" w:themeColor="text1"/>
              </w:rPr>
              <w:t>$99 anuales.</w:t>
            </w:r>
          </w:p>
        </w:tc>
      </w:tr>
    </w:tbl>
    <w:p w14:paraId="2D9534F8" w14:textId="2CDD50DC" w:rsidR="001E66D1" w:rsidRDefault="001E66D1" w:rsidP="004336A6">
      <w:pPr>
        <w:pStyle w:val="Descripcin"/>
        <w:framePr w:hSpace="141" w:wrap="around" w:vAnchor="text" w:hAnchor="page" w:x="1255" w:y="9347"/>
      </w:pPr>
      <w:bookmarkStart w:id="15" w:name="_Toc164970464"/>
      <w:r>
        <w:t xml:space="preserve">Tabla </w:t>
      </w:r>
      <w:r w:rsidR="006710C2">
        <w:fldChar w:fldCharType="begin"/>
      </w:r>
      <w:r w:rsidR="006710C2">
        <w:instrText xml:space="preserve"> SEQ Tabla \* ARABIC </w:instrText>
      </w:r>
      <w:r w:rsidR="006710C2">
        <w:fldChar w:fldCharType="separate"/>
      </w:r>
      <w:r w:rsidR="002B072B">
        <w:rPr>
          <w:noProof/>
        </w:rPr>
        <w:t>3</w:t>
      </w:r>
      <w:r w:rsidR="006710C2">
        <w:fldChar w:fldCharType="end"/>
      </w:r>
      <w:r>
        <w:t>: Soluciones existentes, YNAB - Elaboración propia</w:t>
      </w:r>
      <w:bookmarkEnd w:id="15"/>
    </w:p>
    <w:p w14:paraId="1DAB4A47" w14:textId="0F53C8F0" w:rsidR="00196B00" w:rsidRDefault="000D611C" w:rsidP="00CF6A13">
      <w:pPr>
        <w:pStyle w:val="Textoindependiente"/>
      </w:pPr>
      <w:r>
        <w:t>Uno de los principales inconvenientes de esta solución es su elevado coste de 99$ anuales o 14,99$ mensuales</w:t>
      </w:r>
      <w:r w:rsidR="0022246B">
        <w:t xml:space="preserve">. Esto es algo de lo que se quejan numerosos usuarios </w:t>
      </w:r>
      <w:r w:rsidR="00DC03DF">
        <w:fldChar w:fldCharType="begin"/>
      </w:r>
      <w:r w:rsidR="000159A4">
        <w:instrText xml:space="preserve"> ADDIN ZOTERO_ITEM CSL_CITATION {"citationID":"21ltBfMc","properties":{"formattedCitation":"[14]","plainCitation":"[14]","noteIndex":0},"citationItems":[{"id":30,"uris":["http://zotero.org/users/13686359/items/5ZJJ2V35"],"itemData":{"id":30,"type":"webpage","abstract":"Gasta, ahorra y da con alegría","language":"es","title":"YNAB - Aplicaciones en Google Play","URL":"https://play.google.com/store/apps/details?id=com.youneedabudget.evergreen.app&amp;hl=es","author":[{"family":"","given":"Google"}],"accessed":{"date-parts":[["2024",2,23]]}}}],"schema":"https://github.com/citation-style-language/schema/raw/master/csl-citation.json"} </w:instrText>
      </w:r>
      <w:r w:rsidR="00DC03DF">
        <w:fldChar w:fldCharType="separate"/>
      </w:r>
      <w:r w:rsidR="00EB3BCB" w:rsidRPr="00EB3BCB">
        <w:rPr>
          <w:rFonts w:ascii="Calibri" w:hAnsi="Calibri" w:cs="Calibri"/>
        </w:rPr>
        <w:t>[14]</w:t>
      </w:r>
      <w:r w:rsidR="00DC03DF">
        <w:fldChar w:fldCharType="end"/>
      </w:r>
      <w:r w:rsidR="00DC03DF">
        <w:t>, sobre todo de países con un bajo salario medio</w:t>
      </w:r>
      <w:r w:rsidR="0035388E">
        <w:t>, como países de Sudamérica</w:t>
      </w:r>
      <w:r w:rsidR="000E711E">
        <w:t>, donde este precio se convierte en prohibitivo</w:t>
      </w:r>
      <w:r w:rsidR="0035388E">
        <w:t>.</w:t>
      </w:r>
      <w:r w:rsidR="00196B00">
        <w:br w:type="page"/>
      </w:r>
    </w:p>
    <w:p w14:paraId="5D65B5EC" w14:textId="27326181" w:rsidR="00E55854" w:rsidRDefault="002817EF" w:rsidP="00196B00">
      <w:pPr>
        <w:pStyle w:val="Ttulo3"/>
      </w:pPr>
      <w:bookmarkStart w:id="16" w:name="_Toc164970411"/>
      <w:r>
        <w:lastRenderedPageBreak/>
        <w:t>Plataformas</w:t>
      </w:r>
      <w:r w:rsidR="00196B00">
        <w:t xml:space="preserve"> bancarias</w:t>
      </w:r>
      <w:bookmarkEnd w:id="16"/>
    </w:p>
    <w:p w14:paraId="20394A05" w14:textId="24FB5901" w:rsidR="00196B00" w:rsidRPr="00196B00" w:rsidRDefault="00384CDB" w:rsidP="00EF10BB">
      <w:pPr>
        <w:pStyle w:val="Textoindependiente"/>
      </w:pPr>
      <w:r>
        <w:t xml:space="preserve">De manera adicional a las soluciones descritas anteriormente, existen numerosas </w:t>
      </w:r>
      <w:r w:rsidR="002817EF">
        <w:t>plataformas</w:t>
      </w:r>
      <w:r>
        <w:t xml:space="preserve"> bancarias que cuentan, de una u otra forma, con funciones de gestión de finanzas personales.</w:t>
      </w:r>
    </w:p>
    <w:p w14:paraId="029E6F33" w14:textId="38FB234A" w:rsidR="00C665DD" w:rsidRDefault="00DD25C8" w:rsidP="00EF10BB">
      <w:pPr>
        <w:pStyle w:val="Textoindependiente"/>
      </w:pPr>
      <w:r>
        <w:t xml:space="preserve">Muchas de estas plataformas cuentan con funciones como la categorización de gastos </w:t>
      </w:r>
      <w:r w:rsidR="00714053">
        <w:t xml:space="preserve">automática, el control de pagos recurrentes y </w:t>
      </w:r>
      <w:r w:rsidR="00056BE4">
        <w:t>la creación de presupuestos</w:t>
      </w:r>
      <w:r w:rsidR="00756F9E">
        <w:t xml:space="preserve">; sin embargo, </w:t>
      </w:r>
      <w:r w:rsidR="0034087A">
        <w:t xml:space="preserve">se debe tener en cuenta que no son plataformas destinadas a gestionar las finanzas personales de manera simple y efectiva, por lo que no </w:t>
      </w:r>
      <w:r w:rsidR="0077052F">
        <w:t>cuentan con todas las funcionalidades necesarias para ello.</w:t>
      </w:r>
    </w:p>
    <w:tbl>
      <w:tblPr>
        <w:tblStyle w:val="Tablaconcuadrcula3-nfasis3"/>
        <w:tblpPr w:leftFromText="141" w:rightFromText="141" w:vertAnchor="text" w:horzAnchor="margin" w:tblpXSpec="center" w:tblpY="623"/>
        <w:tblW w:w="10212" w:type="dxa"/>
        <w:tblLook w:val="04A0" w:firstRow="1" w:lastRow="0" w:firstColumn="1" w:lastColumn="0" w:noHBand="0" w:noVBand="1"/>
      </w:tblPr>
      <w:tblGrid>
        <w:gridCol w:w="1976"/>
        <w:gridCol w:w="2741"/>
        <w:gridCol w:w="2996"/>
        <w:gridCol w:w="2499"/>
      </w:tblGrid>
      <w:tr w:rsidR="00C665DD" w14:paraId="5F94C8BC" w14:textId="77777777" w:rsidTr="00052375">
        <w:trPr>
          <w:cnfStyle w:val="100000000000" w:firstRow="1" w:lastRow="0" w:firstColumn="0" w:lastColumn="0" w:oddVBand="0" w:evenVBand="0" w:oddHBand="0" w:evenHBand="0" w:firstRowFirstColumn="0" w:firstRowLastColumn="0" w:lastRowFirstColumn="0" w:lastRowLastColumn="0"/>
          <w:cantSplit/>
          <w:trHeight w:val="215"/>
        </w:trPr>
        <w:tc>
          <w:tcPr>
            <w:cnfStyle w:val="001000000100" w:firstRow="0" w:lastRow="0" w:firstColumn="1" w:lastColumn="0" w:oddVBand="0" w:evenVBand="0" w:oddHBand="0" w:evenHBand="0" w:firstRowFirstColumn="1" w:firstRowLastColumn="0" w:lastRowFirstColumn="0" w:lastRowLastColumn="0"/>
            <w:tcW w:w="0" w:type="auto"/>
            <w:tcBorders>
              <w:bottom w:val="single" w:sz="4" w:space="0" w:color="auto"/>
              <w:right w:val="single" w:sz="4" w:space="0" w:color="auto"/>
            </w:tcBorders>
          </w:tcPr>
          <w:p w14:paraId="1CB985A0" w14:textId="77777777" w:rsidR="00C665DD" w:rsidRDefault="00C665DD" w:rsidP="00C665DD">
            <w:pPr>
              <w:jc w:val="center"/>
            </w:pPr>
            <w:r>
              <w:t>Plataforma</w:t>
            </w:r>
          </w:p>
        </w:tc>
        <w:tc>
          <w:tcPr>
            <w:tcW w:w="0" w:type="auto"/>
            <w:tcBorders>
              <w:left w:val="single" w:sz="4" w:space="0" w:color="auto"/>
              <w:bottom w:val="single" w:sz="4" w:space="0" w:color="auto"/>
              <w:right w:val="single" w:sz="4" w:space="0" w:color="auto"/>
            </w:tcBorders>
          </w:tcPr>
          <w:p w14:paraId="144817C8" w14:textId="77777777" w:rsidR="00C665DD" w:rsidRPr="007A451C" w:rsidRDefault="00C665DD" w:rsidP="00C665DD">
            <w:pPr>
              <w:jc w:val="center"/>
              <w:cnfStyle w:val="100000000000" w:firstRow="1" w:lastRow="0" w:firstColumn="0" w:lastColumn="0" w:oddVBand="0" w:evenVBand="0" w:oddHBand="0" w:evenHBand="0" w:firstRowFirstColumn="0" w:firstRowLastColumn="0" w:lastRowFirstColumn="0" w:lastRowLastColumn="0"/>
              <w:rPr>
                <w:i/>
                <w:iCs/>
              </w:rPr>
            </w:pPr>
            <w:r w:rsidRPr="007A451C">
              <w:rPr>
                <w:i/>
                <w:iCs/>
              </w:rPr>
              <w:t>Ventajas</w:t>
            </w:r>
          </w:p>
        </w:tc>
        <w:tc>
          <w:tcPr>
            <w:tcW w:w="0" w:type="auto"/>
            <w:tcBorders>
              <w:left w:val="single" w:sz="4" w:space="0" w:color="auto"/>
              <w:bottom w:val="single" w:sz="4" w:space="0" w:color="auto"/>
              <w:right w:val="single" w:sz="4" w:space="0" w:color="auto"/>
            </w:tcBorders>
          </w:tcPr>
          <w:p w14:paraId="2CC5002A" w14:textId="77777777" w:rsidR="00C665DD" w:rsidRPr="007A451C" w:rsidRDefault="00C665DD" w:rsidP="00C665DD">
            <w:pPr>
              <w:jc w:val="center"/>
              <w:cnfStyle w:val="100000000000" w:firstRow="1" w:lastRow="0" w:firstColumn="0" w:lastColumn="0" w:oddVBand="0" w:evenVBand="0" w:oddHBand="0" w:evenHBand="0" w:firstRowFirstColumn="0" w:firstRowLastColumn="0" w:lastRowFirstColumn="0" w:lastRowLastColumn="0"/>
              <w:rPr>
                <w:i/>
                <w:iCs/>
              </w:rPr>
            </w:pPr>
            <w:r w:rsidRPr="007A451C">
              <w:rPr>
                <w:i/>
                <w:iCs/>
              </w:rPr>
              <w:t>Inconvenientes</w:t>
            </w:r>
          </w:p>
        </w:tc>
        <w:tc>
          <w:tcPr>
            <w:tcW w:w="0" w:type="auto"/>
            <w:tcBorders>
              <w:left w:val="single" w:sz="4" w:space="0" w:color="auto"/>
              <w:bottom w:val="single" w:sz="4" w:space="0" w:color="auto"/>
            </w:tcBorders>
          </w:tcPr>
          <w:p w14:paraId="1CA4210E" w14:textId="77777777" w:rsidR="00C665DD" w:rsidRPr="007A451C" w:rsidRDefault="00C665DD" w:rsidP="00C665DD">
            <w:pPr>
              <w:jc w:val="center"/>
              <w:cnfStyle w:val="100000000000" w:firstRow="1" w:lastRow="0" w:firstColumn="0" w:lastColumn="0" w:oddVBand="0" w:evenVBand="0" w:oddHBand="0" w:evenHBand="0" w:firstRowFirstColumn="0" w:firstRowLastColumn="0" w:lastRowFirstColumn="0" w:lastRowLastColumn="0"/>
              <w:rPr>
                <w:i/>
                <w:iCs/>
              </w:rPr>
            </w:pPr>
            <w:r w:rsidRPr="007A451C">
              <w:rPr>
                <w:i/>
                <w:iCs/>
              </w:rPr>
              <w:t>Precio</w:t>
            </w:r>
          </w:p>
        </w:tc>
      </w:tr>
      <w:tr w:rsidR="00052375" w:rsidRPr="009813B2" w14:paraId="76883E8F" w14:textId="77777777" w:rsidTr="00052375">
        <w:trPr>
          <w:cnfStyle w:val="000000100000" w:firstRow="0" w:lastRow="0" w:firstColumn="0" w:lastColumn="0" w:oddVBand="0" w:evenVBand="0" w:oddHBand="1" w:evenHBand="0" w:firstRowFirstColumn="0" w:firstRowLastColumn="0" w:lastRowFirstColumn="0" w:lastRowLastColumn="0"/>
          <w:cantSplit/>
          <w:trHeight w:val="1124"/>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right w:val="single" w:sz="4" w:space="0" w:color="auto"/>
            </w:tcBorders>
          </w:tcPr>
          <w:p w14:paraId="1DDD6A49" w14:textId="77777777" w:rsidR="00052375" w:rsidRDefault="00052375" w:rsidP="00052375">
            <w:pPr>
              <w:jc w:val="center"/>
              <w:rPr>
                <w:i w:val="0"/>
                <w:iCs w:val="0"/>
              </w:rPr>
            </w:pPr>
          </w:p>
          <w:p w14:paraId="524334C1" w14:textId="77777777" w:rsidR="00052375" w:rsidRDefault="00052375" w:rsidP="00052375">
            <w:pPr>
              <w:jc w:val="center"/>
              <w:rPr>
                <w:i w:val="0"/>
                <w:iCs w:val="0"/>
              </w:rPr>
            </w:pPr>
            <w:r>
              <w:t>PLATAFORMAS BANCARIAS</w:t>
            </w:r>
          </w:p>
          <w:p w14:paraId="2EF6392F" w14:textId="774BBFD4" w:rsidR="00052375" w:rsidRPr="007A451C" w:rsidRDefault="00052375" w:rsidP="00052375">
            <w:pPr>
              <w:jc w:val="center"/>
              <w:rPr>
                <w:b/>
                <w:bCs/>
              </w:rPr>
            </w:pPr>
            <w:r>
              <w:rPr>
                <w:noProof/>
              </w:rPr>
              <w:drawing>
                <wp:anchor distT="0" distB="0" distL="114300" distR="114300" simplePos="0" relativeHeight="251651072" behindDoc="0" locked="0" layoutInCell="1" allowOverlap="1" wp14:anchorId="300B218D" wp14:editId="3B9127F3">
                  <wp:simplePos x="0" y="0"/>
                  <wp:positionH relativeFrom="column">
                    <wp:posOffset>-24130</wp:posOffset>
                  </wp:positionH>
                  <wp:positionV relativeFrom="paragraph">
                    <wp:posOffset>1014095</wp:posOffset>
                  </wp:positionV>
                  <wp:extent cx="1092835" cy="1092835"/>
                  <wp:effectExtent l="0" t="0" r="0" b="0"/>
                  <wp:wrapTopAndBottom/>
                  <wp:docPr id="1959834679"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267569" name="Imagen 1" descr="Icono&#10;&#10;Descripción generada automáticamente"/>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1092835" cy="109283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E9B6851" w14:textId="77777777" w:rsidR="00052375" w:rsidRDefault="00052375" w:rsidP="00052375">
            <w:pPr>
              <w:jc w:val="left"/>
              <w:cnfStyle w:val="000000100000" w:firstRow="0" w:lastRow="0" w:firstColumn="0" w:lastColumn="0" w:oddVBand="0" w:evenVBand="0" w:oddHBand="1" w:evenHBand="0" w:firstRowFirstColumn="0" w:firstRowLastColumn="0" w:lastRowFirstColumn="0" w:lastRowLastColumn="0"/>
            </w:pPr>
          </w:p>
          <w:p w14:paraId="7AFDB66D" w14:textId="77777777" w:rsidR="00052375" w:rsidRDefault="00052375" w:rsidP="00052375">
            <w:pPr>
              <w:numPr>
                <w:ilvl w:val="0"/>
                <w:numId w:val="20"/>
              </w:numPr>
              <w:jc w:val="left"/>
              <w:cnfStyle w:val="000000100000" w:firstRow="0" w:lastRow="0" w:firstColumn="0" w:lastColumn="0" w:oddVBand="0" w:evenVBand="0" w:oddHBand="1" w:evenHBand="0" w:firstRowFirstColumn="0" w:firstRowLastColumn="0" w:lastRowFirstColumn="0" w:lastRowLastColumn="0"/>
            </w:pPr>
            <w:r w:rsidRPr="00F045CA">
              <w:rPr>
                <w:b/>
                <w:bCs/>
              </w:rPr>
              <w:t>Integración directa con la cuenta bancaria</w:t>
            </w:r>
            <w:r w:rsidRPr="00F045CA">
              <w:t>: Elimina la necesidad de sincronizar manualmente las transacciones.</w:t>
            </w:r>
          </w:p>
          <w:p w14:paraId="724C6CFB" w14:textId="77777777" w:rsidR="00052375" w:rsidRPr="00F045CA" w:rsidRDefault="00052375" w:rsidP="00052375">
            <w:pPr>
              <w:ind w:left="720"/>
              <w:jc w:val="left"/>
              <w:cnfStyle w:val="000000100000" w:firstRow="0" w:lastRow="0" w:firstColumn="0" w:lastColumn="0" w:oddVBand="0" w:evenVBand="0" w:oddHBand="1" w:evenHBand="0" w:firstRowFirstColumn="0" w:firstRowLastColumn="0" w:lastRowFirstColumn="0" w:lastRowLastColumn="0"/>
            </w:pPr>
          </w:p>
          <w:p w14:paraId="78FDBCE9" w14:textId="77777777" w:rsidR="00052375" w:rsidRDefault="00052375" w:rsidP="00052375">
            <w:pPr>
              <w:numPr>
                <w:ilvl w:val="0"/>
                <w:numId w:val="20"/>
              </w:numPr>
              <w:jc w:val="left"/>
              <w:cnfStyle w:val="000000100000" w:firstRow="0" w:lastRow="0" w:firstColumn="0" w:lastColumn="0" w:oddVBand="0" w:evenVBand="0" w:oddHBand="1" w:evenHBand="0" w:firstRowFirstColumn="0" w:firstRowLastColumn="0" w:lastRowFirstColumn="0" w:lastRowLastColumn="0"/>
            </w:pPr>
            <w:r w:rsidRPr="00F045CA">
              <w:rPr>
                <w:b/>
                <w:bCs/>
              </w:rPr>
              <w:t>Seguridad</w:t>
            </w:r>
            <w:r w:rsidRPr="00F045CA">
              <w:t>: Las plataformas bancarias suelen tener altos estándares de seguridad.</w:t>
            </w:r>
          </w:p>
          <w:p w14:paraId="39452DDB" w14:textId="77777777" w:rsidR="00052375" w:rsidRPr="00F045CA" w:rsidRDefault="00052375" w:rsidP="00052375">
            <w:pPr>
              <w:jc w:val="left"/>
              <w:cnfStyle w:val="000000100000" w:firstRow="0" w:lastRow="0" w:firstColumn="0" w:lastColumn="0" w:oddVBand="0" w:evenVBand="0" w:oddHBand="1" w:evenHBand="0" w:firstRowFirstColumn="0" w:firstRowLastColumn="0" w:lastRowFirstColumn="0" w:lastRowLastColumn="0"/>
            </w:pPr>
          </w:p>
          <w:p w14:paraId="2DFD0419" w14:textId="77777777" w:rsidR="00052375" w:rsidRPr="00F045CA" w:rsidRDefault="00052375" w:rsidP="00052375">
            <w:pPr>
              <w:numPr>
                <w:ilvl w:val="0"/>
                <w:numId w:val="20"/>
              </w:numPr>
              <w:jc w:val="left"/>
              <w:cnfStyle w:val="000000100000" w:firstRow="0" w:lastRow="0" w:firstColumn="0" w:lastColumn="0" w:oddVBand="0" w:evenVBand="0" w:oddHBand="1" w:evenHBand="0" w:firstRowFirstColumn="0" w:firstRowLastColumn="0" w:lastRowFirstColumn="0" w:lastRowLastColumn="0"/>
            </w:pPr>
            <w:r w:rsidRPr="00F045CA">
              <w:rPr>
                <w:b/>
                <w:bCs/>
              </w:rPr>
              <w:t>Facilidad de uso</w:t>
            </w:r>
            <w:r w:rsidRPr="00F045CA">
              <w:t>: Muchas personas ya están familiarizadas con las plataformas de su banco.</w:t>
            </w:r>
          </w:p>
          <w:p w14:paraId="3A48D3D5" w14:textId="77777777" w:rsidR="00052375" w:rsidRPr="00386B67" w:rsidRDefault="00052375" w:rsidP="00052375">
            <w:pPr>
              <w:ind w:left="720"/>
              <w:jc w:val="left"/>
              <w:cnfStyle w:val="000000100000" w:firstRow="0" w:lastRow="0" w:firstColumn="0" w:lastColumn="0" w:oddVBand="0" w:evenVBand="0" w:oddHBand="1" w:evenHBand="0" w:firstRowFirstColumn="0" w:firstRowLastColumn="0" w:lastRowFirstColumn="0" w:lastRowLastColumn="0"/>
              <w:rPr>
                <w:b/>
                <w:bCs/>
                <w:i/>
                <w:iCs/>
                <w:color w:val="FFFFFF" w:themeColor="background1"/>
              </w:rPr>
            </w:pP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E930F3E" w14:textId="77777777" w:rsidR="00052375" w:rsidRDefault="00052375" w:rsidP="00052375">
            <w:pPr>
              <w:jc w:val="left"/>
              <w:cnfStyle w:val="000000100000" w:firstRow="0" w:lastRow="0" w:firstColumn="0" w:lastColumn="0" w:oddVBand="0" w:evenVBand="0" w:oddHBand="1" w:evenHBand="0" w:firstRowFirstColumn="0" w:firstRowLastColumn="0" w:lastRowFirstColumn="0" w:lastRowLastColumn="0"/>
            </w:pPr>
          </w:p>
          <w:p w14:paraId="4ABCA766" w14:textId="77777777" w:rsidR="00052375" w:rsidRDefault="00052375" w:rsidP="00052375">
            <w:pPr>
              <w:numPr>
                <w:ilvl w:val="0"/>
                <w:numId w:val="21"/>
              </w:numPr>
              <w:jc w:val="left"/>
              <w:cnfStyle w:val="000000100000" w:firstRow="0" w:lastRow="0" w:firstColumn="0" w:lastColumn="0" w:oddVBand="0" w:evenVBand="0" w:oddHBand="1" w:evenHBand="0" w:firstRowFirstColumn="0" w:firstRowLastColumn="0" w:lastRowFirstColumn="0" w:lastRowLastColumn="0"/>
            </w:pPr>
            <w:r w:rsidRPr="001E7029">
              <w:rPr>
                <w:b/>
                <w:bCs/>
              </w:rPr>
              <w:t>Funciones limitadas</w:t>
            </w:r>
            <w:r w:rsidRPr="001E7029">
              <w:t>: Pueden no tener todas las funciones necesarias para una gestión efectiva de las finanzas personales.</w:t>
            </w:r>
          </w:p>
          <w:p w14:paraId="426EC0C8" w14:textId="77777777" w:rsidR="00052375" w:rsidRPr="001E7029" w:rsidRDefault="00052375" w:rsidP="00052375">
            <w:pPr>
              <w:ind w:left="720"/>
              <w:jc w:val="left"/>
              <w:cnfStyle w:val="000000100000" w:firstRow="0" w:lastRow="0" w:firstColumn="0" w:lastColumn="0" w:oddVBand="0" w:evenVBand="0" w:oddHBand="1" w:evenHBand="0" w:firstRowFirstColumn="0" w:firstRowLastColumn="0" w:lastRowFirstColumn="0" w:lastRowLastColumn="0"/>
            </w:pPr>
          </w:p>
          <w:p w14:paraId="2DE6927F" w14:textId="77777777" w:rsidR="00052375" w:rsidRDefault="00052375" w:rsidP="00052375">
            <w:pPr>
              <w:numPr>
                <w:ilvl w:val="0"/>
                <w:numId w:val="21"/>
              </w:numPr>
              <w:jc w:val="left"/>
              <w:cnfStyle w:val="000000100000" w:firstRow="0" w:lastRow="0" w:firstColumn="0" w:lastColumn="0" w:oddVBand="0" w:evenVBand="0" w:oddHBand="1" w:evenHBand="0" w:firstRowFirstColumn="0" w:firstRowLastColumn="0" w:lastRowFirstColumn="0" w:lastRowLastColumn="0"/>
            </w:pPr>
            <w:r w:rsidRPr="001E7029">
              <w:rPr>
                <w:b/>
                <w:bCs/>
              </w:rPr>
              <w:t>Falta de personalización</w:t>
            </w:r>
            <w:r w:rsidRPr="001E7029">
              <w:t>: Puede que no permitan la personalización de categorías de gastos o presupuestos.</w:t>
            </w:r>
          </w:p>
          <w:p w14:paraId="018EE3D0" w14:textId="77777777" w:rsidR="00052375" w:rsidRPr="001E7029" w:rsidRDefault="00052375" w:rsidP="00052375">
            <w:pPr>
              <w:ind w:left="720"/>
              <w:jc w:val="left"/>
              <w:cnfStyle w:val="000000100000" w:firstRow="0" w:lastRow="0" w:firstColumn="0" w:lastColumn="0" w:oddVBand="0" w:evenVBand="0" w:oddHBand="1" w:evenHBand="0" w:firstRowFirstColumn="0" w:firstRowLastColumn="0" w:lastRowFirstColumn="0" w:lastRowLastColumn="0"/>
            </w:pPr>
          </w:p>
          <w:p w14:paraId="61C65596" w14:textId="77777777" w:rsidR="00052375" w:rsidRPr="001E7029" w:rsidRDefault="00052375" w:rsidP="00052375">
            <w:pPr>
              <w:numPr>
                <w:ilvl w:val="0"/>
                <w:numId w:val="21"/>
              </w:numPr>
              <w:jc w:val="left"/>
              <w:cnfStyle w:val="000000100000" w:firstRow="0" w:lastRow="0" w:firstColumn="0" w:lastColumn="0" w:oddVBand="0" w:evenVBand="0" w:oddHBand="1" w:evenHBand="0" w:firstRowFirstColumn="0" w:firstRowLastColumn="0" w:lastRowFirstColumn="0" w:lastRowLastColumn="0"/>
            </w:pPr>
            <w:r w:rsidRPr="001E7029">
              <w:rPr>
                <w:b/>
                <w:bCs/>
              </w:rPr>
              <w:t>Dependencia del banco</w:t>
            </w:r>
            <w:r w:rsidRPr="001E7029">
              <w:t>: Si cambias de banco, puedes perder el acceso a la plataforma y a todos los datos que contiene.</w:t>
            </w:r>
          </w:p>
          <w:p w14:paraId="769E8E48" w14:textId="77777777" w:rsidR="00052375" w:rsidRPr="00386B67" w:rsidRDefault="00052375" w:rsidP="00052375">
            <w:pPr>
              <w:jc w:val="left"/>
              <w:cnfStyle w:val="000000100000" w:firstRow="0" w:lastRow="0" w:firstColumn="0" w:lastColumn="0" w:oddVBand="0" w:evenVBand="0" w:oddHBand="1" w:evenHBand="0" w:firstRowFirstColumn="0" w:firstRowLastColumn="0" w:lastRowFirstColumn="0" w:lastRowLastColumn="0"/>
              <w:rPr>
                <w:b/>
                <w:bCs/>
                <w:i/>
                <w:iCs/>
                <w:color w:val="FFFFFF" w:themeColor="background1"/>
              </w:rPr>
            </w:pP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E30CD8" w14:textId="77777777" w:rsidR="00052375" w:rsidRDefault="00052375" w:rsidP="00052375">
            <w:pPr>
              <w:jc w:val="left"/>
              <w:cnfStyle w:val="000000100000" w:firstRow="0" w:lastRow="0" w:firstColumn="0" w:lastColumn="0" w:oddVBand="0" w:evenVBand="0" w:oddHBand="1" w:evenHBand="0" w:firstRowFirstColumn="0" w:firstRowLastColumn="0" w:lastRowFirstColumn="0" w:lastRowLastColumn="0"/>
            </w:pPr>
          </w:p>
          <w:p w14:paraId="0270A4CC" w14:textId="77777777" w:rsidR="00052375" w:rsidRPr="00A10476" w:rsidRDefault="00052375" w:rsidP="00052375">
            <w:pPr>
              <w:jc w:val="left"/>
              <w:cnfStyle w:val="000000100000" w:firstRow="0" w:lastRow="0" w:firstColumn="0" w:lastColumn="0" w:oddVBand="0" w:evenVBand="0" w:oddHBand="1" w:evenHBand="0" w:firstRowFirstColumn="0" w:firstRowLastColumn="0" w:lastRowFirstColumn="0" w:lastRowLastColumn="0"/>
            </w:pPr>
          </w:p>
          <w:p w14:paraId="366ECFEC" w14:textId="77777777" w:rsidR="00052375" w:rsidRPr="00A10476" w:rsidRDefault="00052375" w:rsidP="00052375">
            <w:pPr>
              <w:jc w:val="left"/>
              <w:cnfStyle w:val="000000100000" w:firstRow="0" w:lastRow="0" w:firstColumn="0" w:lastColumn="0" w:oddVBand="0" w:evenVBand="0" w:oddHBand="1" w:evenHBand="0" w:firstRowFirstColumn="0" w:firstRowLastColumn="0" w:lastRowFirstColumn="0" w:lastRowLastColumn="0"/>
            </w:pPr>
          </w:p>
          <w:p w14:paraId="542B51D9" w14:textId="77777777" w:rsidR="00052375" w:rsidRPr="00A10476" w:rsidRDefault="00052375" w:rsidP="00052375">
            <w:pPr>
              <w:jc w:val="left"/>
              <w:cnfStyle w:val="000000100000" w:firstRow="0" w:lastRow="0" w:firstColumn="0" w:lastColumn="0" w:oddVBand="0" w:evenVBand="0" w:oddHBand="1" w:evenHBand="0" w:firstRowFirstColumn="0" w:firstRowLastColumn="0" w:lastRowFirstColumn="0" w:lastRowLastColumn="0"/>
            </w:pPr>
          </w:p>
          <w:p w14:paraId="1CEFDCC2" w14:textId="77777777" w:rsidR="00052375" w:rsidRDefault="00052375" w:rsidP="00052375">
            <w:pPr>
              <w:jc w:val="left"/>
              <w:cnfStyle w:val="000000100000" w:firstRow="0" w:lastRow="0" w:firstColumn="0" w:lastColumn="0" w:oddVBand="0" w:evenVBand="0" w:oddHBand="1" w:evenHBand="0" w:firstRowFirstColumn="0" w:firstRowLastColumn="0" w:lastRowFirstColumn="0" w:lastRowLastColumn="0"/>
            </w:pPr>
          </w:p>
          <w:p w14:paraId="38F4B9AC" w14:textId="77777777" w:rsidR="00052375" w:rsidRDefault="00052375" w:rsidP="00052375">
            <w:pPr>
              <w:jc w:val="left"/>
              <w:cnfStyle w:val="000000100000" w:firstRow="0" w:lastRow="0" w:firstColumn="0" w:lastColumn="0" w:oddVBand="0" w:evenVBand="0" w:oddHBand="1" w:evenHBand="0" w:firstRowFirstColumn="0" w:firstRowLastColumn="0" w:lastRowFirstColumn="0" w:lastRowLastColumn="0"/>
            </w:pPr>
          </w:p>
          <w:p w14:paraId="1F83C1FF" w14:textId="77777777" w:rsidR="00052375" w:rsidRDefault="00052375" w:rsidP="00052375">
            <w:pPr>
              <w:jc w:val="left"/>
              <w:cnfStyle w:val="000000100000" w:firstRow="0" w:lastRow="0" w:firstColumn="0" w:lastColumn="0" w:oddVBand="0" w:evenVBand="0" w:oddHBand="1" w:evenHBand="0" w:firstRowFirstColumn="0" w:firstRowLastColumn="0" w:lastRowFirstColumn="0" w:lastRowLastColumn="0"/>
            </w:pPr>
          </w:p>
          <w:p w14:paraId="1CB60431" w14:textId="77777777" w:rsidR="00052375" w:rsidRDefault="00052375" w:rsidP="00052375">
            <w:pPr>
              <w:jc w:val="left"/>
              <w:cnfStyle w:val="000000100000" w:firstRow="0" w:lastRow="0" w:firstColumn="0" w:lastColumn="0" w:oddVBand="0" w:evenVBand="0" w:oddHBand="1" w:evenHBand="0" w:firstRowFirstColumn="0" w:firstRowLastColumn="0" w:lastRowFirstColumn="0" w:lastRowLastColumn="0"/>
            </w:pPr>
          </w:p>
          <w:p w14:paraId="0DCB9A41" w14:textId="77777777" w:rsidR="00052375" w:rsidRPr="00A10476" w:rsidRDefault="00052375" w:rsidP="00052375">
            <w:pPr>
              <w:numPr>
                <w:ilvl w:val="0"/>
                <w:numId w:val="25"/>
              </w:numPr>
              <w:jc w:val="left"/>
              <w:cnfStyle w:val="000000100000" w:firstRow="0" w:lastRow="0" w:firstColumn="0" w:lastColumn="0" w:oddVBand="0" w:evenVBand="0" w:oddHBand="1" w:evenHBand="0" w:firstRowFirstColumn="0" w:firstRowLastColumn="0" w:lastRowFirstColumn="0" w:lastRowLastColumn="0"/>
            </w:pPr>
            <w:r w:rsidRPr="00A10476">
              <w:t>Generalmente gratuitas para los clientes del banco.</w:t>
            </w:r>
          </w:p>
          <w:p w14:paraId="36730B60" w14:textId="10CE5016" w:rsidR="00052375" w:rsidRPr="00386B67" w:rsidRDefault="00052375" w:rsidP="004336A6">
            <w:pPr>
              <w:keepNext/>
              <w:ind w:left="720"/>
              <w:jc w:val="left"/>
              <w:cnfStyle w:val="000000100000" w:firstRow="0" w:lastRow="0" w:firstColumn="0" w:lastColumn="0" w:oddVBand="0" w:evenVBand="0" w:oddHBand="1" w:evenHBand="0" w:firstRowFirstColumn="0" w:firstRowLastColumn="0" w:lastRowFirstColumn="0" w:lastRowLastColumn="0"/>
              <w:rPr>
                <w:color w:val="FFFFFF" w:themeColor="background1"/>
              </w:rPr>
            </w:pPr>
          </w:p>
        </w:tc>
      </w:tr>
    </w:tbl>
    <w:p w14:paraId="7CA34146" w14:textId="77777777" w:rsidR="00C665DD" w:rsidRDefault="00C665DD" w:rsidP="00C665DD">
      <w:pPr>
        <w:jc w:val="left"/>
      </w:pPr>
    </w:p>
    <w:p w14:paraId="773F7BAC" w14:textId="1BEA29AF" w:rsidR="004336A6" w:rsidRDefault="004336A6" w:rsidP="004336A6">
      <w:pPr>
        <w:pStyle w:val="Descripcin"/>
        <w:framePr w:hSpace="141" w:wrap="around" w:vAnchor="text" w:hAnchor="page" w:x="1060" w:y="7796"/>
      </w:pPr>
      <w:bookmarkStart w:id="17" w:name="_Toc164970465"/>
      <w:r>
        <w:t xml:space="preserve">Tabla </w:t>
      </w:r>
      <w:r w:rsidR="006710C2">
        <w:fldChar w:fldCharType="begin"/>
      </w:r>
      <w:r w:rsidR="006710C2">
        <w:instrText xml:space="preserve"> SEQ Tabla \* ARABIC </w:instrText>
      </w:r>
      <w:r w:rsidR="006710C2">
        <w:fldChar w:fldCharType="separate"/>
      </w:r>
      <w:r w:rsidR="002B072B">
        <w:rPr>
          <w:noProof/>
        </w:rPr>
        <w:t>4</w:t>
      </w:r>
      <w:r w:rsidR="006710C2">
        <w:fldChar w:fldCharType="end"/>
      </w:r>
      <w:r>
        <w:t>: Soluciones existentes, Plataformas bancarias - Elaboración propia</w:t>
      </w:r>
      <w:bookmarkEnd w:id="17"/>
    </w:p>
    <w:p w14:paraId="2093C3FF" w14:textId="73A545D0" w:rsidR="000C44F4" w:rsidRPr="009807CB" w:rsidRDefault="000C44F4" w:rsidP="009807CB">
      <w:pPr>
        <w:jc w:val="left"/>
      </w:pPr>
      <w:r>
        <w:br w:type="page"/>
      </w:r>
    </w:p>
    <w:p w14:paraId="491A8C22" w14:textId="6D8EFDF9" w:rsidR="00A9440E" w:rsidRDefault="00B7769F" w:rsidP="00A9440E">
      <w:pPr>
        <w:pStyle w:val="Ttulo3"/>
      </w:pPr>
      <w:bookmarkStart w:id="18" w:name="_Toc164970412"/>
      <w:r>
        <w:lastRenderedPageBreak/>
        <w:t>Valor diferencial NextStep</w:t>
      </w:r>
      <w:bookmarkEnd w:id="18"/>
    </w:p>
    <w:p w14:paraId="732B4294" w14:textId="0E2F0F4A" w:rsidR="008F5060" w:rsidRDefault="008719CB" w:rsidP="00A9440E">
      <w:r>
        <w:t xml:space="preserve">Pese a que las soluciones de gestión financiera existentes </w:t>
      </w:r>
      <w:r w:rsidR="00AE5CF3">
        <w:t>incluyen algunas características muy interesantes y avanzadas</w:t>
      </w:r>
      <w:r w:rsidR="00F67B34">
        <w:t>;</w:t>
      </w:r>
      <w:r w:rsidR="00F67B34" w:rsidRPr="00F67B34">
        <w:t> presentan varios inconvenientes que pueden dificultar su uso, especialmente para los jóvenes</w:t>
      </w:r>
      <w:r w:rsidR="00093F23">
        <w:t>,</w:t>
      </w:r>
      <w:r w:rsidR="00F67B34" w:rsidRPr="00F67B34">
        <w:t xml:space="preserve"> que</w:t>
      </w:r>
      <w:r w:rsidR="00093F23">
        <w:t xml:space="preserve"> buscan plataformas sencillas </w:t>
      </w:r>
      <w:r w:rsidR="0007475A">
        <w:t>e intuitivas</w:t>
      </w:r>
      <w:r w:rsidR="00F67B34" w:rsidRPr="00F67B34">
        <w:t xml:space="preserve">. Estos inconvenientes incluyen interfaces con exceso de detalles y funciones, fallos en la categorización de gastos, gráficas poco intuitivas, limitaciones en la personalización, </w:t>
      </w:r>
      <w:r w:rsidR="00323A35">
        <w:t>etcétera</w:t>
      </w:r>
      <w:r w:rsidR="00F67B34" w:rsidRPr="00F67B34">
        <w:t>.</w:t>
      </w:r>
    </w:p>
    <w:p w14:paraId="03F67B6A" w14:textId="7D334AB8" w:rsidR="00683F3F" w:rsidRPr="00343596" w:rsidRDefault="008F5060" w:rsidP="00343596">
      <w:r w:rsidRPr="008F5060">
        <w:t>NextStep, con su enfoque en los jóvenes recién independizados</w:t>
      </w:r>
      <w:r>
        <w:t xml:space="preserve"> (o en proceso)</w:t>
      </w:r>
      <w:r w:rsidRPr="008F5060">
        <w:t xml:space="preserve">, está diseñado para superar los problemas identificados en las soluciones existentes. Presenta una interfaz de usuario sencilla y centrada, evitando el exceso de detalles que puede resultar </w:t>
      </w:r>
      <w:r w:rsidR="00C660BD">
        <w:t xml:space="preserve">complejos </w:t>
      </w:r>
      <w:r w:rsidR="00B36B00">
        <w:t>para algunos</w:t>
      </w:r>
      <w:r w:rsidR="00C660BD">
        <w:t xml:space="preserve"> usuarios</w:t>
      </w:r>
      <w:r w:rsidRPr="008F5060">
        <w:t>. Se centra en las funciones esenciales para la gestión de finanzas personales, evitando el exceso de funciones y productos que pueden complicar la experiencia del usuario.</w:t>
      </w:r>
      <w:r w:rsidR="00F537A6">
        <w:t xml:space="preserve"> P</w:t>
      </w:r>
      <w:r w:rsidRPr="008F5060">
        <w:t>ermite a los usuarios crear categorías para agrupar sus gastos, lo que ayuda a evitar errores en la representación de los gastos</w:t>
      </w:r>
      <w:r w:rsidR="003737B1">
        <w:t xml:space="preserve"> y </w:t>
      </w:r>
      <w:r w:rsidR="003737B1" w:rsidRPr="008F5060">
        <w:t>ofrec</w:t>
      </w:r>
      <w:r w:rsidR="003737B1">
        <w:t>e</w:t>
      </w:r>
      <w:r w:rsidR="003737B1" w:rsidRPr="008F5060">
        <w:t xml:space="preserve"> una personalización completa de la aplicación</w:t>
      </w:r>
      <w:r w:rsidRPr="008F5060">
        <w:t xml:space="preserve">. </w:t>
      </w:r>
      <w:r w:rsidR="00683F3F">
        <w:br w:type="page"/>
      </w:r>
    </w:p>
    <w:p w14:paraId="3B6EE795" w14:textId="1D954EA3" w:rsidR="00E362EF" w:rsidRDefault="00E362EF" w:rsidP="00FF0E10">
      <w:pPr>
        <w:pStyle w:val="Ttulo1"/>
        <w:jc w:val="both"/>
        <w:rPr>
          <w:noProof w:val="0"/>
        </w:rPr>
      </w:pPr>
      <w:bookmarkStart w:id="19" w:name="_Toc164970413"/>
      <w:r>
        <w:rPr>
          <w:noProof w:val="0"/>
        </w:rPr>
        <w:lastRenderedPageBreak/>
        <w:t>Objetivos</w:t>
      </w:r>
      <w:bookmarkEnd w:id="19"/>
    </w:p>
    <w:p w14:paraId="3B6EE796" w14:textId="77777777" w:rsidR="00E362EF" w:rsidRPr="0031552C" w:rsidRDefault="00827D64" w:rsidP="00FF0E10">
      <w:pPr>
        <w:pStyle w:val="Ttulo2"/>
        <w:rPr>
          <w:noProof w:val="0"/>
        </w:rPr>
      </w:pPr>
      <w:bookmarkStart w:id="20" w:name="_Toc164970414"/>
      <w:r>
        <w:rPr>
          <w:noProof w:val="0"/>
        </w:rPr>
        <w:t>Objetivo general</w:t>
      </w:r>
      <w:bookmarkEnd w:id="20"/>
    </w:p>
    <w:p w14:paraId="4FF11B8F" w14:textId="6274DCDC" w:rsidR="00FA6422" w:rsidRPr="00FA6422" w:rsidRDefault="00FA6422" w:rsidP="00EF10BB">
      <w:pPr>
        <w:pStyle w:val="Textoindependiente"/>
      </w:pPr>
      <w:r w:rsidRPr="00FA6422">
        <w:t xml:space="preserve">Facilitar la transición a la vida independiente de los jóvenes, proporcionando una plataforma que les permita gestionar sus finanzas de manera efectiva y controlar sus gastos, </w:t>
      </w:r>
      <w:r>
        <w:t xml:space="preserve">así como </w:t>
      </w:r>
      <w:r w:rsidR="00C14983">
        <w:t xml:space="preserve">simular su situación financiera en caso de </w:t>
      </w:r>
      <w:r w:rsidR="00B35789">
        <w:t xml:space="preserve">hacer esta transición; </w:t>
      </w:r>
      <w:r w:rsidRPr="00FA6422">
        <w:t xml:space="preserve">contribuyendo así a su bienestar y autonomía. </w:t>
      </w:r>
    </w:p>
    <w:p w14:paraId="0DA6F9C1" w14:textId="1922F8F0" w:rsidR="00421CD9" w:rsidRPr="00421CD9" w:rsidRDefault="00827D64" w:rsidP="00421CD9">
      <w:pPr>
        <w:pStyle w:val="Ttulo2"/>
        <w:rPr>
          <w:noProof w:val="0"/>
        </w:rPr>
      </w:pPr>
      <w:bookmarkStart w:id="21" w:name="_Toc164970415"/>
      <w:r>
        <w:rPr>
          <w:noProof w:val="0"/>
        </w:rPr>
        <w:t>Lista de objetivos específicos</w:t>
      </w:r>
      <w:bookmarkEnd w:id="21"/>
    </w:p>
    <w:p w14:paraId="7A53122F" w14:textId="03FA9CC0" w:rsidR="00537846" w:rsidRPr="00652EEA" w:rsidRDefault="00537846" w:rsidP="00537846">
      <w:pPr>
        <w:pStyle w:val="Prrafodelista"/>
        <w:numPr>
          <w:ilvl w:val="0"/>
          <w:numId w:val="31"/>
        </w:numPr>
        <w:jc w:val="left"/>
        <w:rPr>
          <w:rFonts w:asciiTheme="majorHAnsi" w:eastAsiaTheme="majorEastAsia" w:hAnsiTheme="majorHAnsi" w:cstheme="majorBidi"/>
          <w:b/>
          <w:bCs/>
          <w:i/>
          <w:iCs/>
          <w:color w:val="000000" w:themeColor="text1"/>
        </w:rPr>
      </w:pPr>
      <w:r w:rsidRPr="00652EEA">
        <w:rPr>
          <w:rFonts w:asciiTheme="majorHAnsi" w:eastAsiaTheme="majorEastAsia" w:hAnsiTheme="majorHAnsi" w:cstheme="majorBidi"/>
          <w:b/>
          <w:bCs/>
          <w:i/>
          <w:iCs/>
          <w:color w:val="000000" w:themeColor="text1"/>
        </w:rPr>
        <w:t>Desarrollo de la BBDD:</w:t>
      </w:r>
      <w:r>
        <w:rPr>
          <w:rFonts w:asciiTheme="majorHAnsi" w:eastAsiaTheme="majorEastAsia" w:hAnsiTheme="majorHAnsi" w:cstheme="majorBidi"/>
          <w:b/>
          <w:bCs/>
          <w:i/>
          <w:iCs/>
          <w:color w:val="000000" w:themeColor="text1"/>
        </w:rPr>
        <w:t xml:space="preserve"> </w:t>
      </w:r>
      <w:r w:rsidRPr="00652EEA">
        <w:t>cre</w:t>
      </w:r>
      <w:r>
        <w:t>ar la base de datos que almacene y proteja correctamente toda la información y las credenciales</w:t>
      </w:r>
      <w:r w:rsidR="00400C51">
        <w:t xml:space="preserve"> de acceso</w:t>
      </w:r>
      <w:r>
        <w:t xml:space="preserve"> de los usuarios.</w:t>
      </w:r>
    </w:p>
    <w:p w14:paraId="1ED991D7" w14:textId="175BB0AA" w:rsidR="0044246C" w:rsidRDefault="0044246C" w:rsidP="00F02E6C">
      <w:pPr>
        <w:pStyle w:val="Prrafodelista"/>
        <w:numPr>
          <w:ilvl w:val="0"/>
          <w:numId w:val="31"/>
        </w:numPr>
        <w:jc w:val="left"/>
      </w:pPr>
      <w:r w:rsidRPr="004D3D5C">
        <w:rPr>
          <w:rFonts w:asciiTheme="majorHAnsi" w:eastAsiaTheme="majorEastAsia" w:hAnsiTheme="majorHAnsi" w:cstheme="majorBidi"/>
          <w:b/>
          <w:bCs/>
          <w:i/>
          <w:iCs/>
          <w:color w:val="000000" w:themeColor="text1"/>
        </w:rPr>
        <w:t>Desarrollo del tablero inicial:</w:t>
      </w:r>
      <w:r w:rsidRPr="0044246C">
        <w:t xml:space="preserve"> Crear un tablero de resumen que muestre la situación financiera general del usuario de manera clara y comprensible.</w:t>
      </w:r>
    </w:p>
    <w:p w14:paraId="1BBCB608" w14:textId="77777777" w:rsidR="0044246C" w:rsidRDefault="0044246C" w:rsidP="00F02E6C">
      <w:pPr>
        <w:pStyle w:val="Prrafodelista"/>
        <w:numPr>
          <w:ilvl w:val="0"/>
          <w:numId w:val="31"/>
        </w:numPr>
        <w:jc w:val="left"/>
      </w:pPr>
      <w:r w:rsidRPr="004D3D5C">
        <w:rPr>
          <w:rFonts w:asciiTheme="majorHAnsi" w:eastAsiaTheme="majorEastAsia" w:hAnsiTheme="majorHAnsi" w:cstheme="majorBidi"/>
          <w:b/>
          <w:bCs/>
          <w:i/>
          <w:iCs/>
          <w:color w:val="000000" w:themeColor="text1"/>
        </w:rPr>
        <w:t>Implementación del control de pagos:</w:t>
      </w:r>
      <w:r w:rsidRPr="0044246C">
        <w:t xml:space="preserve"> Desarrollar una función que permita al usuario registrar pagos recurrentes, crear recordatorios y visualizar estos pagos.</w:t>
      </w:r>
    </w:p>
    <w:p w14:paraId="31A00AFA" w14:textId="77777777" w:rsidR="0044246C" w:rsidRDefault="0044246C" w:rsidP="00F02E6C">
      <w:pPr>
        <w:pStyle w:val="Prrafodelista"/>
        <w:numPr>
          <w:ilvl w:val="0"/>
          <w:numId w:val="31"/>
        </w:numPr>
        <w:jc w:val="left"/>
      </w:pPr>
      <w:r w:rsidRPr="004D3D5C">
        <w:rPr>
          <w:rFonts w:asciiTheme="majorHAnsi" w:eastAsiaTheme="majorEastAsia" w:hAnsiTheme="majorHAnsi" w:cstheme="majorBidi"/>
          <w:b/>
          <w:bCs/>
          <w:i/>
          <w:iCs/>
          <w:color w:val="000000" w:themeColor="text1"/>
        </w:rPr>
        <w:t>Implementación del control de gastos:</w:t>
      </w:r>
      <w:r w:rsidRPr="0044246C">
        <w:t xml:space="preserve"> Crear una función que permita al usuario registrar manualmente los gastos que ha realizado y crear categorías para agrupar estos gastos.</w:t>
      </w:r>
    </w:p>
    <w:p w14:paraId="63D1E9E4" w14:textId="77777777" w:rsidR="0044246C" w:rsidRDefault="0044246C" w:rsidP="00F02E6C">
      <w:pPr>
        <w:pStyle w:val="Prrafodelista"/>
        <w:numPr>
          <w:ilvl w:val="0"/>
          <w:numId w:val="31"/>
        </w:numPr>
        <w:jc w:val="left"/>
      </w:pPr>
      <w:r w:rsidRPr="004D3D5C">
        <w:rPr>
          <w:rFonts w:asciiTheme="majorHAnsi" w:eastAsiaTheme="majorEastAsia" w:hAnsiTheme="majorHAnsi" w:cstheme="majorBidi"/>
          <w:b/>
          <w:bCs/>
          <w:i/>
          <w:iCs/>
          <w:color w:val="000000" w:themeColor="text1"/>
        </w:rPr>
        <w:t>Creación de informes de gastos:</w:t>
      </w:r>
      <w:r w:rsidRPr="0044246C">
        <w:t xml:space="preserve"> Desarrollar una función que genere un informe semanal o mensual de los gastos de cada categoría.</w:t>
      </w:r>
    </w:p>
    <w:p w14:paraId="0706BE34" w14:textId="77777777" w:rsidR="0044246C" w:rsidRDefault="0044246C" w:rsidP="00F02E6C">
      <w:pPr>
        <w:pStyle w:val="Prrafodelista"/>
        <w:numPr>
          <w:ilvl w:val="0"/>
          <w:numId w:val="31"/>
        </w:numPr>
        <w:jc w:val="left"/>
      </w:pPr>
      <w:r w:rsidRPr="004D3D5C">
        <w:rPr>
          <w:rFonts w:asciiTheme="majorHAnsi" w:eastAsiaTheme="majorEastAsia" w:hAnsiTheme="majorHAnsi" w:cstheme="majorBidi"/>
          <w:b/>
          <w:bCs/>
          <w:i/>
          <w:iCs/>
          <w:color w:val="000000" w:themeColor="text1"/>
        </w:rPr>
        <w:t>Desarrollo de la función de simulación:</w:t>
      </w:r>
      <w:r w:rsidRPr="0044246C">
        <w:t xml:space="preserve"> Implementar una función que permita a los usuarios simular su situación financiera en caso de independizarse.</w:t>
      </w:r>
    </w:p>
    <w:p w14:paraId="28BB735C" w14:textId="0AC75A75" w:rsidR="0044246C" w:rsidRPr="00F02E6C" w:rsidRDefault="0044246C" w:rsidP="00F02E6C">
      <w:pPr>
        <w:pStyle w:val="Prrafodelista"/>
        <w:numPr>
          <w:ilvl w:val="0"/>
          <w:numId w:val="31"/>
        </w:numPr>
        <w:jc w:val="left"/>
        <w:rPr>
          <w:rFonts w:cstheme="minorHAnsi"/>
        </w:rPr>
      </w:pPr>
      <w:r w:rsidRPr="004D3D5C">
        <w:rPr>
          <w:rFonts w:asciiTheme="majorHAnsi" w:eastAsiaTheme="majorEastAsia" w:hAnsiTheme="majorHAnsi" w:cstheme="majorBidi"/>
          <w:b/>
          <w:bCs/>
          <w:i/>
          <w:iCs/>
          <w:color w:val="000000" w:themeColor="text1"/>
        </w:rPr>
        <w:t xml:space="preserve">Pruebas de </w:t>
      </w:r>
      <w:r w:rsidR="00003B19" w:rsidRPr="004D3D5C">
        <w:rPr>
          <w:rFonts w:asciiTheme="majorHAnsi" w:eastAsiaTheme="majorEastAsia" w:hAnsiTheme="majorHAnsi" w:cstheme="majorBidi"/>
          <w:b/>
          <w:bCs/>
          <w:i/>
          <w:iCs/>
          <w:color w:val="000000" w:themeColor="text1"/>
        </w:rPr>
        <w:t xml:space="preserve">integración: </w:t>
      </w:r>
      <w:r w:rsidR="005E7B62" w:rsidRPr="004D3D5C">
        <w:rPr>
          <w:rFonts w:eastAsiaTheme="majorEastAsia" w:cstheme="minorHAnsi"/>
          <w:color w:val="000000" w:themeColor="text1"/>
        </w:rPr>
        <w:t>Diseñar e implementar pruebas de integración de las distintas funcion</w:t>
      </w:r>
      <w:r w:rsidR="00B83D12" w:rsidRPr="004D3D5C">
        <w:rPr>
          <w:rFonts w:eastAsiaTheme="majorEastAsia" w:cstheme="minorHAnsi"/>
          <w:color w:val="000000" w:themeColor="text1"/>
        </w:rPr>
        <w:t>es de la solución.</w:t>
      </w:r>
    </w:p>
    <w:p w14:paraId="3A45592E" w14:textId="2C42DFF5" w:rsidR="008960B1" w:rsidRDefault="0044246C" w:rsidP="00F02E6C">
      <w:pPr>
        <w:pStyle w:val="Prrafodelista"/>
        <w:numPr>
          <w:ilvl w:val="0"/>
          <w:numId w:val="31"/>
        </w:numPr>
        <w:jc w:val="left"/>
        <w:rPr>
          <w:rFonts w:eastAsiaTheme="majorEastAsia" w:cstheme="minorHAnsi"/>
          <w:color w:val="000000" w:themeColor="text1"/>
        </w:rPr>
      </w:pPr>
      <w:r w:rsidRPr="004D3D5C">
        <w:rPr>
          <w:rFonts w:asciiTheme="majorHAnsi" w:eastAsiaTheme="majorEastAsia" w:hAnsiTheme="majorHAnsi" w:cstheme="majorBidi"/>
          <w:b/>
          <w:bCs/>
          <w:i/>
          <w:iCs/>
          <w:color w:val="000000" w:themeColor="text1"/>
        </w:rPr>
        <w:t>Lanzamiento de la aplicación</w:t>
      </w:r>
      <w:r w:rsidR="00B83D12" w:rsidRPr="004D3D5C">
        <w:rPr>
          <w:rFonts w:asciiTheme="majorHAnsi" w:eastAsiaTheme="majorEastAsia" w:hAnsiTheme="majorHAnsi" w:cstheme="majorBidi"/>
          <w:b/>
          <w:bCs/>
          <w:i/>
          <w:iCs/>
          <w:color w:val="000000" w:themeColor="text1"/>
        </w:rPr>
        <w:t xml:space="preserve">: </w:t>
      </w:r>
      <w:r w:rsidR="00A7394D" w:rsidRPr="004D3D5C">
        <w:rPr>
          <w:rFonts w:eastAsiaTheme="majorEastAsia" w:cstheme="minorHAnsi"/>
          <w:color w:val="000000" w:themeColor="text1"/>
        </w:rPr>
        <w:t>Lanzamiento final de la aplicación Web.</w:t>
      </w:r>
    </w:p>
    <w:p w14:paraId="693EE0CC" w14:textId="0634DB19" w:rsidR="0044246C" w:rsidRPr="008960B1" w:rsidRDefault="008960B1" w:rsidP="008960B1">
      <w:pPr>
        <w:jc w:val="left"/>
        <w:rPr>
          <w:rFonts w:eastAsiaTheme="majorEastAsia" w:cstheme="minorHAnsi"/>
          <w:color w:val="000000" w:themeColor="text1"/>
        </w:rPr>
      </w:pPr>
      <w:r>
        <w:rPr>
          <w:rFonts w:eastAsiaTheme="majorEastAsia" w:cstheme="minorHAnsi"/>
          <w:color w:val="000000" w:themeColor="text1"/>
        </w:rPr>
        <w:br w:type="page"/>
      </w:r>
    </w:p>
    <w:p w14:paraId="129B5AF4" w14:textId="365A6254" w:rsidR="009B5791" w:rsidRPr="0031552C" w:rsidRDefault="009B5791" w:rsidP="00FF0E10">
      <w:pPr>
        <w:pStyle w:val="Ttulo2"/>
        <w:rPr>
          <w:noProof w:val="0"/>
        </w:rPr>
      </w:pPr>
      <w:bookmarkStart w:id="22" w:name="_Toc164970416"/>
      <w:r>
        <w:rPr>
          <w:noProof w:val="0"/>
        </w:rPr>
        <w:lastRenderedPageBreak/>
        <w:t>Métodos de Validación</w:t>
      </w:r>
      <w:bookmarkEnd w:id="22"/>
    </w:p>
    <w:p w14:paraId="06D3D455" w14:textId="77777777" w:rsidR="00F47AD2" w:rsidRPr="004E17AB" w:rsidRDefault="00F47AD2" w:rsidP="00F47AD2">
      <w:pPr>
        <w:pStyle w:val="Prrafodelista"/>
        <w:numPr>
          <w:ilvl w:val="0"/>
          <w:numId w:val="32"/>
        </w:numPr>
        <w:rPr>
          <w:rFonts w:eastAsiaTheme="majorEastAsia" w:cstheme="minorHAnsi"/>
          <w:color w:val="000000" w:themeColor="text1"/>
        </w:rPr>
      </w:pPr>
      <w:r w:rsidRPr="00652EEA">
        <w:rPr>
          <w:rFonts w:asciiTheme="majorHAnsi" w:eastAsiaTheme="majorEastAsia" w:hAnsiTheme="majorHAnsi" w:cstheme="majorBidi"/>
          <w:b/>
          <w:bCs/>
          <w:i/>
          <w:iCs/>
          <w:color w:val="000000" w:themeColor="text1"/>
        </w:rPr>
        <w:t>Desarrollo de la BBDD:</w:t>
      </w:r>
      <w:r>
        <w:rPr>
          <w:rFonts w:asciiTheme="majorHAnsi" w:eastAsiaTheme="majorEastAsia" w:hAnsiTheme="majorHAnsi" w:cstheme="majorBidi"/>
          <w:b/>
          <w:bCs/>
          <w:i/>
          <w:iCs/>
          <w:color w:val="000000" w:themeColor="text1"/>
        </w:rPr>
        <w:t xml:space="preserve"> </w:t>
      </w:r>
      <w:r w:rsidRPr="00041400">
        <w:rPr>
          <w:rFonts w:eastAsiaTheme="majorEastAsia" w:cstheme="minorHAnsi"/>
          <w:color w:val="000000" w:themeColor="text1"/>
        </w:rPr>
        <w:t>Validación a través de pruebas unitarias</w:t>
      </w:r>
      <w:r>
        <w:rPr>
          <w:rFonts w:eastAsiaTheme="majorEastAsia" w:cstheme="minorHAnsi"/>
          <w:color w:val="000000" w:themeColor="text1"/>
        </w:rPr>
        <w:t xml:space="preserve">, </w:t>
      </w:r>
      <w:r w:rsidRPr="00041400">
        <w:rPr>
          <w:rFonts w:eastAsiaTheme="majorEastAsia" w:cstheme="minorHAnsi"/>
          <w:color w:val="000000" w:themeColor="text1"/>
        </w:rPr>
        <w:t xml:space="preserve">de integración </w:t>
      </w:r>
      <w:r>
        <w:rPr>
          <w:rFonts w:eastAsiaTheme="majorEastAsia" w:cstheme="minorHAnsi"/>
          <w:color w:val="000000" w:themeColor="text1"/>
        </w:rPr>
        <w:t xml:space="preserve">y pruebas frente a ataques </w:t>
      </w:r>
      <w:r w:rsidRPr="00041400">
        <w:rPr>
          <w:rFonts w:eastAsiaTheme="majorEastAsia" w:cstheme="minorHAnsi"/>
          <w:color w:val="000000" w:themeColor="text1"/>
        </w:rPr>
        <w:t xml:space="preserve">para asegurar que </w:t>
      </w:r>
      <w:r>
        <w:rPr>
          <w:rFonts w:eastAsiaTheme="majorEastAsia" w:cstheme="minorHAnsi"/>
          <w:color w:val="000000" w:themeColor="text1"/>
        </w:rPr>
        <w:t>la base de datos almacena correctamente la información vinculada a las credenciales de acceso de los usuarios y de manera segura</w:t>
      </w:r>
      <w:r w:rsidRPr="00041400">
        <w:rPr>
          <w:rFonts w:eastAsiaTheme="majorEastAsia" w:cstheme="minorHAnsi"/>
          <w:color w:val="000000" w:themeColor="text1"/>
        </w:rPr>
        <w:t>.</w:t>
      </w:r>
    </w:p>
    <w:p w14:paraId="6EF70AB1" w14:textId="295DE4D5" w:rsidR="00D73B0B" w:rsidRDefault="00D73B0B" w:rsidP="00041400">
      <w:pPr>
        <w:pStyle w:val="Prrafodelista"/>
        <w:numPr>
          <w:ilvl w:val="0"/>
          <w:numId w:val="32"/>
        </w:numPr>
        <w:rPr>
          <w:rFonts w:eastAsiaTheme="majorEastAsia" w:cstheme="minorHAnsi"/>
          <w:color w:val="000000" w:themeColor="text1"/>
        </w:rPr>
      </w:pPr>
      <w:r w:rsidRPr="00041400">
        <w:rPr>
          <w:rFonts w:asciiTheme="majorHAnsi" w:eastAsiaTheme="majorEastAsia" w:hAnsiTheme="majorHAnsi" w:cstheme="majorBidi"/>
          <w:b/>
          <w:bCs/>
          <w:i/>
          <w:iCs/>
          <w:color w:val="000000" w:themeColor="text1"/>
        </w:rPr>
        <w:t xml:space="preserve">Desarrollo del tablero inicial: </w:t>
      </w:r>
      <w:r w:rsidRPr="00041400">
        <w:rPr>
          <w:rFonts w:eastAsiaTheme="majorEastAsia" w:cstheme="minorHAnsi"/>
          <w:color w:val="000000" w:themeColor="text1"/>
        </w:rPr>
        <w:t>Validación a través de la revisión de código y pruebas unitarias para asegurar que el tablero muestra la información correcta.</w:t>
      </w:r>
    </w:p>
    <w:p w14:paraId="166220CA" w14:textId="77777777" w:rsidR="00D73B0B" w:rsidRPr="00041400" w:rsidRDefault="00D73B0B" w:rsidP="00041400">
      <w:pPr>
        <w:pStyle w:val="Prrafodelista"/>
        <w:numPr>
          <w:ilvl w:val="0"/>
          <w:numId w:val="32"/>
        </w:numPr>
        <w:rPr>
          <w:rFonts w:eastAsiaTheme="majorEastAsia" w:cstheme="minorHAnsi"/>
          <w:color w:val="000000" w:themeColor="text1"/>
        </w:rPr>
      </w:pPr>
      <w:r w:rsidRPr="00041400">
        <w:rPr>
          <w:rFonts w:asciiTheme="majorHAnsi" w:eastAsiaTheme="majorEastAsia" w:hAnsiTheme="majorHAnsi" w:cstheme="majorBidi"/>
          <w:b/>
          <w:bCs/>
          <w:i/>
          <w:iCs/>
          <w:color w:val="000000" w:themeColor="text1"/>
        </w:rPr>
        <w:t xml:space="preserve">Implementación del control de pagos: </w:t>
      </w:r>
      <w:r w:rsidRPr="00041400">
        <w:rPr>
          <w:rFonts w:eastAsiaTheme="majorEastAsia" w:cstheme="minorHAnsi"/>
          <w:color w:val="000000" w:themeColor="text1"/>
        </w:rPr>
        <w:t>Validación a través de pruebas unitarias y de integración para asegurar que los pagos se registran y visualizan correctamente.</w:t>
      </w:r>
    </w:p>
    <w:p w14:paraId="4D909BDB" w14:textId="77777777" w:rsidR="00D73B0B" w:rsidRPr="00041400" w:rsidRDefault="00D73B0B" w:rsidP="00041400">
      <w:pPr>
        <w:pStyle w:val="Prrafodelista"/>
        <w:numPr>
          <w:ilvl w:val="0"/>
          <w:numId w:val="32"/>
        </w:numPr>
        <w:rPr>
          <w:rFonts w:eastAsiaTheme="majorEastAsia" w:cstheme="minorHAnsi"/>
          <w:color w:val="000000" w:themeColor="text1"/>
        </w:rPr>
      </w:pPr>
      <w:r w:rsidRPr="00041400">
        <w:rPr>
          <w:rFonts w:asciiTheme="majorHAnsi" w:eastAsiaTheme="majorEastAsia" w:hAnsiTheme="majorHAnsi" w:cstheme="majorBidi"/>
          <w:b/>
          <w:bCs/>
          <w:i/>
          <w:iCs/>
          <w:color w:val="000000" w:themeColor="text1"/>
        </w:rPr>
        <w:t xml:space="preserve">Implementación del control de gastos: </w:t>
      </w:r>
      <w:r w:rsidRPr="00041400">
        <w:rPr>
          <w:rFonts w:eastAsiaTheme="majorEastAsia" w:cstheme="minorHAnsi"/>
          <w:color w:val="000000" w:themeColor="text1"/>
        </w:rPr>
        <w:t>Validación a través de pruebas unitarias y de integración para asegurar que los gastos se registran y categorizan correctamente.</w:t>
      </w:r>
    </w:p>
    <w:p w14:paraId="3FB7FC6C" w14:textId="77777777" w:rsidR="00D73B0B" w:rsidRPr="00041400" w:rsidRDefault="00D73B0B" w:rsidP="00041400">
      <w:pPr>
        <w:pStyle w:val="Prrafodelista"/>
        <w:numPr>
          <w:ilvl w:val="0"/>
          <w:numId w:val="32"/>
        </w:numPr>
        <w:rPr>
          <w:rFonts w:eastAsiaTheme="majorEastAsia" w:cstheme="minorHAnsi"/>
          <w:color w:val="000000" w:themeColor="text1"/>
        </w:rPr>
      </w:pPr>
      <w:r w:rsidRPr="00041400">
        <w:rPr>
          <w:rFonts w:asciiTheme="majorHAnsi" w:eastAsiaTheme="majorEastAsia" w:hAnsiTheme="majorHAnsi" w:cstheme="majorBidi"/>
          <w:b/>
          <w:bCs/>
          <w:i/>
          <w:iCs/>
          <w:color w:val="000000" w:themeColor="text1"/>
        </w:rPr>
        <w:t xml:space="preserve">Creación de informes de gastos: </w:t>
      </w:r>
      <w:r w:rsidRPr="00041400">
        <w:rPr>
          <w:rFonts w:eastAsiaTheme="majorEastAsia" w:cstheme="minorHAnsi"/>
          <w:color w:val="000000" w:themeColor="text1"/>
        </w:rPr>
        <w:t>Validación a través de pruebas unitarias y de integración para asegurar que los informes se generan y muestran correctamente.</w:t>
      </w:r>
    </w:p>
    <w:p w14:paraId="105B893D" w14:textId="77777777" w:rsidR="00D73B0B" w:rsidRPr="00041400" w:rsidRDefault="00D73B0B" w:rsidP="00041400">
      <w:pPr>
        <w:pStyle w:val="Prrafodelista"/>
        <w:numPr>
          <w:ilvl w:val="0"/>
          <w:numId w:val="32"/>
        </w:numPr>
        <w:rPr>
          <w:rFonts w:eastAsiaTheme="majorEastAsia" w:cstheme="minorHAnsi"/>
          <w:color w:val="000000" w:themeColor="text1"/>
        </w:rPr>
      </w:pPr>
      <w:r w:rsidRPr="00041400">
        <w:rPr>
          <w:rFonts w:asciiTheme="majorHAnsi" w:eastAsiaTheme="majorEastAsia" w:hAnsiTheme="majorHAnsi" w:cstheme="majorBidi"/>
          <w:b/>
          <w:bCs/>
          <w:i/>
          <w:iCs/>
          <w:color w:val="000000" w:themeColor="text1"/>
        </w:rPr>
        <w:t xml:space="preserve">Desarrollo de la función de simulación: </w:t>
      </w:r>
      <w:r w:rsidRPr="00041400">
        <w:rPr>
          <w:rFonts w:eastAsiaTheme="majorEastAsia" w:cstheme="minorHAnsi"/>
          <w:color w:val="000000" w:themeColor="text1"/>
        </w:rPr>
        <w:t>Validación a través de pruebas unitarias y de integración para asegurar que la simulación proporciona resultados precisos.</w:t>
      </w:r>
    </w:p>
    <w:p w14:paraId="22ACA003" w14:textId="77777777" w:rsidR="00D73B0B" w:rsidRPr="00041400" w:rsidRDefault="00D73B0B" w:rsidP="00041400">
      <w:pPr>
        <w:pStyle w:val="Prrafodelista"/>
        <w:numPr>
          <w:ilvl w:val="0"/>
          <w:numId w:val="32"/>
        </w:numPr>
        <w:rPr>
          <w:rFonts w:eastAsiaTheme="majorEastAsia" w:cstheme="minorHAnsi"/>
          <w:color w:val="000000" w:themeColor="text1"/>
        </w:rPr>
      </w:pPr>
      <w:r w:rsidRPr="00041400">
        <w:rPr>
          <w:rFonts w:asciiTheme="majorHAnsi" w:eastAsiaTheme="majorEastAsia" w:hAnsiTheme="majorHAnsi" w:cstheme="majorBidi"/>
          <w:b/>
          <w:bCs/>
          <w:i/>
          <w:iCs/>
          <w:color w:val="000000" w:themeColor="text1"/>
        </w:rPr>
        <w:t xml:space="preserve">Pruebas de integración: </w:t>
      </w:r>
      <w:r w:rsidRPr="00041400">
        <w:rPr>
          <w:rFonts w:eastAsiaTheme="majorEastAsia" w:cstheme="minorHAnsi"/>
          <w:color w:val="000000" w:themeColor="text1"/>
        </w:rPr>
        <w:t>Validación a través de la ejecución de pruebas de integración y asegurando que todas las partes de la aplicación funcionen juntas correctamente.</w:t>
      </w:r>
    </w:p>
    <w:p w14:paraId="53834511" w14:textId="0D7AFF01" w:rsidR="00D73B0B" w:rsidRPr="00041400" w:rsidRDefault="00D73B0B" w:rsidP="00041400">
      <w:pPr>
        <w:pStyle w:val="Prrafodelista"/>
        <w:numPr>
          <w:ilvl w:val="0"/>
          <w:numId w:val="32"/>
        </w:numPr>
        <w:rPr>
          <w:rFonts w:asciiTheme="majorHAnsi" w:eastAsiaTheme="majorEastAsia" w:hAnsiTheme="majorHAnsi" w:cstheme="majorBidi"/>
          <w:b/>
          <w:bCs/>
          <w:i/>
          <w:iCs/>
          <w:color w:val="000000" w:themeColor="text1"/>
        </w:rPr>
      </w:pPr>
      <w:r w:rsidRPr="00041400">
        <w:rPr>
          <w:rFonts w:asciiTheme="majorHAnsi" w:eastAsiaTheme="majorEastAsia" w:hAnsiTheme="majorHAnsi" w:cstheme="majorBidi"/>
          <w:b/>
          <w:bCs/>
          <w:i/>
          <w:iCs/>
          <w:color w:val="000000" w:themeColor="text1"/>
        </w:rPr>
        <w:t xml:space="preserve">Lanzamiento de la aplicación: </w:t>
      </w:r>
      <w:r w:rsidRPr="00041400">
        <w:rPr>
          <w:rFonts w:eastAsiaTheme="majorEastAsia" w:cstheme="minorHAnsi"/>
          <w:color w:val="000000" w:themeColor="text1"/>
        </w:rPr>
        <w:t>Validación a través de</w:t>
      </w:r>
      <w:r w:rsidR="008A4CE4" w:rsidRPr="00041400">
        <w:rPr>
          <w:rFonts w:eastAsiaTheme="majorEastAsia" w:cstheme="minorHAnsi"/>
          <w:color w:val="000000" w:themeColor="text1"/>
        </w:rPr>
        <w:t xml:space="preserve"> pruebas de la solución final en diferentes entornos web, como móviles, tabletas u ordenadores.</w:t>
      </w:r>
    </w:p>
    <w:p w14:paraId="3B6EE79C" w14:textId="77777777" w:rsidR="00603E0B" w:rsidRPr="00603E0B" w:rsidRDefault="00603E0B" w:rsidP="00FF0E10">
      <w:pPr>
        <w:rPr>
          <w:highlight w:val="yellow"/>
        </w:rPr>
      </w:pPr>
    </w:p>
    <w:p w14:paraId="3B6EE79D" w14:textId="77777777" w:rsidR="00603E0B" w:rsidRPr="0031552C" w:rsidRDefault="00603E0B" w:rsidP="00FF0E10"/>
    <w:p w14:paraId="3B6EE79E" w14:textId="77777777" w:rsidR="00E362EF" w:rsidRPr="0031552C" w:rsidRDefault="00E362EF" w:rsidP="00FF0E10"/>
    <w:p w14:paraId="3B6EE79F" w14:textId="77777777" w:rsidR="00E362EF" w:rsidRPr="0031552C" w:rsidRDefault="00E362EF" w:rsidP="00FF0E10"/>
    <w:p w14:paraId="3B6EE7A0" w14:textId="77777777" w:rsidR="00E362EF" w:rsidRPr="0031552C" w:rsidRDefault="00E362EF" w:rsidP="00EF10BB">
      <w:pPr>
        <w:pStyle w:val="Sangradetextonormal"/>
        <w:sectPr w:rsidR="00E362EF" w:rsidRPr="0031552C" w:rsidSect="00C73977">
          <w:type w:val="oddPage"/>
          <w:pgSz w:w="11907" w:h="16840" w:code="9"/>
          <w:pgMar w:top="1304" w:right="1247" w:bottom="1304" w:left="1247" w:header="720" w:footer="720" w:gutter="454"/>
          <w:cols w:space="720"/>
          <w:docGrid w:linePitch="299"/>
        </w:sectPr>
      </w:pPr>
    </w:p>
    <w:p w14:paraId="3B6EE7A1" w14:textId="7DF17D3B" w:rsidR="00E362EF" w:rsidRPr="0031552C" w:rsidRDefault="00E362EF" w:rsidP="00FF0E10">
      <w:pPr>
        <w:pStyle w:val="Ttulo1"/>
        <w:jc w:val="both"/>
        <w:rPr>
          <w:noProof w:val="0"/>
        </w:rPr>
      </w:pPr>
      <w:bookmarkStart w:id="23" w:name="_Toc164970417"/>
      <w:r>
        <w:rPr>
          <w:noProof w:val="0"/>
        </w:rPr>
        <w:lastRenderedPageBreak/>
        <w:t xml:space="preserve">Plan de </w:t>
      </w:r>
      <w:r w:rsidR="005F21BE">
        <w:rPr>
          <w:noProof w:val="0"/>
        </w:rPr>
        <w:t>Desarrollo</w:t>
      </w:r>
      <w:r w:rsidR="00051FAA">
        <w:rPr>
          <w:noProof w:val="0"/>
        </w:rPr>
        <w:t xml:space="preserve"> del </w:t>
      </w:r>
      <w:r>
        <w:rPr>
          <w:noProof w:val="0"/>
        </w:rPr>
        <w:t>Proyecto</w:t>
      </w:r>
      <w:bookmarkEnd w:id="23"/>
    </w:p>
    <w:p w14:paraId="3B6EE7A2" w14:textId="60E69974" w:rsidR="00827D64" w:rsidRDefault="00827D64" w:rsidP="00FF0E10">
      <w:pPr>
        <w:pStyle w:val="Ttulo2"/>
        <w:rPr>
          <w:noProof w:val="0"/>
        </w:rPr>
      </w:pPr>
      <w:bookmarkStart w:id="24" w:name="_Toc164970418"/>
      <w:r>
        <w:rPr>
          <w:noProof w:val="0"/>
        </w:rPr>
        <w:t>Metodología</w:t>
      </w:r>
      <w:bookmarkEnd w:id="24"/>
    </w:p>
    <w:p w14:paraId="0B1FA3C3" w14:textId="0FCBF06A" w:rsidR="00B765FB" w:rsidRDefault="00EA6F1E" w:rsidP="009C5E03">
      <w:pPr>
        <w:pStyle w:val="Textoindependiente"/>
      </w:pPr>
      <w:proofErr w:type="spellStart"/>
      <w:r>
        <w:t>NexStep</w:t>
      </w:r>
      <w:proofErr w:type="spellEnd"/>
      <w:r>
        <w:t xml:space="preserve"> será desarrollado </w:t>
      </w:r>
      <w:r w:rsidR="00816272">
        <w:t>de acuerdo con</w:t>
      </w:r>
      <w:r>
        <w:t xml:space="preserve"> la metodología en cascada</w:t>
      </w:r>
      <w:r w:rsidR="004962D7">
        <w:t xml:space="preserve">, que asegura la finalización de una fase del desarrollo antes del comienzo de la siguiente. Tal y como se indica en </w:t>
      </w:r>
      <w:r w:rsidR="00E03CF7">
        <w:t>e</w:t>
      </w:r>
      <w:r w:rsidR="00EF10BB">
        <w:t xml:space="preserve">l manual de </w:t>
      </w:r>
      <w:r w:rsidR="00EF10BB">
        <w:rPr>
          <w:i/>
          <w:iCs/>
        </w:rPr>
        <w:t>Ingeniería de Software, Ian Sommerville</w:t>
      </w:r>
      <w:r w:rsidR="0044701E">
        <w:rPr>
          <w:i/>
          <w:iCs/>
        </w:rPr>
        <w:t xml:space="preserve"> </w:t>
      </w:r>
      <w:r w:rsidR="00F02242">
        <w:rPr>
          <w:i/>
          <w:iCs/>
        </w:rPr>
        <w:fldChar w:fldCharType="begin"/>
      </w:r>
      <w:r w:rsidR="000159A4">
        <w:rPr>
          <w:i/>
          <w:iCs/>
        </w:rPr>
        <w:instrText xml:space="preserve"> ADDIN ZOTERO_ITEM CSL_CITATION {"citationID":"pr2Ryh6A","properties":{"formattedCitation":"[15]","plainCitation":"[15]","noteIndex":0},"citationItems":[{"id":46,"uris":["http://zotero.org/users/13686359/items/XVA2XTME"],"itemData":{"id":46,"type":"article-journal","language":"es","source":"Zotero","title":"Ingenieria de Software","author":[{"family":"Sommerville","given":"Ian"}]}}],"schema":"https://github.com/citation-style-language/schema/raw/master/csl-citation.json"} </w:instrText>
      </w:r>
      <w:r w:rsidR="00F02242">
        <w:rPr>
          <w:i/>
          <w:iCs/>
        </w:rPr>
        <w:fldChar w:fldCharType="separate"/>
      </w:r>
      <w:r w:rsidR="00F02242" w:rsidRPr="00F02242">
        <w:rPr>
          <w:rFonts w:ascii="Calibri" w:hAnsi="Calibri" w:cs="Calibri"/>
        </w:rPr>
        <w:t>[15]</w:t>
      </w:r>
      <w:r w:rsidR="00F02242">
        <w:rPr>
          <w:i/>
          <w:iCs/>
        </w:rPr>
        <w:fldChar w:fldCharType="end"/>
      </w:r>
      <w:r w:rsidR="00EF10BB">
        <w:t xml:space="preserve">; </w:t>
      </w:r>
      <w:r w:rsidR="00811B2B">
        <w:t xml:space="preserve">este es un modelo rígido, sin embargo, </w:t>
      </w:r>
      <w:r w:rsidR="00614EC5">
        <w:t xml:space="preserve">como describe el manual, </w:t>
      </w:r>
      <w:r w:rsidR="00811B2B">
        <w:t>“</w:t>
      </w:r>
      <w:r w:rsidR="00C707D9" w:rsidRPr="00C707D9">
        <w:rPr>
          <w:i/>
          <w:iCs/>
        </w:rPr>
        <w:t>El proceso de software no es un simple modelo lineal, sino que implica retroalimentación de una fase a otra</w:t>
      </w:r>
      <w:r w:rsidR="00C707D9">
        <w:rPr>
          <w:i/>
          <w:iCs/>
        </w:rPr>
        <w:t>.</w:t>
      </w:r>
      <w:r w:rsidR="00811B2B">
        <w:t>”</w:t>
      </w:r>
      <w:r w:rsidR="001B3920">
        <w:t>.</w:t>
      </w:r>
      <w:r w:rsidR="000B6A95">
        <w:t xml:space="preserve"> Esto implica que la rigidez del modelo en la práctica</w:t>
      </w:r>
      <w:r w:rsidR="00957811">
        <w:t xml:space="preserve"> no es algo viable, por lo que se espera que se modifiquen fases ya “cerradas” </w:t>
      </w:r>
      <w:r w:rsidR="009E5DF9">
        <w:t>durante el desarrollo de las siguientes.</w:t>
      </w:r>
    </w:p>
    <w:p w14:paraId="12286C3A" w14:textId="2C53A285" w:rsidR="009E5DF9" w:rsidRDefault="009E5DF9" w:rsidP="009C5E03">
      <w:pPr>
        <w:pStyle w:val="Textoindependiente"/>
      </w:pPr>
      <w:r>
        <w:t xml:space="preserve">Se ha elegido esta metodología debido a </w:t>
      </w:r>
      <w:r w:rsidR="00DC25B4">
        <w:t xml:space="preserve">que </w:t>
      </w:r>
      <w:r w:rsidR="003C72EB">
        <w:t xml:space="preserve">proporciona una estructura </w:t>
      </w:r>
      <w:r w:rsidR="00DA4746">
        <w:t>clara y predecible, lo que facilita su seguimiento</w:t>
      </w:r>
      <w:r w:rsidR="00E83D77">
        <w:t xml:space="preserve"> y</w:t>
      </w:r>
      <w:r w:rsidR="00DA4746">
        <w:t xml:space="preserve"> un enfoque en la documentación, lo que </w:t>
      </w:r>
      <w:r w:rsidR="00C0226B">
        <w:t>se verá directamente reflejado en la elaboración de esta memoria</w:t>
      </w:r>
      <w:r w:rsidR="00E83D77">
        <w:t>.</w:t>
      </w:r>
    </w:p>
    <w:p w14:paraId="2385513B" w14:textId="50A62F3C" w:rsidR="00A43923" w:rsidRDefault="00F162D0" w:rsidP="009C5E03">
      <w:r>
        <w:t>Como consecuencia directa de esta flexibilidad que se espera y de la ausencia de una fase de mantenimiento (el desarrollo termina con la entrega final)</w:t>
      </w:r>
      <w:r w:rsidR="00950795">
        <w:t>, la metodología podría parecerse también a una metodología en cascada modificada</w:t>
      </w:r>
      <w:r w:rsidR="001D63FF">
        <w:t xml:space="preserve"> </w:t>
      </w:r>
      <w:r w:rsidR="009C5E03">
        <w:fldChar w:fldCharType="begin"/>
      </w:r>
      <w:r w:rsidR="000159A4">
        <w:instrText xml:space="preserve"> ADDIN ZOTERO_ITEM CSL_CITATION {"citationID":"novfPacV","properties":{"formattedCitation":"[16]","plainCitation":"[16]","noteIndex":0},"citationItems":[{"id":43,"uris":["http://zotero.org/users/13686359/items/7I36EUZ9"],"itemData":{"id":43,"type":"document","publisher":"IJCSI Editorial","title":"A Comparison Between Five Models Of Software Engineering","URL":"https://citeseerx.ist.psu.edu/document?repid=rep1&amp;type=pdf&amp;doi=3a4a2cb2328e2f416be0be012e5d580975943554#page=115","author":[{"family":"Munassar","given":"Nabil Mohammed Ali"}],"issued":{"date-parts":[["2010",9]]}}}],"schema":"https://github.com/citation-style-language/schema/raw/master/csl-citation.json"} </w:instrText>
      </w:r>
      <w:r w:rsidR="009C5E03">
        <w:fldChar w:fldCharType="separate"/>
      </w:r>
      <w:r w:rsidR="009C5E03" w:rsidRPr="009C5E03">
        <w:rPr>
          <w:rFonts w:ascii="Calibri" w:hAnsi="Calibri" w:cs="Calibri"/>
        </w:rPr>
        <w:t>[16]</w:t>
      </w:r>
      <w:r w:rsidR="009C5E03">
        <w:fldChar w:fldCharType="end"/>
      </w:r>
      <w:r w:rsidR="00AE5912">
        <w:t xml:space="preserve"> en la que se permiten saltos entre fases en caso de ser necesario.</w:t>
      </w:r>
    </w:p>
    <w:p w14:paraId="409B362F" w14:textId="617D6EB3" w:rsidR="001B3920" w:rsidRPr="00C773D8" w:rsidRDefault="00485C33" w:rsidP="00C773D8">
      <w:r>
        <w:rPr>
          <w:noProof/>
        </w:rPr>
        <mc:AlternateContent>
          <mc:Choice Requires="wps">
            <w:drawing>
              <wp:anchor distT="0" distB="0" distL="114300" distR="114300" simplePos="0" relativeHeight="251642880" behindDoc="0" locked="0" layoutInCell="1" allowOverlap="1" wp14:anchorId="62B3E298" wp14:editId="2ED5EDC9">
                <wp:simplePos x="0" y="0"/>
                <wp:positionH relativeFrom="margin">
                  <wp:align>left</wp:align>
                </wp:positionH>
                <wp:positionV relativeFrom="paragraph">
                  <wp:posOffset>2998470</wp:posOffset>
                </wp:positionV>
                <wp:extent cx="2867025" cy="274320"/>
                <wp:effectExtent l="0" t="0" r="9525" b="0"/>
                <wp:wrapTopAndBottom/>
                <wp:docPr id="1630002802" name="Cuadro de texto 1"/>
                <wp:cNvGraphicFramePr/>
                <a:graphic xmlns:a="http://schemas.openxmlformats.org/drawingml/2006/main">
                  <a:graphicData uri="http://schemas.microsoft.com/office/word/2010/wordprocessingShape">
                    <wps:wsp>
                      <wps:cNvSpPr txBox="1"/>
                      <wps:spPr>
                        <a:xfrm>
                          <a:off x="0" y="0"/>
                          <a:ext cx="2867025" cy="274320"/>
                        </a:xfrm>
                        <a:prstGeom prst="rect">
                          <a:avLst/>
                        </a:prstGeom>
                        <a:solidFill>
                          <a:prstClr val="white"/>
                        </a:solidFill>
                        <a:ln>
                          <a:noFill/>
                        </a:ln>
                      </wps:spPr>
                      <wps:txbx>
                        <w:txbxContent>
                          <w:p w14:paraId="0D1FB96A" w14:textId="0044E361" w:rsidR="005133B1" w:rsidRPr="00C35468" w:rsidRDefault="005133B1" w:rsidP="005133B1">
                            <w:pPr>
                              <w:pStyle w:val="Descripcin"/>
                              <w:rPr>
                                <w:szCs w:val="22"/>
                              </w:rPr>
                            </w:pPr>
                            <w:bookmarkStart w:id="25" w:name="_Toc164970485"/>
                            <w:r>
                              <w:t xml:space="preserve">Ilustración </w:t>
                            </w:r>
                            <w:r>
                              <w:fldChar w:fldCharType="begin"/>
                            </w:r>
                            <w:r>
                              <w:instrText xml:space="preserve"> SEQ Ilustración \* ARABIC </w:instrText>
                            </w:r>
                            <w:r>
                              <w:fldChar w:fldCharType="separate"/>
                            </w:r>
                            <w:r w:rsidR="004C439C">
                              <w:rPr>
                                <w:noProof/>
                              </w:rPr>
                              <w:t>1</w:t>
                            </w:r>
                            <w:r>
                              <w:fldChar w:fldCharType="end"/>
                            </w:r>
                            <w:r w:rsidR="004336A6">
                              <w:t xml:space="preserve">: </w:t>
                            </w:r>
                            <w:r w:rsidR="00CB7492">
                              <w:t>Metodología en cascada – Elaboración propia</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B3E298" id="_x0000_s1028" type="#_x0000_t202" style="position:absolute;left:0;text-align:left;margin-left:0;margin-top:236.1pt;width:225.75pt;height:21.6pt;z-index:2516428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" stroked="f">
                <v:textbox inset="0,0,0,0">
                  <w:txbxContent>
                    <w:p w14:paraId="0D1FB96A" w14:textId="0044E361" w:rsidR="005133B1" w:rsidRPr="00C35468" w:rsidRDefault="005133B1" w:rsidP="005133B1">
                      <w:pPr>
                        <w:pStyle w:val="Descripcin"/>
                        <w:rPr>
                          <w:szCs w:val="22"/>
                        </w:rPr>
                      </w:pPr>
                      <w:bookmarkStart w:id="26" w:name="_Toc164970485"/>
                      <w:r>
                        <w:t xml:space="preserve">Ilustración </w:t>
                      </w:r>
                      <w:r>
                        <w:fldChar w:fldCharType="begin"/>
                      </w:r>
                      <w:r>
                        <w:instrText xml:space="preserve"> SEQ Ilustración \* ARABIC </w:instrText>
                      </w:r>
                      <w:r>
                        <w:fldChar w:fldCharType="separate"/>
                      </w:r>
                      <w:r w:rsidR="004C439C">
                        <w:rPr>
                          <w:noProof/>
                        </w:rPr>
                        <w:t>1</w:t>
                      </w:r>
                      <w:r>
                        <w:fldChar w:fldCharType="end"/>
                      </w:r>
                      <w:r w:rsidR="004336A6">
                        <w:t xml:space="preserve">: </w:t>
                      </w:r>
                      <w:r w:rsidR="00CB7492">
                        <w:t>Metodología en cascada – Elaboración propia</w:t>
                      </w:r>
                      <w:bookmarkEnd w:id="26"/>
                    </w:p>
                  </w:txbxContent>
                </v:textbox>
                <w10:wrap type="topAndBottom" anchorx="margin"/>
              </v:shape>
            </w:pict>
          </mc:Fallback>
        </mc:AlternateContent>
      </w:r>
      <w:r w:rsidRPr="005133B1">
        <w:rPr>
          <w:noProof/>
        </w:rPr>
        <w:drawing>
          <wp:anchor distT="0" distB="0" distL="114300" distR="114300" simplePos="0" relativeHeight="251640832" behindDoc="0" locked="0" layoutInCell="1" allowOverlap="1" wp14:anchorId="407259BD" wp14:editId="5C04C9C8">
            <wp:simplePos x="0" y="0"/>
            <wp:positionH relativeFrom="margin">
              <wp:posOffset>748665</wp:posOffset>
            </wp:positionH>
            <wp:positionV relativeFrom="paragraph">
              <wp:posOffset>246988</wp:posOffset>
            </wp:positionV>
            <wp:extent cx="3994150" cy="3009900"/>
            <wp:effectExtent l="0" t="0" r="6350" b="0"/>
            <wp:wrapTopAndBottom/>
            <wp:docPr id="143477999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779991" name="Imagen 1" descr="Diagrama&#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3994150" cy="3009900"/>
                    </a:xfrm>
                    <a:prstGeom prst="rect">
                      <a:avLst/>
                    </a:prstGeom>
                  </pic:spPr>
                </pic:pic>
              </a:graphicData>
            </a:graphic>
          </wp:anchor>
        </w:drawing>
      </w:r>
      <w:r w:rsidR="004550F6">
        <w:t xml:space="preserve">Las fases de desarrollo se estructuran </w:t>
      </w:r>
      <w:r w:rsidR="00C14688">
        <w:t>de acuerdo con el</w:t>
      </w:r>
      <w:r w:rsidR="004550F6">
        <w:t xml:space="preserve"> siguiente diagrama</w:t>
      </w:r>
      <w:r w:rsidR="00C773D8">
        <w:t xml:space="preserve"> (Ilustración 3)</w:t>
      </w:r>
      <w:r w:rsidR="004550F6">
        <w:t>:</w:t>
      </w:r>
    </w:p>
    <w:p w14:paraId="1F32FB58" w14:textId="5EC36DD3" w:rsidR="005F21BE" w:rsidRDefault="005F21BE" w:rsidP="00FF0E10">
      <w:pPr>
        <w:pStyle w:val="Ttulo2"/>
        <w:rPr>
          <w:noProof w:val="0"/>
        </w:rPr>
      </w:pPr>
      <w:bookmarkStart w:id="27" w:name="_Toc164970419"/>
      <w:r>
        <w:rPr>
          <w:noProof w:val="0"/>
        </w:rPr>
        <w:lastRenderedPageBreak/>
        <w:t>Tecnologías</w:t>
      </w:r>
      <w:bookmarkEnd w:id="27"/>
    </w:p>
    <w:p w14:paraId="4DABE92C" w14:textId="60120E79" w:rsidR="00F95942" w:rsidRDefault="00F95942" w:rsidP="00F95942">
      <w:pPr>
        <w:pStyle w:val="Ttulo3"/>
      </w:pPr>
      <w:bookmarkStart w:id="28" w:name="_Toc164970420"/>
      <w:r>
        <w:t xml:space="preserve">Lenguajes y </w:t>
      </w:r>
      <w:proofErr w:type="spellStart"/>
      <w:r>
        <w:t>frameworks</w:t>
      </w:r>
      <w:bookmarkEnd w:id="28"/>
      <w:proofErr w:type="spellEnd"/>
    </w:p>
    <w:p w14:paraId="3C017FCD" w14:textId="2EEB9765" w:rsidR="00EB0F85" w:rsidRPr="00EB0F85" w:rsidRDefault="005359C1" w:rsidP="00EB0F85">
      <w:pPr>
        <w:pStyle w:val="Ttulo4"/>
      </w:pPr>
      <w:r>
        <w:t xml:space="preserve">Spring </w:t>
      </w:r>
      <w:proofErr w:type="spellStart"/>
      <w:r>
        <w:t>Boot</w:t>
      </w:r>
      <w:proofErr w:type="spellEnd"/>
    </w:p>
    <w:p w14:paraId="33BE3556" w14:textId="07559A18" w:rsidR="00447C99" w:rsidRDefault="0086192F" w:rsidP="00631E8D">
      <w:pPr>
        <w:pStyle w:val="Textoindependiente"/>
      </w:pPr>
      <w:r w:rsidRPr="0086192F">
        <w:t xml:space="preserve">Spring </w:t>
      </w:r>
      <w:proofErr w:type="spellStart"/>
      <w:r w:rsidRPr="0086192F">
        <w:t>Boot</w:t>
      </w:r>
      <w:proofErr w:type="spellEnd"/>
      <w:r w:rsidR="007D21F8">
        <w:t xml:space="preserve"> </w:t>
      </w:r>
      <w:r w:rsidR="007D21F8">
        <w:fldChar w:fldCharType="begin"/>
      </w:r>
      <w:r w:rsidR="000159A4">
        <w:instrText xml:space="preserve"> ADDIN ZOTERO_ITEM CSL_CITATION {"citationID":"QT56txC5","properties":{"formattedCitation":"[17]","plainCitation":"[17]","noteIndex":0},"citationItems":[{"id":40,"uris":["http://zotero.org/users/13686359/items/54W8BSLX"],"itemData":{"id":40,"type":"webpage","abstract":"Java Spring Boot (Spring Boot) es una herramienta que acelera y facilita el desarrollo de microservicios y aplicaciones web con Java Spring Framework.","language":"es-es","title":"¿Qué es Java Spring Boot? | IBM","title-short":"¿Qué es Java Spring Boot?","URL":"https://www.ibm.com/es-es/topics/java-spring-boot","author":[{"family":"","given":"IBM"}],"accessed":{"date-parts":[["2024",3,19]]}}}],"schema":"https://github.com/citation-style-language/schema/raw/master/csl-citation.json"} </w:instrText>
      </w:r>
      <w:r w:rsidR="007D21F8">
        <w:fldChar w:fldCharType="separate"/>
      </w:r>
      <w:r w:rsidR="007D21F8" w:rsidRPr="007D21F8">
        <w:rPr>
          <w:rFonts w:ascii="Calibri" w:hAnsi="Calibri" w:cs="Calibri"/>
        </w:rPr>
        <w:t>[17]</w:t>
      </w:r>
      <w:r w:rsidR="007D21F8">
        <w:fldChar w:fldCharType="end"/>
      </w:r>
      <w:r w:rsidR="00A02877">
        <w:t>, un marco de trabajo para el desarrollo</w:t>
      </w:r>
      <w:r w:rsidR="001765A7">
        <w:t xml:space="preserve"> </w:t>
      </w:r>
      <w:r w:rsidR="004D66C3">
        <w:t>de aplicaciones web,</w:t>
      </w:r>
      <w:r w:rsidRPr="0086192F">
        <w:t xml:space="preserve"> ha sido seleccionado para el desarrollo del </w:t>
      </w:r>
      <w:proofErr w:type="spellStart"/>
      <w:r w:rsidRPr="0086192F">
        <w:t>backend</w:t>
      </w:r>
      <w:proofErr w:type="spellEnd"/>
      <w:r w:rsidRPr="0086192F">
        <w:t xml:space="preserve"> de </w:t>
      </w:r>
      <w:proofErr w:type="spellStart"/>
      <w:r w:rsidRPr="0086192F">
        <w:t>NextStep</w:t>
      </w:r>
      <w:proofErr w:type="spellEnd"/>
      <w:r w:rsidRPr="0086192F">
        <w:t xml:space="preserve"> debido a su simplicidad y eficiencia. Spring </w:t>
      </w:r>
      <w:proofErr w:type="spellStart"/>
      <w:r w:rsidRPr="0086192F">
        <w:t>Boot</w:t>
      </w:r>
      <w:proofErr w:type="spellEnd"/>
      <w:r w:rsidRPr="0086192F">
        <w:t>, que se basa en Java, simplifica el desarrollo de aplicaciones web al proporcionar configuraciones predeterminadas que reducen la necesidad de configuraciones complicadas y código repetitivo.</w:t>
      </w:r>
    </w:p>
    <w:p w14:paraId="375DE9EC" w14:textId="728BAEC9" w:rsidR="005359C1" w:rsidRDefault="005359C1" w:rsidP="005359C1">
      <w:pPr>
        <w:pStyle w:val="Ttulo4"/>
      </w:pPr>
      <w:r>
        <w:t>Spring Security</w:t>
      </w:r>
    </w:p>
    <w:p w14:paraId="6C4656D4" w14:textId="386882EC" w:rsidR="00447C99" w:rsidRDefault="0086192F" w:rsidP="00631E8D">
      <w:pPr>
        <w:pStyle w:val="Textoindependiente"/>
      </w:pPr>
      <w:r w:rsidRPr="0086192F">
        <w:t>Para proteger los datos en tránsito, se ha optado por Spring Security</w:t>
      </w:r>
      <w:r w:rsidR="005140FB">
        <w:t xml:space="preserve"> </w:t>
      </w:r>
      <w:r w:rsidR="005140FB">
        <w:fldChar w:fldCharType="begin"/>
      </w:r>
      <w:r w:rsidR="000159A4">
        <w:instrText xml:space="preserve"> ADDIN ZOTERO_ITEM CSL_CITATION {"citationID":"PzcNMreD","properties":{"formattedCitation":"[18]","plainCitation":"[18]","noteIndex":0},"citationItems":[{"id":42,"uris":["http://zotero.org/users/13686359/items/47F2UDQJ"],"itemData":{"id":42,"type":"webpage","title":"Configuración de Spring Security | Marco de Desarrollo de la Junta de Andalucía","URL":"https://www.juntadeandalucia.es/servicios/madeja/contenido/recurso/213","author":[{"family":"","given":"Junta de Andalucía"}],"accessed":{"date-parts":[["2024",3,19]]}}}],"schema":"https://github.com/citation-style-language/schema/raw/master/csl-citation.json"} </w:instrText>
      </w:r>
      <w:r w:rsidR="005140FB">
        <w:fldChar w:fldCharType="separate"/>
      </w:r>
      <w:r w:rsidR="005140FB" w:rsidRPr="005140FB">
        <w:rPr>
          <w:rFonts w:ascii="Calibri" w:hAnsi="Calibri" w:cs="Calibri"/>
        </w:rPr>
        <w:t>[18]</w:t>
      </w:r>
      <w:r w:rsidR="005140FB">
        <w:fldChar w:fldCharType="end"/>
      </w:r>
      <w:r w:rsidRPr="0086192F">
        <w:t>. Este marco de seguridad proporciona autenticación y autorización, entre otras características, como el cifrado de datos, lo que es esencial dado que la aplicación manejará información financiera sensible.</w:t>
      </w:r>
    </w:p>
    <w:p w14:paraId="4205373F" w14:textId="4E60CA7C" w:rsidR="005359C1" w:rsidRDefault="005359C1" w:rsidP="005359C1">
      <w:pPr>
        <w:pStyle w:val="Ttulo4"/>
      </w:pPr>
      <w:proofErr w:type="spellStart"/>
      <w:r>
        <w:t>Vaadin</w:t>
      </w:r>
      <w:proofErr w:type="spellEnd"/>
    </w:p>
    <w:p w14:paraId="4B9202E1" w14:textId="2DDF6DEC" w:rsidR="00447C99" w:rsidRDefault="0086192F" w:rsidP="00631E8D">
      <w:pPr>
        <w:pStyle w:val="Textoindependiente"/>
      </w:pPr>
      <w:r w:rsidRPr="0086192F">
        <w:t xml:space="preserve">En cuanto al </w:t>
      </w:r>
      <w:proofErr w:type="spellStart"/>
      <w:r w:rsidRPr="0086192F">
        <w:t>frontend</w:t>
      </w:r>
      <w:proofErr w:type="spellEnd"/>
      <w:r w:rsidRPr="0086192F">
        <w:t xml:space="preserve">, se ha elegido </w:t>
      </w:r>
      <w:proofErr w:type="spellStart"/>
      <w:r w:rsidRPr="0086192F">
        <w:t>Vaadin</w:t>
      </w:r>
      <w:proofErr w:type="spellEnd"/>
      <w:r w:rsidR="00AF5EB1">
        <w:t xml:space="preserve"> </w:t>
      </w:r>
      <w:r w:rsidR="00EA663C">
        <w:fldChar w:fldCharType="begin"/>
      </w:r>
      <w:r w:rsidR="000159A4">
        <w:instrText xml:space="preserve"> ADDIN ZOTERO_ITEM CSL_CITATION {"citationID":"Hea8Xpcz","properties":{"formattedCitation":"[19]","plainCitation":"[19]","noteIndex":0},"citationItems":[{"id":55,"uris":["http://zotero.org/users/13686359/items/RD34VEDJ"],"itemData":{"id":55,"type":"webpage","abstract":"Build modern Java web apps faster with Vaadin. Our framework includes a large library of UI components and is designed for apps with a Java backend.","language":"en","title":"Vaadin | The Web App Platform for Java","URL":"https://vaadin.com","accessed":{"date-parts":[["2024",4,13]]}}}],"schema":"https://github.com/citation-style-language/schema/raw/master/csl-citation.json"} </w:instrText>
      </w:r>
      <w:r w:rsidR="00EA663C">
        <w:fldChar w:fldCharType="separate"/>
      </w:r>
      <w:r w:rsidR="000159A4" w:rsidRPr="000159A4">
        <w:rPr>
          <w:rFonts w:ascii="Calibri" w:hAnsi="Calibri" w:cs="Calibri"/>
        </w:rPr>
        <w:t>[19]</w:t>
      </w:r>
      <w:r w:rsidR="00EA663C">
        <w:fldChar w:fldCharType="end"/>
      </w:r>
      <w:r w:rsidRPr="0086192F">
        <w:t xml:space="preserve">, un </w:t>
      </w:r>
      <w:proofErr w:type="spellStart"/>
      <w:r w:rsidRPr="0086192F">
        <w:t>framework</w:t>
      </w:r>
      <w:proofErr w:type="spellEnd"/>
      <w:r w:rsidRPr="0086192F">
        <w:t xml:space="preserve"> de Java para la construcción de aplicaciones web que permite implementar interfaces de usuario ricas e interactivas completamente en Java, lo que hace que el desarrollo del </w:t>
      </w:r>
      <w:proofErr w:type="spellStart"/>
      <w:r w:rsidRPr="0086192F">
        <w:t>frontend</w:t>
      </w:r>
      <w:proofErr w:type="spellEnd"/>
      <w:r w:rsidRPr="0086192F">
        <w:t xml:space="preserve"> sea más sencillo y eficiente.</w:t>
      </w:r>
    </w:p>
    <w:p w14:paraId="5428707B" w14:textId="5BCCF3B5" w:rsidR="005359C1" w:rsidRDefault="005359C1" w:rsidP="005359C1">
      <w:pPr>
        <w:pStyle w:val="Ttulo4"/>
      </w:pPr>
      <w:r>
        <w:t>MySQL</w:t>
      </w:r>
    </w:p>
    <w:p w14:paraId="38EA13AA" w14:textId="0F56DB33" w:rsidR="005B1AB1" w:rsidRDefault="0086192F" w:rsidP="00631E8D">
      <w:pPr>
        <w:pStyle w:val="Textoindependiente"/>
      </w:pPr>
      <w:r w:rsidRPr="0086192F">
        <w:t>Finalmente, para la base de datos, se ha seleccionado MySQL</w:t>
      </w:r>
      <w:r w:rsidR="00FB4FA3">
        <w:t xml:space="preserve"> </w:t>
      </w:r>
      <w:r w:rsidR="00FB4FA3">
        <w:fldChar w:fldCharType="begin"/>
      </w:r>
      <w:r w:rsidR="000159A4">
        <w:instrText xml:space="preserve"> ADDIN ZOTERO_ITEM CSL_CITATION {"citationID":"FoZGge1M","properties":{"formattedCitation":"[20]","plainCitation":"[20]","noteIndex":0},"citationItems":[{"id":39,"uris":["http://zotero.org/users/13686359/items/FCYD69LS"],"itemData":{"id":39,"type":"webpage","abstract":"En este artículo destacamos las principales características de MySQL, su origen, evolución y ventajas, además de un repaso a sus sentencias básicas.","container-title":"OpenWebinars.net","language":"es","title":"Qué es MySQL: Características y ventajas","title-short":"Qué es MySQL","URL":"https://openwebinars.net/blog/que-es-mysql/","author":[{"family":"Robledano","given":"Ángel"}],"accessed":{"date-parts":[["2024",3,19]]},"issued":{"date-parts":[["2019",9,24]]}}}],"schema":"https://github.com/citation-style-language/schema/raw/master/csl-citation.json"} </w:instrText>
      </w:r>
      <w:r w:rsidR="00FB4FA3">
        <w:fldChar w:fldCharType="separate"/>
      </w:r>
      <w:r w:rsidR="00FB4FA3" w:rsidRPr="00FB4FA3">
        <w:rPr>
          <w:rFonts w:ascii="Calibri" w:hAnsi="Calibri" w:cs="Calibri"/>
        </w:rPr>
        <w:t>[20]</w:t>
      </w:r>
      <w:r w:rsidR="00FB4FA3">
        <w:fldChar w:fldCharType="end"/>
      </w:r>
      <w:r w:rsidRPr="0086192F">
        <w:t>. MySQL es una base de datos relacional de código abierto conocida por su robustez y fiabilidad. Ofrece una amplia gama de características de seguridad, incluyendo el cifrado de datos y la autenticación de usuarios, que son cruciales para proteger la información financiera sensible y las credenciales de acceso de los usuarios.</w:t>
      </w:r>
    </w:p>
    <w:p w14:paraId="54DB8676" w14:textId="77777777" w:rsidR="00F95942" w:rsidRDefault="00F95942" w:rsidP="00631E8D">
      <w:pPr>
        <w:pStyle w:val="Textoindependiente"/>
      </w:pPr>
    </w:p>
    <w:p w14:paraId="2C8DEED6" w14:textId="5D045B3A" w:rsidR="00F95942" w:rsidRDefault="00F95942" w:rsidP="00F95942">
      <w:pPr>
        <w:pStyle w:val="Ttulo3"/>
      </w:pPr>
      <w:bookmarkStart w:id="29" w:name="_Toc164970421"/>
      <w:r>
        <w:t>Entornos de desarrollo</w:t>
      </w:r>
      <w:bookmarkEnd w:id="29"/>
    </w:p>
    <w:p w14:paraId="4235E37B" w14:textId="6526124A" w:rsidR="00C82F15" w:rsidRPr="00C82F15" w:rsidRDefault="00C82F15" w:rsidP="00C82F15">
      <w:pPr>
        <w:pStyle w:val="Ttulo4"/>
      </w:pPr>
      <w:r>
        <w:t>IntelliJ IDEA</w:t>
      </w:r>
    </w:p>
    <w:p w14:paraId="70DA2C2C" w14:textId="5C77BF4A" w:rsidR="00415604" w:rsidRDefault="00415604" w:rsidP="00631E8D">
      <w:pPr>
        <w:pStyle w:val="Textoindependiente"/>
      </w:pPr>
      <w:r>
        <w:t>En cuanto al entorno de desarrollo se ha seleccionado IntelliJ</w:t>
      </w:r>
      <w:r w:rsidR="00192C8C">
        <w:t xml:space="preserve"> IDEA como entorno debido a su </w:t>
      </w:r>
      <w:r w:rsidR="00535A38">
        <w:t>buena integración con Java</w:t>
      </w:r>
      <w:r w:rsidR="00927D96">
        <w:t xml:space="preserve">, lo que se ve reflejado en el 78% de desarrolladores de Java que han elegido este entorno sobre las alternativas existentes </w:t>
      </w:r>
      <w:r w:rsidR="00011428">
        <w:fldChar w:fldCharType="begin"/>
      </w:r>
      <w:r w:rsidR="00011428">
        <w:instrText xml:space="preserve"> ADDIN ZOTERO_ITEM CSL_CITATION {"citationID":"f5oqyUog","properties":{"formattedCitation":"[21]","plainCitation":"[21]","noteIndex":0},"citationItems":[{"id":57,"uris":["http://zotero.org/users/13686359/items/96HZ77WB"],"itemData":{"id":57,"type":"webpage","abstract":"IntelliJ IDEA is undoubtedly the top-choice IDE for software developers. It makes Java and Kotlin development a more productive and enjoyable experience.","container-title":"JetBrains","language":"en","title":"IntelliJ IDEA – the Leading Java and Kotlin IDE","URL":"https://www.jetbrains.com/idea/","accessed":{"date-parts":[["2024",4,13]]}}}],"schema":"https://github.com/citation-style-language/schema/raw/master/csl-citation.json"} </w:instrText>
      </w:r>
      <w:r w:rsidR="00011428">
        <w:fldChar w:fldCharType="separate"/>
      </w:r>
      <w:r w:rsidR="00011428" w:rsidRPr="00011428">
        <w:rPr>
          <w:rFonts w:ascii="Calibri" w:hAnsi="Calibri" w:cs="Calibri"/>
        </w:rPr>
        <w:t>[21]</w:t>
      </w:r>
      <w:r w:rsidR="00011428">
        <w:fldChar w:fldCharType="end"/>
      </w:r>
      <w:r w:rsidR="00EF3314">
        <w:t xml:space="preserve">. Otro de los </w:t>
      </w:r>
      <w:r w:rsidR="00D17AA6">
        <w:t xml:space="preserve">puntos clave para elegir IntelliJ como entorno de desarrollo ha sido su compatibilidad </w:t>
      </w:r>
      <w:r w:rsidR="004D5B4E">
        <w:t xml:space="preserve">con las tecnologías que se utilizarán en este proyecto, como Spring </w:t>
      </w:r>
      <w:proofErr w:type="spellStart"/>
      <w:r w:rsidR="004D5B4E">
        <w:t>Boot</w:t>
      </w:r>
      <w:proofErr w:type="spellEnd"/>
      <w:r w:rsidR="004D5B4E">
        <w:t xml:space="preserve"> </w:t>
      </w:r>
      <w:r w:rsidR="00E014E9">
        <w:fldChar w:fldCharType="begin"/>
      </w:r>
      <w:r w:rsidR="00E014E9">
        <w:instrText xml:space="preserve"> ADDIN ZOTERO_ITEM CSL_CITATION {"citationID":"TBuA6sZo","properties":{"formattedCitation":"[22]","plainCitation":"[22]","noteIndex":0},"citationItems":[{"id":59,"uris":["http://zotero.org/users/13686359/items/JHMIVZU4"],"itemData":{"id":59,"type":"webpage","container-title":"IntelliJ IDEA Help","language":"en-US","title":"Spring Boot | IntelliJ IDEA","URL":"https://www.jetbrains.com/help/idea/spring-boot.html","accessed":{"date-parts":[["2024",4,13]]}}}],"schema":"https://github.com/citation-style-language/schema/raw/master/csl-citation.json"} </w:instrText>
      </w:r>
      <w:r w:rsidR="00E014E9">
        <w:fldChar w:fldCharType="separate"/>
      </w:r>
      <w:r w:rsidR="00E014E9" w:rsidRPr="00E014E9">
        <w:rPr>
          <w:rFonts w:ascii="Calibri" w:hAnsi="Calibri" w:cs="Calibri"/>
        </w:rPr>
        <w:t>[22]</w:t>
      </w:r>
      <w:r w:rsidR="00E014E9">
        <w:fldChar w:fldCharType="end"/>
      </w:r>
      <w:r w:rsidR="00E014E9">
        <w:t xml:space="preserve"> o MySQL </w:t>
      </w:r>
      <w:r w:rsidR="00235146">
        <w:fldChar w:fldCharType="begin"/>
      </w:r>
      <w:r w:rsidR="00235146">
        <w:instrText xml:space="preserve"> ADDIN ZOTERO_ITEM CSL_CITATION {"citationID":"F1V0z8mk","properties":{"formattedCitation":"[23]","plainCitation":"[23]","noteIndex":0},"citationItems":[{"id":61,"uris":["http://zotero.org/users/13686359/items/8DPSKB2K"],"itemData":{"id":61,"type":"webpage","abstract":"Instructions on how to set up and test a connection configuration for MySQL database .","container-title":"IntelliJ IDEA Help","language":"en-US","title":"MySQL | IntelliJ IDEA","URL":"https://www.jetbrains.com/help/idea/mysql.html","accessed":{"date-parts":[["2024",4,13]]}}}],"schema":"https://github.com/citation-style-language/schema/raw/master/csl-citation.json"} </w:instrText>
      </w:r>
      <w:r w:rsidR="00235146">
        <w:fldChar w:fldCharType="separate"/>
      </w:r>
      <w:r w:rsidR="00235146" w:rsidRPr="00235146">
        <w:rPr>
          <w:rFonts w:ascii="Calibri" w:hAnsi="Calibri" w:cs="Calibri"/>
        </w:rPr>
        <w:t>[23]</w:t>
      </w:r>
      <w:r w:rsidR="00235146">
        <w:fldChar w:fldCharType="end"/>
      </w:r>
      <w:r w:rsidR="00235146">
        <w:t>.</w:t>
      </w:r>
    </w:p>
    <w:p w14:paraId="064E88AF" w14:textId="77777777" w:rsidR="00235146" w:rsidRDefault="00235146" w:rsidP="00631E8D">
      <w:pPr>
        <w:pStyle w:val="Textoindependiente"/>
      </w:pPr>
    </w:p>
    <w:p w14:paraId="568773D6" w14:textId="77777777" w:rsidR="00141DD8" w:rsidRDefault="00141DD8" w:rsidP="00141DD8">
      <w:pPr>
        <w:pStyle w:val="Ttulo3"/>
      </w:pPr>
      <w:bookmarkStart w:id="30" w:name="_Toc164970422"/>
      <w:r>
        <w:lastRenderedPageBreak/>
        <w:t>Diseño</w:t>
      </w:r>
      <w:bookmarkEnd w:id="30"/>
    </w:p>
    <w:p w14:paraId="21831A5D" w14:textId="4B7EA119" w:rsidR="00442677" w:rsidRPr="00442677" w:rsidRDefault="00442677" w:rsidP="00442677">
      <w:pPr>
        <w:pStyle w:val="Ttulo4"/>
      </w:pPr>
      <w:proofErr w:type="spellStart"/>
      <w:r>
        <w:t>Lucidchart</w:t>
      </w:r>
      <w:proofErr w:type="spellEnd"/>
    </w:p>
    <w:p w14:paraId="0FE02C6B" w14:textId="46178209" w:rsidR="00B0520A" w:rsidRDefault="00DF2566" w:rsidP="006C4FF6">
      <w:r>
        <w:t xml:space="preserve">Para el diseño de </w:t>
      </w:r>
      <w:r w:rsidR="00655816">
        <w:t xml:space="preserve">los </w:t>
      </w:r>
      <w:r>
        <w:t xml:space="preserve">diagramas UML </w:t>
      </w:r>
      <w:r w:rsidR="00655816">
        <w:t xml:space="preserve">necesarios para algunos de los apartados de esta memoria, se ha decidido usar </w:t>
      </w:r>
      <w:proofErr w:type="spellStart"/>
      <w:r w:rsidR="00655816">
        <w:t>Lucidchart</w:t>
      </w:r>
      <w:proofErr w:type="spellEnd"/>
      <w:r w:rsidR="003629EE">
        <w:t xml:space="preserve"> por su gran biblioteca de plantillas y elementos UML</w:t>
      </w:r>
      <w:r w:rsidR="001B5A39">
        <w:t xml:space="preserve"> y por </w:t>
      </w:r>
      <w:r w:rsidR="00110D4E">
        <w:t>la licencia de estudiante disponible con el correo universitario que activa algunas funciones premium de la aplicación</w:t>
      </w:r>
      <w:r w:rsidR="004C5B6F">
        <w:t xml:space="preserve"> </w:t>
      </w:r>
      <w:r w:rsidR="004C5B6F">
        <w:fldChar w:fldCharType="begin"/>
      </w:r>
      <w:r w:rsidR="004C5B6F">
        <w:instrText xml:space="preserve"> ADDIN ZOTERO_ITEM CSL_CITATION {"citationID":"Dw1ojpV1","properties":{"formattedCitation":"[24]","plainCitation":"[24]","noteIndex":0},"citationItems":[{"id":63,"uris":["http://zotero.org/users/13686359/items/3N4DIN84"],"itemData":{"id":63,"type":"webpage","title":"Lucid para la Educación | Lucidchart","URL":"https://www.lucidchart.com/pages/es/casodeuso/educacion","accessed":{"date-parts":[["2024",4,13]]}}}],"schema":"https://github.com/citation-style-language/schema/raw/master/csl-citation.json"} </w:instrText>
      </w:r>
      <w:r w:rsidR="004C5B6F">
        <w:fldChar w:fldCharType="separate"/>
      </w:r>
      <w:r w:rsidR="004C5B6F" w:rsidRPr="004C5B6F">
        <w:rPr>
          <w:rFonts w:ascii="Calibri" w:hAnsi="Calibri" w:cs="Calibri"/>
        </w:rPr>
        <w:t>[24]</w:t>
      </w:r>
      <w:r w:rsidR="004C5B6F">
        <w:fldChar w:fldCharType="end"/>
      </w:r>
      <w:r w:rsidR="00110D4E">
        <w:t>.</w:t>
      </w:r>
    </w:p>
    <w:p w14:paraId="486FD7A6" w14:textId="65AC77E1" w:rsidR="00442677" w:rsidRDefault="00442677" w:rsidP="00442677">
      <w:pPr>
        <w:pStyle w:val="Ttulo4"/>
      </w:pPr>
      <w:proofErr w:type="spellStart"/>
      <w:r>
        <w:t>Figma</w:t>
      </w:r>
      <w:proofErr w:type="spellEnd"/>
    </w:p>
    <w:p w14:paraId="4EC3FC42" w14:textId="239ACDF7" w:rsidR="00110D4E" w:rsidRDefault="00110D4E" w:rsidP="006C4FF6">
      <w:r>
        <w:t xml:space="preserve">Por otro lado, para el diseño de interfaces se ha decidido usar </w:t>
      </w:r>
      <w:proofErr w:type="spellStart"/>
      <w:r>
        <w:t>Figma</w:t>
      </w:r>
      <w:proofErr w:type="spellEnd"/>
      <w:r>
        <w:t xml:space="preserve">, que es </w:t>
      </w:r>
      <w:r w:rsidR="00FE1B75">
        <w:t>una de las plataformas más populares para este tipo de tareas</w:t>
      </w:r>
      <w:r w:rsidR="0066235D">
        <w:t xml:space="preserve"> y que incluye </w:t>
      </w:r>
      <w:r w:rsidR="00B108BF">
        <w:t xml:space="preserve">una librería de </w:t>
      </w:r>
      <w:r w:rsidR="0066235D">
        <w:t xml:space="preserve">elementos de </w:t>
      </w:r>
      <w:proofErr w:type="spellStart"/>
      <w:r w:rsidR="0066235D">
        <w:t>Vaadin</w:t>
      </w:r>
      <w:proofErr w:type="spellEnd"/>
      <w:r w:rsidR="0066235D">
        <w:t xml:space="preserve"> </w:t>
      </w:r>
      <w:r w:rsidR="001A0137">
        <w:fldChar w:fldCharType="begin"/>
      </w:r>
      <w:r w:rsidR="001A0137">
        <w:instrText xml:space="preserve"> ADDIN ZOTERO_ITEM CSL_CITATION {"citationID":"HCFafC6T","properties":{"formattedCitation":"[25]","plainCitation":"[25]","noteIndex":0},"citationItems":[{"id":65,"uris":["http://zotero.org/users/13686359/items/X8LT3T7A"],"itemData":{"id":65,"type":"webpage","abstract":"The official Figma library for Vaadin Design System. It is used for the Vaadin web components and framework, which allow you to build awesome web apps that users </w:instrText>
      </w:r>
      <w:r w:rsidR="001A0137">
        <w:rPr>
          <w:rFonts w:ascii="Segoe UI Emoji" w:hAnsi="Segoe UI Emoji" w:cs="Segoe UI Emoji"/>
        </w:rPr>
        <w:instrText>❤️</w:instrText>
      </w:r>
      <w:r w:rsidR="001A0137">
        <w:instrText xml:space="preserve">\n\nThe library is updated with the latest Figma features and will be maintained as new features are released. The components use auto ...","container-title":"Figma","language":"en","title":"Vaadin Design System","URL":"https://www.figma.com/community/file/843042473942860131/vaadin-design-system","accessed":{"date-parts":[["2024",4,13]]}}}],"schema":"https://github.com/citation-style-language/schema/raw/master/csl-citation.json"} </w:instrText>
      </w:r>
      <w:r w:rsidR="001A0137">
        <w:fldChar w:fldCharType="separate"/>
      </w:r>
      <w:r w:rsidR="001A0137" w:rsidRPr="001A0137">
        <w:rPr>
          <w:rFonts w:ascii="Calibri" w:hAnsi="Calibri" w:cs="Calibri"/>
        </w:rPr>
        <w:t>[25]</w:t>
      </w:r>
      <w:r w:rsidR="001A0137">
        <w:fldChar w:fldCharType="end"/>
      </w:r>
      <w:r w:rsidR="001A0137">
        <w:t xml:space="preserve"> </w:t>
      </w:r>
      <w:r w:rsidR="0066235D">
        <w:t xml:space="preserve">para </w:t>
      </w:r>
      <w:r w:rsidR="00E03FFF">
        <w:t>realizar los diseños lo más cercanos posibles a la aplicación final.</w:t>
      </w:r>
    </w:p>
    <w:p w14:paraId="1398D4B9" w14:textId="6F0303D3" w:rsidR="00436280" w:rsidRDefault="00AE6EE9" w:rsidP="00AE6EE9">
      <w:pPr>
        <w:pStyle w:val="Ttulo4"/>
      </w:pPr>
      <w:r>
        <w:t>Gantt Project</w:t>
      </w:r>
    </w:p>
    <w:p w14:paraId="36634739" w14:textId="27CBE9E6" w:rsidR="00AE6EE9" w:rsidRPr="00AE6EE9" w:rsidRDefault="00AE6EE9" w:rsidP="00AE6EE9">
      <w:r>
        <w:t xml:space="preserve">Para el diseño y la creación del cronograma del proyecto se ha utilizado Gantt Project, </w:t>
      </w:r>
      <w:r w:rsidR="00A33D35">
        <w:t xml:space="preserve">una aplicación de gestión de proyectos de código libre escrita en </w:t>
      </w:r>
      <w:r w:rsidR="004E5811">
        <w:t>J</w:t>
      </w:r>
      <w:r w:rsidR="00A33D35">
        <w:t>a</w:t>
      </w:r>
      <w:r w:rsidR="004E5811">
        <w:t xml:space="preserve">va y </w:t>
      </w:r>
      <w:proofErr w:type="spellStart"/>
      <w:r w:rsidR="004E5811">
        <w:t>Kotlin</w:t>
      </w:r>
      <w:proofErr w:type="spellEnd"/>
      <w:r w:rsidR="004E5811">
        <w:t xml:space="preserve"> </w:t>
      </w:r>
      <w:r w:rsidR="004E5811">
        <w:fldChar w:fldCharType="begin"/>
      </w:r>
      <w:r w:rsidR="004E5811">
        <w:instrText xml:space="preserve"> ADDIN ZOTERO_ITEM CSL_CITATION {"citationID":"Ej4Atfba","properties":{"formattedCitation":"[26]","plainCitation":"[26]","noteIndex":0},"citationItems":[{"id":77,"uris":["http://zotero.org/users/13686359/items/T457DNN8"],"itemData":{"id":77,"type":"webpage","abstract":"Free desktop project scheduling and management app with Gantt chart for Windows, Linux and macOS","container-title":"GanttProject","language":"en","title":"GanttProject: free project management tool for Windows, macOS and Linux","title-short":"GanttProject","URL":"https://www.ganttproject.biz","author":[{"family":"s.r.o","given":"BarD Software"}],"accessed":{"date-parts":[["2024",4,13]]}}}],"schema":"https://github.com/citation-style-language/schema/raw/master/csl-citation.json"} </w:instrText>
      </w:r>
      <w:r w:rsidR="004E5811">
        <w:fldChar w:fldCharType="separate"/>
      </w:r>
      <w:r w:rsidR="004E5811" w:rsidRPr="004E5811">
        <w:rPr>
          <w:rFonts w:ascii="Calibri" w:hAnsi="Calibri" w:cs="Calibri"/>
        </w:rPr>
        <w:t>[26]</w:t>
      </w:r>
      <w:r w:rsidR="004E5811">
        <w:fldChar w:fldCharType="end"/>
      </w:r>
      <w:r w:rsidR="004E5811">
        <w:t>. Se ha elegido est</w:t>
      </w:r>
      <w:r w:rsidR="0069075F">
        <w:t xml:space="preserve">e software debido a </w:t>
      </w:r>
      <w:r w:rsidR="00476E8C">
        <w:t>su facilidad de uso y a lo completo que es en cuanto a funcionalidades.</w:t>
      </w:r>
    </w:p>
    <w:p w14:paraId="5E35462A" w14:textId="3399A36A" w:rsidR="00436280" w:rsidRDefault="00436280" w:rsidP="00436280">
      <w:pPr>
        <w:pStyle w:val="Ttulo3"/>
      </w:pPr>
      <w:bookmarkStart w:id="31" w:name="_Toc164970423"/>
      <w:r>
        <w:t>Control de versiones</w:t>
      </w:r>
      <w:bookmarkEnd w:id="31"/>
    </w:p>
    <w:p w14:paraId="436251EC" w14:textId="6C119003" w:rsidR="00436280" w:rsidRDefault="00442677" w:rsidP="00442677">
      <w:pPr>
        <w:pStyle w:val="Ttulo4"/>
      </w:pPr>
      <w:r>
        <w:t>Git</w:t>
      </w:r>
    </w:p>
    <w:p w14:paraId="2EC52A64" w14:textId="297C10EA" w:rsidR="00442677" w:rsidRDefault="00E17B8A" w:rsidP="00442677">
      <w:r>
        <w:t xml:space="preserve">Git es </w:t>
      </w:r>
      <w:r w:rsidR="00E90558">
        <w:t xml:space="preserve">el </w:t>
      </w:r>
      <w:r w:rsidR="009A1C90">
        <w:t>sistema</w:t>
      </w:r>
      <w:r w:rsidR="00E90558">
        <w:t xml:space="preserve"> de control de versiones distribuido más popular que existe</w:t>
      </w:r>
      <w:r w:rsidR="00934B7B">
        <w:t xml:space="preserve">. Es un software gratuito y open </w:t>
      </w:r>
      <w:proofErr w:type="spellStart"/>
      <w:r w:rsidR="00934B7B">
        <w:t>source</w:t>
      </w:r>
      <w:proofErr w:type="spellEnd"/>
      <w:r w:rsidR="00934B7B">
        <w:t xml:space="preserve"> que ofrece todo lo necesario para gestionar las distintas </w:t>
      </w:r>
      <w:r w:rsidR="00307E86">
        <w:t>versiones del proyecto</w:t>
      </w:r>
      <w:r w:rsidR="005F08FD">
        <w:t xml:space="preserve"> y llevar el </w:t>
      </w:r>
      <w:r w:rsidR="00B86EE3">
        <w:t>historial de cambios de manera sencilla</w:t>
      </w:r>
      <w:r w:rsidR="00AA55B5">
        <w:t xml:space="preserve"> </w:t>
      </w:r>
      <w:r w:rsidR="00AA55B5">
        <w:fldChar w:fldCharType="begin"/>
      </w:r>
      <w:r w:rsidR="004E5811">
        <w:instrText xml:space="preserve"> ADDIN ZOTERO_ITEM CSL_CITATION {"citationID":"xoLrFeR3","properties":{"formattedCitation":"[27]","plainCitation":"[27]","noteIndex":0},"citationItems":[{"id":67,"uris":["http://zotero.org/users/13686359/items/7MGAFFDA"],"itemData":{"id":67,"type":"webpage","title":"Git","URL":"https://git-scm.com/","accessed":{"date-parts":[["2024",4,13]]}}}],"schema":"https://github.com/citation-style-language/schema/raw/master/csl-citation.json"} </w:instrText>
      </w:r>
      <w:r w:rsidR="00AA55B5">
        <w:fldChar w:fldCharType="separate"/>
      </w:r>
      <w:r w:rsidR="004E5811" w:rsidRPr="004E5811">
        <w:rPr>
          <w:rFonts w:ascii="Calibri" w:hAnsi="Calibri" w:cs="Calibri"/>
        </w:rPr>
        <w:t>[27]</w:t>
      </w:r>
      <w:r w:rsidR="00AA55B5">
        <w:fldChar w:fldCharType="end"/>
      </w:r>
      <w:r w:rsidR="00BD3388">
        <w:t xml:space="preserve"> </w:t>
      </w:r>
      <w:r w:rsidR="00C865AF">
        <w:fldChar w:fldCharType="begin"/>
      </w:r>
      <w:r w:rsidR="004E5811">
        <w:instrText xml:space="preserve"> ADDIN ZOTERO_ITEM CSL_CITATION {"citationID":"qpyTDANj","properties":{"formattedCitation":"[28]","plainCitation":"[28]","noteIndex":0},"citationItems":[{"id":69,"uris":["http://zotero.org/users/13686359/items/4M5NQLLT"],"itemData":{"id":69,"type":"article-journal","abstract":"Git is a distributed revision control system available on all mainstream development platforms through a free software license. An important difference of git over its older ancestors is that it elevates the software's revisions to first-class citizens. Developers care deeply about software revisions, and git supports this by giving each developer a complete private copy of the software repository and numerous ways to manage revisions within its context. The ability to associate a local repository with numerous remote ones allows developers and their managers to build a variety of interesting distributed workflows, most of which are impossible to run on a traditional centralized version control system. The local repository also makes git responsive, easy to setup, and able to operate without Internet connectivity. GitHub is a git repository hosting provider that simplifies many repository management tasks through a Web-based user interface while also promoting cooperation in open source projects.","container-title":"IEEE Software","DOI":"10.1109/MS.2012.61","ISSN":"1937-4194","issue":"3","note":"event-title: IEEE Software","page":"100-101","source":"IEEE Xplore","title":"Git","volume":"29","author":[{"family":"Spinellis","given":"Diomidis"}],"issued":{"date-parts":[["2012",5]]}}}],"schema":"https://github.com/citation-style-language/schema/raw/master/csl-citation.json"} </w:instrText>
      </w:r>
      <w:r w:rsidR="00C865AF">
        <w:fldChar w:fldCharType="separate"/>
      </w:r>
      <w:r w:rsidR="004E5811" w:rsidRPr="004E5811">
        <w:rPr>
          <w:rFonts w:ascii="Calibri" w:hAnsi="Calibri" w:cs="Calibri"/>
        </w:rPr>
        <w:t>[28]</w:t>
      </w:r>
      <w:r w:rsidR="00C865AF">
        <w:fldChar w:fldCharType="end"/>
      </w:r>
      <w:r w:rsidR="00B86EE3">
        <w:t>.</w:t>
      </w:r>
    </w:p>
    <w:p w14:paraId="33C146EF" w14:textId="5B875591" w:rsidR="00442677" w:rsidRDefault="00442677" w:rsidP="00442677">
      <w:pPr>
        <w:pStyle w:val="Ttulo4"/>
      </w:pPr>
      <w:proofErr w:type="spellStart"/>
      <w:r>
        <w:t>Github</w:t>
      </w:r>
      <w:proofErr w:type="spellEnd"/>
    </w:p>
    <w:p w14:paraId="2B65D9DF" w14:textId="5DBC36C1" w:rsidR="00AE7673" w:rsidRDefault="001675AD" w:rsidP="00AE7673">
      <w:proofErr w:type="spellStart"/>
      <w:r>
        <w:t>Github</w:t>
      </w:r>
      <w:proofErr w:type="spellEnd"/>
      <w:r>
        <w:t xml:space="preserve"> es una plataforma de alojamiento de código que </w:t>
      </w:r>
      <w:r w:rsidR="005524B0">
        <w:t xml:space="preserve">utiliza Git para el control de versiones. </w:t>
      </w:r>
      <w:proofErr w:type="spellStart"/>
      <w:r w:rsidR="005524B0">
        <w:t>Github</w:t>
      </w:r>
      <w:proofErr w:type="spellEnd"/>
      <w:r w:rsidR="005524B0">
        <w:t xml:space="preserve"> permite alojar las distintas versiones de tu código y las distintas ramas del desarrollo en un único espacio de manera que se puedan visualizar y acceder de manera sencilla y desde cualquier lugar</w:t>
      </w:r>
      <w:r w:rsidR="00AA55B5">
        <w:t xml:space="preserve"> </w:t>
      </w:r>
      <w:r w:rsidR="001A22EA">
        <w:fldChar w:fldCharType="begin"/>
      </w:r>
      <w:r w:rsidR="004E5811">
        <w:instrText xml:space="preserve"> ADDIN ZOTERO_ITEM CSL_CITATION {"citationID":"AAnqnHwT","properties":{"formattedCitation":"[29]","plainCitation":"[29]","noteIndex":0},"citationItems":[{"id":71,"uris":["http://zotero.org/users/13686359/items/684MPBYU"],"itemData":{"id":71,"type":"webpage","abstract":"Puedes utilizar GitHub y Git para colaborar en el trabajo.","container-title":"GitHub Docs","language":"es","title":"Acerca de GitHub y Git - Documentación de GitHub","URL":"https://docs.github.com/_next/data/wCpROyZfaCve5w-DeZPO_/es/free-pro-team@latest/get-started/start-your-journey/about-github-and-git.json?versionId=free-pro-team%40latest&amp;productId=get-started&amp;restPage=start-your-journey&amp;restPage=about-github-and-git","accessed":{"date-parts":[["2024",4,13]]}}}],"schema":"https://github.com/citation-style-language/schema/raw/master/csl-citation.json"} </w:instrText>
      </w:r>
      <w:r w:rsidR="001A22EA">
        <w:fldChar w:fldCharType="separate"/>
      </w:r>
      <w:r w:rsidR="004E5811" w:rsidRPr="004E5811">
        <w:rPr>
          <w:rFonts w:ascii="Calibri" w:hAnsi="Calibri" w:cs="Calibri"/>
        </w:rPr>
        <w:t>[29]</w:t>
      </w:r>
      <w:r w:rsidR="001A22EA">
        <w:fldChar w:fldCharType="end"/>
      </w:r>
      <w:r w:rsidR="005524B0">
        <w:t>.</w:t>
      </w:r>
    </w:p>
    <w:p w14:paraId="7FA8E6C2" w14:textId="199A1503" w:rsidR="00AE7673" w:rsidRDefault="00AE7673" w:rsidP="00AE7673">
      <w:pPr>
        <w:pStyle w:val="Ttulo4"/>
      </w:pPr>
      <w:proofErr w:type="spellStart"/>
      <w:r>
        <w:t>Github</w:t>
      </w:r>
      <w:proofErr w:type="spellEnd"/>
      <w:r>
        <w:t xml:space="preserve"> </w:t>
      </w:r>
      <w:proofErr w:type="spellStart"/>
      <w:r>
        <w:t>Classroom</w:t>
      </w:r>
      <w:proofErr w:type="spellEnd"/>
    </w:p>
    <w:p w14:paraId="6C13D44C" w14:textId="2B319F34" w:rsidR="00AE7673" w:rsidRDefault="003D1DB1" w:rsidP="00AE7673">
      <w:r>
        <w:t xml:space="preserve">Los repositorios para este proyecto están creados por la Universidad Francisco de Vitoria usando la </w:t>
      </w:r>
      <w:r w:rsidR="00D82299">
        <w:t>herramienta</w:t>
      </w:r>
      <w:r>
        <w:t xml:space="preserve"> de </w:t>
      </w:r>
      <w:proofErr w:type="spellStart"/>
      <w:r>
        <w:t>Github</w:t>
      </w:r>
      <w:proofErr w:type="spellEnd"/>
      <w:r>
        <w:t xml:space="preserve"> </w:t>
      </w:r>
      <w:proofErr w:type="spellStart"/>
      <w:r>
        <w:t>Classroom</w:t>
      </w:r>
      <w:proofErr w:type="spellEnd"/>
      <w:r>
        <w:t xml:space="preserve"> como base</w:t>
      </w:r>
      <w:r w:rsidR="00B9039E">
        <w:t xml:space="preserve"> </w:t>
      </w:r>
      <w:r w:rsidR="00B9039E">
        <w:fldChar w:fldCharType="begin"/>
      </w:r>
      <w:r w:rsidR="004E5811">
        <w:instrText xml:space="preserve"> ADDIN ZOTERO_ITEM CSL_CITATION {"citationID":"jYh9IroD","properties":{"formattedCitation":"[30]","plainCitation":"[30]","noteIndex":0},"citationItems":[{"id":73,"uris":["http://zotero.org/users/13686359/items/Z79VRTBA"],"itemData":{"id":73,"type":"webpage","abstract":"GitHub Classroom automates repository creation and access control, making it easy for teachers to distribute starter code and collect assignments on GitHub.","language":"en","title":"GitHub Classroom","URL":"https://classroom.github.com/","accessed":{"date-parts":[["2024",4,13]]}}}],"schema":"https://github.com/citation-style-language/schema/raw/master/csl-citation.json"} </w:instrText>
      </w:r>
      <w:r w:rsidR="00B9039E">
        <w:fldChar w:fldCharType="separate"/>
      </w:r>
      <w:r w:rsidR="004E5811" w:rsidRPr="004E5811">
        <w:rPr>
          <w:rFonts w:ascii="Calibri" w:hAnsi="Calibri" w:cs="Calibri"/>
        </w:rPr>
        <w:t>[30]</w:t>
      </w:r>
      <w:r w:rsidR="00B9039E">
        <w:fldChar w:fldCharType="end"/>
      </w:r>
      <w:r w:rsidR="00D82299">
        <w:t>.</w:t>
      </w:r>
    </w:p>
    <w:p w14:paraId="3C1A5062" w14:textId="3C69EF62" w:rsidR="00AE7673" w:rsidRDefault="00AE7673" w:rsidP="00AE7673">
      <w:pPr>
        <w:pStyle w:val="Ttulo4"/>
      </w:pPr>
      <w:proofErr w:type="spellStart"/>
      <w:r>
        <w:t>Gitflow</w:t>
      </w:r>
      <w:proofErr w:type="spellEnd"/>
    </w:p>
    <w:p w14:paraId="7EB29CA0" w14:textId="7AB4FE1B" w:rsidR="00531958" w:rsidRDefault="00754EEC" w:rsidP="00AE7673">
      <w:proofErr w:type="spellStart"/>
      <w:r>
        <w:t>Gitflow</w:t>
      </w:r>
      <w:proofErr w:type="spellEnd"/>
      <w:r>
        <w:t xml:space="preserve"> es un modelo de ramificación de Git que </w:t>
      </w:r>
      <w:r w:rsidR="00BC658A">
        <w:t xml:space="preserve">define un flujo de trabajo estricto que seguir. Gracias a este flujo de trabajo se pueden crear </w:t>
      </w:r>
      <w:r w:rsidR="005505ED">
        <w:t>ramas automáticamente para nuevas características, solución de errores, versiones de lanzamiento, etcétera</w:t>
      </w:r>
      <w:r w:rsidR="005F4F05">
        <w:t xml:space="preserve"> </w:t>
      </w:r>
      <w:r w:rsidR="005F4F05">
        <w:fldChar w:fldCharType="begin"/>
      </w:r>
      <w:r w:rsidR="004E5811">
        <w:instrText xml:space="preserve"> ADDIN ZOTERO_ITEM CSL_CITATION {"citationID":"lYxONsWF","properties":{"formattedCitation":"[31]","plainCitation":"[31]","noteIndex":0},"citationItems":[{"id":75,"uris":["http://zotero.org/users/13686359/items/2NCK9HK5"],"itemData":{"id":75,"type":"webpage","abstract":"Un análisis en detalle del flujo de trabajo de Gitflow. Descubre si este flujo de trabajo de Git es adecuado para tu equipo y para ti con este completo tutorial.","container-title":"Atlassian","language":"es","title":"Flujo de trabajo de Gitflow | Atlassian Git Tutorial","URL":"https://www.atlassian.com/es/git/tutorials/comparing-workflows/gitflow-workflow","author":[{"family":"Atlassian","given":""}],"accessed":{"date-parts":[["2024",4,13]]}}}],"schema":"https://github.com/citation-style-language/schema/raw/master/csl-citation.json"} </w:instrText>
      </w:r>
      <w:r w:rsidR="005F4F05">
        <w:fldChar w:fldCharType="separate"/>
      </w:r>
      <w:r w:rsidR="004E5811" w:rsidRPr="004E5811">
        <w:rPr>
          <w:rFonts w:ascii="Calibri" w:hAnsi="Calibri" w:cs="Calibri"/>
        </w:rPr>
        <w:t>[31]</w:t>
      </w:r>
      <w:r w:rsidR="005F4F05">
        <w:fldChar w:fldCharType="end"/>
      </w:r>
      <w:r w:rsidR="005505ED">
        <w:t>.</w:t>
      </w:r>
    </w:p>
    <w:p w14:paraId="5880C045" w14:textId="7092948A" w:rsidR="008C17E1" w:rsidRDefault="00B6142C" w:rsidP="00531958">
      <w:pPr>
        <w:jc w:val="left"/>
      </w:pPr>
      <w:r>
        <w:br w:type="page"/>
      </w:r>
    </w:p>
    <w:p w14:paraId="23240707" w14:textId="53BB7BC0" w:rsidR="00DB1DE2" w:rsidRDefault="00DB1DE2" w:rsidP="00DB1DE2">
      <w:pPr>
        <w:pStyle w:val="Ttulo3"/>
      </w:pPr>
      <w:bookmarkStart w:id="32" w:name="_Toc164970424"/>
      <w:r>
        <w:lastRenderedPageBreak/>
        <w:t>Servicio de contenedores</w:t>
      </w:r>
      <w:bookmarkEnd w:id="32"/>
    </w:p>
    <w:p w14:paraId="41881B78" w14:textId="79FFB845" w:rsidR="0065619E" w:rsidRDefault="0065619E" w:rsidP="0065619E">
      <w:pPr>
        <w:pStyle w:val="Ttulo4"/>
      </w:pPr>
      <w:r>
        <w:t>Docker</w:t>
      </w:r>
    </w:p>
    <w:p w14:paraId="620F296C" w14:textId="5CD475D3" w:rsidR="00AE7673" w:rsidRDefault="0056045C" w:rsidP="00531958">
      <w:pPr>
        <w:jc w:val="left"/>
      </w:pPr>
      <w:r>
        <w:t xml:space="preserve">Docker es una plataforma de software libre </w:t>
      </w:r>
      <w:r w:rsidR="00DD5E4C">
        <w:t>creada para desarrollar</w:t>
      </w:r>
      <w:r w:rsidR="006760D4">
        <w:t xml:space="preserve">, probar </w:t>
      </w:r>
      <w:r w:rsidR="0005526C">
        <w:t xml:space="preserve">y ejecutar aplicaciones de manera rápida y sencilla. Docker </w:t>
      </w:r>
      <w:r w:rsidR="00864CDF">
        <w:t>“empaqueta”</w:t>
      </w:r>
      <w:r w:rsidR="00DA02E8">
        <w:t xml:space="preserve"> todo lo necesario para que se ejecute la aplicación </w:t>
      </w:r>
      <w:r w:rsidR="00BC4D35">
        <w:t xml:space="preserve">(librerías, configuraciones, versiones, etc.) en unidades </w:t>
      </w:r>
      <w:r w:rsidR="005C50FF">
        <w:t>conocidas como contenedores.</w:t>
      </w:r>
    </w:p>
    <w:p w14:paraId="1DAE084F" w14:textId="10776C01" w:rsidR="005C50FF" w:rsidRDefault="005C50FF" w:rsidP="00531958">
      <w:pPr>
        <w:jc w:val="left"/>
      </w:pPr>
      <w:r>
        <w:t>Esto garantiza que la aplicación siempre mantenga el mismo comportamiento sin importar el entorno en el que se ejecute, lo que garantiza el cumplimiento de los requisitos</w:t>
      </w:r>
      <w:r w:rsidR="0031102D">
        <w:t>.</w:t>
      </w:r>
    </w:p>
    <w:p w14:paraId="06060E54" w14:textId="0B308FE8" w:rsidR="0031102D" w:rsidRDefault="0031102D" w:rsidP="00531958">
      <w:pPr>
        <w:jc w:val="left"/>
      </w:pPr>
      <w:r>
        <w:t>En el caso de NextStep, Doc</w:t>
      </w:r>
      <w:r w:rsidR="000641D9">
        <w:t xml:space="preserve">ker proporcionará consistencia a la aplicación, </w:t>
      </w:r>
      <w:r w:rsidR="006549BE">
        <w:t>simplificará el despliegue y aportará una capa extra de seguridad para los datos de los usuarios</w:t>
      </w:r>
      <w:r w:rsidR="00B6142C">
        <w:t>.</w:t>
      </w:r>
    </w:p>
    <w:p w14:paraId="42E1E4E6" w14:textId="216E9A40" w:rsidR="00D34372" w:rsidRDefault="00D34372" w:rsidP="00D34372">
      <w:pPr>
        <w:pStyle w:val="Ttulo4"/>
      </w:pPr>
      <w:r>
        <w:t xml:space="preserve">Docker </w:t>
      </w:r>
      <w:proofErr w:type="spellStart"/>
      <w:r>
        <w:t>Compose</w:t>
      </w:r>
      <w:proofErr w:type="spellEnd"/>
    </w:p>
    <w:p w14:paraId="72315FB5" w14:textId="77777777" w:rsidR="00280A47" w:rsidRDefault="008044A8" w:rsidP="008044A8">
      <w:r>
        <w:t xml:space="preserve">Docker </w:t>
      </w:r>
      <w:proofErr w:type="spellStart"/>
      <w:r>
        <w:t>Compose</w:t>
      </w:r>
      <w:proofErr w:type="spellEnd"/>
      <w:r>
        <w:t xml:space="preserve"> es una herramienta que </w:t>
      </w:r>
      <w:r w:rsidR="001E1A3D">
        <w:t>permite orquestar la relación entre distintos contenedores Docker.</w:t>
      </w:r>
    </w:p>
    <w:p w14:paraId="0BCAE459" w14:textId="77777777" w:rsidR="004C09B2" w:rsidRDefault="00280A47" w:rsidP="008044A8">
      <w:r>
        <w:t xml:space="preserve">Permite </w:t>
      </w:r>
      <w:r w:rsidR="007827B4">
        <w:t>crear un único fichero de configuración (YAML) que define todas las propiedades del proyecto</w:t>
      </w:r>
      <w:r w:rsidR="00873BCC">
        <w:t>, para luego iniciar todos los servicios perfectamente configurados con un solo comando.</w:t>
      </w:r>
    </w:p>
    <w:p w14:paraId="6A745F46" w14:textId="77777777" w:rsidR="001F7AAE" w:rsidRDefault="004C09B2" w:rsidP="008044A8">
      <w:r>
        <w:t xml:space="preserve">Docker </w:t>
      </w:r>
      <w:proofErr w:type="spellStart"/>
      <w:r>
        <w:t>Compose</w:t>
      </w:r>
      <w:proofErr w:type="spellEnd"/>
      <w:r>
        <w:t xml:space="preserve"> es especialmente útil para crear un entorno de pruebas en el que simular el comportamiento que tendrá la aplicación final</w:t>
      </w:r>
      <w:r w:rsidR="001F7AAE">
        <w:t>.</w:t>
      </w:r>
    </w:p>
    <w:p w14:paraId="7F746144" w14:textId="48E5BB9E" w:rsidR="00E4247B" w:rsidRDefault="001F7AAE" w:rsidP="008044A8">
      <w:r>
        <w:t>Aporta simplicidad en la administración de contendores y automatiza el despliegue de la aplicación</w:t>
      </w:r>
      <w:r w:rsidR="00E44F67">
        <w:t>.</w:t>
      </w:r>
      <w:r w:rsidR="00280A47">
        <w:t xml:space="preserve"> </w:t>
      </w:r>
    </w:p>
    <w:p w14:paraId="634428FF" w14:textId="6509705B" w:rsidR="008044A8" w:rsidRPr="008044A8" w:rsidRDefault="00E4247B" w:rsidP="00E4247B">
      <w:pPr>
        <w:jc w:val="left"/>
      </w:pPr>
      <w:r>
        <w:br w:type="page"/>
      </w:r>
    </w:p>
    <w:p w14:paraId="17F97871" w14:textId="40081957" w:rsidR="0040290A" w:rsidRDefault="00BB5CD1" w:rsidP="00FF0E10">
      <w:pPr>
        <w:pStyle w:val="Ttulo2"/>
        <w:rPr>
          <w:noProof w:val="0"/>
        </w:rPr>
      </w:pPr>
      <w:bookmarkStart w:id="33" w:name="_Toc164970425"/>
      <w:r>
        <w:rPr>
          <w:noProof w:val="0"/>
        </w:rPr>
        <w:lastRenderedPageBreak/>
        <w:t xml:space="preserve">Plan </w:t>
      </w:r>
      <w:r w:rsidR="0040290A">
        <w:rPr>
          <w:noProof w:val="0"/>
        </w:rPr>
        <w:t xml:space="preserve">de </w:t>
      </w:r>
      <w:r>
        <w:rPr>
          <w:noProof w:val="0"/>
        </w:rPr>
        <w:t>desarrollo del proyecto</w:t>
      </w:r>
      <w:bookmarkEnd w:id="33"/>
    </w:p>
    <w:p w14:paraId="385B7EE0" w14:textId="7A83DCA2" w:rsidR="00BD3B95" w:rsidRDefault="00BD3B95" w:rsidP="00BD3B95">
      <w:r>
        <w:t>El Plan de Desarrollo del Proyecto tiene como objetivo proporcionar una visión detallada de cómo se llevará a cabo el desarrollo de NextStep. Este plan servirá como una hoja de ruta para el desarrollo del proyecto, proporcionando una estructura y un orden a seguir.</w:t>
      </w:r>
    </w:p>
    <w:p w14:paraId="28D5E903" w14:textId="711F1B7C" w:rsidR="00BD3B95" w:rsidRDefault="00BD3B95" w:rsidP="00BD3B95">
      <w:r>
        <w:t xml:space="preserve">En este apartado se describirán </w:t>
      </w:r>
      <w:r w:rsidR="0022590F">
        <w:t>los diferentes paquetes de trabajo en los que se divide el desarrollo del proyecto</w:t>
      </w:r>
      <w:r w:rsidR="008B5F8E">
        <w:t xml:space="preserve">, desde </w:t>
      </w:r>
      <w:r w:rsidR="00337D53">
        <w:t>la concepción inicial</w:t>
      </w:r>
      <w:r w:rsidR="008B5F8E">
        <w:t xml:space="preserve"> hasta el lanzamiento de la aplicación.</w:t>
      </w:r>
    </w:p>
    <w:p w14:paraId="61CAC47D" w14:textId="058D2E58" w:rsidR="00BD3B95" w:rsidRPr="00BD3B95" w:rsidRDefault="00BD3B95" w:rsidP="00BD3B95">
      <w:r>
        <w:t>El objetivo de este plan es asegurar que</w:t>
      </w:r>
      <w:r w:rsidR="00337D53">
        <w:t xml:space="preserve"> se tenga</w:t>
      </w:r>
      <w:r>
        <w:t xml:space="preserve"> una comprensión clara de qué se va a hacer, cómo se va a hacer y cuándo se va a hacer. De esta manera, se podrá llevar a cabo el proyecto de manera eficiente y efectiva, asegurando que se cumplan los objetivos establecidos.</w:t>
      </w:r>
    </w:p>
    <w:p w14:paraId="588E5310" w14:textId="41A8367D" w:rsidR="0040290A" w:rsidRDefault="008D5BC4" w:rsidP="00FF0E10">
      <w:pPr>
        <w:pStyle w:val="Ttulo3"/>
      </w:pPr>
      <w:bookmarkStart w:id="34" w:name="_Toc164970426"/>
      <w:r>
        <w:t>Investigación Previa</w:t>
      </w:r>
      <w:r w:rsidR="00695E8C">
        <w:t xml:space="preserve"> y </w:t>
      </w:r>
      <w:r w:rsidR="00AF0A43">
        <w:t>Definición de los Objetivos</w:t>
      </w:r>
      <w:bookmarkEnd w:id="34"/>
    </w:p>
    <w:p w14:paraId="5F52E154" w14:textId="48355ED4" w:rsidR="00D96608" w:rsidRDefault="00D96608" w:rsidP="00D96608">
      <w:r w:rsidRPr="00D96608">
        <w:t xml:space="preserve">Esta </w:t>
      </w:r>
      <w:r w:rsidR="007E16F6">
        <w:t xml:space="preserve">primera </w:t>
      </w:r>
      <w:r w:rsidRPr="00D96608">
        <w:t xml:space="preserve">fase implica la recopilación de información relevante para el proyecto, incluyendo la revisión de </w:t>
      </w:r>
      <w:r w:rsidR="00CF3242">
        <w:t>soluciones</w:t>
      </w:r>
      <w:r w:rsidRPr="00D96608">
        <w:t xml:space="preserve"> existentes</w:t>
      </w:r>
      <w:r w:rsidR="005468E3">
        <w:t>,</w:t>
      </w:r>
      <w:r w:rsidR="000A1E67">
        <w:t xml:space="preserve"> </w:t>
      </w:r>
      <w:r w:rsidR="005468E3">
        <w:t xml:space="preserve">el </w:t>
      </w:r>
      <w:r w:rsidR="000A1E67">
        <w:t>estudio en profundidad del problema a resolver</w:t>
      </w:r>
      <w:r w:rsidR="005468E3">
        <w:t xml:space="preserve"> y la de</w:t>
      </w:r>
      <w:r w:rsidR="00DF371C">
        <w:t>finición</w:t>
      </w:r>
      <w:r w:rsidR="005468E3">
        <w:t xml:space="preserve"> de los objetivos del proyecto</w:t>
      </w:r>
      <w:r w:rsidR="000A1E67">
        <w:t>.</w:t>
      </w:r>
    </w:p>
    <w:tbl>
      <w:tblPr>
        <w:tblStyle w:val="Tablaconcuadrcula5oscura-nfasis1"/>
        <w:tblW w:w="918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2296"/>
        <w:gridCol w:w="2297"/>
        <w:gridCol w:w="2296"/>
        <w:gridCol w:w="2298"/>
      </w:tblGrid>
      <w:tr w:rsidR="00DF371C" w14:paraId="03ED6227" w14:textId="77777777" w:rsidTr="00D3522B">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2296" w:type="dxa"/>
            <w:tcBorders>
              <w:top w:val="none" w:sz="0" w:space="0" w:color="auto"/>
              <w:left w:val="none" w:sz="0" w:space="0" w:color="auto"/>
              <w:right w:val="none" w:sz="0" w:space="0" w:color="auto"/>
            </w:tcBorders>
          </w:tcPr>
          <w:p w14:paraId="4675FEBC" w14:textId="5560F28D" w:rsidR="00DF371C" w:rsidRDefault="00C64C21" w:rsidP="00675681">
            <w:pPr>
              <w:jc w:val="center"/>
            </w:pPr>
            <w:r>
              <w:t>CÓDIGO</w:t>
            </w:r>
          </w:p>
        </w:tc>
        <w:tc>
          <w:tcPr>
            <w:tcW w:w="2296" w:type="dxa"/>
            <w:tcBorders>
              <w:top w:val="none" w:sz="0" w:space="0" w:color="auto"/>
              <w:left w:val="none" w:sz="0" w:space="0" w:color="auto"/>
              <w:right w:val="none" w:sz="0" w:space="0" w:color="auto"/>
            </w:tcBorders>
            <w:shd w:val="clear" w:color="auto" w:fill="FFFFFF"/>
          </w:tcPr>
          <w:p w14:paraId="37BA58A6" w14:textId="4B9AF4D6" w:rsidR="00DF371C" w:rsidRPr="00C166D3" w:rsidRDefault="00F7121D" w:rsidP="00675681">
            <w:pPr>
              <w:jc w:val="center"/>
              <w:cnfStyle w:val="100000000000" w:firstRow="1" w:lastRow="0" w:firstColumn="0" w:lastColumn="0" w:oddVBand="0" w:evenVBand="0" w:oddHBand="0" w:evenHBand="0" w:firstRowFirstColumn="0" w:firstRowLastColumn="0" w:lastRowFirstColumn="0" w:lastRowLastColumn="0"/>
              <w:rPr>
                <w:color w:val="auto"/>
              </w:rPr>
            </w:pPr>
            <w:r>
              <w:rPr>
                <w:color w:val="auto"/>
              </w:rPr>
              <w:t>PT-1</w:t>
            </w:r>
            <w:r w:rsidR="00F158DF">
              <w:rPr>
                <w:color w:val="auto"/>
              </w:rPr>
              <w:t>.1</w:t>
            </w:r>
          </w:p>
        </w:tc>
        <w:tc>
          <w:tcPr>
            <w:tcW w:w="2296" w:type="dxa"/>
            <w:tcBorders>
              <w:top w:val="none" w:sz="0" w:space="0" w:color="auto"/>
              <w:left w:val="none" w:sz="0" w:space="0" w:color="auto"/>
              <w:right w:val="none" w:sz="0" w:space="0" w:color="auto"/>
            </w:tcBorders>
          </w:tcPr>
          <w:p w14:paraId="02E7B6CB" w14:textId="6152DDF7" w:rsidR="00DF371C" w:rsidRDefault="00C64C21" w:rsidP="00675681">
            <w:pPr>
              <w:jc w:val="center"/>
              <w:cnfStyle w:val="100000000000" w:firstRow="1" w:lastRow="0" w:firstColumn="0" w:lastColumn="0" w:oddVBand="0" w:evenVBand="0" w:oddHBand="0" w:evenHBand="0" w:firstRowFirstColumn="0" w:firstRowLastColumn="0" w:lastRowFirstColumn="0" w:lastRowLastColumn="0"/>
            </w:pPr>
            <w:r>
              <w:t>NOMBRE</w:t>
            </w:r>
          </w:p>
        </w:tc>
        <w:tc>
          <w:tcPr>
            <w:tcW w:w="2297" w:type="dxa"/>
            <w:tcBorders>
              <w:top w:val="none" w:sz="0" w:space="0" w:color="auto"/>
              <w:left w:val="none" w:sz="0" w:space="0" w:color="auto"/>
              <w:right w:val="none" w:sz="0" w:space="0" w:color="auto"/>
            </w:tcBorders>
            <w:shd w:val="clear" w:color="auto" w:fill="FFFFFF"/>
          </w:tcPr>
          <w:p w14:paraId="0E5C3F19" w14:textId="315935E6" w:rsidR="00DF371C" w:rsidRPr="003935C2" w:rsidRDefault="00F158DF" w:rsidP="00675681">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3935C2">
              <w:rPr>
                <w:b w:val="0"/>
                <w:bCs w:val="0"/>
                <w:color w:val="auto"/>
              </w:rPr>
              <w:t xml:space="preserve">Investigación </w:t>
            </w:r>
            <w:r w:rsidR="0084182A">
              <w:rPr>
                <w:b w:val="0"/>
                <w:bCs w:val="0"/>
                <w:color w:val="auto"/>
              </w:rPr>
              <w:t>P</w:t>
            </w:r>
            <w:r w:rsidRPr="003935C2">
              <w:rPr>
                <w:b w:val="0"/>
                <w:bCs w:val="0"/>
                <w:color w:val="auto"/>
              </w:rPr>
              <w:t>revia</w:t>
            </w:r>
          </w:p>
        </w:tc>
      </w:tr>
      <w:tr w:rsidR="003935C2" w14:paraId="37195D1B" w14:textId="77777777" w:rsidTr="00D3522B">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4593" w:type="dxa"/>
            <w:gridSpan w:val="2"/>
            <w:tcBorders>
              <w:left w:val="none" w:sz="0" w:space="0" w:color="auto"/>
            </w:tcBorders>
          </w:tcPr>
          <w:p w14:paraId="25B04315" w14:textId="6A301081" w:rsidR="003935C2" w:rsidRDefault="003935C2" w:rsidP="006823B4">
            <w:pPr>
              <w:jc w:val="center"/>
            </w:pPr>
            <w:r>
              <w:t>OBJETIVO</w:t>
            </w:r>
          </w:p>
        </w:tc>
        <w:tc>
          <w:tcPr>
            <w:tcW w:w="4594" w:type="dxa"/>
            <w:gridSpan w:val="2"/>
          </w:tcPr>
          <w:p w14:paraId="01F535B0" w14:textId="59A08C65" w:rsidR="003935C2" w:rsidRDefault="00661879" w:rsidP="006823B4">
            <w:pPr>
              <w:jc w:val="center"/>
              <w:cnfStyle w:val="000000100000" w:firstRow="0" w:lastRow="0" w:firstColumn="0" w:lastColumn="0" w:oddVBand="0" w:evenVBand="0" w:oddHBand="1" w:evenHBand="0" w:firstRowFirstColumn="0" w:firstRowLastColumn="0" w:lastRowFirstColumn="0" w:lastRowLastColumn="0"/>
            </w:pPr>
            <w:r>
              <w:t>Estudiar de manera profunda el problema a resolver y las distintas alternativas existentes en el mercado que tratan de solucionarlo.</w:t>
            </w:r>
          </w:p>
        </w:tc>
      </w:tr>
      <w:tr w:rsidR="003935C2" w14:paraId="06B3728A" w14:textId="77777777" w:rsidTr="00D3522B">
        <w:trPr>
          <w:trHeight w:val="386"/>
        </w:trPr>
        <w:tc>
          <w:tcPr>
            <w:cnfStyle w:val="001000000000" w:firstRow="0" w:lastRow="0" w:firstColumn="1" w:lastColumn="0" w:oddVBand="0" w:evenVBand="0" w:oddHBand="0" w:evenHBand="0" w:firstRowFirstColumn="0" w:firstRowLastColumn="0" w:lastRowFirstColumn="0" w:lastRowLastColumn="0"/>
            <w:tcW w:w="4593" w:type="dxa"/>
            <w:gridSpan w:val="2"/>
            <w:tcBorders>
              <w:left w:val="none" w:sz="0" w:space="0" w:color="auto"/>
            </w:tcBorders>
          </w:tcPr>
          <w:p w14:paraId="5108286B" w14:textId="6537E671" w:rsidR="003935C2" w:rsidRDefault="003935C2" w:rsidP="006823B4">
            <w:pPr>
              <w:jc w:val="center"/>
            </w:pPr>
            <w:r>
              <w:t>ENTRADAS</w:t>
            </w:r>
          </w:p>
        </w:tc>
        <w:tc>
          <w:tcPr>
            <w:tcW w:w="4594" w:type="dxa"/>
            <w:gridSpan w:val="2"/>
          </w:tcPr>
          <w:p w14:paraId="3E8B7279" w14:textId="4C8E3BD4" w:rsidR="003935C2" w:rsidRDefault="00875B19" w:rsidP="006823B4">
            <w:pPr>
              <w:jc w:val="center"/>
              <w:cnfStyle w:val="000000000000" w:firstRow="0" w:lastRow="0" w:firstColumn="0" w:lastColumn="0" w:oddVBand="0" w:evenVBand="0" w:oddHBand="0" w:evenHBand="0" w:firstRowFirstColumn="0" w:firstRowLastColumn="0" w:lastRowFirstColumn="0" w:lastRowLastColumn="0"/>
            </w:pPr>
            <w:r>
              <w:t xml:space="preserve">Documentación oficial </w:t>
            </w:r>
            <w:r w:rsidR="000A4BEE">
              <w:t>d</w:t>
            </w:r>
            <w:r w:rsidR="008411D4">
              <w:t>e fuentes como el</w:t>
            </w:r>
            <w:r w:rsidR="000A4BEE">
              <w:t xml:space="preserve"> </w:t>
            </w:r>
            <w:r w:rsidR="007934BC">
              <w:t>CJE y Eurostat.</w:t>
            </w:r>
            <w:r w:rsidR="007934BC">
              <w:br/>
              <w:t>Documentación de las distintas soluciones existentes</w:t>
            </w:r>
            <w:r w:rsidR="008411D4">
              <w:t>.</w:t>
            </w:r>
          </w:p>
        </w:tc>
      </w:tr>
      <w:tr w:rsidR="003935C2" w14:paraId="60C370F5" w14:textId="77777777" w:rsidTr="00D3522B">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4593" w:type="dxa"/>
            <w:gridSpan w:val="2"/>
            <w:tcBorders>
              <w:left w:val="none" w:sz="0" w:space="0" w:color="auto"/>
            </w:tcBorders>
          </w:tcPr>
          <w:p w14:paraId="34CD6776" w14:textId="585FF3B6" w:rsidR="003935C2" w:rsidRDefault="003935C2" w:rsidP="006823B4">
            <w:pPr>
              <w:jc w:val="center"/>
            </w:pPr>
            <w:r>
              <w:t>SALIDAS</w:t>
            </w:r>
          </w:p>
        </w:tc>
        <w:tc>
          <w:tcPr>
            <w:tcW w:w="4594" w:type="dxa"/>
            <w:gridSpan w:val="2"/>
          </w:tcPr>
          <w:p w14:paraId="6D0E82F9" w14:textId="25172066" w:rsidR="003935C2" w:rsidRDefault="00784754" w:rsidP="006823B4">
            <w:pPr>
              <w:jc w:val="center"/>
              <w:cnfStyle w:val="000000100000" w:firstRow="0" w:lastRow="0" w:firstColumn="0" w:lastColumn="0" w:oddVBand="0" w:evenVBand="0" w:oddHBand="1" w:evenHBand="0" w:firstRowFirstColumn="0" w:firstRowLastColumn="0" w:lastRowFirstColumn="0" w:lastRowLastColumn="0"/>
            </w:pPr>
            <w:r>
              <w:t xml:space="preserve">Conocimientos sobre la situación financiera de los jóvenes españoles </w:t>
            </w:r>
            <w:r w:rsidR="00415AD4">
              <w:t>y sobre las soluciones de gestión financiera existentes-</w:t>
            </w:r>
          </w:p>
        </w:tc>
      </w:tr>
      <w:tr w:rsidR="003935C2" w14:paraId="2E9F5580" w14:textId="77777777" w:rsidTr="00D3522B">
        <w:trPr>
          <w:trHeight w:val="366"/>
        </w:trPr>
        <w:tc>
          <w:tcPr>
            <w:cnfStyle w:val="001000000000" w:firstRow="0" w:lastRow="0" w:firstColumn="1" w:lastColumn="0" w:oddVBand="0" w:evenVBand="0" w:oddHBand="0" w:evenHBand="0" w:firstRowFirstColumn="0" w:firstRowLastColumn="0" w:lastRowFirstColumn="0" w:lastRowLastColumn="0"/>
            <w:tcW w:w="4593" w:type="dxa"/>
            <w:gridSpan w:val="2"/>
            <w:tcBorders>
              <w:left w:val="none" w:sz="0" w:space="0" w:color="auto"/>
              <w:bottom w:val="none" w:sz="0" w:space="0" w:color="auto"/>
            </w:tcBorders>
          </w:tcPr>
          <w:p w14:paraId="058129B0" w14:textId="1EFE091A" w:rsidR="003935C2" w:rsidRDefault="003935C2" w:rsidP="006823B4">
            <w:pPr>
              <w:jc w:val="center"/>
            </w:pPr>
            <w:r>
              <w:t>TAREAS</w:t>
            </w:r>
          </w:p>
        </w:tc>
        <w:tc>
          <w:tcPr>
            <w:tcW w:w="4594" w:type="dxa"/>
            <w:gridSpan w:val="2"/>
          </w:tcPr>
          <w:p w14:paraId="0767A7DC" w14:textId="10CCABA6" w:rsidR="003935C2" w:rsidRDefault="00415AD4" w:rsidP="00CB7492">
            <w:pPr>
              <w:keepNext/>
              <w:jc w:val="center"/>
              <w:cnfStyle w:val="000000000000" w:firstRow="0" w:lastRow="0" w:firstColumn="0" w:lastColumn="0" w:oddVBand="0" w:evenVBand="0" w:oddHBand="0" w:evenHBand="0" w:firstRowFirstColumn="0" w:firstRowLastColumn="0" w:lastRowFirstColumn="0" w:lastRowLastColumn="0"/>
            </w:pPr>
            <w:r>
              <w:t>1. Investigación previa</w:t>
            </w:r>
          </w:p>
        </w:tc>
      </w:tr>
    </w:tbl>
    <w:p w14:paraId="61CEC875" w14:textId="76A15246" w:rsidR="00DF371C" w:rsidRDefault="00CB7492" w:rsidP="00CB7492">
      <w:pPr>
        <w:pStyle w:val="Descripcin"/>
      </w:pPr>
      <w:bookmarkStart w:id="35" w:name="_Toc164970466"/>
      <w:r>
        <w:t xml:space="preserve">Tabla </w:t>
      </w:r>
      <w:r w:rsidR="006710C2">
        <w:fldChar w:fldCharType="begin"/>
      </w:r>
      <w:r w:rsidR="006710C2">
        <w:instrText xml:space="preserve"> SEQ Tabla \* ARABIC </w:instrText>
      </w:r>
      <w:r w:rsidR="006710C2">
        <w:fldChar w:fldCharType="separate"/>
      </w:r>
      <w:r w:rsidR="002B072B">
        <w:rPr>
          <w:noProof/>
        </w:rPr>
        <w:t>5</w:t>
      </w:r>
      <w:r w:rsidR="006710C2">
        <w:fldChar w:fldCharType="end"/>
      </w:r>
      <w:r>
        <w:t>: Paquetes de trabajo, Investigación previa - Elaboración propia</w:t>
      </w:r>
      <w:bookmarkEnd w:id="35"/>
    </w:p>
    <w:tbl>
      <w:tblPr>
        <w:tblStyle w:val="Tablaconcuadrcula5oscura-nfasis1"/>
        <w:tblW w:w="918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2296"/>
        <w:gridCol w:w="2297"/>
        <w:gridCol w:w="2296"/>
        <w:gridCol w:w="2298"/>
      </w:tblGrid>
      <w:tr w:rsidR="00415AD4" w14:paraId="3C5E44F8" w14:textId="77777777" w:rsidTr="00B87855">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2296" w:type="dxa"/>
            <w:tcBorders>
              <w:top w:val="none" w:sz="0" w:space="0" w:color="auto"/>
              <w:left w:val="none" w:sz="0" w:space="0" w:color="auto"/>
              <w:right w:val="none" w:sz="0" w:space="0" w:color="auto"/>
            </w:tcBorders>
          </w:tcPr>
          <w:p w14:paraId="46F69F87" w14:textId="77777777" w:rsidR="00415AD4" w:rsidRDefault="00415AD4" w:rsidP="00B87855">
            <w:pPr>
              <w:jc w:val="center"/>
            </w:pPr>
            <w:r>
              <w:t>CÓDIGO</w:t>
            </w:r>
          </w:p>
        </w:tc>
        <w:tc>
          <w:tcPr>
            <w:tcW w:w="2296" w:type="dxa"/>
            <w:tcBorders>
              <w:top w:val="none" w:sz="0" w:space="0" w:color="auto"/>
              <w:left w:val="none" w:sz="0" w:space="0" w:color="auto"/>
              <w:right w:val="none" w:sz="0" w:space="0" w:color="auto"/>
            </w:tcBorders>
            <w:shd w:val="clear" w:color="auto" w:fill="FFFFFF"/>
          </w:tcPr>
          <w:p w14:paraId="7E52EA63" w14:textId="1ACA5409" w:rsidR="00415AD4" w:rsidRPr="00C166D3" w:rsidRDefault="00415AD4" w:rsidP="00B87855">
            <w:pPr>
              <w:jc w:val="center"/>
              <w:cnfStyle w:val="100000000000" w:firstRow="1" w:lastRow="0" w:firstColumn="0" w:lastColumn="0" w:oddVBand="0" w:evenVBand="0" w:oddHBand="0" w:evenHBand="0" w:firstRowFirstColumn="0" w:firstRowLastColumn="0" w:lastRowFirstColumn="0" w:lastRowLastColumn="0"/>
              <w:rPr>
                <w:color w:val="auto"/>
              </w:rPr>
            </w:pPr>
            <w:r>
              <w:rPr>
                <w:color w:val="auto"/>
              </w:rPr>
              <w:t>PT-1.2</w:t>
            </w:r>
          </w:p>
        </w:tc>
        <w:tc>
          <w:tcPr>
            <w:tcW w:w="2296" w:type="dxa"/>
            <w:tcBorders>
              <w:top w:val="none" w:sz="0" w:space="0" w:color="auto"/>
              <w:left w:val="none" w:sz="0" w:space="0" w:color="auto"/>
              <w:right w:val="none" w:sz="0" w:space="0" w:color="auto"/>
            </w:tcBorders>
          </w:tcPr>
          <w:p w14:paraId="4DF6CAD4" w14:textId="77777777" w:rsidR="00415AD4" w:rsidRDefault="00415AD4" w:rsidP="00B87855">
            <w:pPr>
              <w:jc w:val="center"/>
              <w:cnfStyle w:val="100000000000" w:firstRow="1" w:lastRow="0" w:firstColumn="0" w:lastColumn="0" w:oddVBand="0" w:evenVBand="0" w:oddHBand="0" w:evenHBand="0" w:firstRowFirstColumn="0" w:firstRowLastColumn="0" w:lastRowFirstColumn="0" w:lastRowLastColumn="0"/>
            </w:pPr>
            <w:r>
              <w:t>NOMBRE</w:t>
            </w:r>
          </w:p>
        </w:tc>
        <w:tc>
          <w:tcPr>
            <w:tcW w:w="2297" w:type="dxa"/>
            <w:tcBorders>
              <w:top w:val="none" w:sz="0" w:space="0" w:color="auto"/>
              <w:left w:val="none" w:sz="0" w:space="0" w:color="auto"/>
              <w:right w:val="none" w:sz="0" w:space="0" w:color="auto"/>
            </w:tcBorders>
            <w:shd w:val="clear" w:color="auto" w:fill="FFFFFF"/>
          </w:tcPr>
          <w:p w14:paraId="0FD01264" w14:textId="24E04800" w:rsidR="00415AD4" w:rsidRPr="003935C2" w:rsidRDefault="0084182A" w:rsidP="00B87855">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Pr>
                <w:b w:val="0"/>
                <w:bCs w:val="0"/>
                <w:color w:val="auto"/>
              </w:rPr>
              <w:t>Definición de los Objetivos</w:t>
            </w:r>
          </w:p>
        </w:tc>
      </w:tr>
      <w:tr w:rsidR="00415AD4" w14:paraId="5961FAD6" w14:textId="77777777" w:rsidTr="00B87855">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4593" w:type="dxa"/>
            <w:gridSpan w:val="2"/>
            <w:tcBorders>
              <w:left w:val="none" w:sz="0" w:space="0" w:color="auto"/>
            </w:tcBorders>
          </w:tcPr>
          <w:p w14:paraId="0788B23E" w14:textId="77777777" w:rsidR="00415AD4" w:rsidRDefault="00415AD4" w:rsidP="00B87855">
            <w:pPr>
              <w:jc w:val="center"/>
            </w:pPr>
            <w:r>
              <w:t>OBJETIVO</w:t>
            </w:r>
          </w:p>
        </w:tc>
        <w:tc>
          <w:tcPr>
            <w:tcW w:w="4594" w:type="dxa"/>
            <w:gridSpan w:val="2"/>
          </w:tcPr>
          <w:p w14:paraId="222AA754" w14:textId="6861C82C" w:rsidR="00415AD4" w:rsidRDefault="0084182A" w:rsidP="00B87855">
            <w:pPr>
              <w:jc w:val="center"/>
              <w:cnfStyle w:val="000000100000" w:firstRow="0" w:lastRow="0" w:firstColumn="0" w:lastColumn="0" w:oddVBand="0" w:evenVBand="0" w:oddHBand="1" w:evenHBand="0" w:firstRowFirstColumn="0" w:firstRowLastColumn="0" w:lastRowFirstColumn="0" w:lastRowLastColumn="0"/>
            </w:pPr>
            <w:r>
              <w:t>Identificar el objetivo general del proyecto y los objetivos específicos, así como sus respectivos métodos de validación.</w:t>
            </w:r>
          </w:p>
        </w:tc>
      </w:tr>
      <w:tr w:rsidR="00415AD4" w14:paraId="7317E460" w14:textId="77777777" w:rsidTr="00B87855">
        <w:trPr>
          <w:trHeight w:val="386"/>
        </w:trPr>
        <w:tc>
          <w:tcPr>
            <w:cnfStyle w:val="001000000000" w:firstRow="0" w:lastRow="0" w:firstColumn="1" w:lastColumn="0" w:oddVBand="0" w:evenVBand="0" w:oddHBand="0" w:evenHBand="0" w:firstRowFirstColumn="0" w:firstRowLastColumn="0" w:lastRowFirstColumn="0" w:lastRowLastColumn="0"/>
            <w:tcW w:w="4593" w:type="dxa"/>
            <w:gridSpan w:val="2"/>
            <w:tcBorders>
              <w:left w:val="none" w:sz="0" w:space="0" w:color="auto"/>
            </w:tcBorders>
          </w:tcPr>
          <w:p w14:paraId="1EE0BBDC" w14:textId="77777777" w:rsidR="00415AD4" w:rsidRDefault="00415AD4" w:rsidP="00B87855">
            <w:pPr>
              <w:jc w:val="center"/>
            </w:pPr>
            <w:r>
              <w:t>ENTRADAS</w:t>
            </w:r>
          </w:p>
        </w:tc>
        <w:tc>
          <w:tcPr>
            <w:tcW w:w="4594" w:type="dxa"/>
            <w:gridSpan w:val="2"/>
          </w:tcPr>
          <w:p w14:paraId="2E93B1C7" w14:textId="77F04BFD" w:rsidR="00415AD4" w:rsidRDefault="00DB02A4" w:rsidP="00B87855">
            <w:pPr>
              <w:jc w:val="center"/>
              <w:cnfStyle w:val="000000000000" w:firstRow="0" w:lastRow="0" w:firstColumn="0" w:lastColumn="0" w:oddVBand="0" w:evenVBand="0" w:oddHBand="0" w:evenHBand="0" w:firstRowFirstColumn="0" w:firstRowLastColumn="0" w:lastRowFirstColumn="0" w:lastRowLastColumn="0"/>
            </w:pPr>
            <w:r>
              <w:t>Información obtenida en la investigación previa</w:t>
            </w:r>
            <w:r w:rsidR="003C69D9">
              <w:t>.</w:t>
            </w:r>
          </w:p>
        </w:tc>
      </w:tr>
      <w:tr w:rsidR="00415AD4" w14:paraId="2DBDC10C" w14:textId="77777777" w:rsidTr="00B87855">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4593" w:type="dxa"/>
            <w:gridSpan w:val="2"/>
            <w:tcBorders>
              <w:left w:val="none" w:sz="0" w:space="0" w:color="auto"/>
            </w:tcBorders>
          </w:tcPr>
          <w:p w14:paraId="76A122D8" w14:textId="77777777" w:rsidR="00415AD4" w:rsidRDefault="00415AD4" w:rsidP="00B87855">
            <w:pPr>
              <w:jc w:val="center"/>
            </w:pPr>
            <w:r>
              <w:t>SALIDAS</w:t>
            </w:r>
          </w:p>
        </w:tc>
        <w:tc>
          <w:tcPr>
            <w:tcW w:w="4594" w:type="dxa"/>
            <w:gridSpan w:val="2"/>
          </w:tcPr>
          <w:p w14:paraId="50C19DA2" w14:textId="77777777" w:rsidR="00415AD4" w:rsidRDefault="003C69D9" w:rsidP="00B87855">
            <w:pPr>
              <w:jc w:val="center"/>
              <w:cnfStyle w:val="000000100000" w:firstRow="0" w:lastRow="0" w:firstColumn="0" w:lastColumn="0" w:oddVBand="0" w:evenVBand="0" w:oddHBand="1" w:evenHBand="0" w:firstRowFirstColumn="0" w:firstRowLastColumn="0" w:lastRowFirstColumn="0" w:lastRowLastColumn="0"/>
            </w:pPr>
            <w:r>
              <w:t>Objetivo general y objetivos específicos.</w:t>
            </w:r>
          </w:p>
          <w:p w14:paraId="1EC2AEEF" w14:textId="4FCB713A" w:rsidR="003C69D9" w:rsidRDefault="003C69D9" w:rsidP="00B87855">
            <w:pPr>
              <w:jc w:val="center"/>
              <w:cnfStyle w:val="000000100000" w:firstRow="0" w:lastRow="0" w:firstColumn="0" w:lastColumn="0" w:oddVBand="0" w:evenVBand="0" w:oddHBand="1" w:evenHBand="0" w:firstRowFirstColumn="0" w:firstRowLastColumn="0" w:lastRowFirstColumn="0" w:lastRowLastColumn="0"/>
            </w:pPr>
            <w:r>
              <w:t>Métodos de validación.</w:t>
            </w:r>
          </w:p>
        </w:tc>
      </w:tr>
      <w:tr w:rsidR="00415AD4" w14:paraId="46B9395A" w14:textId="77777777" w:rsidTr="00B87855">
        <w:trPr>
          <w:trHeight w:val="366"/>
        </w:trPr>
        <w:tc>
          <w:tcPr>
            <w:cnfStyle w:val="001000000000" w:firstRow="0" w:lastRow="0" w:firstColumn="1" w:lastColumn="0" w:oddVBand="0" w:evenVBand="0" w:oddHBand="0" w:evenHBand="0" w:firstRowFirstColumn="0" w:firstRowLastColumn="0" w:lastRowFirstColumn="0" w:lastRowLastColumn="0"/>
            <w:tcW w:w="4593" w:type="dxa"/>
            <w:gridSpan w:val="2"/>
            <w:tcBorders>
              <w:left w:val="none" w:sz="0" w:space="0" w:color="auto"/>
              <w:bottom w:val="none" w:sz="0" w:space="0" w:color="auto"/>
            </w:tcBorders>
          </w:tcPr>
          <w:p w14:paraId="63A3A201" w14:textId="77777777" w:rsidR="00415AD4" w:rsidRDefault="00415AD4" w:rsidP="00B87855">
            <w:pPr>
              <w:jc w:val="center"/>
            </w:pPr>
            <w:r>
              <w:t>TAREAS</w:t>
            </w:r>
          </w:p>
        </w:tc>
        <w:tc>
          <w:tcPr>
            <w:tcW w:w="4594" w:type="dxa"/>
            <w:gridSpan w:val="2"/>
          </w:tcPr>
          <w:p w14:paraId="38718728" w14:textId="77777777" w:rsidR="00415AD4" w:rsidRDefault="003C69D9" w:rsidP="00B87855">
            <w:pPr>
              <w:jc w:val="center"/>
              <w:cnfStyle w:val="000000000000" w:firstRow="0" w:lastRow="0" w:firstColumn="0" w:lastColumn="0" w:oddVBand="0" w:evenVBand="0" w:oddHBand="0" w:evenHBand="0" w:firstRowFirstColumn="0" w:firstRowLastColumn="0" w:lastRowFirstColumn="0" w:lastRowLastColumn="0"/>
            </w:pPr>
            <w:r>
              <w:t>2.1 Definición del Objetivo General.</w:t>
            </w:r>
          </w:p>
          <w:p w14:paraId="178AE67E" w14:textId="2BDF6D74" w:rsidR="003C69D9" w:rsidRDefault="003C69D9" w:rsidP="00CB7492">
            <w:pPr>
              <w:keepNext/>
              <w:jc w:val="center"/>
              <w:cnfStyle w:val="000000000000" w:firstRow="0" w:lastRow="0" w:firstColumn="0" w:lastColumn="0" w:oddVBand="0" w:evenVBand="0" w:oddHBand="0" w:evenHBand="0" w:firstRowFirstColumn="0" w:firstRowLastColumn="0" w:lastRowFirstColumn="0" w:lastRowLastColumn="0"/>
            </w:pPr>
            <w:r>
              <w:t>2.2 Definición de los Objetivos Específicos</w:t>
            </w:r>
          </w:p>
        </w:tc>
      </w:tr>
    </w:tbl>
    <w:p w14:paraId="0C662DC5" w14:textId="0FADF2EA" w:rsidR="00415AD4" w:rsidRPr="00D96608" w:rsidRDefault="00CB7492" w:rsidP="00CB7492">
      <w:pPr>
        <w:pStyle w:val="Descripcin"/>
      </w:pPr>
      <w:bookmarkStart w:id="36" w:name="_Toc164970467"/>
      <w:r>
        <w:t xml:space="preserve">Tabla </w:t>
      </w:r>
      <w:r w:rsidR="006710C2">
        <w:fldChar w:fldCharType="begin"/>
      </w:r>
      <w:r w:rsidR="006710C2">
        <w:instrText xml:space="preserve"> SEQ Tabla \* ARABIC </w:instrText>
      </w:r>
      <w:r w:rsidR="006710C2">
        <w:fldChar w:fldCharType="separate"/>
      </w:r>
      <w:r w:rsidR="002B072B">
        <w:rPr>
          <w:noProof/>
        </w:rPr>
        <w:t>6</w:t>
      </w:r>
      <w:r w:rsidR="006710C2">
        <w:fldChar w:fldCharType="end"/>
      </w:r>
      <w:r>
        <w:t>: Paquetes de trabajo, Objetivos - Elaboración propia</w:t>
      </w:r>
      <w:bookmarkEnd w:id="36"/>
    </w:p>
    <w:p w14:paraId="0D48920D" w14:textId="1099C51D" w:rsidR="00914CB0" w:rsidRPr="0031552C" w:rsidRDefault="008D5BC4" w:rsidP="00FF0E10">
      <w:pPr>
        <w:pStyle w:val="Ttulo3"/>
      </w:pPr>
      <w:bookmarkStart w:id="37" w:name="_Toc164970427"/>
      <w:r>
        <w:lastRenderedPageBreak/>
        <w:t>Análisis de Requisitos</w:t>
      </w:r>
      <w:bookmarkEnd w:id="37"/>
    </w:p>
    <w:p w14:paraId="322F4575" w14:textId="4A4C50A9" w:rsidR="00BB5CD1" w:rsidRDefault="003355EF" w:rsidP="00EF10BB">
      <w:pPr>
        <w:pStyle w:val="Textoindependiente"/>
      </w:pPr>
      <w:r w:rsidRPr="003355EF">
        <w:t> En esta fase se identifican y documentan los requisitos funcionales y no funcionales de NextStep.</w:t>
      </w:r>
    </w:p>
    <w:tbl>
      <w:tblPr>
        <w:tblStyle w:val="Tablaconcuadrcula5oscura-nfasis1"/>
        <w:tblW w:w="918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2296"/>
        <w:gridCol w:w="2297"/>
        <w:gridCol w:w="2296"/>
        <w:gridCol w:w="2298"/>
      </w:tblGrid>
      <w:tr w:rsidR="003C69D9" w14:paraId="335912AC" w14:textId="77777777" w:rsidTr="00B87855">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2296" w:type="dxa"/>
            <w:tcBorders>
              <w:top w:val="none" w:sz="0" w:space="0" w:color="auto"/>
              <w:left w:val="none" w:sz="0" w:space="0" w:color="auto"/>
              <w:right w:val="none" w:sz="0" w:space="0" w:color="auto"/>
            </w:tcBorders>
          </w:tcPr>
          <w:p w14:paraId="7B305D19" w14:textId="77777777" w:rsidR="003C69D9" w:rsidRDefault="003C69D9" w:rsidP="00B87855">
            <w:pPr>
              <w:jc w:val="center"/>
            </w:pPr>
            <w:r>
              <w:t>CÓDIGO</w:t>
            </w:r>
          </w:p>
        </w:tc>
        <w:tc>
          <w:tcPr>
            <w:tcW w:w="2296" w:type="dxa"/>
            <w:tcBorders>
              <w:top w:val="none" w:sz="0" w:space="0" w:color="auto"/>
              <w:left w:val="none" w:sz="0" w:space="0" w:color="auto"/>
              <w:right w:val="none" w:sz="0" w:space="0" w:color="auto"/>
            </w:tcBorders>
            <w:shd w:val="clear" w:color="auto" w:fill="FFFFFF"/>
          </w:tcPr>
          <w:p w14:paraId="097094CD" w14:textId="0197D478" w:rsidR="003C69D9" w:rsidRPr="00C166D3" w:rsidRDefault="003C69D9" w:rsidP="00B87855">
            <w:pPr>
              <w:jc w:val="center"/>
              <w:cnfStyle w:val="100000000000" w:firstRow="1" w:lastRow="0" w:firstColumn="0" w:lastColumn="0" w:oddVBand="0" w:evenVBand="0" w:oddHBand="0" w:evenHBand="0" w:firstRowFirstColumn="0" w:firstRowLastColumn="0" w:lastRowFirstColumn="0" w:lastRowLastColumn="0"/>
              <w:rPr>
                <w:color w:val="auto"/>
              </w:rPr>
            </w:pPr>
            <w:r>
              <w:rPr>
                <w:color w:val="auto"/>
              </w:rPr>
              <w:t>PT-</w:t>
            </w:r>
            <w:r w:rsidR="007C0EAC">
              <w:rPr>
                <w:color w:val="auto"/>
              </w:rPr>
              <w:t>2</w:t>
            </w:r>
          </w:p>
        </w:tc>
        <w:tc>
          <w:tcPr>
            <w:tcW w:w="2296" w:type="dxa"/>
            <w:tcBorders>
              <w:top w:val="none" w:sz="0" w:space="0" w:color="auto"/>
              <w:left w:val="none" w:sz="0" w:space="0" w:color="auto"/>
              <w:right w:val="none" w:sz="0" w:space="0" w:color="auto"/>
            </w:tcBorders>
          </w:tcPr>
          <w:p w14:paraId="3F0934BF" w14:textId="77777777" w:rsidR="003C69D9" w:rsidRDefault="003C69D9" w:rsidP="00B87855">
            <w:pPr>
              <w:jc w:val="center"/>
              <w:cnfStyle w:val="100000000000" w:firstRow="1" w:lastRow="0" w:firstColumn="0" w:lastColumn="0" w:oddVBand="0" w:evenVBand="0" w:oddHBand="0" w:evenHBand="0" w:firstRowFirstColumn="0" w:firstRowLastColumn="0" w:lastRowFirstColumn="0" w:lastRowLastColumn="0"/>
            </w:pPr>
            <w:r>
              <w:t>NOMBRE</w:t>
            </w:r>
          </w:p>
        </w:tc>
        <w:tc>
          <w:tcPr>
            <w:tcW w:w="2297" w:type="dxa"/>
            <w:tcBorders>
              <w:top w:val="none" w:sz="0" w:space="0" w:color="auto"/>
              <w:left w:val="none" w:sz="0" w:space="0" w:color="auto"/>
              <w:right w:val="none" w:sz="0" w:space="0" w:color="auto"/>
            </w:tcBorders>
            <w:shd w:val="clear" w:color="auto" w:fill="FFFFFF"/>
          </w:tcPr>
          <w:p w14:paraId="5F3946AC" w14:textId="147A086B" w:rsidR="003C69D9" w:rsidRPr="003935C2" w:rsidRDefault="00216D45" w:rsidP="00B87855">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Pr>
                <w:b w:val="0"/>
                <w:bCs w:val="0"/>
                <w:color w:val="auto"/>
              </w:rPr>
              <w:t>Identificación de los Requisitos del Sistema</w:t>
            </w:r>
          </w:p>
        </w:tc>
      </w:tr>
      <w:tr w:rsidR="003C69D9" w14:paraId="5BCE870E" w14:textId="77777777" w:rsidTr="00B87855">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4593" w:type="dxa"/>
            <w:gridSpan w:val="2"/>
            <w:tcBorders>
              <w:left w:val="none" w:sz="0" w:space="0" w:color="auto"/>
            </w:tcBorders>
          </w:tcPr>
          <w:p w14:paraId="7B2E1052" w14:textId="77777777" w:rsidR="003C69D9" w:rsidRDefault="003C69D9" w:rsidP="00B87855">
            <w:pPr>
              <w:jc w:val="center"/>
            </w:pPr>
            <w:r>
              <w:t>OBJETIVO</w:t>
            </w:r>
          </w:p>
        </w:tc>
        <w:tc>
          <w:tcPr>
            <w:tcW w:w="4594" w:type="dxa"/>
            <w:gridSpan w:val="2"/>
          </w:tcPr>
          <w:p w14:paraId="313510B4" w14:textId="322A79AF" w:rsidR="003C69D9" w:rsidRDefault="00216D45" w:rsidP="00B87855">
            <w:pPr>
              <w:jc w:val="center"/>
              <w:cnfStyle w:val="000000100000" w:firstRow="0" w:lastRow="0" w:firstColumn="0" w:lastColumn="0" w:oddVBand="0" w:evenVBand="0" w:oddHBand="1" w:evenHBand="0" w:firstRowFirstColumn="0" w:firstRowLastColumn="0" w:lastRowFirstColumn="0" w:lastRowLastColumn="0"/>
            </w:pPr>
            <w:r>
              <w:t>Identificar los objetivos funcionales y no funcionales de</w:t>
            </w:r>
            <w:r w:rsidR="00514847">
              <w:t xml:space="preserve"> la solución a desarrollar.</w:t>
            </w:r>
          </w:p>
        </w:tc>
      </w:tr>
      <w:tr w:rsidR="003C69D9" w14:paraId="0647B784" w14:textId="77777777" w:rsidTr="00B87855">
        <w:trPr>
          <w:trHeight w:val="386"/>
        </w:trPr>
        <w:tc>
          <w:tcPr>
            <w:cnfStyle w:val="001000000000" w:firstRow="0" w:lastRow="0" w:firstColumn="1" w:lastColumn="0" w:oddVBand="0" w:evenVBand="0" w:oddHBand="0" w:evenHBand="0" w:firstRowFirstColumn="0" w:firstRowLastColumn="0" w:lastRowFirstColumn="0" w:lastRowLastColumn="0"/>
            <w:tcW w:w="4593" w:type="dxa"/>
            <w:gridSpan w:val="2"/>
            <w:tcBorders>
              <w:left w:val="none" w:sz="0" w:space="0" w:color="auto"/>
            </w:tcBorders>
          </w:tcPr>
          <w:p w14:paraId="1D2010BC" w14:textId="77777777" w:rsidR="003C69D9" w:rsidRDefault="003C69D9" w:rsidP="00B87855">
            <w:pPr>
              <w:jc w:val="center"/>
            </w:pPr>
            <w:r>
              <w:t>ENTRADAS</w:t>
            </w:r>
          </w:p>
        </w:tc>
        <w:tc>
          <w:tcPr>
            <w:tcW w:w="4594" w:type="dxa"/>
            <w:gridSpan w:val="2"/>
          </w:tcPr>
          <w:p w14:paraId="722EBE4E" w14:textId="35CDF22E" w:rsidR="003C69D9" w:rsidRDefault="00514847" w:rsidP="00B87855">
            <w:pPr>
              <w:jc w:val="center"/>
              <w:cnfStyle w:val="000000000000" w:firstRow="0" w:lastRow="0" w:firstColumn="0" w:lastColumn="0" w:oddVBand="0" w:evenVBand="0" w:oddHBand="0" w:evenHBand="0" w:firstRowFirstColumn="0" w:firstRowLastColumn="0" w:lastRowFirstColumn="0" w:lastRowLastColumn="0"/>
            </w:pPr>
            <w:r>
              <w:t>Objetivos del proyecto.</w:t>
            </w:r>
          </w:p>
        </w:tc>
      </w:tr>
      <w:tr w:rsidR="003C69D9" w14:paraId="12CDAEEF" w14:textId="77777777" w:rsidTr="00B87855">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4593" w:type="dxa"/>
            <w:gridSpan w:val="2"/>
            <w:tcBorders>
              <w:left w:val="none" w:sz="0" w:space="0" w:color="auto"/>
            </w:tcBorders>
          </w:tcPr>
          <w:p w14:paraId="0857FC21" w14:textId="77777777" w:rsidR="003C69D9" w:rsidRDefault="003C69D9" w:rsidP="00B87855">
            <w:pPr>
              <w:jc w:val="center"/>
            </w:pPr>
            <w:r>
              <w:t>SALIDAS</w:t>
            </w:r>
          </w:p>
        </w:tc>
        <w:tc>
          <w:tcPr>
            <w:tcW w:w="4594" w:type="dxa"/>
            <w:gridSpan w:val="2"/>
          </w:tcPr>
          <w:p w14:paraId="0261BB69" w14:textId="77777777" w:rsidR="003C69D9" w:rsidRDefault="00514847" w:rsidP="00B87855">
            <w:pPr>
              <w:jc w:val="center"/>
              <w:cnfStyle w:val="000000100000" w:firstRow="0" w:lastRow="0" w:firstColumn="0" w:lastColumn="0" w:oddVBand="0" w:evenVBand="0" w:oddHBand="1" w:evenHBand="0" w:firstRowFirstColumn="0" w:firstRowLastColumn="0" w:lastRowFirstColumn="0" w:lastRowLastColumn="0"/>
            </w:pPr>
            <w:r>
              <w:t>Requisitos No Funcionales.</w:t>
            </w:r>
          </w:p>
          <w:p w14:paraId="327021CE" w14:textId="35A7BFF8" w:rsidR="00514847" w:rsidRDefault="00514847" w:rsidP="00B87855">
            <w:pPr>
              <w:jc w:val="center"/>
              <w:cnfStyle w:val="000000100000" w:firstRow="0" w:lastRow="0" w:firstColumn="0" w:lastColumn="0" w:oddVBand="0" w:evenVBand="0" w:oddHBand="1" w:evenHBand="0" w:firstRowFirstColumn="0" w:firstRowLastColumn="0" w:lastRowFirstColumn="0" w:lastRowLastColumn="0"/>
            </w:pPr>
            <w:r>
              <w:t>Requisitos Funcionales.</w:t>
            </w:r>
          </w:p>
        </w:tc>
      </w:tr>
      <w:tr w:rsidR="003C69D9" w14:paraId="1AE3BDCF" w14:textId="77777777" w:rsidTr="00B87855">
        <w:trPr>
          <w:trHeight w:val="366"/>
        </w:trPr>
        <w:tc>
          <w:tcPr>
            <w:cnfStyle w:val="001000000000" w:firstRow="0" w:lastRow="0" w:firstColumn="1" w:lastColumn="0" w:oddVBand="0" w:evenVBand="0" w:oddHBand="0" w:evenHBand="0" w:firstRowFirstColumn="0" w:firstRowLastColumn="0" w:lastRowFirstColumn="0" w:lastRowLastColumn="0"/>
            <w:tcW w:w="4593" w:type="dxa"/>
            <w:gridSpan w:val="2"/>
            <w:tcBorders>
              <w:left w:val="none" w:sz="0" w:space="0" w:color="auto"/>
              <w:bottom w:val="none" w:sz="0" w:space="0" w:color="auto"/>
            </w:tcBorders>
          </w:tcPr>
          <w:p w14:paraId="77BCCB28" w14:textId="77777777" w:rsidR="003C69D9" w:rsidRDefault="003C69D9" w:rsidP="00B87855">
            <w:pPr>
              <w:jc w:val="center"/>
            </w:pPr>
            <w:r>
              <w:t>TAREAS</w:t>
            </w:r>
          </w:p>
        </w:tc>
        <w:tc>
          <w:tcPr>
            <w:tcW w:w="4594" w:type="dxa"/>
            <w:gridSpan w:val="2"/>
          </w:tcPr>
          <w:p w14:paraId="5F7DA3B7" w14:textId="77777777" w:rsidR="003C69D9" w:rsidRDefault="00DA205D" w:rsidP="00B87855">
            <w:pPr>
              <w:jc w:val="center"/>
              <w:cnfStyle w:val="000000000000" w:firstRow="0" w:lastRow="0" w:firstColumn="0" w:lastColumn="0" w:oddVBand="0" w:evenVBand="0" w:oddHBand="0" w:evenHBand="0" w:firstRowFirstColumn="0" w:firstRowLastColumn="0" w:lastRowFirstColumn="0" w:lastRowLastColumn="0"/>
            </w:pPr>
            <w:r>
              <w:t>3.1 Requisitos No Funcionales.</w:t>
            </w:r>
          </w:p>
          <w:p w14:paraId="20CAB08C" w14:textId="794C119F" w:rsidR="00DA205D" w:rsidRDefault="00DA205D" w:rsidP="00CB7492">
            <w:pPr>
              <w:keepNext/>
              <w:jc w:val="center"/>
              <w:cnfStyle w:val="000000000000" w:firstRow="0" w:lastRow="0" w:firstColumn="0" w:lastColumn="0" w:oddVBand="0" w:evenVBand="0" w:oddHBand="0" w:evenHBand="0" w:firstRowFirstColumn="0" w:firstRowLastColumn="0" w:lastRowFirstColumn="0" w:lastRowLastColumn="0"/>
            </w:pPr>
            <w:r>
              <w:t>3.2 Requisitos Funcionales.</w:t>
            </w:r>
          </w:p>
        </w:tc>
      </w:tr>
    </w:tbl>
    <w:p w14:paraId="2A6837C5" w14:textId="76A4C400" w:rsidR="003C69D9" w:rsidRPr="0031552C" w:rsidRDefault="00CB7492" w:rsidP="00CB7492">
      <w:pPr>
        <w:pStyle w:val="Descripcin"/>
      </w:pPr>
      <w:bookmarkStart w:id="38" w:name="_Toc164970468"/>
      <w:r>
        <w:t xml:space="preserve">Tabla </w:t>
      </w:r>
      <w:r w:rsidR="006710C2">
        <w:fldChar w:fldCharType="begin"/>
      </w:r>
      <w:r w:rsidR="006710C2">
        <w:instrText xml:space="preserve"> SEQ Tabla \* ARABIC </w:instrText>
      </w:r>
      <w:r w:rsidR="006710C2">
        <w:fldChar w:fldCharType="separate"/>
      </w:r>
      <w:r w:rsidR="002B072B">
        <w:rPr>
          <w:noProof/>
        </w:rPr>
        <w:t>7</w:t>
      </w:r>
      <w:r w:rsidR="006710C2">
        <w:fldChar w:fldCharType="end"/>
      </w:r>
      <w:r>
        <w:t>: Paquetes de trabajo, Requisitos del sistema - Elaboración propia</w:t>
      </w:r>
      <w:bookmarkEnd w:id="38"/>
    </w:p>
    <w:p w14:paraId="0DFFECFC" w14:textId="43E22F37" w:rsidR="00914CB0" w:rsidRPr="0031552C" w:rsidRDefault="008D5BC4" w:rsidP="00FF0E10">
      <w:pPr>
        <w:pStyle w:val="Ttulo3"/>
      </w:pPr>
      <w:bookmarkStart w:id="39" w:name="_Toc164970428"/>
      <w:r>
        <w:t>Diseño del Sistema</w:t>
      </w:r>
      <w:bookmarkEnd w:id="39"/>
    </w:p>
    <w:p w14:paraId="5A886268" w14:textId="7BC57E37" w:rsidR="00BB5CD1" w:rsidRDefault="00955DD3" w:rsidP="00EF10BB">
      <w:pPr>
        <w:pStyle w:val="Textoindependiente"/>
      </w:pPr>
      <w:r w:rsidRPr="00955DD3">
        <w:t>Esta fase implica el diseño de la arquitectura del sistema, la</w:t>
      </w:r>
      <w:r w:rsidR="0096529D">
        <w:t>s</w:t>
      </w:r>
      <w:r w:rsidRPr="00955DD3">
        <w:t xml:space="preserve"> interfa</w:t>
      </w:r>
      <w:r w:rsidR="0096529D">
        <w:t>ces</w:t>
      </w:r>
      <w:r w:rsidRPr="00955DD3">
        <w:t xml:space="preserve"> de usuario y la base de datos.</w:t>
      </w:r>
    </w:p>
    <w:tbl>
      <w:tblPr>
        <w:tblStyle w:val="Tablaconcuadrcula5oscura-nfasis1"/>
        <w:tblW w:w="918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2296"/>
        <w:gridCol w:w="2297"/>
        <w:gridCol w:w="2296"/>
        <w:gridCol w:w="2298"/>
      </w:tblGrid>
      <w:tr w:rsidR="002B0B8A" w14:paraId="79407154" w14:textId="77777777" w:rsidTr="00B87855">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2296" w:type="dxa"/>
            <w:tcBorders>
              <w:top w:val="none" w:sz="0" w:space="0" w:color="auto"/>
              <w:left w:val="none" w:sz="0" w:space="0" w:color="auto"/>
              <w:right w:val="none" w:sz="0" w:space="0" w:color="auto"/>
            </w:tcBorders>
          </w:tcPr>
          <w:p w14:paraId="28740E6C" w14:textId="77777777" w:rsidR="002B0B8A" w:rsidRDefault="002B0B8A" w:rsidP="00B87855">
            <w:pPr>
              <w:jc w:val="center"/>
            </w:pPr>
            <w:r>
              <w:t>CÓDIGO</w:t>
            </w:r>
          </w:p>
        </w:tc>
        <w:tc>
          <w:tcPr>
            <w:tcW w:w="2296" w:type="dxa"/>
            <w:tcBorders>
              <w:top w:val="none" w:sz="0" w:space="0" w:color="auto"/>
              <w:left w:val="none" w:sz="0" w:space="0" w:color="auto"/>
              <w:right w:val="none" w:sz="0" w:space="0" w:color="auto"/>
            </w:tcBorders>
            <w:shd w:val="clear" w:color="auto" w:fill="FFFFFF"/>
          </w:tcPr>
          <w:p w14:paraId="075A084D" w14:textId="38BEBB8A" w:rsidR="002B0B8A" w:rsidRPr="00C166D3" w:rsidRDefault="002B0B8A" w:rsidP="00B87855">
            <w:pPr>
              <w:jc w:val="center"/>
              <w:cnfStyle w:val="100000000000" w:firstRow="1" w:lastRow="0" w:firstColumn="0" w:lastColumn="0" w:oddVBand="0" w:evenVBand="0" w:oddHBand="0" w:evenHBand="0" w:firstRowFirstColumn="0" w:firstRowLastColumn="0" w:lastRowFirstColumn="0" w:lastRowLastColumn="0"/>
              <w:rPr>
                <w:color w:val="auto"/>
              </w:rPr>
            </w:pPr>
            <w:r>
              <w:rPr>
                <w:color w:val="auto"/>
              </w:rPr>
              <w:t>PT-</w:t>
            </w:r>
            <w:r w:rsidR="00D5376B">
              <w:rPr>
                <w:color w:val="auto"/>
              </w:rPr>
              <w:t>3</w:t>
            </w:r>
          </w:p>
        </w:tc>
        <w:tc>
          <w:tcPr>
            <w:tcW w:w="2296" w:type="dxa"/>
            <w:tcBorders>
              <w:top w:val="none" w:sz="0" w:space="0" w:color="auto"/>
              <w:left w:val="none" w:sz="0" w:space="0" w:color="auto"/>
              <w:right w:val="none" w:sz="0" w:space="0" w:color="auto"/>
            </w:tcBorders>
          </w:tcPr>
          <w:p w14:paraId="23FD14E4" w14:textId="77777777" w:rsidR="002B0B8A" w:rsidRDefault="002B0B8A" w:rsidP="00B87855">
            <w:pPr>
              <w:jc w:val="center"/>
              <w:cnfStyle w:val="100000000000" w:firstRow="1" w:lastRow="0" w:firstColumn="0" w:lastColumn="0" w:oddVBand="0" w:evenVBand="0" w:oddHBand="0" w:evenHBand="0" w:firstRowFirstColumn="0" w:firstRowLastColumn="0" w:lastRowFirstColumn="0" w:lastRowLastColumn="0"/>
            </w:pPr>
            <w:r>
              <w:t>NOMBRE</w:t>
            </w:r>
          </w:p>
        </w:tc>
        <w:tc>
          <w:tcPr>
            <w:tcW w:w="2297" w:type="dxa"/>
            <w:tcBorders>
              <w:top w:val="none" w:sz="0" w:space="0" w:color="auto"/>
              <w:left w:val="none" w:sz="0" w:space="0" w:color="auto"/>
              <w:right w:val="none" w:sz="0" w:space="0" w:color="auto"/>
            </w:tcBorders>
            <w:shd w:val="clear" w:color="auto" w:fill="FFFFFF"/>
          </w:tcPr>
          <w:p w14:paraId="3F173B08" w14:textId="30BA308F" w:rsidR="002B0B8A" w:rsidRPr="003935C2" w:rsidRDefault="00BB40E2" w:rsidP="00B87855">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Pr>
                <w:b w:val="0"/>
                <w:bCs w:val="0"/>
                <w:color w:val="auto"/>
              </w:rPr>
              <w:t>Diseño</w:t>
            </w:r>
          </w:p>
        </w:tc>
      </w:tr>
      <w:tr w:rsidR="002B0B8A" w14:paraId="3D1D3204" w14:textId="77777777" w:rsidTr="00B87855">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4593" w:type="dxa"/>
            <w:gridSpan w:val="2"/>
            <w:tcBorders>
              <w:left w:val="none" w:sz="0" w:space="0" w:color="auto"/>
            </w:tcBorders>
          </w:tcPr>
          <w:p w14:paraId="38489209" w14:textId="77777777" w:rsidR="002B0B8A" w:rsidRDefault="002B0B8A" w:rsidP="00B87855">
            <w:pPr>
              <w:jc w:val="center"/>
            </w:pPr>
            <w:r>
              <w:t>OBJETIVO</w:t>
            </w:r>
          </w:p>
        </w:tc>
        <w:tc>
          <w:tcPr>
            <w:tcW w:w="4594" w:type="dxa"/>
            <w:gridSpan w:val="2"/>
          </w:tcPr>
          <w:p w14:paraId="53173A1C" w14:textId="6569EF43" w:rsidR="002B0B8A" w:rsidRDefault="00BB40E2" w:rsidP="00B87855">
            <w:pPr>
              <w:jc w:val="center"/>
              <w:cnfStyle w:val="000000100000" w:firstRow="0" w:lastRow="0" w:firstColumn="0" w:lastColumn="0" w:oddVBand="0" w:evenVBand="0" w:oddHBand="1" w:evenHBand="0" w:firstRowFirstColumn="0" w:firstRowLastColumn="0" w:lastRowFirstColumn="0" w:lastRowLastColumn="0"/>
            </w:pPr>
            <w:r>
              <w:t xml:space="preserve">El objetivo de este paquete de trabajo es crear </w:t>
            </w:r>
            <w:r w:rsidR="00E45048">
              <w:t>los diseños necesarios para conformar la forma y estructura del sistema.</w:t>
            </w:r>
          </w:p>
        </w:tc>
      </w:tr>
      <w:tr w:rsidR="002B0B8A" w14:paraId="1841CFCD" w14:textId="77777777" w:rsidTr="00B87855">
        <w:trPr>
          <w:trHeight w:val="386"/>
        </w:trPr>
        <w:tc>
          <w:tcPr>
            <w:cnfStyle w:val="001000000000" w:firstRow="0" w:lastRow="0" w:firstColumn="1" w:lastColumn="0" w:oddVBand="0" w:evenVBand="0" w:oddHBand="0" w:evenHBand="0" w:firstRowFirstColumn="0" w:firstRowLastColumn="0" w:lastRowFirstColumn="0" w:lastRowLastColumn="0"/>
            <w:tcW w:w="4593" w:type="dxa"/>
            <w:gridSpan w:val="2"/>
            <w:tcBorders>
              <w:left w:val="none" w:sz="0" w:space="0" w:color="auto"/>
            </w:tcBorders>
          </w:tcPr>
          <w:p w14:paraId="2414A83C" w14:textId="77777777" w:rsidR="002B0B8A" w:rsidRDefault="002B0B8A" w:rsidP="00B87855">
            <w:pPr>
              <w:jc w:val="center"/>
            </w:pPr>
            <w:r>
              <w:t>ENTRADAS</w:t>
            </w:r>
          </w:p>
        </w:tc>
        <w:tc>
          <w:tcPr>
            <w:tcW w:w="4594" w:type="dxa"/>
            <w:gridSpan w:val="2"/>
          </w:tcPr>
          <w:p w14:paraId="5F7F57D6" w14:textId="77777777" w:rsidR="002B0B8A" w:rsidRDefault="00E45048" w:rsidP="00B87855">
            <w:pPr>
              <w:jc w:val="center"/>
              <w:cnfStyle w:val="000000000000" w:firstRow="0" w:lastRow="0" w:firstColumn="0" w:lastColumn="0" w:oddVBand="0" w:evenVBand="0" w:oddHBand="0" w:evenHBand="0" w:firstRowFirstColumn="0" w:firstRowLastColumn="0" w:lastRowFirstColumn="0" w:lastRowLastColumn="0"/>
            </w:pPr>
            <w:r>
              <w:t>Requisitos No Funcionales.</w:t>
            </w:r>
          </w:p>
          <w:p w14:paraId="4786C509" w14:textId="1B66D992" w:rsidR="00E45048" w:rsidRDefault="00E45048" w:rsidP="00B87855">
            <w:pPr>
              <w:jc w:val="center"/>
              <w:cnfStyle w:val="000000000000" w:firstRow="0" w:lastRow="0" w:firstColumn="0" w:lastColumn="0" w:oddVBand="0" w:evenVBand="0" w:oddHBand="0" w:evenHBand="0" w:firstRowFirstColumn="0" w:firstRowLastColumn="0" w:lastRowFirstColumn="0" w:lastRowLastColumn="0"/>
            </w:pPr>
            <w:r>
              <w:t>Requisitos Funcionales.</w:t>
            </w:r>
          </w:p>
        </w:tc>
      </w:tr>
      <w:tr w:rsidR="002B0B8A" w14:paraId="2640CFC8" w14:textId="77777777" w:rsidTr="00B87855">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4593" w:type="dxa"/>
            <w:gridSpan w:val="2"/>
            <w:tcBorders>
              <w:left w:val="none" w:sz="0" w:space="0" w:color="auto"/>
            </w:tcBorders>
          </w:tcPr>
          <w:p w14:paraId="2FCDA3AC" w14:textId="77777777" w:rsidR="002B0B8A" w:rsidRDefault="002B0B8A" w:rsidP="00B87855">
            <w:pPr>
              <w:jc w:val="center"/>
            </w:pPr>
            <w:r>
              <w:t>SALIDAS</w:t>
            </w:r>
          </w:p>
        </w:tc>
        <w:tc>
          <w:tcPr>
            <w:tcW w:w="4594" w:type="dxa"/>
            <w:gridSpan w:val="2"/>
          </w:tcPr>
          <w:p w14:paraId="634C033B" w14:textId="77777777" w:rsidR="002B0B8A" w:rsidRDefault="00E45048" w:rsidP="00B87855">
            <w:pPr>
              <w:jc w:val="center"/>
              <w:cnfStyle w:val="000000100000" w:firstRow="0" w:lastRow="0" w:firstColumn="0" w:lastColumn="0" w:oddVBand="0" w:evenVBand="0" w:oddHBand="1" w:evenHBand="0" w:firstRowFirstColumn="0" w:firstRowLastColumn="0" w:lastRowFirstColumn="0" w:lastRowLastColumn="0"/>
            </w:pPr>
            <w:r>
              <w:t>Diseño de arquitectura.</w:t>
            </w:r>
          </w:p>
          <w:p w14:paraId="7B3827ED" w14:textId="77777777" w:rsidR="00E45048" w:rsidRDefault="00E45048" w:rsidP="00B87855">
            <w:pPr>
              <w:jc w:val="center"/>
              <w:cnfStyle w:val="000000100000" w:firstRow="0" w:lastRow="0" w:firstColumn="0" w:lastColumn="0" w:oddVBand="0" w:evenVBand="0" w:oddHBand="1" w:evenHBand="0" w:firstRowFirstColumn="0" w:firstRowLastColumn="0" w:lastRowFirstColumn="0" w:lastRowLastColumn="0"/>
            </w:pPr>
            <w:r>
              <w:t xml:space="preserve">Diseño de </w:t>
            </w:r>
            <w:r w:rsidR="003B03EC">
              <w:t>la base de datos.</w:t>
            </w:r>
          </w:p>
          <w:p w14:paraId="7F0CB9CC" w14:textId="69A1A24D" w:rsidR="003B03EC" w:rsidRDefault="003B03EC" w:rsidP="00B87855">
            <w:pPr>
              <w:jc w:val="center"/>
              <w:cnfStyle w:val="000000100000" w:firstRow="0" w:lastRow="0" w:firstColumn="0" w:lastColumn="0" w:oddVBand="0" w:evenVBand="0" w:oddHBand="1" w:evenHBand="0" w:firstRowFirstColumn="0" w:firstRowLastColumn="0" w:lastRowFirstColumn="0" w:lastRowLastColumn="0"/>
            </w:pPr>
            <w:r>
              <w:t>Diseño de interfaces.</w:t>
            </w:r>
          </w:p>
        </w:tc>
      </w:tr>
      <w:tr w:rsidR="002B0B8A" w14:paraId="2CC70714" w14:textId="77777777" w:rsidTr="00B87855">
        <w:trPr>
          <w:trHeight w:val="366"/>
        </w:trPr>
        <w:tc>
          <w:tcPr>
            <w:cnfStyle w:val="001000000000" w:firstRow="0" w:lastRow="0" w:firstColumn="1" w:lastColumn="0" w:oddVBand="0" w:evenVBand="0" w:oddHBand="0" w:evenHBand="0" w:firstRowFirstColumn="0" w:firstRowLastColumn="0" w:lastRowFirstColumn="0" w:lastRowLastColumn="0"/>
            <w:tcW w:w="4593" w:type="dxa"/>
            <w:gridSpan w:val="2"/>
            <w:tcBorders>
              <w:left w:val="none" w:sz="0" w:space="0" w:color="auto"/>
              <w:bottom w:val="none" w:sz="0" w:space="0" w:color="auto"/>
            </w:tcBorders>
          </w:tcPr>
          <w:p w14:paraId="1F6FEB1F" w14:textId="77777777" w:rsidR="002B0B8A" w:rsidRDefault="002B0B8A" w:rsidP="00B87855">
            <w:pPr>
              <w:jc w:val="center"/>
            </w:pPr>
            <w:r>
              <w:t>TAREAS</w:t>
            </w:r>
          </w:p>
        </w:tc>
        <w:tc>
          <w:tcPr>
            <w:tcW w:w="4594" w:type="dxa"/>
            <w:gridSpan w:val="2"/>
          </w:tcPr>
          <w:p w14:paraId="47C575D3" w14:textId="7D460D32" w:rsidR="002B0B8A" w:rsidRDefault="003B03EC" w:rsidP="003B03EC">
            <w:pPr>
              <w:pStyle w:val="Prrafodelista"/>
              <w:numPr>
                <w:ilvl w:val="1"/>
                <w:numId w:val="27"/>
              </w:numPr>
              <w:spacing w:after="0"/>
              <w:jc w:val="center"/>
              <w:cnfStyle w:val="000000000000" w:firstRow="0" w:lastRow="0" w:firstColumn="0" w:lastColumn="0" w:oddVBand="0" w:evenVBand="0" w:oddHBand="0" w:evenHBand="0" w:firstRowFirstColumn="0" w:firstRowLastColumn="0" w:lastRowFirstColumn="0" w:lastRowLastColumn="0"/>
            </w:pPr>
            <w:r>
              <w:t>Diseño de la Arquitectura del Sistema.</w:t>
            </w:r>
          </w:p>
          <w:p w14:paraId="04C547E0" w14:textId="77777777" w:rsidR="003B03EC" w:rsidRDefault="005B7F7D" w:rsidP="003B03EC">
            <w:pPr>
              <w:pStyle w:val="Prrafodelista"/>
              <w:numPr>
                <w:ilvl w:val="1"/>
                <w:numId w:val="27"/>
              </w:numPr>
              <w:spacing w:after="0"/>
              <w:jc w:val="center"/>
              <w:cnfStyle w:val="000000000000" w:firstRow="0" w:lastRow="0" w:firstColumn="0" w:lastColumn="0" w:oddVBand="0" w:evenVBand="0" w:oddHBand="0" w:evenHBand="0" w:firstRowFirstColumn="0" w:firstRowLastColumn="0" w:lastRowFirstColumn="0" w:lastRowLastColumn="0"/>
            </w:pPr>
            <w:r>
              <w:t>Diseño de la Base de Datos.</w:t>
            </w:r>
          </w:p>
          <w:p w14:paraId="239BD855" w14:textId="1FA180DB" w:rsidR="005B7F7D" w:rsidRDefault="005B7F7D" w:rsidP="00CB7492">
            <w:pPr>
              <w:pStyle w:val="Prrafodelista"/>
              <w:keepNext/>
              <w:numPr>
                <w:ilvl w:val="1"/>
                <w:numId w:val="27"/>
              </w:numPr>
              <w:spacing w:after="0"/>
              <w:jc w:val="center"/>
              <w:cnfStyle w:val="000000000000" w:firstRow="0" w:lastRow="0" w:firstColumn="0" w:lastColumn="0" w:oddVBand="0" w:evenVBand="0" w:oddHBand="0" w:evenHBand="0" w:firstRowFirstColumn="0" w:firstRowLastColumn="0" w:lastRowFirstColumn="0" w:lastRowLastColumn="0"/>
            </w:pPr>
            <w:r>
              <w:t>Diseño de Interfaces de Usuario.</w:t>
            </w:r>
          </w:p>
        </w:tc>
      </w:tr>
    </w:tbl>
    <w:p w14:paraId="292C6D91" w14:textId="053C64A8" w:rsidR="00156C2B" w:rsidRDefault="00CB7492" w:rsidP="00CB7492">
      <w:pPr>
        <w:pStyle w:val="Descripcin"/>
      </w:pPr>
      <w:bookmarkStart w:id="40" w:name="_Toc164970469"/>
      <w:r>
        <w:t xml:space="preserve">Tabla </w:t>
      </w:r>
      <w:r w:rsidR="006710C2">
        <w:fldChar w:fldCharType="begin"/>
      </w:r>
      <w:r w:rsidR="006710C2">
        <w:instrText xml:space="preserve"> SEQ Tabla \* ARABIC </w:instrText>
      </w:r>
      <w:r w:rsidR="006710C2">
        <w:fldChar w:fldCharType="separate"/>
      </w:r>
      <w:r w:rsidR="002B072B">
        <w:rPr>
          <w:noProof/>
        </w:rPr>
        <w:t>8</w:t>
      </w:r>
      <w:r w:rsidR="006710C2">
        <w:fldChar w:fldCharType="end"/>
      </w:r>
      <w:r>
        <w:t>: Paquetes de trabajo, Diseño - Elaboración propia</w:t>
      </w:r>
      <w:bookmarkEnd w:id="40"/>
    </w:p>
    <w:p w14:paraId="1CE18F06" w14:textId="495D86C3" w:rsidR="002B0B8A" w:rsidRDefault="00156C2B" w:rsidP="00156C2B">
      <w:pPr>
        <w:jc w:val="left"/>
      </w:pPr>
      <w:r>
        <w:br w:type="page"/>
      </w:r>
    </w:p>
    <w:p w14:paraId="6EFF3B25" w14:textId="245E6283" w:rsidR="008D5BC4" w:rsidRDefault="00C70EB0" w:rsidP="008D5BC4">
      <w:pPr>
        <w:pStyle w:val="Ttulo3"/>
      </w:pPr>
      <w:bookmarkStart w:id="41" w:name="_Toc164970429"/>
      <w:r>
        <w:lastRenderedPageBreak/>
        <w:t xml:space="preserve">Desarrollo del </w:t>
      </w:r>
      <w:r w:rsidR="00CB7492">
        <w:t>Panel</w:t>
      </w:r>
      <w:r>
        <w:t xml:space="preserve"> Inicial</w:t>
      </w:r>
      <w:bookmarkEnd w:id="41"/>
    </w:p>
    <w:p w14:paraId="4C10DC40" w14:textId="6D46CDAD" w:rsidR="00C70EB0" w:rsidRDefault="007B7BC7" w:rsidP="00C70EB0">
      <w:r w:rsidRPr="007B7BC7">
        <w:t>En esta fase se desarrolla el tablero inicial de NextStep, que proporciona un resumen general de la situación financiera del usuario.</w:t>
      </w:r>
    </w:p>
    <w:tbl>
      <w:tblPr>
        <w:tblStyle w:val="Tablaconcuadrcula5oscura-nfasis1"/>
        <w:tblW w:w="918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2296"/>
        <w:gridCol w:w="2297"/>
        <w:gridCol w:w="2296"/>
        <w:gridCol w:w="2298"/>
      </w:tblGrid>
      <w:tr w:rsidR="00156C2B" w14:paraId="40DC33D0" w14:textId="77777777" w:rsidTr="00B87855">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2296" w:type="dxa"/>
            <w:tcBorders>
              <w:top w:val="none" w:sz="0" w:space="0" w:color="auto"/>
              <w:left w:val="none" w:sz="0" w:space="0" w:color="auto"/>
              <w:right w:val="none" w:sz="0" w:space="0" w:color="auto"/>
            </w:tcBorders>
          </w:tcPr>
          <w:p w14:paraId="1E312B76" w14:textId="77777777" w:rsidR="00156C2B" w:rsidRDefault="00156C2B" w:rsidP="00B87855">
            <w:pPr>
              <w:jc w:val="center"/>
            </w:pPr>
            <w:r>
              <w:t>CÓDIGO</w:t>
            </w:r>
          </w:p>
        </w:tc>
        <w:tc>
          <w:tcPr>
            <w:tcW w:w="2296" w:type="dxa"/>
            <w:tcBorders>
              <w:top w:val="none" w:sz="0" w:space="0" w:color="auto"/>
              <w:left w:val="none" w:sz="0" w:space="0" w:color="auto"/>
              <w:right w:val="none" w:sz="0" w:space="0" w:color="auto"/>
            </w:tcBorders>
            <w:shd w:val="clear" w:color="auto" w:fill="FFFFFF"/>
          </w:tcPr>
          <w:p w14:paraId="5F5D198B" w14:textId="6C506032" w:rsidR="00156C2B" w:rsidRPr="00C166D3" w:rsidRDefault="00156C2B" w:rsidP="00B87855">
            <w:pPr>
              <w:jc w:val="center"/>
              <w:cnfStyle w:val="100000000000" w:firstRow="1" w:lastRow="0" w:firstColumn="0" w:lastColumn="0" w:oddVBand="0" w:evenVBand="0" w:oddHBand="0" w:evenHBand="0" w:firstRowFirstColumn="0" w:firstRowLastColumn="0" w:lastRowFirstColumn="0" w:lastRowLastColumn="0"/>
              <w:rPr>
                <w:color w:val="auto"/>
              </w:rPr>
            </w:pPr>
            <w:r>
              <w:rPr>
                <w:color w:val="auto"/>
              </w:rPr>
              <w:t>PT-</w:t>
            </w:r>
            <w:r w:rsidR="002766F9">
              <w:rPr>
                <w:color w:val="auto"/>
              </w:rPr>
              <w:t>4</w:t>
            </w:r>
            <w:r w:rsidR="00BF08EC">
              <w:rPr>
                <w:color w:val="auto"/>
              </w:rPr>
              <w:t>.1</w:t>
            </w:r>
          </w:p>
        </w:tc>
        <w:tc>
          <w:tcPr>
            <w:tcW w:w="2296" w:type="dxa"/>
            <w:tcBorders>
              <w:top w:val="none" w:sz="0" w:space="0" w:color="auto"/>
              <w:left w:val="none" w:sz="0" w:space="0" w:color="auto"/>
              <w:right w:val="none" w:sz="0" w:space="0" w:color="auto"/>
            </w:tcBorders>
          </w:tcPr>
          <w:p w14:paraId="11A9D4DF" w14:textId="77777777" w:rsidR="00156C2B" w:rsidRDefault="00156C2B" w:rsidP="00B87855">
            <w:pPr>
              <w:jc w:val="center"/>
              <w:cnfStyle w:val="100000000000" w:firstRow="1" w:lastRow="0" w:firstColumn="0" w:lastColumn="0" w:oddVBand="0" w:evenVBand="0" w:oddHBand="0" w:evenHBand="0" w:firstRowFirstColumn="0" w:firstRowLastColumn="0" w:lastRowFirstColumn="0" w:lastRowLastColumn="0"/>
            </w:pPr>
            <w:r>
              <w:t>NOMBRE</w:t>
            </w:r>
          </w:p>
        </w:tc>
        <w:tc>
          <w:tcPr>
            <w:tcW w:w="2297" w:type="dxa"/>
            <w:tcBorders>
              <w:top w:val="none" w:sz="0" w:space="0" w:color="auto"/>
              <w:left w:val="none" w:sz="0" w:space="0" w:color="auto"/>
              <w:right w:val="none" w:sz="0" w:space="0" w:color="auto"/>
            </w:tcBorders>
            <w:shd w:val="clear" w:color="auto" w:fill="FFFFFF"/>
          </w:tcPr>
          <w:p w14:paraId="3B582DA7" w14:textId="2E8AF00A" w:rsidR="00156C2B" w:rsidRPr="003935C2" w:rsidRDefault="00A40CEC" w:rsidP="00B87855">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Pr>
                <w:b w:val="0"/>
                <w:bCs w:val="0"/>
                <w:color w:val="auto"/>
              </w:rPr>
              <w:t>Panel Principal</w:t>
            </w:r>
          </w:p>
        </w:tc>
      </w:tr>
      <w:tr w:rsidR="00156C2B" w14:paraId="2AE61BBB" w14:textId="77777777" w:rsidTr="00B87855">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4593" w:type="dxa"/>
            <w:gridSpan w:val="2"/>
            <w:tcBorders>
              <w:left w:val="none" w:sz="0" w:space="0" w:color="auto"/>
            </w:tcBorders>
          </w:tcPr>
          <w:p w14:paraId="5ABC8BBA" w14:textId="77777777" w:rsidR="00156C2B" w:rsidRDefault="00156C2B" w:rsidP="00B87855">
            <w:pPr>
              <w:jc w:val="center"/>
            </w:pPr>
            <w:r>
              <w:t>OBJETIVO</w:t>
            </w:r>
          </w:p>
        </w:tc>
        <w:tc>
          <w:tcPr>
            <w:tcW w:w="4594" w:type="dxa"/>
            <w:gridSpan w:val="2"/>
          </w:tcPr>
          <w:p w14:paraId="0E493E42" w14:textId="30325BE8" w:rsidR="00156C2B" w:rsidRDefault="004F613B" w:rsidP="00B87855">
            <w:pPr>
              <w:jc w:val="center"/>
              <w:cnfStyle w:val="000000100000" w:firstRow="0" w:lastRow="0" w:firstColumn="0" w:lastColumn="0" w:oddVBand="0" w:evenVBand="0" w:oddHBand="1" w:evenHBand="0" w:firstRowFirstColumn="0" w:firstRowLastColumn="0" w:lastRowFirstColumn="0" w:lastRowLastColumn="0"/>
            </w:pPr>
            <w:r>
              <w:t xml:space="preserve">Desarrollar </w:t>
            </w:r>
            <w:r w:rsidR="0049369B">
              <w:t>la página principal de la aplicación.</w:t>
            </w:r>
          </w:p>
        </w:tc>
      </w:tr>
      <w:tr w:rsidR="00156C2B" w14:paraId="5E6F3A33" w14:textId="77777777" w:rsidTr="00B87855">
        <w:trPr>
          <w:trHeight w:val="386"/>
        </w:trPr>
        <w:tc>
          <w:tcPr>
            <w:cnfStyle w:val="001000000000" w:firstRow="0" w:lastRow="0" w:firstColumn="1" w:lastColumn="0" w:oddVBand="0" w:evenVBand="0" w:oddHBand="0" w:evenHBand="0" w:firstRowFirstColumn="0" w:firstRowLastColumn="0" w:lastRowFirstColumn="0" w:lastRowLastColumn="0"/>
            <w:tcW w:w="4593" w:type="dxa"/>
            <w:gridSpan w:val="2"/>
            <w:tcBorders>
              <w:left w:val="none" w:sz="0" w:space="0" w:color="auto"/>
            </w:tcBorders>
          </w:tcPr>
          <w:p w14:paraId="58C29FC9" w14:textId="77777777" w:rsidR="00156C2B" w:rsidRDefault="00156C2B" w:rsidP="00B87855">
            <w:pPr>
              <w:jc w:val="center"/>
            </w:pPr>
            <w:r>
              <w:t>ENTRADAS</w:t>
            </w:r>
          </w:p>
        </w:tc>
        <w:tc>
          <w:tcPr>
            <w:tcW w:w="4594" w:type="dxa"/>
            <w:gridSpan w:val="2"/>
          </w:tcPr>
          <w:p w14:paraId="571A75D0" w14:textId="77777777" w:rsidR="00156C2B" w:rsidRDefault="008B2113" w:rsidP="00B87855">
            <w:pPr>
              <w:jc w:val="center"/>
              <w:cnfStyle w:val="000000000000" w:firstRow="0" w:lastRow="0" w:firstColumn="0" w:lastColumn="0" w:oddVBand="0" w:evenVBand="0" w:oddHBand="0" w:evenHBand="0" w:firstRowFirstColumn="0" w:firstRowLastColumn="0" w:lastRowFirstColumn="0" w:lastRowLastColumn="0"/>
            </w:pPr>
            <w:r>
              <w:t>Requisitos No Funcionales.</w:t>
            </w:r>
          </w:p>
          <w:p w14:paraId="34317396" w14:textId="77777777" w:rsidR="008B2113" w:rsidRDefault="008B2113" w:rsidP="00B87855">
            <w:pPr>
              <w:jc w:val="center"/>
              <w:cnfStyle w:val="000000000000" w:firstRow="0" w:lastRow="0" w:firstColumn="0" w:lastColumn="0" w:oddVBand="0" w:evenVBand="0" w:oddHBand="0" w:evenHBand="0" w:firstRowFirstColumn="0" w:firstRowLastColumn="0" w:lastRowFirstColumn="0" w:lastRowLastColumn="0"/>
            </w:pPr>
            <w:r>
              <w:t>Requisitos Funcionales.</w:t>
            </w:r>
          </w:p>
          <w:p w14:paraId="3D78CD78" w14:textId="6CE214C5" w:rsidR="008B2113" w:rsidRDefault="008B2113" w:rsidP="00B87855">
            <w:pPr>
              <w:jc w:val="center"/>
              <w:cnfStyle w:val="000000000000" w:firstRow="0" w:lastRow="0" w:firstColumn="0" w:lastColumn="0" w:oddVBand="0" w:evenVBand="0" w:oddHBand="0" w:evenHBand="0" w:firstRowFirstColumn="0" w:firstRowLastColumn="0" w:lastRowFirstColumn="0" w:lastRowLastColumn="0"/>
            </w:pPr>
            <w:r>
              <w:t>Diseño de Interfaces.</w:t>
            </w:r>
          </w:p>
        </w:tc>
      </w:tr>
      <w:tr w:rsidR="00156C2B" w14:paraId="02A0E51A" w14:textId="77777777" w:rsidTr="00B87855">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4593" w:type="dxa"/>
            <w:gridSpan w:val="2"/>
            <w:tcBorders>
              <w:left w:val="none" w:sz="0" w:space="0" w:color="auto"/>
            </w:tcBorders>
          </w:tcPr>
          <w:p w14:paraId="6C18ACE9" w14:textId="77777777" w:rsidR="00156C2B" w:rsidRDefault="00156C2B" w:rsidP="00B87855">
            <w:pPr>
              <w:jc w:val="center"/>
            </w:pPr>
            <w:r>
              <w:t>SALIDAS</w:t>
            </w:r>
          </w:p>
        </w:tc>
        <w:tc>
          <w:tcPr>
            <w:tcW w:w="4594" w:type="dxa"/>
            <w:gridSpan w:val="2"/>
          </w:tcPr>
          <w:p w14:paraId="09AE668D" w14:textId="2F7023FB" w:rsidR="00156C2B" w:rsidRDefault="00A40CEC" w:rsidP="00B87855">
            <w:pPr>
              <w:jc w:val="center"/>
              <w:cnfStyle w:val="000000100000" w:firstRow="0" w:lastRow="0" w:firstColumn="0" w:lastColumn="0" w:oddVBand="0" w:evenVBand="0" w:oddHBand="1" w:evenHBand="0" w:firstRowFirstColumn="0" w:firstRowLastColumn="0" w:lastRowFirstColumn="0" w:lastRowLastColumn="0"/>
            </w:pPr>
            <w:r>
              <w:t>Página Home.</w:t>
            </w:r>
          </w:p>
        </w:tc>
      </w:tr>
      <w:tr w:rsidR="00156C2B" w14:paraId="3B809E97" w14:textId="77777777" w:rsidTr="00B87855">
        <w:trPr>
          <w:trHeight w:val="366"/>
        </w:trPr>
        <w:tc>
          <w:tcPr>
            <w:cnfStyle w:val="001000000000" w:firstRow="0" w:lastRow="0" w:firstColumn="1" w:lastColumn="0" w:oddVBand="0" w:evenVBand="0" w:oddHBand="0" w:evenHBand="0" w:firstRowFirstColumn="0" w:firstRowLastColumn="0" w:lastRowFirstColumn="0" w:lastRowLastColumn="0"/>
            <w:tcW w:w="4593" w:type="dxa"/>
            <w:gridSpan w:val="2"/>
            <w:tcBorders>
              <w:left w:val="none" w:sz="0" w:space="0" w:color="auto"/>
              <w:bottom w:val="none" w:sz="0" w:space="0" w:color="auto"/>
            </w:tcBorders>
          </w:tcPr>
          <w:p w14:paraId="7181BA8F" w14:textId="77777777" w:rsidR="00156C2B" w:rsidRDefault="00156C2B" w:rsidP="00B87855">
            <w:pPr>
              <w:jc w:val="center"/>
            </w:pPr>
            <w:r>
              <w:t>TAREAS</w:t>
            </w:r>
          </w:p>
        </w:tc>
        <w:tc>
          <w:tcPr>
            <w:tcW w:w="4594" w:type="dxa"/>
            <w:gridSpan w:val="2"/>
          </w:tcPr>
          <w:p w14:paraId="6C805768" w14:textId="7095346C" w:rsidR="00BF08EC" w:rsidRDefault="00855D6F" w:rsidP="00A40CEC">
            <w:pPr>
              <w:jc w:val="center"/>
              <w:cnfStyle w:val="000000000000" w:firstRow="0" w:lastRow="0" w:firstColumn="0" w:lastColumn="0" w:oddVBand="0" w:evenVBand="0" w:oddHBand="0" w:evenHBand="0" w:firstRowFirstColumn="0" w:firstRowLastColumn="0" w:lastRowFirstColumn="0" w:lastRowLastColumn="0"/>
            </w:pPr>
            <w:r>
              <w:t xml:space="preserve">5.1.1 </w:t>
            </w:r>
            <w:r w:rsidR="00BF08EC">
              <w:t xml:space="preserve">Desarrollo del </w:t>
            </w:r>
            <w:proofErr w:type="spellStart"/>
            <w:r>
              <w:t>Frontend</w:t>
            </w:r>
            <w:proofErr w:type="spellEnd"/>
            <w:r w:rsidR="00A40CEC">
              <w:t>.</w:t>
            </w:r>
          </w:p>
          <w:p w14:paraId="61767FC9" w14:textId="4ECC1648" w:rsidR="00A40CEC" w:rsidRDefault="00A40CEC" w:rsidP="00A40CEC">
            <w:pPr>
              <w:jc w:val="center"/>
              <w:cnfStyle w:val="000000000000" w:firstRow="0" w:lastRow="0" w:firstColumn="0" w:lastColumn="0" w:oddVBand="0" w:evenVBand="0" w:oddHBand="0" w:evenHBand="0" w:firstRowFirstColumn="0" w:firstRowLastColumn="0" w:lastRowFirstColumn="0" w:lastRowLastColumn="0"/>
            </w:pPr>
            <w:r>
              <w:t xml:space="preserve">5.1.2 Desarrollo del </w:t>
            </w:r>
            <w:proofErr w:type="spellStart"/>
            <w:r>
              <w:t>Backend</w:t>
            </w:r>
            <w:proofErr w:type="spellEnd"/>
            <w:r>
              <w:t>.</w:t>
            </w:r>
          </w:p>
          <w:p w14:paraId="18DEEEEC" w14:textId="06BC171D" w:rsidR="00A40CEC" w:rsidRDefault="00A40CEC" w:rsidP="00CB7492">
            <w:pPr>
              <w:keepNext/>
              <w:jc w:val="center"/>
              <w:cnfStyle w:val="000000000000" w:firstRow="0" w:lastRow="0" w:firstColumn="0" w:lastColumn="0" w:oddVBand="0" w:evenVBand="0" w:oddHBand="0" w:evenHBand="0" w:firstRowFirstColumn="0" w:firstRowLastColumn="0" w:lastRowFirstColumn="0" w:lastRowLastColumn="0"/>
            </w:pPr>
            <w:r>
              <w:t>5.1.3 Pruebas Unitarias.</w:t>
            </w:r>
          </w:p>
        </w:tc>
      </w:tr>
    </w:tbl>
    <w:p w14:paraId="28DC157D" w14:textId="2E208232" w:rsidR="00156C2B" w:rsidRDefault="00CB7492" w:rsidP="00CB7492">
      <w:pPr>
        <w:pStyle w:val="Descripcin"/>
      </w:pPr>
      <w:bookmarkStart w:id="42" w:name="_Toc164970470"/>
      <w:r>
        <w:t xml:space="preserve">Tabla </w:t>
      </w:r>
      <w:r w:rsidR="006710C2">
        <w:fldChar w:fldCharType="begin"/>
      </w:r>
      <w:r w:rsidR="006710C2">
        <w:instrText xml:space="preserve"> SEQ Tabla \* ARABIC </w:instrText>
      </w:r>
      <w:r w:rsidR="006710C2">
        <w:fldChar w:fldCharType="separate"/>
      </w:r>
      <w:r w:rsidR="002B072B">
        <w:rPr>
          <w:noProof/>
        </w:rPr>
        <w:t>9</w:t>
      </w:r>
      <w:r w:rsidR="006710C2">
        <w:fldChar w:fldCharType="end"/>
      </w:r>
      <w:r>
        <w:t>: Paquetes de trabajo, Panel principal - Elaboración propia</w:t>
      </w:r>
      <w:bookmarkEnd w:id="42"/>
    </w:p>
    <w:p w14:paraId="17F65DE6" w14:textId="03FB8E72" w:rsidR="00C70EB0" w:rsidRDefault="00C70EB0" w:rsidP="00C70EB0">
      <w:pPr>
        <w:pStyle w:val="Ttulo3"/>
      </w:pPr>
      <w:bookmarkStart w:id="43" w:name="_Toc164970430"/>
      <w:r>
        <w:t>Desarrollo de la función Control de Pagos</w:t>
      </w:r>
      <w:bookmarkEnd w:id="43"/>
    </w:p>
    <w:p w14:paraId="28825F9A" w14:textId="4141FC09" w:rsidR="00C70EB0" w:rsidRDefault="009E654A" w:rsidP="00C70EB0">
      <w:r w:rsidRPr="009E654A">
        <w:t>Esta fase implica el desarrollo de la función que permite al usuario registrar pagos recurrentes, crear recordatorios y visualizar estos pagos.</w:t>
      </w:r>
    </w:p>
    <w:tbl>
      <w:tblPr>
        <w:tblStyle w:val="Tablaconcuadrcula5oscura-nfasis1"/>
        <w:tblW w:w="918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2296"/>
        <w:gridCol w:w="2297"/>
        <w:gridCol w:w="2296"/>
        <w:gridCol w:w="2298"/>
      </w:tblGrid>
      <w:tr w:rsidR="005C593D" w14:paraId="36F17BAC" w14:textId="77777777" w:rsidTr="005C593D">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2296" w:type="dxa"/>
            <w:tcBorders>
              <w:top w:val="none" w:sz="0" w:space="0" w:color="auto"/>
              <w:left w:val="none" w:sz="0" w:space="0" w:color="auto"/>
              <w:right w:val="none" w:sz="0" w:space="0" w:color="auto"/>
            </w:tcBorders>
          </w:tcPr>
          <w:p w14:paraId="1173D72F" w14:textId="77777777" w:rsidR="005C593D" w:rsidRDefault="005C593D" w:rsidP="00B87855">
            <w:pPr>
              <w:jc w:val="center"/>
            </w:pPr>
            <w:r>
              <w:t>CÓDIGO</w:t>
            </w:r>
          </w:p>
        </w:tc>
        <w:tc>
          <w:tcPr>
            <w:tcW w:w="2297" w:type="dxa"/>
            <w:tcBorders>
              <w:top w:val="none" w:sz="0" w:space="0" w:color="auto"/>
              <w:left w:val="none" w:sz="0" w:space="0" w:color="auto"/>
              <w:right w:val="none" w:sz="0" w:space="0" w:color="auto"/>
            </w:tcBorders>
            <w:shd w:val="clear" w:color="auto" w:fill="FFFFFF"/>
          </w:tcPr>
          <w:p w14:paraId="2412DCA0" w14:textId="0FCC5A80" w:rsidR="005C593D" w:rsidRPr="00C166D3" w:rsidRDefault="005C593D" w:rsidP="00B87855">
            <w:pPr>
              <w:jc w:val="center"/>
              <w:cnfStyle w:val="100000000000" w:firstRow="1" w:lastRow="0" w:firstColumn="0" w:lastColumn="0" w:oddVBand="0" w:evenVBand="0" w:oddHBand="0" w:evenHBand="0" w:firstRowFirstColumn="0" w:firstRowLastColumn="0" w:lastRowFirstColumn="0" w:lastRowLastColumn="0"/>
              <w:rPr>
                <w:color w:val="auto"/>
              </w:rPr>
            </w:pPr>
            <w:r>
              <w:rPr>
                <w:color w:val="auto"/>
              </w:rPr>
              <w:t>PT-4.2</w:t>
            </w:r>
          </w:p>
        </w:tc>
        <w:tc>
          <w:tcPr>
            <w:tcW w:w="2296" w:type="dxa"/>
            <w:tcBorders>
              <w:top w:val="none" w:sz="0" w:space="0" w:color="auto"/>
              <w:left w:val="none" w:sz="0" w:space="0" w:color="auto"/>
              <w:right w:val="none" w:sz="0" w:space="0" w:color="auto"/>
            </w:tcBorders>
          </w:tcPr>
          <w:p w14:paraId="02A6A299" w14:textId="77777777" w:rsidR="005C593D" w:rsidRDefault="005C593D" w:rsidP="00B87855">
            <w:pPr>
              <w:jc w:val="center"/>
              <w:cnfStyle w:val="100000000000" w:firstRow="1" w:lastRow="0" w:firstColumn="0" w:lastColumn="0" w:oddVBand="0" w:evenVBand="0" w:oddHBand="0" w:evenHBand="0" w:firstRowFirstColumn="0" w:firstRowLastColumn="0" w:lastRowFirstColumn="0" w:lastRowLastColumn="0"/>
            </w:pPr>
            <w:r>
              <w:t>NOMBRE</w:t>
            </w:r>
          </w:p>
        </w:tc>
        <w:tc>
          <w:tcPr>
            <w:tcW w:w="2298" w:type="dxa"/>
            <w:tcBorders>
              <w:top w:val="none" w:sz="0" w:space="0" w:color="auto"/>
              <w:left w:val="none" w:sz="0" w:space="0" w:color="auto"/>
              <w:right w:val="none" w:sz="0" w:space="0" w:color="auto"/>
            </w:tcBorders>
            <w:shd w:val="clear" w:color="auto" w:fill="FFFFFF"/>
          </w:tcPr>
          <w:p w14:paraId="4DB86B19" w14:textId="1C0B1BB7" w:rsidR="005C593D" w:rsidRPr="003935C2" w:rsidRDefault="00337A01" w:rsidP="00B87855">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Pr>
                <w:b w:val="0"/>
                <w:bCs w:val="0"/>
                <w:color w:val="auto"/>
              </w:rPr>
              <w:t>Función Control de Pagos</w:t>
            </w:r>
          </w:p>
        </w:tc>
      </w:tr>
      <w:tr w:rsidR="005C593D" w14:paraId="597199C8" w14:textId="77777777" w:rsidTr="00B87855">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4593" w:type="dxa"/>
            <w:gridSpan w:val="2"/>
            <w:tcBorders>
              <w:left w:val="none" w:sz="0" w:space="0" w:color="auto"/>
            </w:tcBorders>
          </w:tcPr>
          <w:p w14:paraId="69223AF1" w14:textId="77777777" w:rsidR="005C593D" w:rsidRDefault="005C593D" w:rsidP="00B87855">
            <w:pPr>
              <w:jc w:val="center"/>
            </w:pPr>
            <w:r>
              <w:t>OBJETIVO</w:t>
            </w:r>
          </w:p>
        </w:tc>
        <w:tc>
          <w:tcPr>
            <w:tcW w:w="4594" w:type="dxa"/>
            <w:gridSpan w:val="2"/>
          </w:tcPr>
          <w:p w14:paraId="613C1800" w14:textId="15271615" w:rsidR="005C593D" w:rsidRDefault="005C593D" w:rsidP="00B87855">
            <w:pPr>
              <w:jc w:val="center"/>
              <w:cnfStyle w:val="000000100000" w:firstRow="0" w:lastRow="0" w:firstColumn="0" w:lastColumn="0" w:oddVBand="0" w:evenVBand="0" w:oddHBand="1" w:evenHBand="0" w:firstRowFirstColumn="0" w:firstRowLastColumn="0" w:lastRowFirstColumn="0" w:lastRowLastColumn="0"/>
            </w:pPr>
            <w:r>
              <w:t xml:space="preserve">Desarrollar la página </w:t>
            </w:r>
            <w:r w:rsidR="00337A01">
              <w:t>de control de pagos.</w:t>
            </w:r>
          </w:p>
        </w:tc>
      </w:tr>
      <w:tr w:rsidR="005C593D" w14:paraId="3259FB2C" w14:textId="77777777" w:rsidTr="00B87855">
        <w:trPr>
          <w:trHeight w:val="386"/>
        </w:trPr>
        <w:tc>
          <w:tcPr>
            <w:cnfStyle w:val="001000000000" w:firstRow="0" w:lastRow="0" w:firstColumn="1" w:lastColumn="0" w:oddVBand="0" w:evenVBand="0" w:oddHBand="0" w:evenHBand="0" w:firstRowFirstColumn="0" w:firstRowLastColumn="0" w:lastRowFirstColumn="0" w:lastRowLastColumn="0"/>
            <w:tcW w:w="4593" w:type="dxa"/>
            <w:gridSpan w:val="2"/>
            <w:tcBorders>
              <w:left w:val="none" w:sz="0" w:space="0" w:color="auto"/>
            </w:tcBorders>
          </w:tcPr>
          <w:p w14:paraId="76256911" w14:textId="77777777" w:rsidR="005C593D" w:rsidRDefault="005C593D" w:rsidP="00B87855">
            <w:pPr>
              <w:jc w:val="center"/>
            </w:pPr>
            <w:r>
              <w:t>ENTRADAS</w:t>
            </w:r>
          </w:p>
        </w:tc>
        <w:tc>
          <w:tcPr>
            <w:tcW w:w="4594" w:type="dxa"/>
            <w:gridSpan w:val="2"/>
          </w:tcPr>
          <w:p w14:paraId="143CA219" w14:textId="77777777" w:rsidR="005C593D" w:rsidRDefault="005C593D" w:rsidP="00B87855">
            <w:pPr>
              <w:jc w:val="center"/>
              <w:cnfStyle w:val="000000000000" w:firstRow="0" w:lastRow="0" w:firstColumn="0" w:lastColumn="0" w:oddVBand="0" w:evenVBand="0" w:oddHBand="0" w:evenHBand="0" w:firstRowFirstColumn="0" w:firstRowLastColumn="0" w:lastRowFirstColumn="0" w:lastRowLastColumn="0"/>
            </w:pPr>
            <w:r>
              <w:t>Requisitos No Funcionales.</w:t>
            </w:r>
          </w:p>
          <w:p w14:paraId="7523425D" w14:textId="77777777" w:rsidR="005C593D" w:rsidRDefault="005C593D" w:rsidP="00B87855">
            <w:pPr>
              <w:jc w:val="center"/>
              <w:cnfStyle w:val="000000000000" w:firstRow="0" w:lastRow="0" w:firstColumn="0" w:lastColumn="0" w:oddVBand="0" w:evenVBand="0" w:oddHBand="0" w:evenHBand="0" w:firstRowFirstColumn="0" w:firstRowLastColumn="0" w:lastRowFirstColumn="0" w:lastRowLastColumn="0"/>
            </w:pPr>
            <w:r>
              <w:t>Requisitos Funcionales.</w:t>
            </w:r>
          </w:p>
          <w:p w14:paraId="64B5ED35" w14:textId="77777777" w:rsidR="005C593D" w:rsidRDefault="005C593D" w:rsidP="00B87855">
            <w:pPr>
              <w:jc w:val="center"/>
              <w:cnfStyle w:val="000000000000" w:firstRow="0" w:lastRow="0" w:firstColumn="0" w:lastColumn="0" w:oddVBand="0" w:evenVBand="0" w:oddHBand="0" w:evenHBand="0" w:firstRowFirstColumn="0" w:firstRowLastColumn="0" w:lastRowFirstColumn="0" w:lastRowLastColumn="0"/>
            </w:pPr>
            <w:r>
              <w:t>Diseño de Interfaces.</w:t>
            </w:r>
          </w:p>
        </w:tc>
      </w:tr>
      <w:tr w:rsidR="005C593D" w14:paraId="23B9EE86" w14:textId="77777777" w:rsidTr="00B87855">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4593" w:type="dxa"/>
            <w:gridSpan w:val="2"/>
            <w:tcBorders>
              <w:left w:val="none" w:sz="0" w:space="0" w:color="auto"/>
            </w:tcBorders>
          </w:tcPr>
          <w:p w14:paraId="4105968F" w14:textId="77777777" w:rsidR="005C593D" w:rsidRDefault="005C593D" w:rsidP="00B87855">
            <w:pPr>
              <w:jc w:val="center"/>
            </w:pPr>
            <w:r>
              <w:t>SALIDAS</w:t>
            </w:r>
          </w:p>
        </w:tc>
        <w:tc>
          <w:tcPr>
            <w:tcW w:w="4594" w:type="dxa"/>
            <w:gridSpan w:val="2"/>
          </w:tcPr>
          <w:p w14:paraId="0E6DC20C" w14:textId="2EB913C1" w:rsidR="005C593D" w:rsidRDefault="005C593D" w:rsidP="00B87855">
            <w:pPr>
              <w:jc w:val="center"/>
              <w:cnfStyle w:val="000000100000" w:firstRow="0" w:lastRow="0" w:firstColumn="0" w:lastColumn="0" w:oddVBand="0" w:evenVBand="0" w:oddHBand="1" w:evenHBand="0" w:firstRowFirstColumn="0" w:firstRowLastColumn="0" w:lastRowFirstColumn="0" w:lastRowLastColumn="0"/>
            </w:pPr>
            <w:r>
              <w:t xml:space="preserve">Página </w:t>
            </w:r>
            <w:r w:rsidR="00337A01">
              <w:t>Control de Pagos</w:t>
            </w:r>
            <w:r>
              <w:t>.</w:t>
            </w:r>
          </w:p>
        </w:tc>
      </w:tr>
      <w:tr w:rsidR="005C593D" w14:paraId="7523F13F" w14:textId="77777777" w:rsidTr="00B87855">
        <w:trPr>
          <w:trHeight w:val="366"/>
        </w:trPr>
        <w:tc>
          <w:tcPr>
            <w:cnfStyle w:val="001000000000" w:firstRow="0" w:lastRow="0" w:firstColumn="1" w:lastColumn="0" w:oddVBand="0" w:evenVBand="0" w:oddHBand="0" w:evenHBand="0" w:firstRowFirstColumn="0" w:firstRowLastColumn="0" w:lastRowFirstColumn="0" w:lastRowLastColumn="0"/>
            <w:tcW w:w="4593" w:type="dxa"/>
            <w:gridSpan w:val="2"/>
            <w:tcBorders>
              <w:left w:val="none" w:sz="0" w:space="0" w:color="auto"/>
              <w:bottom w:val="none" w:sz="0" w:space="0" w:color="auto"/>
            </w:tcBorders>
          </w:tcPr>
          <w:p w14:paraId="2F004BF2" w14:textId="77777777" w:rsidR="005C593D" w:rsidRDefault="005C593D" w:rsidP="00B87855">
            <w:pPr>
              <w:jc w:val="center"/>
            </w:pPr>
            <w:r>
              <w:t>TAREAS</w:t>
            </w:r>
          </w:p>
        </w:tc>
        <w:tc>
          <w:tcPr>
            <w:tcW w:w="4594" w:type="dxa"/>
            <w:gridSpan w:val="2"/>
          </w:tcPr>
          <w:p w14:paraId="396E3E68" w14:textId="7A9F1828" w:rsidR="005C593D" w:rsidRDefault="005C593D" w:rsidP="00B87855">
            <w:pPr>
              <w:jc w:val="center"/>
              <w:cnfStyle w:val="000000000000" w:firstRow="0" w:lastRow="0" w:firstColumn="0" w:lastColumn="0" w:oddVBand="0" w:evenVBand="0" w:oddHBand="0" w:evenHBand="0" w:firstRowFirstColumn="0" w:firstRowLastColumn="0" w:lastRowFirstColumn="0" w:lastRowLastColumn="0"/>
            </w:pPr>
            <w:r>
              <w:t>5.</w:t>
            </w:r>
            <w:r w:rsidR="00337A01">
              <w:t>2</w:t>
            </w:r>
            <w:r>
              <w:t xml:space="preserve">.1 Desarrollo del </w:t>
            </w:r>
            <w:proofErr w:type="spellStart"/>
            <w:r>
              <w:t>Frontend</w:t>
            </w:r>
            <w:proofErr w:type="spellEnd"/>
            <w:r>
              <w:t>.</w:t>
            </w:r>
          </w:p>
          <w:p w14:paraId="555CFE29" w14:textId="682B479C" w:rsidR="005C593D" w:rsidRDefault="005C593D" w:rsidP="00B87855">
            <w:pPr>
              <w:jc w:val="center"/>
              <w:cnfStyle w:val="000000000000" w:firstRow="0" w:lastRow="0" w:firstColumn="0" w:lastColumn="0" w:oddVBand="0" w:evenVBand="0" w:oddHBand="0" w:evenHBand="0" w:firstRowFirstColumn="0" w:firstRowLastColumn="0" w:lastRowFirstColumn="0" w:lastRowLastColumn="0"/>
            </w:pPr>
            <w:r>
              <w:t>5.</w:t>
            </w:r>
            <w:r w:rsidR="00337A01">
              <w:t>2</w:t>
            </w:r>
            <w:r>
              <w:t xml:space="preserve">.2 Desarrollo del </w:t>
            </w:r>
            <w:proofErr w:type="spellStart"/>
            <w:r>
              <w:t>Backend</w:t>
            </w:r>
            <w:proofErr w:type="spellEnd"/>
            <w:r>
              <w:t>.</w:t>
            </w:r>
          </w:p>
          <w:p w14:paraId="6B8F57B0" w14:textId="0F6D9734" w:rsidR="005C593D" w:rsidRDefault="005C593D" w:rsidP="00CB7492">
            <w:pPr>
              <w:keepNext/>
              <w:jc w:val="center"/>
              <w:cnfStyle w:val="000000000000" w:firstRow="0" w:lastRow="0" w:firstColumn="0" w:lastColumn="0" w:oddVBand="0" w:evenVBand="0" w:oddHBand="0" w:evenHBand="0" w:firstRowFirstColumn="0" w:firstRowLastColumn="0" w:lastRowFirstColumn="0" w:lastRowLastColumn="0"/>
            </w:pPr>
            <w:r>
              <w:t>5.</w:t>
            </w:r>
            <w:r w:rsidR="00337A01">
              <w:t>2</w:t>
            </w:r>
            <w:r>
              <w:t>.3 Pruebas Unitarias.</w:t>
            </w:r>
          </w:p>
        </w:tc>
      </w:tr>
    </w:tbl>
    <w:p w14:paraId="353EED63" w14:textId="0F5C8146" w:rsidR="00337A01" w:rsidRDefault="00CB7492" w:rsidP="00CB7492">
      <w:pPr>
        <w:pStyle w:val="Descripcin"/>
      </w:pPr>
      <w:bookmarkStart w:id="44" w:name="_Toc164970471"/>
      <w:r>
        <w:t xml:space="preserve">Tabla </w:t>
      </w:r>
      <w:r w:rsidR="006710C2">
        <w:fldChar w:fldCharType="begin"/>
      </w:r>
      <w:r w:rsidR="006710C2">
        <w:instrText xml:space="preserve"> SEQ Tabla \* ARABIC </w:instrText>
      </w:r>
      <w:r w:rsidR="006710C2">
        <w:fldChar w:fldCharType="separate"/>
      </w:r>
      <w:r w:rsidR="002B072B">
        <w:rPr>
          <w:noProof/>
        </w:rPr>
        <w:t>10</w:t>
      </w:r>
      <w:r w:rsidR="006710C2">
        <w:fldChar w:fldCharType="end"/>
      </w:r>
      <w:r w:rsidRPr="008771E4">
        <w:t xml:space="preserve">: Paquetes de trabajo, </w:t>
      </w:r>
      <w:r>
        <w:t>Control de pagos</w:t>
      </w:r>
      <w:r w:rsidRPr="008771E4">
        <w:t xml:space="preserve"> - Elaboración propia</w:t>
      </w:r>
      <w:bookmarkEnd w:id="44"/>
    </w:p>
    <w:p w14:paraId="0E2545CE" w14:textId="29543935" w:rsidR="00A40CEC" w:rsidRDefault="00337A01" w:rsidP="00337A01">
      <w:pPr>
        <w:jc w:val="left"/>
      </w:pPr>
      <w:r>
        <w:br w:type="page"/>
      </w:r>
    </w:p>
    <w:p w14:paraId="370EB86F" w14:textId="746E196F" w:rsidR="00C70EB0" w:rsidRDefault="00661B4B" w:rsidP="00C70EB0">
      <w:pPr>
        <w:pStyle w:val="Ttulo3"/>
      </w:pPr>
      <w:bookmarkStart w:id="45" w:name="_Toc164970431"/>
      <w:r>
        <w:lastRenderedPageBreak/>
        <w:t xml:space="preserve">Desarrollo de la función </w:t>
      </w:r>
      <w:r w:rsidR="00CB7492">
        <w:t>Gestión</w:t>
      </w:r>
      <w:r>
        <w:t xml:space="preserve"> de Gastos</w:t>
      </w:r>
      <w:bookmarkEnd w:id="45"/>
    </w:p>
    <w:p w14:paraId="1A5AE9F2" w14:textId="5E6F0757" w:rsidR="00661B4B" w:rsidRDefault="0054020C" w:rsidP="00661B4B">
      <w:r w:rsidRPr="0054020C">
        <w:t>En esta fase se desarrolla la función que permite al usuario registrar manualmente los gastos que ha realizado y crear categorías para agrupar estos gastos.</w:t>
      </w:r>
    </w:p>
    <w:tbl>
      <w:tblPr>
        <w:tblStyle w:val="Tablaconcuadrcula5oscura-nfasis1"/>
        <w:tblW w:w="918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2296"/>
        <w:gridCol w:w="2297"/>
        <w:gridCol w:w="2296"/>
        <w:gridCol w:w="2298"/>
      </w:tblGrid>
      <w:tr w:rsidR="00337A01" w14:paraId="4334B73D" w14:textId="77777777" w:rsidTr="00B87855">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2296" w:type="dxa"/>
          </w:tcPr>
          <w:p w14:paraId="414187A3" w14:textId="77777777" w:rsidR="00337A01" w:rsidRDefault="00337A01" w:rsidP="00B87855">
            <w:pPr>
              <w:jc w:val="center"/>
            </w:pPr>
            <w:r>
              <w:t>CÓDIGO</w:t>
            </w:r>
          </w:p>
        </w:tc>
        <w:tc>
          <w:tcPr>
            <w:tcW w:w="2297" w:type="dxa"/>
            <w:shd w:val="clear" w:color="auto" w:fill="FFFFFF"/>
          </w:tcPr>
          <w:p w14:paraId="09FD40D3" w14:textId="561F1C66" w:rsidR="00337A01" w:rsidRPr="00C166D3" w:rsidRDefault="00337A01" w:rsidP="00B87855">
            <w:pPr>
              <w:jc w:val="center"/>
              <w:cnfStyle w:val="100000000000" w:firstRow="1" w:lastRow="0" w:firstColumn="0" w:lastColumn="0" w:oddVBand="0" w:evenVBand="0" w:oddHBand="0" w:evenHBand="0" w:firstRowFirstColumn="0" w:firstRowLastColumn="0" w:lastRowFirstColumn="0" w:lastRowLastColumn="0"/>
              <w:rPr>
                <w:color w:val="auto"/>
              </w:rPr>
            </w:pPr>
            <w:r>
              <w:rPr>
                <w:color w:val="auto"/>
              </w:rPr>
              <w:t>PT-4.3</w:t>
            </w:r>
          </w:p>
        </w:tc>
        <w:tc>
          <w:tcPr>
            <w:tcW w:w="2296" w:type="dxa"/>
          </w:tcPr>
          <w:p w14:paraId="53AC9280" w14:textId="77777777" w:rsidR="00337A01" w:rsidRDefault="00337A01" w:rsidP="00B87855">
            <w:pPr>
              <w:jc w:val="center"/>
              <w:cnfStyle w:val="100000000000" w:firstRow="1" w:lastRow="0" w:firstColumn="0" w:lastColumn="0" w:oddVBand="0" w:evenVBand="0" w:oddHBand="0" w:evenHBand="0" w:firstRowFirstColumn="0" w:firstRowLastColumn="0" w:lastRowFirstColumn="0" w:lastRowLastColumn="0"/>
            </w:pPr>
            <w:r>
              <w:t>NOMBRE</w:t>
            </w:r>
          </w:p>
        </w:tc>
        <w:tc>
          <w:tcPr>
            <w:tcW w:w="2298" w:type="dxa"/>
            <w:shd w:val="clear" w:color="auto" w:fill="FFFFFF"/>
          </w:tcPr>
          <w:p w14:paraId="1E7D2D04" w14:textId="6A929F00" w:rsidR="00337A01" w:rsidRPr="003935C2" w:rsidRDefault="00337A01" w:rsidP="00B87855">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Pr>
                <w:b w:val="0"/>
                <w:bCs w:val="0"/>
                <w:color w:val="auto"/>
              </w:rPr>
              <w:t>Función Control de Gastos</w:t>
            </w:r>
          </w:p>
        </w:tc>
      </w:tr>
      <w:tr w:rsidR="00337A01" w14:paraId="2CDCC817" w14:textId="77777777" w:rsidTr="00B87855">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4593" w:type="dxa"/>
            <w:gridSpan w:val="2"/>
            <w:tcBorders>
              <w:left w:val="none" w:sz="0" w:space="0" w:color="auto"/>
            </w:tcBorders>
          </w:tcPr>
          <w:p w14:paraId="58666F42" w14:textId="77777777" w:rsidR="00337A01" w:rsidRDefault="00337A01" w:rsidP="00B87855">
            <w:pPr>
              <w:jc w:val="center"/>
            </w:pPr>
            <w:r>
              <w:t>OBJETIVO</w:t>
            </w:r>
          </w:p>
        </w:tc>
        <w:tc>
          <w:tcPr>
            <w:tcW w:w="4594" w:type="dxa"/>
            <w:gridSpan w:val="2"/>
          </w:tcPr>
          <w:p w14:paraId="6CC7177B" w14:textId="04609F2E" w:rsidR="00337A01" w:rsidRDefault="00337A01" w:rsidP="00B87855">
            <w:pPr>
              <w:jc w:val="center"/>
              <w:cnfStyle w:val="000000100000" w:firstRow="0" w:lastRow="0" w:firstColumn="0" w:lastColumn="0" w:oddVBand="0" w:evenVBand="0" w:oddHBand="1" w:evenHBand="0" w:firstRowFirstColumn="0" w:firstRowLastColumn="0" w:lastRowFirstColumn="0" w:lastRowLastColumn="0"/>
            </w:pPr>
            <w:r>
              <w:t>Desarrollar la página de control de gastos.</w:t>
            </w:r>
          </w:p>
        </w:tc>
      </w:tr>
      <w:tr w:rsidR="00337A01" w14:paraId="225A21C6" w14:textId="77777777" w:rsidTr="00B87855">
        <w:trPr>
          <w:trHeight w:val="386"/>
        </w:trPr>
        <w:tc>
          <w:tcPr>
            <w:cnfStyle w:val="001000000000" w:firstRow="0" w:lastRow="0" w:firstColumn="1" w:lastColumn="0" w:oddVBand="0" w:evenVBand="0" w:oddHBand="0" w:evenHBand="0" w:firstRowFirstColumn="0" w:firstRowLastColumn="0" w:lastRowFirstColumn="0" w:lastRowLastColumn="0"/>
            <w:tcW w:w="4593" w:type="dxa"/>
            <w:gridSpan w:val="2"/>
            <w:tcBorders>
              <w:left w:val="none" w:sz="0" w:space="0" w:color="auto"/>
            </w:tcBorders>
          </w:tcPr>
          <w:p w14:paraId="2CF4DE51" w14:textId="77777777" w:rsidR="00337A01" w:rsidRDefault="00337A01" w:rsidP="00B87855">
            <w:pPr>
              <w:jc w:val="center"/>
            </w:pPr>
            <w:r>
              <w:t>ENTRADAS</w:t>
            </w:r>
          </w:p>
        </w:tc>
        <w:tc>
          <w:tcPr>
            <w:tcW w:w="4594" w:type="dxa"/>
            <w:gridSpan w:val="2"/>
          </w:tcPr>
          <w:p w14:paraId="49019999" w14:textId="77777777" w:rsidR="00337A01" w:rsidRDefault="00337A01" w:rsidP="00B87855">
            <w:pPr>
              <w:jc w:val="center"/>
              <w:cnfStyle w:val="000000000000" w:firstRow="0" w:lastRow="0" w:firstColumn="0" w:lastColumn="0" w:oddVBand="0" w:evenVBand="0" w:oddHBand="0" w:evenHBand="0" w:firstRowFirstColumn="0" w:firstRowLastColumn="0" w:lastRowFirstColumn="0" w:lastRowLastColumn="0"/>
            </w:pPr>
            <w:r>
              <w:t>Requisitos No Funcionales.</w:t>
            </w:r>
          </w:p>
          <w:p w14:paraId="5D6E6A0E" w14:textId="77777777" w:rsidR="00337A01" w:rsidRDefault="00337A01" w:rsidP="00B87855">
            <w:pPr>
              <w:jc w:val="center"/>
              <w:cnfStyle w:val="000000000000" w:firstRow="0" w:lastRow="0" w:firstColumn="0" w:lastColumn="0" w:oddVBand="0" w:evenVBand="0" w:oddHBand="0" w:evenHBand="0" w:firstRowFirstColumn="0" w:firstRowLastColumn="0" w:lastRowFirstColumn="0" w:lastRowLastColumn="0"/>
            </w:pPr>
            <w:r>
              <w:t>Requisitos Funcionales.</w:t>
            </w:r>
          </w:p>
          <w:p w14:paraId="6FE7955E" w14:textId="77777777" w:rsidR="00337A01" w:rsidRDefault="00337A01" w:rsidP="00B87855">
            <w:pPr>
              <w:jc w:val="center"/>
              <w:cnfStyle w:val="000000000000" w:firstRow="0" w:lastRow="0" w:firstColumn="0" w:lastColumn="0" w:oddVBand="0" w:evenVBand="0" w:oddHBand="0" w:evenHBand="0" w:firstRowFirstColumn="0" w:firstRowLastColumn="0" w:lastRowFirstColumn="0" w:lastRowLastColumn="0"/>
            </w:pPr>
            <w:r>
              <w:t>Diseño de Interfaces.</w:t>
            </w:r>
          </w:p>
        </w:tc>
      </w:tr>
      <w:tr w:rsidR="00337A01" w14:paraId="0CC8D001" w14:textId="77777777" w:rsidTr="00B87855">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4593" w:type="dxa"/>
            <w:gridSpan w:val="2"/>
            <w:tcBorders>
              <w:left w:val="none" w:sz="0" w:space="0" w:color="auto"/>
            </w:tcBorders>
          </w:tcPr>
          <w:p w14:paraId="76CE6EAF" w14:textId="77777777" w:rsidR="00337A01" w:rsidRDefault="00337A01" w:rsidP="00B87855">
            <w:pPr>
              <w:jc w:val="center"/>
            </w:pPr>
            <w:r>
              <w:t>SALIDAS</w:t>
            </w:r>
          </w:p>
        </w:tc>
        <w:tc>
          <w:tcPr>
            <w:tcW w:w="4594" w:type="dxa"/>
            <w:gridSpan w:val="2"/>
          </w:tcPr>
          <w:p w14:paraId="687933E5" w14:textId="52451711" w:rsidR="00337A01" w:rsidRDefault="00337A01" w:rsidP="00B87855">
            <w:pPr>
              <w:jc w:val="center"/>
              <w:cnfStyle w:val="000000100000" w:firstRow="0" w:lastRow="0" w:firstColumn="0" w:lastColumn="0" w:oddVBand="0" w:evenVBand="0" w:oddHBand="1" w:evenHBand="0" w:firstRowFirstColumn="0" w:firstRowLastColumn="0" w:lastRowFirstColumn="0" w:lastRowLastColumn="0"/>
            </w:pPr>
            <w:r>
              <w:t>Página Control de Gastos.</w:t>
            </w:r>
          </w:p>
        </w:tc>
      </w:tr>
      <w:tr w:rsidR="00337A01" w14:paraId="3F1F30FD" w14:textId="77777777" w:rsidTr="00B87855">
        <w:trPr>
          <w:trHeight w:val="366"/>
        </w:trPr>
        <w:tc>
          <w:tcPr>
            <w:cnfStyle w:val="001000000000" w:firstRow="0" w:lastRow="0" w:firstColumn="1" w:lastColumn="0" w:oddVBand="0" w:evenVBand="0" w:oddHBand="0" w:evenHBand="0" w:firstRowFirstColumn="0" w:firstRowLastColumn="0" w:lastRowFirstColumn="0" w:lastRowLastColumn="0"/>
            <w:tcW w:w="4593" w:type="dxa"/>
            <w:gridSpan w:val="2"/>
            <w:tcBorders>
              <w:left w:val="none" w:sz="0" w:space="0" w:color="auto"/>
              <w:bottom w:val="none" w:sz="0" w:space="0" w:color="auto"/>
            </w:tcBorders>
          </w:tcPr>
          <w:p w14:paraId="0EE07ADA" w14:textId="77777777" w:rsidR="00337A01" w:rsidRDefault="00337A01" w:rsidP="00B87855">
            <w:pPr>
              <w:jc w:val="center"/>
            </w:pPr>
            <w:r>
              <w:t>TAREAS</w:t>
            </w:r>
          </w:p>
        </w:tc>
        <w:tc>
          <w:tcPr>
            <w:tcW w:w="4594" w:type="dxa"/>
            <w:gridSpan w:val="2"/>
          </w:tcPr>
          <w:p w14:paraId="54D5B16B" w14:textId="2B9353A4" w:rsidR="00337A01" w:rsidRDefault="00337A01" w:rsidP="00B87855">
            <w:pPr>
              <w:jc w:val="center"/>
              <w:cnfStyle w:val="000000000000" w:firstRow="0" w:lastRow="0" w:firstColumn="0" w:lastColumn="0" w:oddVBand="0" w:evenVBand="0" w:oddHBand="0" w:evenHBand="0" w:firstRowFirstColumn="0" w:firstRowLastColumn="0" w:lastRowFirstColumn="0" w:lastRowLastColumn="0"/>
            </w:pPr>
            <w:r>
              <w:t xml:space="preserve">5.3.1 Desarrollo del </w:t>
            </w:r>
            <w:proofErr w:type="spellStart"/>
            <w:r>
              <w:t>Frontend</w:t>
            </w:r>
            <w:proofErr w:type="spellEnd"/>
            <w:r>
              <w:t>.</w:t>
            </w:r>
          </w:p>
          <w:p w14:paraId="250446DD" w14:textId="6A2D88B3" w:rsidR="00337A01" w:rsidRDefault="00337A01" w:rsidP="00B87855">
            <w:pPr>
              <w:jc w:val="center"/>
              <w:cnfStyle w:val="000000000000" w:firstRow="0" w:lastRow="0" w:firstColumn="0" w:lastColumn="0" w:oddVBand="0" w:evenVBand="0" w:oddHBand="0" w:evenHBand="0" w:firstRowFirstColumn="0" w:firstRowLastColumn="0" w:lastRowFirstColumn="0" w:lastRowLastColumn="0"/>
            </w:pPr>
            <w:r>
              <w:t xml:space="preserve">5.3.2 Desarrollo del </w:t>
            </w:r>
            <w:proofErr w:type="spellStart"/>
            <w:r>
              <w:t>Backend</w:t>
            </w:r>
            <w:proofErr w:type="spellEnd"/>
            <w:r>
              <w:t>.</w:t>
            </w:r>
          </w:p>
          <w:p w14:paraId="301F62D4" w14:textId="24F09B69" w:rsidR="00337A01" w:rsidRDefault="00337A01" w:rsidP="002C592B">
            <w:pPr>
              <w:keepNext/>
              <w:jc w:val="center"/>
              <w:cnfStyle w:val="000000000000" w:firstRow="0" w:lastRow="0" w:firstColumn="0" w:lastColumn="0" w:oddVBand="0" w:evenVBand="0" w:oddHBand="0" w:evenHBand="0" w:firstRowFirstColumn="0" w:firstRowLastColumn="0" w:lastRowFirstColumn="0" w:lastRowLastColumn="0"/>
            </w:pPr>
            <w:r>
              <w:t>5.</w:t>
            </w:r>
            <w:r w:rsidR="00031BA1">
              <w:t>3</w:t>
            </w:r>
            <w:r>
              <w:t>.3 Pruebas Unitarias.</w:t>
            </w:r>
          </w:p>
        </w:tc>
      </w:tr>
    </w:tbl>
    <w:p w14:paraId="4FEC8F47" w14:textId="731DFF53" w:rsidR="00337A01" w:rsidRDefault="002C592B" w:rsidP="002C592B">
      <w:pPr>
        <w:pStyle w:val="Descripcin"/>
      </w:pPr>
      <w:bookmarkStart w:id="46" w:name="_Toc164970472"/>
      <w:r>
        <w:t xml:space="preserve">Tabla </w:t>
      </w:r>
      <w:r w:rsidR="006710C2">
        <w:fldChar w:fldCharType="begin"/>
      </w:r>
      <w:r w:rsidR="006710C2">
        <w:instrText xml:space="preserve"> SEQ Tabla \* ARABIC </w:instrText>
      </w:r>
      <w:r w:rsidR="006710C2">
        <w:fldChar w:fldCharType="separate"/>
      </w:r>
      <w:r w:rsidR="002B072B">
        <w:rPr>
          <w:noProof/>
        </w:rPr>
        <w:t>11</w:t>
      </w:r>
      <w:r w:rsidR="006710C2">
        <w:fldChar w:fldCharType="end"/>
      </w:r>
      <w:r w:rsidRPr="00962231">
        <w:t xml:space="preserve">: Paquetes de </w:t>
      </w:r>
      <w:proofErr w:type="spellStart"/>
      <w:r w:rsidRPr="00962231">
        <w:t>trabajo,</w:t>
      </w:r>
      <w:r>
        <w:t>Gestión</w:t>
      </w:r>
      <w:proofErr w:type="spellEnd"/>
      <w:r>
        <w:t xml:space="preserve"> de gastos</w:t>
      </w:r>
      <w:r w:rsidRPr="00962231">
        <w:t xml:space="preserve"> - Elaboración propia</w:t>
      </w:r>
      <w:bookmarkEnd w:id="46"/>
    </w:p>
    <w:p w14:paraId="68E3E3C1" w14:textId="5126E3E6" w:rsidR="00661B4B" w:rsidRDefault="00661B4B" w:rsidP="00661B4B">
      <w:pPr>
        <w:pStyle w:val="Ttulo3"/>
      </w:pPr>
      <w:bookmarkStart w:id="47" w:name="_Toc164970432"/>
      <w:r>
        <w:t>Desarrollo de la función de Simulación</w:t>
      </w:r>
      <w:bookmarkEnd w:id="47"/>
    </w:p>
    <w:p w14:paraId="20D28C13" w14:textId="56F96518" w:rsidR="009F46C5" w:rsidRDefault="0054020C" w:rsidP="009F46C5">
      <w:r w:rsidRPr="0054020C">
        <w:t>Esta fase implica el desarrollo de la función que ayuda a los jóvenes a simular su situación financiera en caso de independizarse.</w:t>
      </w:r>
    </w:p>
    <w:tbl>
      <w:tblPr>
        <w:tblStyle w:val="Tablaconcuadrcula5oscura-nfasis1"/>
        <w:tblW w:w="918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2296"/>
        <w:gridCol w:w="2297"/>
        <w:gridCol w:w="2296"/>
        <w:gridCol w:w="2298"/>
      </w:tblGrid>
      <w:tr w:rsidR="00031BA1" w14:paraId="2EEBD401" w14:textId="77777777" w:rsidTr="00B87855">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2296" w:type="dxa"/>
          </w:tcPr>
          <w:p w14:paraId="50F3DE21" w14:textId="77777777" w:rsidR="00031BA1" w:rsidRDefault="00031BA1" w:rsidP="00B87855">
            <w:pPr>
              <w:jc w:val="center"/>
            </w:pPr>
            <w:r>
              <w:t>CÓDIGO</w:t>
            </w:r>
          </w:p>
        </w:tc>
        <w:tc>
          <w:tcPr>
            <w:tcW w:w="2297" w:type="dxa"/>
            <w:shd w:val="clear" w:color="auto" w:fill="FFFFFF"/>
          </w:tcPr>
          <w:p w14:paraId="369D8935" w14:textId="11BBB604" w:rsidR="00031BA1" w:rsidRPr="00C166D3" w:rsidRDefault="00031BA1" w:rsidP="00B87855">
            <w:pPr>
              <w:jc w:val="center"/>
              <w:cnfStyle w:val="100000000000" w:firstRow="1" w:lastRow="0" w:firstColumn="0" w:lastColumn="0" w:oddVBand="0" w:evenVBand="0" w:oddHBand="0" w:evenHBand="0" w:firstRowFirstColumn="0" w:firstRowLastColumn="0" w:lastRowFirstColumn="0" w:lastRowLastColumn="0"/>
              <w:rPr>
                <w:color w:val="auto"/>
              </w:rPr>
            </w:pPr>
            <w:r>
              <w:rPr>
                <w:color w:val="auto"/>
              </w:rPr>
              <w:t>PT-4.4</w:t>
            </w:r>
          </w:p>
        </w:tc>
        <w:tc>
          <w:tcPr>
            <w:tcW w:w="2296" w:type="dxa"/>
          </w:tcPr>
          <w:p w14:paraId="54A57B56" w14:textId="77777777" w:rsidR="00031BA1" w:rsidRDefault="00031BA1" w:rsidP="00B87855">
            <w:pPr>
              <w:jc w:val="center"/>
              <w:cnfStyle w:val="100000000000" w:firstRow="1" w:lastRow="0" w:firstColumn="0" w:lastColumn="0" w:oddVBand="0" w:evenVBand="0" w:oddHBand="0" w:evenHBand="0" w:firstRowFirstColumn="0" w:firstRowLastColumn="0" w:lastRowFirstColumn="0" w:lastRowLastColumn="0"/>
            </w:pPr>
            <w:r>
              <w:t>NOMBRE</w:t>
            </w:r>
          </w:p>
        </w:tc>
        <w:tc>
          <w:tcPr>
            <w:tcW w:w="2298" w:type="dxa"/>
            <w:shd w:val="clear" w:color="auto" w:fill="FFFFFF"/>
          </w:tcPr>
          <w:p w14:paraId="6B797E36" w14:textId="086F6F2B" w:rsidR="00031BA1" w:rsidRPr="003935C2" w:rsidRDefault="00031BA1" w:rsidP="00B87855">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Pr>
                <w:b w:val="0"/>
                <w:bCs w:val="0"/>
                <w:color w:val="auto"/>
              </w:rPr>
              <w:t xml:space="preserve">Función </w:t>
            </w:r>
            <w:r w:rsidR="00D1102A">
              <w:rPr>
                <w:b w:val="0"/>
                <w:bCs w:val="0"/>
                <w:color w:val="auto"/>
              </w:rPr>
              <w:t>S</w:t>
            </w:r>
            <w:r>
              <w:rPr>
                <w:b w:val="0"/>
                <w:bCs w:val="0"/>
                <w:color w:val="auto"/>
              </w:rPr>
              <w:t>imulación</w:t>
            </w:r>
          </w:p>
        </w:tc>
      </w:tr>
      <w:tr w:rsidR="00031BA1" w14:paraId="021D9625" w14:textId="77777777" w:rsidTr="00B87855">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4593" w:type="dxa"/>
            <w:gridSpan w:val="2"/>
            <w:tcBorders>
              <w:left w:val="none" w:sz="0" w:space="0" w:color="auto"/>
            </w:tcBorders>
          </w:tcPr>
          <w:p w14:paraId="283103E8" w14:textId="77777777" w:rsidR="00031BA1" w:rsidRDefault="00031BA1" w:rsidP="00B87855">
            <w:pPr>
              <w:jc w:val="center"/>
            </w:pPr>
            <w:r>
              <w:t>OBJETIVO</w:t>
            </w:r>
          </w:p>
        </w:tc>
        <w:tc>
          <w:tcPr>
            <w:tcW w:w="4594" w:type="dxa"/>
            <w:gridSpan w:val="2"/>
          </w:tcPr>
          <w:p w14:paraId="7B6F9114" w14:textId="1F45C793" w:rsidR="00031BA1" w:rsidRDefault="00031BA1" w:rsidP="00B87855">
            <w:pPr>
              <w:jc w:val="center"/>
              <w:cnfStyle w:val="000000100000" w:firstRow="0" w:lastRow="0" w:firstColumn="0" w:lastColumn="0" w:oddVBand="0" w:evenVBand="0" w:oddHBand="1" w:evenHBand="0" w:firstRowFirstColumn="0" w:firstRowLastColumn="0" w:lastRowFirstColumn="0" w:lastRowLastColumn="0"/>
            </w:pPr>
            <w:r>
              <w:t>Desarrollar la página de control de simulación.</w:t>
            </w:r>
          </w:p>
        </w:tc>
      </w:tr>
      <w:tr w:rsidR="00031BA1" w14:paraId="4D14B1DB" w14:textId="77777777" w:rsidTr="00B87855">
        <w:trPr>
          <w:trHeight w:val="386"/>
        </w:trPr>
        <w:tc>
          <w:tcPr>
            <w:cnfStyle w:val="001000000000" w:firstRow="0" w:lastRow="0" w:firstColumn="1" w:lastColumn="0" w:oddVBand="0" w:evenVBand="0" w:oddHBand="0" w:evenHBand="0" w:firstRowFirstColumn="0" w:firstRowLastColumn="0" w:lastRowFirstColumn="0" w:lastRowLastColumn="0"/>
            <w:tcW w:w="4593" w:type="dxa"/>
            <w:gridSpan w:val="2"/>
            <w:tcBorders>
              <w:left w:val="none" w:sz="0" w:space="0" w:color="auto"/>
            </w:tcBorders>
          </w:tcPr>
          <w:p w14:paraId="4415AFE1" w14:textId="77777777" w:rsidR="00031BA1" w:rsidRDefault="00031BA1" w:rsidP="00B87855">
            <w:pPr>
              <w:jc w:val="center"/>
            </w:pPr>
            <w:r>
              <w:t>ENTRADAS</w:t>
            </w:r>
          </w:p>
        </w:tc>
        <w:tc>
          <w:tcPr>
            <w:tcW w:w="4594" w:type="dxa"/>
            <w:gridSpan w:val="2"/>
          </w:tcPr>
          <w:p w14:paraId="0F092B8D" w14:textId="77777777" w:rsidR="00031BA1" w:rsidRDefault="00031BA1" w:rsidP="00B87855">
            <w:pPr>
              <w:jc w:val="center"/>
              <w:cnfStyle w:val="000000000000" w:firstRow="0" w:lastRow="0" w:firstColumn="0" w:lastColumn="0" w:oddVBand="0" w:evenVBand="0" w:oddHBand="0" w:evenHBand="0" w:firstRowFirstColumn="0" w:firstRowLastColumn="0" w:lastRowFirstColumn="0" w:lastRowLastColumn="0"/>
            </w:pPr>
            <w:r>
              <w:t>Requisitos No Funcionales.</w:t>
            </w:r>
          </w:p>
          <w:p w14:paraId="6DD87E69" w14:textId="77777777" w:rsidR="00031BA1" w:rsidRDefault="00031BA1" w:rsidP="00B87855">
            <w:pPr>
              <w:jc w:val="center"/>
              <w:cnfStyle w:val="000000000000" w:firstRow="0" w:lastRow="0" w:firstColumn="0" w:lastColumn="0" w:oddVBand="0" w:evenVBand="0" w:oddHBand="0" w:evenHBand="0" w:firstRowFirstColumn="0" w:firstRowLastColumn="0" w:lastRowFirstColumn="0" w:lastRowLastColumn="0"/>
            </w:pPr>
            <w:r>
              <w:t>Requisitos Funcionales.</w:t>
            </w:r>
          </w:p>
          <w:p w14:paraId="25767935" w14:textId="77777777" w:rsidR="00031BA1" w:rsidRDefault="00031BA1" w:rsidP="00B87855">
            <w:pPr>
              <w:jc w:val="center"/>
              <w:cnfStyle w:val="000000000000" w:firstRow="0" w:lastRow="0" w:firstColumn="0" w:lastColumn="0" w:oddVBand="0" w:evenVBand="0" w:oddHBand="0" w:evenHBand="0" w:firstRowFirstColumn="0" w:firstRowLastColumn="0" w:lastRowFirstColumn="0" w:lastRowLastColumn="0"/>
            </w:pPr>
            <w:r>
              <w:t>Diseño de Interfaces.</w:t>
            </w:r>
          </w:p>
        </w:tc>
      </w:tr>
      <w:tr w:rsidR="00031BA1" w14:paraId="0ECC358C" w14:textId="77777777" w:rsidTr="00B87855">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4593" w:type="dxa"/>
            <w:gridSpan w:val="2"/>
            <w:tcBorders>
              <w:left w:val="none" w:sz="0" w:space="0" w:color="auto"/>
            </w:tcBorders>
          </w:tcPr>
          <w:p w14:paraId="2DF802F7" w14:textId="77777777" w:rsidR="00031BA1" w:rsidRDefault="00031BA1" w:rsidP="00B87855">
            <w:pPr>
              <w:jc w:val="center"/>
            </w:pPr>
            <w:r>
              <w:t>SALIDAS</w:t>
            </w:r>
          </w:p>
        </w:tc>
        <w:tc>
          <w:tcPr>
            <w:tcW w:w="4594" w:type="dxa"/>
            <w:gridSpan w:val="2"/>
          </w:tcPr>
          <w:p w14:paraId="1E96807E" w14:textId="590072DD" w:rsidR="00031BA1" w:rsidRDefault="00031BA1" w:rsidP="00B87855">
            <w:pPr>
              <w:jc w:val="center"/>
              <w:cnfStyle w:val="000000100000" w:firstRow="0" w:lastRow="0" w:firstColumn="0" w:lastColumn="0" w:oddVBand="0" w:evenVBand="0" w:oddHBand="1" w:evenHBand="0" w:firstRowFirstColumn="0" w:firstRowLastColumn="0" w:lastRowFirstColumn="0" w:lastRowLastColumn="0"/>
            </w:pPr>
            <w:r>
              <w:t>Página</w:t>
            </w:r>
            <w:r w:rsidR="00236442">
              <w:t xml:space="preserve"> Simulación</w:t>
            </w:r>
            <w:r>
              <w:t>.</w:t>
            </w:r>
          </w:p>
        </w:tc>
      </w:tr>
      <w:tr w:rsidR="00031BA1" w14:paraId="059145EF" w14:textId="77777777" w:rsidTr="00B87855">
        <w:trPr>
          <w:trHeight w:val="366"/>
        </w:trPr>
        <w:tc>
          <w:tcPr>
            <w:cnfStyle w:val="001000000000" w:firstRow="0" w:lastRow="0" w:firstColumn="1" w:lastColumn="0" w:oddVBand="0" w:evenVBand="0" w:oddHBand="0" w:evenHBand="0" w:firstRowFirstColumn="0" w:firstRowLastColumn="0" w:lastRowFirstColumn="0" w:lastRowLastColumn="0"/>
            <w:tcW w:w="4593" w:type="dxa"/>
            <w:gridSpan w:val="2"/>
            <w:tcBorders>
              <w:left w:val="none" w:sz="0" w:space="0" w:color="auto"/>
              <w:bottom w:val="none" w:sz="0" w:space="0" w:color="auto"/>
            </w:tcBorders>
          </w:tcPr>
          <w:p w14:paraId="4B2EF22F" w14:textId="77777777" w:rsidR="00031BA1" w:rsidRDefault="00031BA1" w:rsidP="00B87855">
            <w:pPr>
              <w:jc w:val="center"/>
            </w:pPr>
            <w:r>
              <w:t>TAREAS</w:t>
            </w:r>
          </w:p>
        </w:tc>
        <w:tc>
          <w:tcPr>
            <w:tcW w:w="4594" w:type="dxa"/>
            <w:gridSpan w:val="2"/>
          </w:tcPr>
          <w:p w14:paraId="630DC2FF" w14:textId="1511C985" w:rsidR="00031BA1" w:rsidRDefault="00031BA1" w:rsidP="00B87855">
            <w:pPr>
              <w:jc w:val="center"/>
              <w:cnfStyle w:val="000000000000" w:firstRow="0" w:lastRow="0" w:firstColumn="0" w:lastColumn="0" w:oddVBand="0" w:evenVBand="0" w:oddHBand="0" w:evenHBand="0" w:firstRowFirstColumn="0" w:firstRowLastColumn="0" w:lastRowFirstColumn="0" w:lastRowLastColumn="0"/>
            </w:pPr>
            <w:r>
              <w:t>5.</w:t>
            </w:r>
            <w:r w:rsidR="00236442">
              <w:t>4</w:t>
            </w:r>
            <w:r>
              <w:t xml:space="preserve">.1 Desarrollo del </w:t>
            </w:r>
            <w:proofErr w:type="spellStart"/>
            <w:r>
              <w:t>Frontend</w:t>
            </w:r>
            <w:proofErr w:type="spellEnd"/>
            <w:r>
              <w:t>.</w:t>
            </w:r>
          </w:p>
          <w:p w14:paraId="21FEAD3F" w14:textId="710E1981" w:rsidR="00031BA1" w:rsidRDefault="00031BA1" w:rsidP="00B87855">
            <w:pPr>
              <w:jc w:val="center"/>
              <w:cnfStyle w:val="000000000000" w:firstRow="0" w:lastRow="0" w:firstColumn="0" w:lastColumn="0" w:oddVBand="0" w:evenVBand="0" w:oddHBand="0" w:evenHBand="0" w:firstRowFirstColumn="0" w:firstRowLastColumn="0" w:lastRowFirstColumn="0" w:lastRowLastColumn="0"/>
            </w:pPr>
            <w:r>
              <w:t>5.</w:t>
            </w:r>
            <w:r w:rsidR="00236442">
              <w:t>4</w:t>
            </w:r>
            <w:r>
              <w:t xml:space="preserve">.2 Desarrollo del </w:t>
            </w:r>
            <w:proofErr w:type="spellStart"/>
            <w:r>
              <w:t>Backend</w:t>
            </w:r>
            <w:proofErr w:type="spellEnd"/>
            <w:r>
              <w:t>.</w:t>
            </w:r>
          </w:p>
          <w:p w14:paraId="4248FFFC" w14:textId="132CDFCB" w:rsidR="00031BA1" w:rsidRDefault="00031BA1" w:rsidP="002C592B">
            <w:pPr>
              <w:keepNext/>
              <w:jc w:val="center"/>
              <w:cnfStyle w:val="000000000000" w:firstRow="0" w:lastRow="0" w:firstColumn="0" w:lastColumn="0" w:oddVBand="0" w:evenVBand="0" w:oddHBand="0" w:evenHBand="0" w:firstRowFirstColumn="0" w:firstRowLastColumn="0" w:lastRowFirstColumn="0" w:lastRowLastColumn="0"/>
            </w:pPr>
            <w:r>
              <w:t>5.</w:t>
            </w:r>
            <w:r w:rsidR="00236442">
              <w:t>4</w:t>
            </w:r>
            <w:r>
              <w:t>.3 Pruebas Unitarias.</w:t>
            </w:r>
          </w:p>
        </w:tc>
      </w:tr>
    </w:tbl>
    <w:p w14:paraId="78A444E4" w14:textId="0170B32B" w:rsidR="00236442" w:rsidRDefault="002C592B" w:rsidP="002C592B">
      <w:pPr>
        <w:pStyle w:val="Descripcin"/>
      </w:pPr>
      <w:bookmarkStart w:id="48" w:name="_Toc164970473"/>
      <w:r>
        <w:t xml:space="preserve">Tabla </w:t>
      </w:r>
      <w:r w:rsidR="006710C2">
        <w:fldChar w:fldCharType="begin"/>
      </w:r>
      <w:r w:rsidR="006710C2">
        <w:instrText xml:space="preserve"> SEQ Tabla \* ARABIC </w:instrText>
      </w:r>
      <w:r w:rsidR="006710C2">
        <w:fldChar w:fldCharType="separate"/>
      </w:r>
      <w:r w:rsidR="002B072B">
        <w:rPr>
          <w:noProof/>
        </w:rPr>
        <w:t>12</w:t>
      </w:r>
      <w:r w:rsidR="006710C2">
        <w:fldChar w:fldCharType="end"/>
      </w:r>
      <w:r w:rsidRPr="007D1AD0">
        <w:t xml:space="preserve">: Paquetes de trabajo, </w:t>
      </w:r>
      <w:r>
        <w:t>Simulación</w:t>
      </w:r>
      <w:r w:rsidRPr="007D1AD0">
        <w:t xml:space="preserve"> - Elaboración propia</w:t>
      </w:r>
      <w:bookmarkEnd w:id="48"/>
    </w:p>
    <w:p w14:paraId="1A53FE61" w14:textId="7328872F" w:rsidR="00031BA1" w:rsidRDefault="00236442" w:rsidP="00236442">
      <w:pPr>
        <w:jc w:val="left"/>
      </w:pPr>
      <w:r>
        <w:br w:type="page"/>
      </w:r>
    </w:p>
    <w:p w14:paraId="6B854844" w14:textId="7A852C1F" w:rsidR="009F46C5" w:rsidRPr="009F46C5" w:rsidRDefault="009F46C5" w:rsidP="009F46C5">
      <w:pPr>
        <w:pStyle w:val="Ttulo3"/>
      </w:pPr>
      <w:bookmarkStart w:id="49" w:name="_Toc164970433"/>
      <w:r>
        <w:lastRenderedPageBreak/>
        <w:t>Desarrollo de la función Creación de Informes</w:t>
      </w:r>
      <w:bookmarkEnd w:id="49"/>
    </w:p>
    <w:p w14:paraId="4AA8656A" w14:textId="66B279A9" w:rsidR="00661B4B" w:rsidRDefault="00CE5858" w:rsidP="00661B4B">
      <w:r w:rsidRPr="00CE5858">
        <w:t>En esta fase se desarrolla la función que permite a los usuarios generar informes de sus finanzas en diferentes periodos de tiempo (mensuales, semanales, anuales).</w:t>
      </w:r>
    </w:p>
    <w:tbl>
      <w:tblPr>
        <w:tblStyle w:val="Tablaconcuadrcula5oscura-nfasis1"/>
        <w:tblW w:w="918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2296"/>
        <w:gridCol w:w="2297"/>
        <w:gridCol w:w="2296"/>
        <w:gridCol w:w="2298"/>
      </w:tblGrid>
      <w:tr w:rsidR="00236442" w14:paraId="4B2DD8CB" w14:textId="77777777" w:rsidTr="00B87855">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2296" w:type="dxa"/>
          </w:tcPr>
          <w:p w14:paraId="27CCF170" w14:textId="77777777" w:rsidR="00236442" w:rsidRDefault="00236442" w:rsidP="00B87855">
            <w:pPr>
              <w:jc w:val="center"/>
            </w:pPr>
            <w:r>
              <w:t>CÓDIGO</w:t>
            </w:r>
          </w:p>
        </w:tc>
        <w:tc>
          <w:tcPr>
            <w:tcW w:w="2297" w:type="dxa"/>
            <w:shd w:val="clear" w:color="auto" w:fill="FFFFFF"/>
          </w:tcPr>
          <w:p w14:paraId="7C5714D9" w14:textId="1155AE4D" w:rsidR="00236442" w:rsidRPr="00C166D3" w:rsidRDefault="00236442" w:rsidP="00B87855">
            <w:pPr>
              <w:jc w:val="center"/>
              <w:cnfStyle w:val="100000000000" w:firstRow="1" w:lastRow="0" w:firstColumn="0" w:lastColumn="0" w:oddVBand="0" w:evenVBand="0" w:oddHBand="0" w:evenHBand="0" w:firstRowFirstColumn="0" w:firstRowLastColumn="0" w:lastRowFirstColumn="0" w:lastRowLastColumn="0"/>
              <w:rPr>
                <w:color w:val="auto"/>
              </w:rPr>
            </w:pPr>
            <w:r>
              <w:rPr>
                <w:color w:val="auto"/>
              </w:rPr>
              <w:t>PT-4.</w:t>
            </w:r>
            <w:r w:rsidR="001430DD">
              <w:rPr>
                <w:color w:val="auto"/>
              </w:rPr>
              <w:t>5</w:t>
            </w:r>
          </w:p>
        </w:tc>
        <w:tc>
          <w:tcPr>
            <w:tcW w:w="2296" w:type="dxa"/>
          </w:tcPr>
          <w:p w14:paraId="33C7CDC2" w14:textId="77777777" w:rsidR="00236442" w:rsidRDefault="00236442" w:rsidP="00B87855">
            <w:pPr>
              <w:jc w:val="center"/>
              <w:cnfStyle w:val="100000000000" w:firstRow="1" w:lastRow="0" w:firstColumn="0" w:lastColumn="0" w:oddVBand="0" w:evenVBand="0" w:oddHBand="0" w:evenHBand="0" w:firstRowFirstColumn="0" w:firstRowLastColumn="0" w:lastRowFirstColumn="0" w:lastRowLastColumn="0"/>
            </w:pPr>
            <w:r>
              <w:t>NOMBRE</w:t>
            </w:r>
          </w:p>
        </w:tc>
        <w:tc>
          <w:tcPr>
            <w:tcW w:w="2298" w:type="dxa"/>
            <w:shd w:val="clear" w:color="auto" w:fill="FFFFFF"/>
          </w:tcPr>
          <w:p w14:paraId="132D47F2" w14:textId="5C898092" w:rsidR="00236442" w:rsidRPr="003935C2" w:rsidRDefault="00236442" w:rsidP="00B87855">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Pr>
                <w:b w:val="0"/>
                <w:bCs w:val="0"/>
                <w:color w:val="auto"/>
              </w:rPr>
              <w:t xml:space="preserve">Función </w:t>
            </w:r>
            <w:r w:rsidR="00D1102A">
              <w:rPr>
                <w:b w:val="0"/>
                <w:bCs w:val="0"/>
                <w:color w:val="auto"/>
              </w:rPr>
              <w:t>Generar Informes</w:t>
            </w:r>
          </w:p>
        </w:tc>
      </w:tr>
      <w:tr w:rsidR="00236442" w14:paraId="507DD42E" w14:textId="77777777" w:rsidTr="00B87855">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4593" w:type="dxa"/>
            <w:gridSpan w:val="2"/>
            <w:tcBorders>
              <w:left w:val="none" w:sz="0" w:space="0" w:color="auto"/>
            </w:tcBorders>
          </w:tcPr>
          <w:p w14:paraId="38E2C155" w14:textId="77777777" w:rsidR="00236442" w:rsidRDefault="00236442" w:rsidP="00B87855">
            <w:pPr>
              <w:jc w:val="center"/>
            </w:pPr>
            <w:r>
              <w:t>OBJETIVO</w:t>
            </w:r>
          </w:p>
        </w:tc>
        <w:tc>
          <w:tcPr>
            <w:tcW w:w="4594" w:type="dxa"/>
            <w:gridSpan w:val="2"/>
          </w:tcPr>
          <w:p w14:paraId="6E1FAEB2" w14:textId="59A813FD" w:rsidR="00236442" w:rsidRDefault="00236442" w:rsidP="00B87855">
            <w:pPr>
              <w:jc w:val="center"/>
              <w:cnfStyle w:val="000000100000" w:firstRow="0" w:lastRow="0" w:firstColumn="0" w:lastColumn="0" w:oddVBand="0" w:evenVBand="0" w:oddHBand="1" w:evenHBand="0" w:firstRowFirstColumn="0" w:firstRowLastColumn="0" w:lastRowFirstColumn="0" w:lastRowLastColumn="0"/>
            </w:pPr>
            <w:r>
              <w:t>Desarrollar la</w:t>
            </w:r>
            <w:r w:rsidR="00D1102A">
              <w:t xml:space="preserve"> función </w:t>
            </w:r>
            <w:r w:rsidR="00923D5D">
              <w:t>para generar informes de la situación financiera del usuario</w:t>
            </w:r>
            <w:r>
              <w:t>.</w:t>
            </w:r>
          </w:p>
        </w:tc>
      </w:tr>
      <w:tr w:rsidR="00236442" w14:paraId="7DBBA23B" w14:textId="77777777" w:rsidTr="00B87855">
        <w:trPr>
          <w:trHeight w:val="386"/>
        </w:trPr>
        <w:tc>
          <w:tcPr>
            <w:cnfStyle w:val="001000000000" w:firstRow="0" w:lastRow="0" w:firstColumn="1" w:lastColumn="0" w:oddVBand="0" w:evenVBand="0" w:oddHBand="0" w:evenHBand="0" w:firstRowFirstColumn="0" w:firstRowLastColumn="0" w:lastRowFirstColumn="0" w:lastRowLastColumn="0"/>
            <w:tcW w:w="4593" w:type="dxa"/>
            <w:gridSpan w:val="2"/>
            <w:tcBorders>
              <w:left w:val="none" w:sz="0" w:space="0" w:color="auto"/>
            </w:tcBorders>
          </w:tcPr>
          <w:p w14:paraId="0641C9BF" w14:textId="77777777" w:rsidR="00236442" w:rsidRDefault="00236442" w:rsidP="00B87855">
            <w:pPr>
              <w:jc w:val="center"/>
            </w:pPr>
            <w:r>
              <w:t>ENTRADAS</w:t>
            </w:r>
          </w:p>
        </w:tc>
        <w:tc>
          <w:tcPr>
            <w:tcW w:w="4594" w:type="dxa"/>
            <w:gridSpan w:val="2"/>
          </w:tcPr>
          <w:p w14:paraId="24E5607B" w14:textId="77777777" w:rsidR="00236442" w:rsidRDefault="00236442" w:rsidP="00B87855">
            <w:pPr>
              <w:jc w:val="center"/>
              <w:cnfStyle w:val="000000000000" w:firstRow="0" w:lastRow="0" w:firstColumn="0" w:lastColumn="0" w:oddVBand="0" w:evenVBand="0" w:oddHBand="0" w:evenHBand="0" w:firstRowFirstColumn="0" w:firstRowLastColumn="0" w:lastRowFirstColumn="0" w:lastRowLastColumn="0"/>
            </w:pPr>
            <w:r>
              <w:t>Requisitos No Funcionales.</w:t>
            </w:r>
          </w:p>
          <w:p w14:paraId="0EB31C16" w14:textId="77777777" w:rsidR="00236442" w:rsidRDefault="00236442" w:rsidP="00B87855">
            <w:pPr>
              <w:jc w:val="center"/>
              <w:cnfStyle w:val="000000000000" w:firstRow="0" w:lastRow="0" w:firstColumn="0" w:lastColumn="0" w:oddVBand="0" w:evenVBand="0" w:oddHBand="0" w:evenHBand="0" w:firstRowFirstColumn="0" w:firstRowLastColumn="0" w:lastRowFirstColumn="0" w:lastRowLastColumn="0"/>
            </w:pPr>
            <w:r>
              <w:t>Requisitos Funcionales.</w:t>
            </w:r>
          </w:p>
          <w:p w14:paraId="084943D3" w14:textId="77777777" w:rsidR="00236442" w:rsidRDefault="00236442" w:rsidP="00B87855">
            <w:pPr>
              <w:jc w:val="center"/>
              <w:cnfStyle w:val="000000000000" w:firstRow="0" w:lastRow="0" w:firstColumn="0" w:lastColumn="0" w:oddVBand="0" w:evenVBand="0" w:oddHBand="0" w:evenHBand="0" w:firstRowFirstColumn="0" w:firstRowLastColumn="0" w:lastRowFirstColumn="0" w:lastRowLastColumn="0"/>
            </w:pPr>
            <w:r>
              <w:t>Diseño de Interfaces.</w:t>
            </w:r>
          </w:p>
        </w:tc>
      </w:tr>
      <w:tr w:rsidR="00236442" w14:paraId="29C53E55" w14:textId="77777777" w:rsidTr="00B87855">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4593" w:type="dxa"/>
            <w:gridSpan w:val="2"/>
            <w:tcBorders>
              <w:left w:val="none" w:sz="0" w:space="0" w:color="auto"/>
            </w:tcBorders>
          </w:tcPr>
          <w:p w14:paraId="224BB48F" w14:textId="77777777" w:rsidR="00236442" w:rsidRDefault="00236442" w:rsidP="00B87855">
            <w:pPr>
              <w:jc w:val="center"/>
            </w:pPr>
            <w:r>
              <w:t>SALIDAS</w:t>
            </w:r>
          </w:p>
        </w:tc>
        <w:tc>
          <w:tcPr>
            <w:tcW w:w="4594" w:type="dxa"/>
            <w:gridSpan w:val="2"/>
          </w:tcPr>
          <w:p w14:paraId="4D5AA6FE" w14:textId="20B26E26" w:rsidR="00236442" w:rsidRDefault="005263F9" w:rsidP="00B87855">
            <w:pPr>
              <w:jc w:val="center"/>
              <w:cnfStyle w:val="000000100000" w:firstRow="0" w:lastRow="0" w:firstColumn="0" w:lastColumn="0" w:oddVBand="0" w:evenVBand="0" w:oddHBand="1" w:evenHBand="0" w:firstRowFirstColumn="0" w:firstRowLastColumn="0" w:lastRowFirstColumn="0" w:lastRowLastColumn="0"/>
            </w:pPr>
            <w:r>
              <w:t>Informes.</w:t>
            </w:r>
          </w:p>
        </w:tc>
      </w:tr>
      <w:tr w:rsidR="00236442" w14:paraId="5806C4F5" w14:textId="77777777" w:rsidTr="00B87855">
        <w:trPr>
          <w:trHeight w:val="366"/>
        </w:trPr>
        <w:tc>
          <w:tcPr>
            <w:cnfStyle w:val="001000000000" w:firstRow="0" w:lastRow="0" w:firstColumn="1" w:lastColumn="0" w:oddVBand="0" w:evenVBand="0" w:oddHBand="0" w:evenHBand="0" w:firstRowFirstColumn="0" w:firstRowLastColumn="0" w:lastRowFirstColumn="0" w:lastRowLastColumn="0"/>
            <w:tcW w:w="4593" w:type="dxa"/>
            <w:gridSpan w:val="2"/>
            <w:tcBorders>
              <w:left w:val="none" w:sz="0" w:space="0" w:color="auto"/>
              <w:bottom w:val="none" w:sz="0" w:space="0" w:color="auto"/>
            </w:tcBorders>
          </w:tcPr>
          <w:p w14:paraId="0EF5177A" w14:textId="77777777" w:rsidR="00236442" w:rsidRDefault="00236442" w:rsidP="00B87855">
            <w:pPr>
              <w:jc w:val="center"/>
            </w:pPr>
            <w:r>
              <w:t>TAREAS</w:t>
            </w:r>
          </w:p>
        </w:tc>
        <w:tc>
          <w:tcPr>
            <w:tcW w:w="4594" w:type="dxa"/>
            <w:gridSpan w:val="2"/>
          </w:tcPr>
          <w:p w14:paraId="6B925991" w14:textId="777FE46F" w:rsidR="00236442" w:rsidRDefault="00236442" w:rsidP="00B87855">
            <w:pPr>
              <w:jc w:val="center"/>
              <w:cnfStyle w:val="000000000000" w:firstRow="0" w:lastRow="0" w:firstColumn="0" w:lastColumn="0" w:oddVBand="0" w:evenVBand="0" w:oddHBand="0" w:evenHBand="0" w:firstRowFirstColumn="0" w:firstRowLastColumn="0" w:lastRowFirstColumn="0" w:lastRowLastColumn="0"/>
            </w:pPr>
            <w:r>
              <w:t>5.</w:t>
            </w:r>
            <w:r w:rsidR="00B83B81">
              <w:t>5</w:t>
            </w:r>
            <w:r>
              <w:t xml:space="preserve">.1 Desarrollo del </w:t>
            </w:r>
            <w:proofErr w:type="spellStart"/>
            <w:r>
              <w:t>Frontend</w:t>
            </w:r>
            <w:proofErr w:type="spellEnd"/>
            <w:r>
              <w:t>.</w:t>
            </w:r>
          </w:p>
          <w:p w14:paraId="6882FCFE" w14:textId="32C66C36" w:rsidR="00236442" w:rsidRDefault="00236442" w:rsidP="00B87855">
            <w:pPr>
              <w:jc w:val="center"/>
              <w:cnfStyle w:val="000000000000" w:firstRow="0" w:lastRow="0" w:firstColumn="0" w:lastColumn="0" w:oddVBand="0" w:evenVBand="0" w:oddHBand="0" w:evenHBand="0" w:firstRowFirstColumn="0" w:firstRowLastColumn="0" w:lastRowFirstColumn="0" w:lastRowLastColumn="0"/>
            </w:pPr>
            <w:r>
              <w:t>5.</w:t>
            </w:r>
            <w:r w:rsidR="00B83B81">
              <w:t>5</w:t>
            </w:r>
            <w:r>
              <w:t xml:space="preserve">.2 Desarrollo del </w:t>
            </w:r>
            <w:proofErr w:type="spellStart"/>
            <w:r>
              <w:t>Backend</w:t>
            </w:r>
            <w:proofErr w:type="spellEnd"/>
            <w:r>
              <w:t>.</w:t>
            </w:r>
          </w:p>
          <w:p w14:paraId="04309D14" w14:textId="7BEFEB38" w:rsidR="00236442" w:rsidRDefault="00236442" w:rsidP="002C592B">
            <w:pPr>
              <w:keepNext/>
              <w:jc w:val="center"/>
              <w:cnfStyle w:val="000000000000" w:firstRow="0" w:lastRow="0" w:firstColumn="0" w:lastColumn="0" w:oddVBand="0" w:evenVBand="0" w:oddHBand="0" w:evenHBand="0" w:firstRowFirstColumn="0" w:firstRowLastColumn="0" w:lastRowFirstColumn="0" w:lastRowLastColumn="0"/>
            </w:pPr>
            <w:r>
              <w:t>5.</w:t>
            </w:r>
            <w:r w:rsidR="00B83B81">
              <w:t>5</w:t>
            </w:r>
            <w:r>
              <w:t>.3 Pruebas Unitarias.</w:t>
            </w:r>
          </w:p>
        </w:tc>
      </w:tr>
    </w:tbl>
    <w:p w14:paraId="733733D9" w14:textId="15C5CD8F" w:rsidR="00236442" w:rsidRDefault="002C592B" w:rsidP="002C592B">
      <w:pPr>
        <w:pStyle w:val="Descripcin"/>
      </w:pPr>
      <w:bookmarkStart w:id="50" w:name="_Toc164970474"/>
      <w:r>
        <w:t xml:space="preserve">Tabla </w:t>
      </w:r>
      <w:r w:rsidR="006710C2">
        <w:fldChar w:fldCharType="begin"/>
      </w:r>
      <w:r w:rsidR="006710C2">
        <w:instrText xml:space="preserve"> SEQ Tabla \* ARABIC </w:instrText>
      </w:r>
      <w:r w:rsidR="006710C2">
        <w:fldChar w:fldCharType="separate"/>
      </w:r>
      <w:r w:rsidR="002B072B">
        <w:rPr>
          <w:noProof/>
        </w:rPr>
        <w:t>13</w:t>
      </w:r>
      <w:r w:rsidR="006710C2">
        <w:fldChar w:fldCharType="end"/>
      </w:r>
      <w:r w:rsidRPr="00FB20A1">
        <w:t xml:space="preserve">: Paquetes de trabajo, </w:t>
      </w:r>
      <w:r>
        <w:t>Creación de informes</w:t>
      </w:r>
      <w:r w:rsidRPr="00FB20A1">
        <w:t xml:space="preserve"> - Elaboración propia</w:t>
      </w:r>
      <w:bookmarkEnd w:id="50"/>
    </w:p>
    <w:p w14:paraId="07261F62" w14:textId="41E0C12C" w:rsidR="00661B4B" w:rsidRDefault="00661B4B" w:rsidP="00661B4B">
      <w:pPr>
        <w:pStyle w:val="Ttulo3"/>
      </w:pPr>
      <w:bookmarkStart w:id="51" w:name="_Toc164970434"/>
      <w:r>
        <w:t>Im</w:t>
      </w:r>
      <w:r w:rsidR="0044667A">
        <w:t>plementación de la Seguridad</w:t>
      </w:r>
      <w:bookmarkEnd w:id="51"/>
    </w:p>
    <w:p w14:paraId="7D416BF0" w14:textId="380FECAF" w:rsidR="0044667A" w:rsidRDefault="00CE5858" w:rsidP="0044667A">
      <w:r w:rsidRPr="00CE5858">
        <w:t xml:space="preserve">Esta fase implica la implementación de medidas de seguridad utilizando Spring Security para proteger los datos </w:t>
      </w:r>
      <w:r>
        <w:t>de los usuarios</w:t>
      </w:r>
      <w:r w:rsidR="00B83B81">
        <w:t xml:space="preserve"> tanto en tránsito como en </w:t>
      </w:r>
      <w:r w:rsidR="005B54FB">
        <w:t>reposo</w:t>
      </w:r>
      <w:r w:rsidRPr="00CE5858">
        <w:t>.</w:t>
      </w:r>
    </w:p>
    <w:tbl>
      <w:tblPr>
        <w:tblStyle w:val="Tablaconcuadrcula5oscura-nfasis1"/>
        <w:tblW w:w="918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2296"/>
        <w:gridCol w:w="2297"/>
        <w:gridCol w:w="2296"/>
        <w:gridCol w:w="2298"/>
      </w:tblGrid>
      <w:tr w:rsidR="005263F9" w14:paraId="0D5E636D" w14:textId="77777777" w:rsidTr="00B87855">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2296" w:type="dxa"/>
          </w:tcPr>
          <w:p w14:paraId="05243C0B" w14:textId="77777777" w:rsidR="005263F9" w:rsidRDefault="005263F9" w:rsidP="00B87855">
            <w:pPr>
              <w:jc w:val="center"/>
            </w:pPr>
            <w:r>
              <w:t>CÓDIGO</w:t>
            </w:r>
          </w:p>
        </w:tc>
        <w:tc>
          <w:tcPr>
            <w:tcW w:w="2297" w:type="dxa"/>
            <w:shd w:val="clear" w:color="auto" w:fill="FFFFFF"/>
          </w:tcPr>
          <w:p w14:paraId="5A20271E" w14:textId="0A0CA6F6" w:rsidR="005263F9" w:rsidRPr="00C166D3" w:rsidRDefault="005263F9" w:rsidP="00B87855">
            <w:pPr>
              <w:jc w:val="center"/>
              <w:cnfStyle w:val="100000000000" w:firstRow="1" w:lastRow="0" w:firstColumn="0" w:lastColumn="0" w:oddVBand="0" w:evenVBand="0" w:oddHBand="0" w:evenHBand="0" w:firstRowFirstColumn="0" w:firstRowLastColumn="0" w:lastRowFirstColumn="0" w:lastRowLastColumn="0"/>
              <w:rPr>
                <w:color w:val="auto"/>
              </w:rPr>
            </w:pPr>
            <w:r>
              <w:rPr>
                <w:color w:val="auto"/>
              </w:rPr>
              <w:t>PT-5</w:t>
            </w:r>
          </w:p>
        </w:tc>
        <w:tc>
          <w:tcPr>
            <w:tcW w:w="2296" w:type="dxa"/>
          </w:tcPr>
          <w:p w14:paraId="1E89A1C9" w14:textId="77777777" w:rsidR="005263F9" w:rsidRDefault="005263F9" w:rsidP="00B87855">
            <w:pPr>
              <w:jc w:val="center"/>
              <w:cnfStyle w:val="100000000000" w:firstRow="1" w:lastRow="0" w:firstColumn="0" w:lastColumn="0" w:oddVBand="0" w:evenVBand="0" w:oddHBand="0" w:evenHBand="0" w:firstRowFirstColumn="0" w:firstRowLastColumn="0" w:lastRowFirstColumn="0" w:lastRowLastColumn="0"/>
            </w:pPr>
            <w:r>
              <w:t>NOMBRE</w:t>
            </w:r>
          </w:p>
        </w:tc>
        <w:tc>
          <w:tcPr>
            <w:tcW w:w="2298" w:type="dxa"/>
            <w:shd w:val="clear" w:color="auto" w:fill="FFFFFF"/>
          </w:tcPr>
          <w:p w14:paraId="21106779" w14:textId="76ACB6D8" w:rsidR="005263F9" w:rsidRPr="003935C2" w:rsidRDefault="005263F9" w:rsidP="00B87855">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Pr>
                <w:b w:val="0"/>
                <w:bCs w:val="0"/>
                <w:color w:val="auto"/>
              </w:rPr>
              <w:t>Implementación de la Seguridad</w:t>
            </w:r>
          </w:p>
        </w:tc>
      </w:tr>
      <w:tr w:rsidR="005263F9" w14:paraId="0F0E8477" w14:textId="77777777" w:rsidTr="00B87855">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4593" w:type="dxa"/>
            <w:gridSpan w:val="2"/>
            <w:tcBorders>
              <w:left w:val="none" w:sz="0" w:space="0" w:color="auto"/>
            </w:tcBorders>
          </w:tcPr>
          <w:p w14:paraId="79191799" w14:textId="77777777" w:rsidR="005263F9" w:rsidRDefault="005263F9" w:rsidP="00B87855">
            <w:pPr>
              <w:jc w:val="center"/>
            </w:pPr>
            <w:r>
              <w:t>OBJETIVO</w:t>
            </w:r>
          </w:p>
        </w:tc>
        <w:tc>
          <w:tcPr>
            <w:tcW w:w="4594" w:type="dxa"/>
            <w:gridSpan w:val="2"/>
          </w:tcPr>
          <w:p w14:paraId="52AB41F7" w14:textId="109CEC32" w:rsidR="005263F9" w:rsidRDefault="005263F9" w:rsidP="00B87855">
            <w:pPr>
              <w:jc w:val="center"/>
              <w:cnfStyle w:val="000000100000" w:firstRow="0" w:lastRow="0" w:firstColumn="0" w:lastColumn="0" w:oddVBand="0" w:evenVBand="0" w:oddHBand="1" w:evenHBand="0" w:firstRowFirstColumn="0" w:firstRowLastColumn="0" w:lastRowFirstColumn="0" w:lastRowLastColumn="0"/>
            </w:pPr>
            <w:proofErr w:type="spellStart"/>
            <w:r>
              <w:t>Securizar</w:t>
            </w:r>
            <w:proofErr w:type="spellEnd"/>
            <w:r>
              <w:t xml:space="preserve"> los datos de los usuarios.</w:t>
            </w:r>
          </w:p>
        </w:tc>
      </w:tr>
      <w:tr w:rsidR="005263F9" w14:paraId="25BD3CD2" w14:textId="77777777" w:rsidTr="00B87855">
        <w:trPr>
          <w:trHeight w:val="386"/>
        </w:trPr>
        <w:tc>
          <w:tcPr>
            <w:cnfStyle w:val="001000000000" w:firstRow="0" w:lastRow="0" w:firstColumn="1" w:lastColumn="0" w:oddVBand="0" w:evenVBand="0" w:oddHBand="0" w:evenHBand="0" w:firstRowFirstColumn="0" w:firstRowLastColumn="0" w:lastRowFirstColumn="0" w:lastRowLastColumn="0"/>
            <w:tcW w:w="4593" w:type="dxa"/>
            <w:gridSpan w:val="2"/>
            <w:tcBorders>
              <w:left w:val="none" w:sz="0" w:space="0" w:color="auto"/>
            </w:tcBorders>
          </w:tcPr>
          <w:p w14:paraId="3AFC73A4" w14:textId="77777777" w:rsidR="005263F9" w:rsidRDefault="005263F9" w:rsidP="00B87855">
            <w:pPr>
              <w:jc w:val="center"/>
            </w:pPr>
            <w:r>
              <w:t>ENTRADAS</w:t>
            </w:r>
          </w:p>
        </w:tc>
        <w:tc>
          <w:tcPr>
            <w:tcW w:w="4594" w:type="dxa"/>
            <w:gridSpan w:val="2"/>
          </w:tcPr>
          <w:p w14:paraId="01ED2D14" w14:textId="77777777" w:rsidR="005263F9" w:rsidRDefault="005263F9" w:rsidP="00B87855">
            <w:pPr>
              <w:jc w:val="center"/>
              <w:cnfStyle w:val="000000000000" w:firstRow="0" w:lastRow="0" w:firstColumn="0" w:lastColumn="0" w:oddVBand="0" w:evenVBand="0" w:oddHBand="0" w:evenHBand="0" w:firstRowFirstColumn="0" w:firstRowLastColumn="0" w:lastRowFirstColumn="0" w:lastRowLastColumn="0"/>
            </w:pPr>
            <w:r>
              <w:t>Requisitos No Funcionales.</w:t>
            </w:r>
          </w:p>
          <w:p w14:paraId="74A62A9A" w14:textId="40934C15" w:rsidR="005263F9" w:rsidRDefault="005263F9" w:rsidP="005263F9">
            <w:pPr>
              <w:jc w:val="center"/>
              <w:cnfStyle w:val="000000000000" w:firstRow="0" w:lastRow="0" w:firstColumn="0" w:lastColumn="0" w:oddVBand="0" w:evenVBand="0" w:oddHBand="0" w:evenHBand="0" w:firstRowFirstColumn="0" w:firstRowLastColumn="0" w:lastRowFirstColumn="0" w:lastRowLastColumn="0"/>
            </w:pPr>
            <w:r>
              <w:t>Requisitos Funcionales.</w:t>
            </w:r>
          </w:p>
        </w:tc>
      </w:tr>
      <w:tr w:rsidR="005263F9" w14:paraId="5E2226D4" w14:textId="77777777" w:rsidTr="00B87855">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4593" w:type="dxa"/>
            <w:gridSpan w:val="2"/>
            <w:tcBorders>
              <w:left w:val="none" w:sz="0" w:space="0" w:color="auto"/>
            </w:tcBorders>
          </w:tcPr>
          <w:p w14:paraId="67D2FF41" w14:textId="77777777" w:rsidR="005263F9" w:rsidRDefault="005263F9" w:rsidP="00B87855">
            <w:pPr>
              <w:jc w:val="center"/>
            </w:pPr>
            <w:r>
              <w:t>SALIDAS</w:t>
            </w:r>
          </w:p>
        </w:tc>
        <w:tc>
          <w:tcPr>
            <w:tcW w:w="4594" w:type="dxa"/>
            <w:gridSpan w:val="2"/>
          </w:tcPr>
          <w:p w14:paraId="24975EF2" w14:textId="02F166CA" w:rsidR="005263F9" w:rsidRDefault="00AC6F49" w:rsidP="00B87855">
            <w:pPr>
              <w:jc w:val="center"/>
              <w:cnfStyle w:val="000000100000" w:firstRow="0" w:lastRow="0" w:firstColumn="0" w:lastColumn="0" w:oddVBand="0" w:evenVBand="0" w:oddHBand="1" w:evenHBand="0" w:firstRowFirstColumn="0" w:firstRowLastColumn="0" w:lastRowFirstColumn="0" w:lastRowLastColumn="0"/>
            </w:pPr>
            <w:r>
              <w:t>N/A</w:t>
            </w:r>
          </w:p>
        </w:tc>
      </w:tr>
      <w:tr w:rsidR="005263F9" w14:paraId="10D388CC" w14:textId="77777777" w:rsidTr="00B87855">
        <w:trPr>
          <w:trHeight w:val="366"/>
        </w:trPr>
        <w:tc>
          <w:tcPr>
            <w:cnfStyle w:val="001000000000" w:firstRow="0" w:lastRow="0" w:firstColumn="1" w:lastColumn="0" w:oddVBand="0" w:evenVBand="0" w:oddHBand="0" w:evenHBand="0" w:firstRowFirstColumn="0" w:firstRowLastColumn="0" w:lastRowFirstColumn="0" w:lastRowLastColumn="0"/>
            <w:tcW w:w="4593" w:type="dxa"/>
            <w:gridSpan w:val="2"/>
            <w:tcBorders>
              <w:left w:val="none" w:sz="0" w:space="0" w:color="auto"/>
              <w:bottom w:val="none" w:sz="0" w:space="0" w:color="auto"/>
            </w:tcBorders>
          </w:tcPr>
          <w:p w14:paraId="5F3886B4" w14:textId="77777777" w:rsidR="005263F9" w:rsidRDefault="005263F9" w:rsidP="00B87855">
            <w:pPr>
              <w:jc w:val="center"/>
            </w:pPr>
            <w:r>
              <w:t>TAREAS</w:t>
            </w:r>
          </w:p>
        </w:tc>
        <w:tc>
          <w:tcPr>
            <w:tcW w:w="4594" w:type="dxa"/>
            <w:gridSpan w:val="2"/>
          </w:tcPr>
          <w:p w14:paraId="35AB89D5" w14:textId="4AE3AB07" w:rsidR="005263F9" w:rsidRDefault="00B83B81" w:rsidP="002C592B">
            <w:pPr>
              <w:keepNext/>
              <w:jc w:val="center"/>
              <w:cnfStyle w:val="000000000000" w:firstRow="0" w:lastRow="0" w:firstColumn="0" w:lastColumn="0" w:oddVBand="0" w:evenVBand="0" w:oddHBand="0" w:evenHBand="0" w:firstRowFirstColumn="0" w:firstRowLastColumn="0" w:lastRowFirstColumn="0" w:lastRowLastColumn="0"/>
            </w:pPr>
            <w:r>
              <w:t>6. Implementación de la Seguridad.</w:t>
            </w:r>
          </w:p>
        </w:tc>
      </w:tr>
    </w:tbl>
    <w:p w14:paraId="6B465B2A" w14:textId="1D864689" w:rsidR="000E0739" w:rsidRDefault="002C592B" w:rsidP="002C592B">
      <w:pPr>
        <w:pStyle w:val="Descripcin"/>
      </w:pPr>
      <w:bookmarkStart w:id="52" w:name="_Toc164970475"/>
      <w:r>
        <w:t xml:space="preserve">Tabla </w:t>
      </w:r>
      <w:r w:rsidR="006710C2">
        <w:fldChar w:fldCharType="begin"/>
      </w:r>
      <w:r w:rsidR="006710C2">
        <w:instrText xml:space="preserve"> SEQ Tabla \* ARABIC </w:instrText>
      </w:r>
      <w:r w:rsidR="006710C2">
        <w:fldChar w:fldCharType="separate"/>
      </w:r>
      <w:r w:rsidR="002B072B">
        <w:rPr>
          <w:noProof/>
        </w:rPr>
        <w:t>14</w:t>
      </w:r>
      <w:r w:rsidR="006710C2">
        <w:fldChar w:fldCharType="end"/>
      </w:r>
      <w:r w:rsidRPr="001D58EB">
        <w:t xml:space="preserve">: Paquetes de trabajo, </w:t>
      </w:r>
      <w:r>
        <w:t>Seguridad</w:t>
      </w:r>
      <w:r w:rsidRPr="001D58EB">
        <w:t xml:space="preserve"> - Elaboración propia</w:t>
      </w:r>
      <w:bookmarkEnd w:id="52"/>
    </w:p>
    <w:p w14:paraId="2CC0DABA" w14:textId="5D3D3701" w:rsidR="005263F9" w:rsidRDefault="000E0739" w:rsidP="000E0739">
      <w:pPr>
        <w:jc w:val="left"/>
      </w:pPr>
      <w:r>
        <w:br w:type="page"/>
      </w:r>
    </w:p>
    <w:p w14:paraId="3A58C729" w14:textId="680B56B6" w:rsidR="0044667A" w:rsidRDefault="0044667A" w:rsidP="0044667A">
      <w:pPr>
        <w:pStyle w:val="Ttulo3"/>
      </w:pPr>
      <w:bookmarkStart w:id="53" w:name="_Toc164970435"/>
      <w:r>
        <w:lastRenderedPageBreak/>
        <w:t>Pruebas de Integración y de Sistema</w:t>
      </w:r>
      <w:bookmarkEnd w:id="53"/>
    </w:p>
    <w:p w14:paraId="28EE18B8" w14:textId="54D23978" w:rsidR="0044667A" w:rsidRDefault="00450691" w:rsidP="0044667A">
      <w:r w:rsidRPr="00450691">
        <w:t>En esta fase se realizan pruebas para asegurar que todas las partes de NextStep funcionan correctamente juntas y que el sistema funciona como se espera.</w:t>
      </w:r>
    </w:p>
    <w:tbl>
      <w:tblPr>
        <w:tblStyle w:val="Tablaconcuadrcula5oscura-nfasis1"/>
        <w:tblW w:w="918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2296"/>
        <w:gridCol w:w="2297"/>
        <w:gridCol w:w="2296"/>
        <w:gridCol w:w="2298"/>
      </w:tblGrid>
      <w:tr w:rsidR="00C85E84" w14:paraId="1D606B56" w14:textId="77777777" w:rsidTr="00B87855">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2296" w:type="dxa"/>
          </w:tcPr>
          <w:p w14:paraId="7E242A88" w14:textId="77777777" w:rsidR="00C85E84" w:rsidRDefault="00C85E84" w:rsidP="00B87855">
            <w:pPr>
              <w:jc w:val="center"/>
            </w:pPr>
            <w:r>
              <w:t>CÓDIGO</w:t>
            </w:r>
          </w:p>
        </w:tc>
        <w:tc>
          <w:tcPr>
            <w:tcW w:w="2297" w:type="dxa"/>
            <w:shd w:val="clear" w:color="auto" w:fill="FFFFFF"/>
          </w:tcPr>
          <w:p w14:paraId="4C809346" w14:textId="055BA3F1" w:rsidR="00C85E84" w:rsidRPr="00C166D3" w:rsidRDefault="00C85E84" w:rsidP="00B87855">
            <w:pPr>
              <w:jc w:val="center"/>
              <w:cnfStyle w:val="100000000000" w:firstRow="1" w:lastRow="0" w:firstColumn="0" w:lastColumn="0" w:oddVBand="0" w:evenVBand="0" w:oddHBand="0" w:evenHBand="0" w:firstRowFirstColumn="0" w:firstRowLastColumn="0" w:lastRowFirstColumn="0" w:lastRowLastColumn="0"/>
              <w:rPr>
                <w:color w:val="auto"/>
              </w:rPr>
            </w:pPr>
            <w:r>
              <w:rPr>
                <w:color w:val="auto"/>
              </w:rPr>
              <w:t>PT-6</w:t>
            </w:r>
          </w:p>
        </w:tc>
        <w:tc>
          <w:tcPr>
            <w:tcW w:w="2296" w:type="dxa"/>
          </w:tcPr>
          <w:p w14:paraId="7B9EC59C" w14:textId="77777777" w:rsidR="00C85E84" w:rsidRDefault="00C85E84" w:rsidP="00B87855">
            <w:pPr>
              <w:jc w:val="center"/>
              <w:cnfStyle w:val="100000000000" w:firstRow="1" w:lastRow="0" w:firstColumn="0" w:lastColumn="0" w:oddVBand="0" w:evenVBand="0" w:oddHBand="0" w:evenHBand="0" w:firstRowFirstColumn="0" w:firstRowLastColumn="0" w:lastRowFirstColumn="0" w:lastRowLastColumn="0"/>
            </w:pPr>
            <w:r>
              <w:t>NOMBRE</w:t>
            </w:r>
          </w:p>
        </w:tc>
        <w:tc>
          <w:tcPr>
            <w:tcW w:w="2298" w:type="dxa"/>
            <w:shd w:val="clear" w:color="auto" w:fill="FFFFFF"/>
          </w:tcPr>
          <w:p w14:paraId="150FE211" w14:textId="54A7B297" w:rsidR="00C85E84" w:rsidRPr="003935C2" w:rsidRDefault="00C85E84" w:rsidP="00B87855">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Pr>
                <w:b w:val="0"/>
                <w:bCs w:val="0"/>
                <w:color w:val="auto"/>
              </w:rPr>
              <w:t>Pruebas de Integración</w:t>
            </w:r>
            <w:r w:rsidR="002D60F4">
              <w:rPr>
                <w:b w:val="0"/>
                <w:bCs w:val="0"/>
                <w:color w:val="auto"/>
              </w:rPr>
              <w:t xml:space="preserve"> y de Sistemas</w:t>
            </w:r>
          </w:p>
        </w:tc>
      </w:tr>
      <w:tr w:rsidR="00C85E84" w14:paraId="721863B6" w14:textId="77777777" w:rsidTr="00B87855">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4593" w:type="dxa"/>
            <w:gridSpan w:val="2"/>
            <w:tcBorders>
              <w:left w:val="none" w:sz="0" w:space="0" w:color="auto"/>
            </w:tcBorders>
          </w:tcPr>
          <w:p w14:paraId="17028ED2" w14:textId="77777777" w:rsidR="00C85E84" w:rsidRDefault="00C85E84" w:rsidP="00B87855">
            <w:pPr>
              <w:jc w:val="center"/>
            </w:pPr>
            <w:r>
              <w:t>OBJETIVO</w:t>
            </w:r>
          </w:p>
        </w:tc>
        <w:tc>
          <w:tcPr>
            <w:tcW w:w="4594" w:type="dxa"/>
            <w:gridSpan w:val="2"/>
          </w:tcPr>
          <w:p w14:paraId="582DDA31" w14:textId="59B4797D" w:rsidR="00C85E84" w:rsidRDefault="002D60F4" w:rsidP="00B87855">
            <w:pPr>
              <w:jc w:val="center"/>
              <w:cnfStyle w:val="000000100000" w:firstRow="0" w:lastRow="0" w:firstColumn="0" w:lastColumn="0" w:oddVBand="0" w:evenVBand="0" w:oddHBand="1" w:evenHBand="0" w:firstRowFirstColumn="0" w:firstRowLastColumn="0" w:lastRowFirstColumn="0" w:lastRowLastColumn="0"/>
            </w:pPr>
            <w:r>
              <w:t>Comprobar que todos los módulos funcionan bien de manera conjunta y que el resultado del desarrollo es el esperado.</w:t>
            </w:r>
          </w:p>
        </w:tc>
      </w:tr>
      <w:tr w:rsidR="00C85E84" w14:paraId="10473705" w14:textId="77777777" w:rsidTr="00B87855">
        <w:trPr>
          <w:trHeight w:val="386"/>
        </w:trPr>
        <w:tc>
          <w:tcPr>
            <w:cnfStyle w:val="001000000000" w:firstRow="0" w:lastRow="0" w:firstColumn="1" w:lastColumn="0" w:oddVBand="0" w:evenVBand="0" w:oddHBand="0" w:evenHBand="0" w:firstRowFirstColumn="0" w:firstRowLastColumn="0" w:lastRowFirstColumn="0" w:lastRowLastColumn="0"/>
            <w:tcW w:w="4593" w:type="dxa"/>
            <w:gridSpan w:val="2"/>
            <w:tcBorders>
              <w:left w:val="none" w:sz="0" w:space="0" w:color="auto"/>
            </w:tcBorders>
          </w:tcPr>
          <w:p w14:paraId="2CB63C1F" w14:textId="77777777" w:rsidR="00C85E84" w:rsidRDefault="00C85E84" w:rsidP="00B87855">
            <w:pPr>
              <w:jc w:val="center"/>
            </w:pPr>
            <w:r>
              <w:t>ENTRADAS</w:t>
            </w:r>
          </w:p>
        </w:tc>
        <w:tc>
          <w:tcPr>
            <w:tcW w:w="4594" w:type="dxa"/>
            <w:gridSpan w:val="2"/>
          </w:tcPr>
          <w:p w14:paraId="71FA7DE0" w14:textId="77777777" w:rsidR="00C85E84" w:rsidRDefault="00C85E84" w:rsidP="00B87855">
            <w:pPr>
              <w:jc w:val="center"/>
              <w:cnfStyle w:val="000000000000" w:firstRow="0" w:lastRow="0" w:firstColumn="0" w:lastColumn="0" w:oddVBand="0" w:evenVBand="0" w:oddHBand="0" w:evenHBand="0" w:firstRowFirstColumn="0" w:firstRowLastColumn="0" w:lastRowFirstColumn="0" w:lastRowLastColumn="0"/>
            </w:pPr>
            <w:r>
              <w:t>Requisitos Funcionales.</w:t>
            </w:r>
          </w:p>
          <w:p w14:paraId="31BBE4D9" w14:textId="1FF27AD0" w:rsidR="00C85E84" w:rsidRDefault="00C727E8" w:rsidP="00B87855">
            <w:pPr>
              <w:jc w:val="center"/>
              <w:cnfStyle w:val="000000000000" w:firstRow="0" w:lastRow="0" w:firstColumn="0" w:lastColumn="0" w:oddVBand="0" w:evenVBand="0" w:oddHBand="0" w:evenHBand="0" w:firstRowFirstColumn="0" w:firstRowLastColumn="0" w:lastRowFirstColumn="0" w:lastRowLastColumn="0"/>
            </w:pPr>
            <w:r>
              <w:t xml:space="preserve">Salidas de </w:t>
            </w:r>
            <w:r w:rsidR="002D60F4">
              <w:t xml:space="preserve">paquetes </w:t>
            </w:r>
            <w:r>
              <w:t>de desarrollo</w:t>
            </w:r>
            <w:r w:rsidR="00C85E84">
              <w:t>.</w:t>
            </w:r>
          </w:p>
        </w:tc>
      </w:tr>
      <w:tr w:rsidR="00C85E84" w14:paraId="5A35C4B8" w14:textId="77777777" w:rsidTr="00B87855">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4593" w:type="dxa"/>
            <w:gridSpan w:val="2"/>
            <w:tcBorders>
              <w:left w:val="none" w:sz="0" w:space="0" w:color="auto"/>
            </w:tcBorders>
          </w:tcPr>
          <w:p w14:paraId="17167AA8" w14:textId="77777777" w:rsidR="00C85E84" w:rsidRDefault="00C85E84" w:rsidP="00B87855">
            <w:pPr>
              <w:jc w:val="center"/>
            </w:pPr>
            <w:r>
              <w:t>SALIDAS</w:t>
            </w:r>
          </w:p>
        </w:tc>
        <w:tc>
          <w:tcPr>
            <w:tcW w:w="4594" w:type="dxa"/>
            <w:gridSpan w:val="2"/>
          </w:tcPr>
          <w:p w14:paraId="546C4F94" w14:textId="77A8EC40" w:rsidR="00C85E84" w:rsidRDefault="002A783E" w:rsidP="00B87855">
            <w:pPr>
              <w:jc w:val="center"/>
              <w:cnfStyle w:val="000000100000" w:firstRow="0" w:lastRow="0" w:firstColumn="0" w:lastColumn="0" w:oddVBand="0" w:evenVBand="0" w:oddHBand="1" w:evenHBand="0" w:firstRowFirstColumn="0" w:firstRowLastColumn="0" w:lastRowFirstColumn="0" w:lastRowLastColumn="0"/>
            </w:pPr>
            <w:r>
              <w:t>Correcto o incorrecto.</w:t>
            </w:r>
          </w:p>
        </w:tc>
      </w:tr>
      <w:tr w:rsidR="00C85E84" w14:paraId="346AD2DF" w14:textId="77777777" w:rsidTr="00B87855">
        <w:trPr>
          <w:trHeight w:val="366"/>
        </w:trPr>
        <w:tc>
          <w:tcPr>
            <w:cnfStyle w:val="001000000000" w:firstRow="0" w:lastRow="0" w:firstColumn="1" w:lastColumn="0" w:oddVBand="0" w:evenVBand="0" w:oddHBand="0" w:evenHBand="0" w:firstRowFirstColumn="0" w:firstRowLastColumn="0" w:lastRowFirstColumn="0" w:lastRowLastColumn="0"/>
            <w:tcW w:w="4593" w:type="dxa"/>
            <w:gridSpan w:val="2"/>
            <w:tcBorders>
              <w:left w:val="none" w:sz="0" w:space="0" w:color="auto"/>
              <w:bottom w:val="none" w:sz="0" w:space="0" w:color="auto"/>
            </w:tcBorders>
          </w:tcPr>
          <w:p w14:paraId="5BC8AC85" w14:textId="77777777" w:rsidR="00C85E84" w:rsidRDefault="00C85E84" w:rsidP="00B87855">
            <w:pPr>
              <w:jc w:val="center"/>
            </w:pPr>
            <w:r>
              <w:t>TAREAS</w:t>
            </w:r>
          </w:p>
        </w:tc>
        <w:tc>
          <w:tcPr>
            <w:tcW w:w="4594" w:type="dxa"/>
            <w:gridSpan w:val="2"/>
          </w:tcPr>
          <w:p w14:paraId="631ACF79" w14:textId="77777777" w:rsidR="00C85E84" w:rsidRDefault="002A783E" w:rsidP="00B87855">
            <w:pPr>
              <w:jc w:val="center"/>
              <w:cnfStyle w:val="000000000000" w:firstRow="0" w:lastRow="0" w:firstColumn="0" w:lastColumn="0" w:oddVBand="0" w:evenVBand="0" w:oddHBand="0" w:evenHBand="0" w:firstRowFirstColumn="0" w:firstRowLastColumn="0" w:lastRowFirstColumn="0" w:lastRowLastColumn="0"/>
            </w:pPr>
            <w:r>
              <w:t>7.1 Pruebas de Integración.</w:t>
            </w:r>
          </w:p>
          <w:p w14:paraId="0BF7970F" w14:textId="00EFAB5D" w:rsidR="002A783E" w:rsidRDefault="002A783E" w:rsidP="002C592B">
            <w:pPr>
              <w:keepNext/>
              <w:jc w:val="center"/>
              <w:cnfStyle w:val="000000000000" w:firstRow="0" w:lastRow="0" w:firstColumn="0" w:lastColumn="0" w:oddVBand="0" w:evenVBand="0" w:oddHBand="0" w:evenHBand="0" w:firstRowFirstColumn="0" w:firstRowLastColumn="0" w:lastRowFirstColumn="0" w:lastRowLastColumn="0"/>
            </w:pPr>
            <w:r>
              <w:t xml:space="preserve">7.2 Pruebas </w:t>
            </w:r>
            <w:r w:rsidR="000E0739">
              <w:t>de Sistemas.</w:t>
            </w:r>
          </w:p>
        </w:tc>
      </w:tr>
    </w:tbl>
    <w:p w14:paraId="7C665DAA" w14:textId="0A63CAE3" w:rsidR="00C85E84" w:rsidRDefault="002C592B" w:rsidP="002C592B">
      <w:pPr>
        <w:pStyle w:val="Descripcin"/>
      </w:pPr>
      <w:bookmarkStart w:id="54" w:name="_Toc164970476"/>
      <w:r>
        <w:t xml:space="preserve">Tabla </w:t>
      </w:r>
      <w:r w:rsidR="006710C2">
        <w:fldChar w:fldCharType="begin"/>
      </w:r>
      <w:r w:rsidR="006710C2">
        <w:instrText xml:space="preserve"> SEQ Tabla \* ARABIC </w:instrText>
      </w:r>
      <w:r w:rsidR="006710C2">
        <w:fldChar w:fldCharType="separate"/>
      </w:r>
      <w:r w:rsidR="002B072B">
        <w:rPr>
          <w:noProof/>
        </w:rPr>
        <w:t>15</w:t>
      </w:r>
      <w:r w:rsidR="006710C2">
        <w:fldChar w:fldCharType="end"/>
      </w:r>
      <w:r w:rsidRPr="00D237C2">
        <w:t xml:space="preserve">: Paquetes de trabajo, </w:t>
      </w:r>
      <w:r>
        <w:t>Pruebas</w:t>
      </w:r>
      <w:r w:rsidRPr="00D237C2">
        <w:t xml:space="preserve"> - Elaboración propia</w:t>
      </w:r>
      <w:bookmarkEnd w:id="54"/>
    </w:p>
    <w:p w14:paraId="473FF085" w14:textId="1EAF7878" w:rsidR="0044667A" w:rsidRDefault="0044667A" w:rsidP="0044667A">
      <w:pPr>
        <w:pStyle w:val="Ttulo3"/>
      </w:pPr>
      <w:bookmarkStart w:id="55" w:name="_Toc164970436"/>
      <w:r>
        <w:t>Despliegue</w:t>
      </w:r>
      <w:bookmarkEnd w:id="55"/>
    </w:p>
    <w:p w14:paraId="53CBE6C8" w14:textId="27D5368C" w:rsidR="00094741" w:rsidRDefault="00450691" w:rsidP="00450691">
      <w:r w:rsidRPr="00450691">
        <w:t xml:space="preserve">Esta fase implica </w:t>
      </w:r>
      <w:r w:rsidR="00027051">
        <w:t xml:space="preserve">la </w:t>
      </w:r>
      <w:proofErr w:type="spellStart"/>
      <w:r w:rsidR="00027051">
        <w:t>contener</w:t>
      </w:r>
      <w:r w:rsidR="006670D4">
        <w:t>ización</w:t>
      </w:r>
      <w:proofErr w:type="spellEnd"/>
      <w:r w:rsidR="006670D4">
        <w:t xml:space="preserve"> de la aplicación completa y </w:t>
      </w:r>
      <w:r w:rsidR="000E0739">
        <w:t>el lanzamiento.</w:t>
      </w:r>
    </w:p>
    <w:tbl>
      <w:tblPr>
        <w:tblStyle w:val="Tablaconcuadrcula5oscura-nfasis1"/>
        <w:tblW w:w="918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2296"/>
        <w:gridCol w:w="2297"/>
        <w:gridCol w:w="2296"/>
        <w:gridCol w:w="2298"/>
      </w:tblGrid>
      <w:tr w:rsidR="000E0739" w14:paraId="4BC38EE6" w14:textId="77777777" w:rsidTr="00B87855">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2296" w:type="dxa"/>
          </w:tcPr>
          <w:p w14:paraId="00E7AA94" w14:textId="77777777" w:rsidR="000E0739" w:rsidRDefault="000E0739" w:rsidP="00B87855">
            <w:pPr>
              <w:jc w:val="center"/>
            </w:pPr>
            <w:r>
              <w:t>CÓDIGO</w:t>
            </w:r>
          </w:p>
        </w:tc>
        <w:tc>
          <w:tcPr>
            <w:tcW w:w="2297" w:type="dxa"/>
            <w:shd w:val="clear" w:color="auto" w:fill="FFFFFF"/>
          </w:tcPr>
          <w:p w14:paraId="52879FDE" w14:textId="67D9ABCE" w:rsidR="000E0739" w:rsidRPr="00C166D3" w:rsidRDefault="000E0739" w:rsidP="00B87855">
            <w:pPr>
              <w:jc w:val="center"/>
              <w:cnfStyle w:val="100000000000" w:firstRow="1" w:lastRow="0" w:firstColumn="0" w:lastColumn="0" w:oddVBand="0" w:evenVBand="0" w:oddHBand="0" w:evenHBand="0" w:firstRowFirstColumn="0" w:firstRowLastColumn="0" w:lastRowFirstColumn="0" w:lastRowLastColumn="0"/>
              <w:rPr>
                <w:color w:val="auto"/>
              </w:rPr>
            </w:pPr>
            <w:r>
              <w:rPr>
                <w:color w:val="auto"/>
              </w:rPr>
              <w:t>PT-7</w:t>
            </w:r>
          </w:p>
        </w:tc>
        <w:tc>
          <w:tcPr>
            <w:tcW w:w="2296" w:type="dxa"/>
          </w:tcPr>
          <w:p w14:paraId="380CF904" w14:textId="77777777" w:rsidR="000E0739" w:rsidRDefault="000E0739" w:rsidP="00B87855">
            <w:pPr>
              <w:jc w:val="center"/>
              <w:cnfStyle w:val="100000000000" w:firstRow="1" w:lastRow="0" w:firstColumn="0" w:lastColumn="0" w:oddVBand="0" w:evenVBand="0" w:oddHBand="0" w:evenHBand="0" w:firstRowFirstColumn="0" w:firstRowLastColumn="0" w:lastRowFirstColumn="0" w:lastRowLastColumn="0"/>
            </w:pPr>
            <w:r>
              <w:t>NOMBRE</w:t>
            </w:r>
          </w:p>
        </w:tc>
        <w:tc>
          <w:tcPr>
            <w:tcW w:w="2298" w:type="dxa"/>
            <w:shd w:val="clear" w:color="auto" w:fill="FFFFFF"/>
          </w:tcPr>
          <w:p w14:paraId="64B9ECF0" w14:textId="65837B12" w:rsidR="000E0739" w:rsidRPr="003935C2" w:rsidRDefault="000E0739" w:rsidP="00B87855">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Pr>
                <w:b w:val="0"/>
                <w:bCs w:val="0"/>
                <w:color w:val="auto"/>
              </w:rPr>
              <w:t>Lanzamiento</w:t>
            </w:r>
          </w:p>
        </w:tc>
      </w:tr>
      <w:tr w:rsidR="000E0739" w14:paraId="7A6549CE" w14:textId="77777777" w:rsidTr="00B87855">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4593" w:type="dxa"/>
            <w:gridSpan w:val="2"/>
            <w:tcBorders>
              <w:left w:val="none" w:sz="0" w:space="0" w:color="auto"/>
            </w:tcBorders>
          </w:tcPr>
          <w:p w14:paraId="284DF3FC" w14:textId="77777777" w:rsidR="000E0739" w:rsidRDefault="000E0739" w:rsidP="00B87855">
            <w:pPr>
              <w:jc w:val="center"/>
            </w:pPr>
            <w:r>
              <w:t>OBJETIVO</w:t>
            </w:r>
          </w:p>
        </w:tc>
        <w:tc>
          <w:tcPr>
            <w:tcW w:w="4594" w:type="dxa"/>
            <w:gridSpan w:val="2"/>
          </w:tcPr>
          <w:p w14:paraId="5195C9A3" w14:textId="7B46FD3B" w:rsidR="000E0739" w:rsidRDefault="000E0739" w:rsidP="00B87855">
            <w:pPr>
              <w:jc w:val="center"/>
              <w:cnfStyle w:val="000000100000" w:firstRow="0" w:lastRow="0" w:firstColumn="0" w:lastColumn="0" w:oddVBand="0" w:evenVBand="0" w:oddHBand="1" w:evenHBand="0" w:firstRowFirstColumn="0" w:firstRowLastColumn="0" w:lastRowFirstColumn="0" w:lastRowLastColumn="0"/>
            </w:pPr>
            <w:r>
              <w:t>Desplegar la aplicación completa.</w:t>
            </w:r>
          </w:p>
        </w:tc>
      </w:tr>
      <w:tr w:rsidR="000E0739" w14:paraId="5485CEC5" w14:textId="77777777" w:rsidTr="00B87855">
        <w:trPr>
          <w:trHeight w:val="386"/>
        </w:trPr>
        <w:tc>
          <w:tcPr>
            <w:cnfStyle w:val="001000000000" w:firstRow="0" w:lastRow="0" w:firstColumn="1" w:lastColumn="0" w:oddVBand="0" w:evenVBand="0" w:oddHBand="0" w:evenHBand="0" w:firstRowFirstColumn="0" w:firstRowLastColumn="0" w:lastRowFirstColumn="0" w:lastRowLastColumn="0"/>
            <w:tcW w:w="4593" w:type="dxa"/>
            <w:gridSpan w:val="2"/>
            <w:tcBorders>
              <w:left w:val="none" w:sz="0" w:space="0" w:color="auto"/>
            </w:tcBorders>
          </w:tcPr>
          <w:p w14:paraId="1ACD4AA4" w14:textId="77777777" w:rsidR="000E0739" w:rsidRDefault="000E0739" w:rsidP="00B87855">
            <w:pPr>
              <w:jc w:val="center"/>
            </w:pPr>
            <w:r>
              <w:t>ENTRADAS</w:t>
            </w:r>
          </w:p>
        </w:tc>
        <w:tc>
          <w:tcPr>
            <w:tcW w:w="4594" w:type="dxa"/>
            <w:gridSpan w:val="2"/>
          </w:tcPr>
          <w:p w14:paraId="6087CB0E" w14:textId="68DE3F79" w:rsidR="000E0739" w:rsidRDefault="000E0739" w:rsidP="00B87855">
            <w:pPr>
              <w:jc w:val="center"/>
              <w:cnfStyle w:val="000000000000" w:firstRow="0" w:lastRow="0" w:firstColumn="0" w:lastColumn="0" w:oddVBand="0" w:evenVBand="0" w:oddHBand="0" w:evenHBand="0" w:firstRowFirstColumn="0" w:firstRowLastColumn="0" w:lastRowFirstColumn="0" w:lastRowLastColumn="0"/>
            </w:pPr>
            <w:r>
              <w:t>Salidas de paquetes de desarrollo.</w:t>
            </w:r>
          </w:p>
        </w:tc>
      </w:tr>
      <w:tr w:rsidR="000E0739" w14:paraId="27E67B4C" w14:textId="77777777" w:rsidTr="00B87855">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4593" w:type="dxa"/>
            <w:gridSpan w:val="2"/>
            <w:tcBorders>
              <w:left w:val="none" w:sz="0" w:space="0" w:color="auto"/>
            </w:tcBorders>
          </w:tcPr>
          <w:p w14:paraId="2C5A50FB" w14:textId="77777777" w:rsidR="000E0739" w:rsidRDefault="000E0739" w:rsidP="00B87855">
            <w:pPr>
              <w:jc w:val="center"/>
            </w:pPr>
            <w:r>
              <w:t>SALIDAS</w:t>
            </w:r>
          </w:p>
        </w:tc>
        <w:tc>
          <w:tcPr>
            <w:tcW w:w="4594" w:type="dxa"/>
            <w:gridSpan w:val="2"/>
          </w:tcPr>
          <w:p w14:paraId="1FE178DD" w14:textId="32DA70E0" w:rsidR="000E0739" w:rsidRDefault="000E0739" w:rsidP="00B87855">
            <w:pPr>
              <w:jc w:val="center"/>
              <w:cnfStyle w:val="000000100000" w:firstRow="0" w:lastRow="0" w:firstColumn="0" w:lastColumn="0" w:oddVBand="0" w:evenVBand="0" w:oddHBand="1" w:evenHBand="0" w:firstRowFirstColumn="0" w:firstRowLastColumn="0" w:lastRowFirstColumn="0" w:lastRowLastColumn="0"/>
            </w:pPr>
            <w:r>
              <w:t>Aplicación Web.</w:t>
            </w:r>
          </w:p>
        </w:tc>
      </w:tr>
      <w:tr w:rsidR="000E0739" w14:paraId="165A3AB8" w14:textId="77777777" w:rsidTr="00B87855">
        <w:trPr>
          <w:trHeight w:val="366"/>
        </w:trPr>
        <w:tc>
          <w:tcPr>
            <w:cnfStyle w:val="001000000000" w:firstRow="0" w:lastRow="0" w:firstColumn="1" w:lastColumn="0" w:oddVBand="0" w:evenVBand="0" w:oddHBand="0" w:evenHBand="0" w:firstRowFirstColumn="0" w:firstRowLastColumn="0" w:lastRowFirstColumn="0" w:lastRowLastColumn="0"/>
            <w:tcW w:w="4593" w:type="dxa"/>
            <w:gridSpan w:val="2"/>
            <w:tcBorders>
              <w:left w:val="none" w:sz="0" w:space="0" w:color="auto"/>
              <w:bottom w:val="none" w:sz="0" w:space="0" w:color="auto"/>
            </w:tcBorders>
          </w:tcPr>
          <w:p w14:paraId="5014D140" w14:textId="77777777" w:rsidR="000E0739" w:rsidRDefault="000E0739" w:rsidP="00B87855">
            <w:pPr>
              <w:jc w:val="center"/>
            </w:pPr>
            <w:r>
              <w:t>TAREAS</w:t>
            </w:r>
          </w:p>
        </w:tc>
        <w:tc>
          <w:tcPr>
            <w:tcW w:w="4594" w:type="dxa"/>
            <w:gridSpan w:val="2"/>
          </w:tcPr>
          <w:p w14:paraId="1AF5E6A0" w14:textId="65B971A7" w:rsidR="001318D3" w:rsidRDefault="001318D3" w:rsidP="002C592B">
            <w:pPr>
              <w:keepNext/>
              <w:jc w:val="center"/>
              <w:cnfStyle w:val="000000000000" w:firstRow="0" w:lastRow="0" w:firstColumn="0" w:lastColumn="0" w:oddVBand="0" w:evenVBand="0" w:oddHBand="0" w:evenHBand="0" w:firstRowFirstColumn="0" w:firstRowLastColumn="0" w:lastRowFirstColumn="0" w:lastRowLastColumn="0"/>
            </w:pPr>
            <w:r>
              <w:t xml:space="preserve">8.1 </w:t>
            </w:r>
            <w:proofErr w:type="spellStart"/>
            <w:r>
              <w:t>Contenerización</w:t>
            </w:r>
            <w:proofErr w:type="spellEnd"/>
            <w:r>
              <w:t>.</w:t>
            </w:r>
          </w:p>
          <w:p w14:paraId="58E2F83E" w14:textId="63179682" w:rsidR="000E0739" w:rsidRDefault="000E0739" w:rsidP="002C592B">
            <w:pPr>
              <w:keepNext/>
              <w:jc w:val="center"/>
              <w:cnfStyle w:val="000000000000" w:firstRow="0" w:lastRow="0" w:firstColumn="0" w:lastColumn="0" w:oddVBand="0" w:evenVBand="0" w:oddHBand="0" w:evenHBand="0" w:firstRowFirstColumn="0" w:firstRowLastColumn="0" w:lastRowFirstColumn="0" w:lastRowLastColumn="0"/>
            </w:pPr>
            <w:r>
              <w:t>8.</w:t>
            </w:r>
            <w:r w:rsidR="001318D3">
              <w:t>2</w:t>
            </w:r>
            <w:r>
              <w:t xml:space="preserve"> Lanzamiento.</w:t>
            </w:r>
          </w:p>
        </w:tc>
      </w:tr>
    </w:tbl>
    <w:p w14:paraId="7751E13C" w14:textId="08118B02" w:rsidR="002C592B" w:rsidRDefault="002C592B">
      <w:pPr>
        <w:pStyle w:val="Descripcin"/>
      </w:pPr>
      <w:bookmarkStart w:id="56" w:name="_Toc164970477"/>
      <w:r>
        <w:t xml:space="preserve">Tabla </w:t>
      </w:r>
      <w:r w:rsidR="006710C2">
        <w:fldChar w:fldCharType="begin"/>
      </w:r>
      <w:r w:rsidR="006710C2">
        <w:instrText xml:space="preserve"> SEQ Tabla \* ARABIC </w:instrText>
      </w:r>
      <w:r w:rsidR="006710C2">
        <w:fldChar w:fldCharType="separate"/>
      </w:r>
      <w:r w:rsidR="002B072B">
        <w:rPr>
          <w:noProof/>
        </w:rPr>
        <w:t>16</w:t>
      </w:r>
      <w:r w:rsidR="006710C2">
        <w:fldChar w:fldCharType="end"/>
      </w:r>
      <w:r w:rsidRPr="00D6651F">
        <w:t xml:space="preserve">: Paquetes de trabajo, </w:t>
      </w:r>
      <w:r>
        <w:t>Despliegue</w:t>
      </w:r>
      <w:r w:rsidRPr="00D6651F">
        <w:t xml:space="preserve"> - Elaboración propia</w:t>
      </w:r>
      <w:bookmarkEnd w:id="56"/>
    </w:p>
    <w:p w14:paraId="6DE4FE9D" w14:textId="4ADC65CA" w:rsidR="00450691" w:rsidRPr="00450691" w:rsidRDefault="00094741" w:rsidP="00094741">
      <w:pPr>
        <w:jc w:val="left"/>
      </w:pPr>
      <w:r>
        <w:br w:type="page"/>
      </w:r>
    </w:p>
    <w:p w14:paraId="74FAC743" w14:textId="77777777" w:rsidR="008D778C" w:rsidRDefault="008D778C" w:rsidP="00FF0E10">
      <w:pPr>
        <w:pStyle w:val="Ttulo2"/>
        <w:rPr>
          <w:noProof w:val="0"/>
        </w:rPr>
        <w:sectPr w:rsidR="008D778C" w:rsidSect="00C73977">
          <w:type w:val="oddPage"/>
          <w:pgSz w:w="11907" w:h="16840" w:code="9"/>
          <w:pgMar w:top="1304" w:right="1247" w:bottom="1304" w:left="1247" w:header="720" w:footer="720" w:gutter="454"/>
          <w:cols w:space="720"/>
          <w:docGrid w:linePitch="299"/>
        </w:sectPr>
      </w:pPr>
    </w:p>
    <w:p w14:paraId="3B6EE7A6" w14:textId="25F98D9E" w:rsidR="00827D64" w:rsidRPr="0031552C" w:rsidRDefault="00827D64" w:rsidP="00FF0E10">
      <w:pPr>
        <w:pStyle w:val="Ttulo2"/>
        <w:rPr>
          <w:noProof w:val="0"/>
        </w:rPr>
      </w:pPr>
      <w:bookmarkStart w:id="57" w:name="_Toc164970437"/>
      <w:r>
        <w:rPr>
          <w:noProof w:val="0"/>
        </w:rPr>
        <w:lastRenderedPageBreak/>
        <w:t>Plan de Trabajo</w:t>
      </w:r>
      <w:bookmarkEnd w:id="57"/>
    </w:p>
    <w:p w14:paraId="3B6EE7A7" w14:textId="36A630EC" w:rsidR="00827D64" w:rsidRPr="00BB5CD1" w:rsidRDefault="001F356A" w:rsidP="00EF10BB">
      <w:pPr>
        <w:pStyle w:val="Textoindependiente"/>
      </w:pPr>
      <w:r w:rsidRPr="0031552C">
        <w:rPr>
          <w:noProof/>
          <w:lang w:eastAsia="es-ES"/>
        </w:rPr>
        <w:drawing>
          <wp:anchor distT="0" distB="0" distL="114300" distR="114300" simplePos="0" relativeHeight="251659264" behindDoc="0" locked="0" layoutInCell="1" allowOverlap="1" wp14:anchorId="3B6EE7F7" wp14:editId="107D8144">
            <wp:simplePos x="0" y="0"/>
            <wp:positionH relativeFrom="margin">
              <wp:posOffset>-953770</wp:posOffset>
            </wp:positionH>
            <wp:positionV relativeFrom="paragraph">
              <wp:posOffset>532765</wp:posOffset>
            </wp:positionV>
            <wp:extent cx="7278370" cy="7751445"/>
            <wp:effectExtent l="0" t="0" r="0" b="1905"/>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7278370" cy="775144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FC2254">
        <w:t xml:space="preserve">A </w:t>
      </w:r>
      <w:r w:rsidR="00094741">
        <w:t>continuación,</w:t>
      </w:r>
      <w:r w:rsidR="00FC2254">
        <w:t xml:space="preserve"> se muestra un diagrama de Gantt </w:t>
      </w:r>
      <w:r w:rsidR="00E950EC">
        <w:t>en el que se observan los grupos de tareas y las tareas individuales en las que se desglosa el desarrollo del proyecto.</w:t>
      </w:r>
    </w:p>
    <w:p w14:paraId="7DA8EE05" w14:textId="17367170" w:rsidR="00914CB0" w:rsidRPr="0031552C" w:rsidRDefault="00914CB0" w:rsidP="00FF0E10">
      <w:pPr>
        <w:pStyle w:val="Ttulo2"/>
        <w:rPr>
          <w:noProof w:val="0"/>
        </w:rPr>
      </w:pPr>
      <w:bookmarkStart w:id="58" w:name="_Toc164970438"/>
      <w:r>
        <w:rPr>
          <w:noProof w:val="0"/>
        </w:rPr>
        <w:lastRenderedPageBreak/>
        <w:t>Recursos.</w:t>
      </w:r>
      <w:bookmarkEnd w:id="58"/>
      <w:r>
        <w:rPr>
          <w:noProof w:val="0"/>
        </w:rPr>
        <w:t xml:space="preserve"> </w:t>
      </w:r>
    </w:p>
    <w:p w14:paraId="54C038DD" w14:textId="21EF5350" w:rsidR="00914CB0" w:rsidRPr="00BB5CD1" w:rsidRDefault="00BB5CD1" w:rsidP="00EF10BB">
      <w:pPr>
        <w:pStyle w:val="Textoindependiente"/>
      </w:pPr>
      <w:r w:rsidRPr="00BB5CD1">
        <w:rPr>
          <w:highlight w:val="yellow"/>
        </w:rPr>
        <w:t xml:space="preserve">Se describirán los recursos técnicos </w:t>
      </w:r>
      <w:r w:rsidR="00F43A9A">
        <w:rPr>
          <w:highlight w:val="yellow"/>
        </w:rPr>
        <w:t>utilizados</w:t>
      </w:r>
      <w:r>
        <w:rPr>
          <w:highlight w:val="yellow"/>
        </w:rPr>
        <w:t xml:space="preserve"> para el desarrollo y validación del proyecto</w:t>
      </w:r>
      <w:r w:rsidR="00F43A9A">
        <w:rPr>
          <w:highlight w:val="yellow"/>
        </w:rPr>
        <w:t>. También las personas que han colaborado en el mismo</w:t>
      </w:r>
      <w:r w:rsidR="00914CB0" w:rsidRPr="00BB5CD1">
        <w:rPr>
          <w:highlight w:val="yellow"/>
        </w:rPr>
        <w:t>.</w:t>
      </w:r>
      <w:r w:rsidR="00914CB0" w:rsidRPr="00BB5CD1">
        <w:t xml:space="preserve"> </w:t>
      </w:r>
    </w:p>
    <w:p w14:paraId="3B6EE7AA" w14:textId="0E796DAB" w:rsidR="00827D64" w:rsidRPr="0031552C" w:rsidRDefault="00251EF1" w:rsidP="00FF0E10">
      <w:pPr>
        <w:pStyle w:val="Ttulo2"/>
        <w:rPr>
          <w:noProof w:val="0"/>
        </w:rPr>
      </w:pPr>
      <w:bookmarkStart w:id="59" w:name="_Toc164970439"/>
      <w:r>
        <w:rPr>
          <w:noProof w:val="0"/>
        </w:rPr>
        <w:t>Costes</w:t>
      </w:r>
      <w:bookmarkEnd w:id="59"/>
      <w:r>
        <w:rPr>
          <w:noProof w:val="0"/>
        </w:rPr>
        <w:t xml:space="preserve"> </w:t>
      </w:r>
    </w:p>
    <w:p w14:paraId="1BF2B093" w14:textId="51BB52DA" w:rsidR="00251EF1" w:rsidRPr="0031552C" w:rsidRDefault="00BB5CD1" w:rsidP="00EF10BB">
      <w:pPr>
        <w:pStyle w:val="Textoindependiente"/>
      </w:pPr>
      <w:r w:rsidRPr="00BB5CD1">
        <w:rPr>
          <w:highlight w:val="yellow"/>
        </w:rPr>
        <w:t xml:space="preserve">Se </w:t>
      </w:r>
      <w:r w:rsidR="00F43A9A">
        <w:rPr>
          <w:highlight w:val="yellow"/>
        </w:rPr>
        <w:t>incluirá</w:t>
      </w:r>
      <w:r w:rsidRPr="00BB5CD1">
        <w:rPr>
          <w:highlight w:val="yellow"/>
        </w:rPr>
        <w:t xml:space="preserve"> una estimación del coste del proyecto</w:t>
      </w:r>
      <w:r w:rsidR="00251EF1" w:rsidRPr="00E46FB0">
        <w:rPr>
          <w:highlight w:val="yellow"/>
        </w:rPr>
        <w:t>.</w:t>
      </w:r>
      <w:r w:rsidR="00251EF1" w:rsidRPr="0031552C">
        <w:t xml:space="preserve"> </w:t>
      </w:r>
    </w:p>
    <w:p w14:paraId="3B6EE7AB" w14:textId="7042408C" w:rsidR="00827D64" w:rsidRPr="0031552C" w:rsidRDefault="00F30E73" w:rsidP="00FF0E10">
      <w:pPr>
        <w:pStyle w:val="Ttulo2"/>
      </w:pPr>
      <w:bookmarkStart w:id="60" w:name="_Toc164970440"/>
      <w:r>
        <w:t>Condicionantes y Limitaciones</w:t>
      </w:r>
      <w:bookmarkEnd w:id="60"/>
    </w:p>
    <w:p w14:paraId="3B6EE7AC" w14:textId="5FDCE2BE" w:rsidR="00827D64" w:rsidRPr="0031552C" w:rsidRDefault="00BB5CD1" w:rsidP="00EF10BB">
      <w:pPr>
        <w:pStyle w:val="Textoindependiente"/>
      </w:pPr>
      <w:r w:rsidRPr="00BB5CD1">
        <w:rPr>
          <w:highlight w:val="yellow"/>
        </w:rPr>
        <w:t xml:space="preserve">Se describirán posibles condicionantes o limitaciones con los </w:t>
      </w:r>
      <w:r>
        <w:rPr>
          <w:highlight w:val="yellow"/>
        </w:rPr>
        <w:t>que el alumno se ha encontrado en el proyecto</w:t>
      </w:r>
      <w:r w:rsidR="00827D64" w:rsidRPr="00E46FB0">
        <w:rPr>
          <w:highlight w:val="yellow"/>
        </w:rPr>
        <w:t>.</w:t>
      </w:r>
      <w:r w:rsidR="00827D64" w:rsidRPr="0031552C">
        <w:t xml:space="preserve"> </w:t>
      </w:r>
    </w:p>
    <w:p w14:paraId="3B6EE7AF" w14:textId="77777777" w:rsidR="00E362EF" w:rsidRPr="0031552C" w:rsidRDefault="00E362EF" w:rsidP="00EF10BB">
      <w:pPr>
        <w:pStyle w:val="Textoindependiente"/>
        <w:sectPr w:rsidR="00E362EF" w:rsidRPr="0031552C" w:rsidSect="00C73977">
          <w:pgSz w:w="11907" w:h="16840" w:code="9"/>
          <w:pgMar w:top="1304" w:right="1247" w:bottom="1304" w:left="1247" w:header="720" w:footer="720" w:gutter="454"/>
          <w:cols w:space="720"/>
          <w:docGrid w:linePitch="299"/>
        </w:sectPr>
      </w:pPr>
    </w:p>
    <w:p w14:paraId="3B6EE7B0" w14:textId="5EB7A7E7" w:rsidR="00E362EF" w:rsidRPr="0031552C" w:rsidRDefault="00E362EF" w:rsidP="00FF0E10">
      <w:pPr>
        <w:pStyle w:val="Ttulo1"/>
        <w:jc w:val="both"/>
        <w:rPr>
          <w:noProof w:val="0"/>
        </w:rPr>
      </w:pPr>
      <w:bookmarkStart w:id="61" w:name="_Toc164970441"/>
      <w:r>
        <w:rPr>
          <w:noProof w:val="0"/>
        </w:rPr>
        <w:lastRenderedPageBreak/>
        <w:t>Desarrollo de</w:t>
      </w:r>
      <w:r w:rsidR="00F43A9A">
        <w:rPr>
          <w:noProof w:val="0"/>
        </w:rPr>
        <w:t xml:space="preserve"> la Solución Técnica</w:t>
      </w:r>
      <w:bookmarkEnd w:id="61"/>
    </w:p>
    <w:p w14:paraId="3B6EE7B1" w14:textId="593ED504" w:rsidR="00E362EF" w:rsidRPr="00742A7D" w:rsidRDefault="00F43A9A" w:rsidP="00EF10BB">
      <w:pPr>
        <w:pStyle w:val="Textoindependiente"/>
        <w:rPr>
          <w:highlight w:val="yellow"/>
        </w:rPr>
      </w:pPr>
      <w:r w:rsidRPr="00F43A9A">
        <w:rPr>
          <w:highlight w:val="yellow"/>
        </w:rPr>
        <w:t>Descripción fase a fase del trabajo realizado</w:t>
      </w:r>
      <w:r>
        <w:rPr>
          <w:highlight w:val="yellow"/>
        </w:rPr>
        <w:t xml:space="preserve"> y los resultados parciales que se han ido obteniendo</w:t>
      </w:r>
      <w:r w:rsidRPr="00F43A9A">
        <w:rPr>
          <w:highlight w:val="yellow"/>
        </w:rPr>
        <w:t xml:space="preserve">. En ningún caso se incluirá aquí código fuente. </w:t>
      </w:r>
      <w:r w:rsidRPr="00742A7D">
        <w:rPr>
          <w:highlight w:val="yellow"/>
        </w:rPr>
        <w:t xml:space="preserve">La descripción se hará siguiendo la estructura de PT presentada en el capítulo anterior. </w:t>
      </w:r>
    </w:p>
    <w:p w14:paraId="4A1CA550" w14:textId="79B9FAF4" w:rsidR="00F30E73" w:rsidRPr="0031552C" w:rsidRDefault="00F30E73" w:rsidP="00FF0E10">
      <w:pPr>
        <w:pStyle w:val="Ttulo2"/>
        <w:rPr>
          <w:noProof w:val="0"/>
        </w:rPr>
      </w:pPr>
      <w:bookmarkStart w:id="62" w:name="_Toc164970442"/>
      <w:r>
        <w:rPr>
          <w:noProof w:val="0"/>
        </w:rPr>
        <w:t>PT</w:t>
      </w:r>
      <w:r w:rsidR="00F43A9A">
        <w:rPr>
          <w:noProof w:val="0"/>
        </w:rPr>
        <w:t>1</w:t>
      </w:r>
      <w:r w:rsidR="000034EF">
        <w:rPr>
          <w:noProof w:val="0"/>
        </w:rPr>
        <w:t xml:space="preserve"> – Investigación previa</w:t>
      </w:r>
      <w:r w:rsidR="00695E8C">
        <w:rPr>
          <w:noProof w:val="0"/>
        </w:rPr>
        <w:t xml:space="preserve"> y definición de </w:t>
      </w:r>
      <w:r w:rsidR="00AF0A43">
        <w:rPr>
          <w:noProof w:val="0"/>
        </w:rPr>
        <w:t xml:space="preserve">los </w:t>
      </w:r>
      <w:r w:rsidR="00695E8C">
        <w:rPr>
          <w:noProof w:val="0"/>
        </w:rPr>
        <w:t>objetivos</w:t>
      </w:r>
      <w:bookmarkEnd w:id="62"/>
    </w:p>
    <w:p w14:paraId="47FED8D6" w14:textId="1C5BDD96" w:rsidR="00F30E73" w:rsidRDefault="005E21F8" w:rsidP="00EF10BB">
      <w:pPr>
        <w:pStyle w:val="Textoindependiente"/>
      </w:pPr>
      <w:r>
        <w:t xml:space="preserve">En </w:t>
      </w:r>
      <w:r w:rsidR="00B24410">
        <w:t>esta primera fase</w:t>
      </w:r>
      <w:r>
        <w:t xml:space="preserve"> de trabajo</w:t>
      </w:r>
      <w:r w:rsidR="00626F39">
        <w:t xml:space="preserve"> se ha recopilado y documentado toda la información necesaria para comprender por completo el contexto del problema que se permite </w:t>
      </w:r>
      <w:r w:rsidR="00A475DB">
        <w:t>resolver, con datos estadísticos certeros y un análisis exhaustivo de las diferentes fuentes (oficiales y no oficiales).</w:t>
      </w:r>
      <w:r w:rsidR="00AA27D5">
        <w:t xml:space="preserve"> Se ha estudiado la situación nacional y las soluciones existentes y se han definido los objetivos que </w:t>
      </w:r>
      <w:r w:rsidR="00A977E7">
        <w:t>marcan la guía para la definición de los requisitos del sistema y, de manera secundaria, del desarrollo y el despliegue de la solución.</w:t>
      </w:r>
    </w:p>
    <w:p w14:paraId="420B6074" w14:textId="0EB6A883" w:rsidR="000034EF" w:rsidRDefault="00F819D3" w:rsidP="004D2673">
      <w:pPr>
        <w:pStyle w:val="Ttulo3"/>
      </w:pPr>
      <w:bookmarkStart w:id="63" w:name="_Toc164970443"/>
      <w:r>
        <w:t xml:space="preserve">PT1.1 – Investigación </w:t>
      </w:r>
      <w:r w:rsidR="00B4325E">
        <w:t>P</w:t>
      </w:r>
      <w:r>
        <w:t>revia</w:t>
      </w:r>
      <w:bookmarkEnd w:id="63"/>
    </w:p>
    <w:p w14:paraId="3CAA5B49" w14:textId="05BF713C" w:rsidR="00AF0A43" w:rsidRDefault="003C567B" w:rsidP="00AF0A43">
      <w:r>
        <w:t xml:space="preserve">Este paquete de trabajo ha sido la base fundamental sobre la que contextualizar este proyecto. Ha conformado los pilares sobre los que construir NextStep, proporcionando </w:t>
      </w:r>
      <w:r w:rsidR="00932AF1">
        <w:t>datos relevantes sobre la situación financiera de los jóvenes en nuestro país.</w:t>
      </w:r>
    </w:p>
    <w:p w14:paraId="27E3F194" w14:textId="1540497E" w:rsidR="00FA4972" w:rsidRDefault="00FA4972" w:rsidP="00AF0A43">
      <w:r>
        <w:t xml:space="preserve">Se han investigado </w:t>
      </w:r>
      <w:r w:rsidR="001A2288">
        <w:t xml:space="preserve">fuentes como </w:t>
      </w:r>
      <w:r w:rsidR="00976C42">
        <w:t>el Consejo de la Juventud de España (CJE)</w:t>
      </w:r>
      <w:r w:rsidR="00405BAB">
        <w:t xml:space="preserve"> </w:t>
      </w:r>
      <w:r w:rsidR="008A1B0A">
        <w:fldChar w:fldCharType="begin"/>
      </w:r>
      <w:r w:rsidR="008A1B0A">
        <w:instrText xml:space="preserve"> ADDIN ZOTERO_ITEM CSL_CITATION {"citationID":"3Dq9VIVv","properties":{"formattedCitation":"[1]","plainCitation":"[1]","noteIndex":0},"citationItems":[{"id":9,"uris":["http://zotero.org/users/13686359/items/VH27I763"],"itemData":{"id":9,"type":"post-weblog","abstract":"Observatorio de Emancipación\t\t\n\t\tEl Observatorio de Emancipación del Consejo de la Juventud de España integra y amplía en una sola publicación los anteriores Observatorio Joven de Vivienda en España (OBJOVI) y Observatorio Joven de Empleo en España (OBJOVEM).Su principal objetivo es ofrecer un seguimiento periódico y exhaustivo de algunos elementos objetivables relacionados con el empleo","language":"es","title":"Observatorio de Emancipación","URL":"https://www.cje.org/observatorio-de-emancipacion/","author":[{"family":"","given":"Consejo de la Juventud de España"}],"accessed":{"date-parts":[["2024",2,22]]}}}],"schema":"https://github.com/citation-style-language/schema/raw/master/csl-citation.json"} </w:instrText>
      </w:r>
      <w:r w:rsidR="008A1B0A">
        <w:fldChar w:fldCharType="separate"/>
      </w:r>
      <w:r w:rsidR="008A1B0A" w:rsidRPr="008A1B0A">
        <w:rPr>
          <w:rFonts w:ascii="Calibri" w:hAnsi="Calibri" w:cs="Calibri"/>
        </w:rPr>
        <w:t>[1]</w:t>
      </w:r>
      <w:r w:rsidR="008A1B0A">
        <w:fldChar w:fldCharType="end"/>
      </w:r>
      <w:r w:rsidR="00D7351E">
        <w:t>,</w:t>
      </w:r>
      <w:r w:rsidR="00976C42">
        <w:t xml:space="preserve"> el Eurostat </w:t>
      </w:r>
      <w:r w:rsidR="00D7351E">
        <w:fldChar w:fldCharType="begin"/>
      </w:r>
      <w:r w:rsidR="00D7351E">
        <w:instrText xml:space="preserve"> ADDIN ZOTERO_ITEM CSL_CITATION {"citationID":"WcoriiTn","properties":{"formattedCitation":"[2]","plainCitation":"[2]","noteIndex":0},"citationItems":[{"id":11,"uris":["http://zotero.org/users/13686359/items/LE4CXBSS"],"itemData":{"id":11,"type":"dataset","DOI":"10.2908/ILC_LVPS09","publisher":"Eurostat","source":"DOI.org (Datacite)","title":"Informe Eurostat","URL":"https://ec.europa.eu/eurostat/databrowser/product/page/ILC_LVPS09","author":[{"literal":"Eurostat"}],"accessed":{"date-parts":[["2024",2,22]]},"issued":{"date-parts":[["2022"]]}}}],"schema":"https://github.com/citation-style-language/schema/raw/master/csl-citation.json"} </w:instrText>
      </w:r>
      <w:r w:rsidR="00D7351E">
        <w:fldChar w:fldCharType="separate"/>
      </w:r>
      <w:r w:rsidR="00D7351E" w:rsidRPr="00D7351E">
        <w:rPr>
          <w:rFonts w:ascii="Calibri" w:hAnsi="Calibri" w:cs="Calibri"/>
        </w:rPr>
        <w:t>[2]</w:t>
      </w:r>
      <w:r w:rsidR="00D7351E">
        <w:fldChar w:fldCharType="end"/>
      </w:r>
      <w:r w:rsidR="008F2820">
        <w:t xml:space="preserve"> y el Banco de España </w:t>
      </w:r>
      <w:r w:rsidR="008F2820">
        <w:fldChar w:fldCharType="begin"/>
      </w:r>
      <w:r w:rsidR="008F2820">
        <w:instrText xml:space="preserve"> ADDIN ZOTERO_ITEM CSL_CITATION {"citationID":"ZrRjKRmX","properties":{"formattedCitation":"[4]","plainCitation":"[4]","noteIndex":0},"citationItems":[{"id":41,"uris":["http://zotero.org/users/13686359/items/6EL29LPJ"],"itemData":{"id":41,"type":"webpage","title":"Encuesta de Competencias Financieras","URL":"https://app.bde.es/efs_ecf/visualize?lang=ES","author":[{"family":"","given":"Banco de España"}],"accessed":{"date-parts":[["2024",3,11]]}}}],"schema":"https://github.com/citation-style-language/schema/raw/master/csl-citation.json"} </w:instrText>
      </w:r>
      <w:r w:rsidR="008F2820">
        <w:fldChar w:fldCharType="separate"/>
      </w:r>
      <w:r w:rsidR="008F2820" w:rsidRPr="008F2820">
        <w:rPr>
          <w:rFonts w:ascii="Calibri" w:hAnsi="Calibri" w:cs="Calibri"/>
        </w:rPr>
        <w:t>[4]</w:t>
      </w:r>
      <w:r w:rsidR="008F2820">
        <w:fldChar w:fldCharType="end"/>
      </w:r>
      <w:r w:rsidR="008F2820">
        <w:t xml:space="preserve">, </w:t>
      </w:r>
      <w:r w:rsidR="00976C42">
        <w:t>entre otras, para recopilar</w:t>
      </w:r>
      <w:r w:rsidR="008C1A58">
        <w:t xml:space="preserve"> con todo detalle los problemas que deben afrontar los jóvenes que pretenden, como sus padres</w:t>
      </w:r>
      <w:r w:rsidR="00030F3D">
        <w:t xml:space="preserve"> hicieron y antes que estos sus abuelos, </w:t>
      </w:r>
      <w:r w:rsidR="00405BAB">
        <w:t>comenzar su vida independiente.</w:t>
      </w:r>
    </w:p>
    <w:p w14:paraId="4DA90440" w14:textId="502DF405" w:rsidR="003D7A63" w:rsidRDefault="003D7A63" w:rsidP="00AF0A43">
      <w:r>
        <w:t xml:space="preserve">Además, se han investigado algunas de las soluciones existentes que pretenden solucionar este problema, </w:t>
      </w:r>
      <w:r w:rsidR="00726E0D">
        <w:t xml:space="preserve">como YNAB </w:t>
      </w:r>
      <w:r w:rsidR="00726E0D">
        <w:fldChar w:fldCharType="begin"/>
      </w:r>
      <w:r w:rsidR="00726E0D">
        <w:instrText xml:space="preserve"> ADDIN ZOTERO_ITEM CSL_CITATION {"citationID":"GrZb6mbc","properties":{"formattedCitation":"[12]","plainCitation":"[12]","noteIndex":0},"citationItems":[{"id":24,"uris":["http://zotero.org/users/13686359/items/TQQJVS77"],"itemData":{"id":24,"type":"webpage","abstract":"YNAB is available for Web, Mobile - iOS (iPhone and iPad) &amp; Android, Apple Watch and Alexa by Amazon. Start using YNAB today!","language":"en","title":"Our App Lineup","URL":"https://www.ynab.com/our-app-lineup","author":[{"family":"","given":"YNAB"}],"accessed":{"date-parts":[["2024",2,23]]}}}],"schema":"https://github.com/citation-style-language/schema/raw/master/csl-citation.json"} </w:instrText>
      </w:r>
      <w:r w:rsidR="00726E0D">
        <w:fldChar w:fldCharType="separate"/>
      </w:r>
      <w:r w:rsidR="00726E0D" w:rsidRPr="00726E0D">
        <w:rPr>
          <w:rFonts w:ascii="Calibri" w:hAnsi="Calibri" w:cs="Calibri"/>
        </w:rPr>
        <w:t>[12]</w:t>
      </w:r>
      <w:r w:rsidR="00726E0D">
        <w:fldChar w:fldCharType="end"/>
      </w:r>
      <w:r w:rsidR="00C20156">
        <w:t xml:space="preserve"> o </w:t>
      </w:r>
      <w:proofErr w:type="spellStart"/>
      <w:r w:rsidR="00C20156">
        <w:t>Fintonic</w:t>
      </w:r>
      <w:proofErr w:type="spellEnd"/>
      <w:r w:rsidR="00C20156">
        <w:t xml:space="preserve"> </w:t>
      </w:r>
      <w:r w:rsidR="00C20156">
        <w:fldChar w:fldCharType="begin"/>
      </w:r>
      <w:r w:rsidR="00C20156">
        <w:instrText xml:space="preserve"> ADDIN ZOTERO_ITEM CSL_CITATION {"citationID":"Hvx2UhVK","properties":{"formattedCitation":"[8]","plainCitation":"[8]","noteIndex":0},"citationItems":[{"id":16,"uris":["http://zotero.org/users/13686359/items/XNZWQXLG"],"itemData":{"id":16,"type":"webpage","abstract":"Con la plataforma de Fintonic puedes controlar tus gastos y mejorar tu ahorro. </w:instrText>
      </w:r>
      <w:r w:rsidR="00C20156">
        <w:rPr>
          <w:rFonts w:ascii="Segoe UI Emoji" w:hAnsi="Segoe UI Emoji" w:cs="Segoe UI Emoji"/>
        </w:rPr>
        <w:instrText>✅</w:instrText>
      </w:r>
      <w:r w:rsidR="00C20156">
        <w:instrText xml:space="preserve"> Te lo contamos todo sobre su seguridad, caracter</w:instrText>
      </w:r>
      <w:r w:rsidR="00C20156">
        <w:rPr>
          <w:rFonts w:ascii="Calibri" w:hAnsi="Calibri" w:cs="Calibri"/>
        </w:rPr>
        <w:instrText>í</w:instrText>
      </w:r>
      <w:r w:rsidR="00C20156">
        <w:instrText>sticas y c</w:instrText>
      </w:r>
      <w:r w:rsidR="00C20156">
        <w:rPr>
          <w:rFonts w:ascii="Calibri" w:hAnsi="Calibri" w:cs="Calibri"/>
        </w:rPr>
        <w:instrText>ó</w:instrText>
      </w:r>
      <w:r w:rsidR="00C20156">
        <w:instrText>mo funciona.","container-title":"Roams Finanzas","language":"es","title":"</w:instrText>
      </w:r>
      <w:r w:rsidR="00C20156">
        <w:rPr>
          <w:rFonts w:ascii="Cambria Math" w:hAnsi="Cambria Math" w:cs="Cambria Math"/>
        </w:rPr>
        <w:instrText>▷</w:instrText>
      </w:r>
      <w:r w:rsidR="00C20156">
        <w:instrText xml:space="preserve"> Fintonic | C</w:instrText>
      </w:r>
      <w:r w:rsidR="00C20156">
        <w:rPr>
          <w:rFonts w:ascii="Calibri" w:hAnsi="Calibri" w:cs="Calibri"/>
        </w:rPr>
        <w:instrText>ó</w:instrText>
      </w:r>
      <w:r w:rsidR="00C20156">
        <w:instrText xml:space="preserve">mo funciona y todas sus características","URL":"https://finanzas.roams.es/entidades-financieras/fintonic/","author":[{"family":"Roams","given":""}],"accessed":{"date-parts":[["2024",2,22]]}}}],"schema":"https://github.com/citation-style-language/schema/raw/master/csl-citation.json"} </w:instrText>
      </w:r>
      <w:r w:rsidR="00C20156">
        <w:fldChar w:fldCharType="separate"/>
      </w:r>
      <w:r w:rsidR="00C20156" w:rsidRPr="00C20156">
        <w:rPr>
          <w:rFonts w:ascii="Calibri" w:hAnsi="Calibri" w:cs="Calibri"/>
        </w:rPr>
        <w:t>[8]</w:t>
      </w:r>
      <w:r w:rsidR="00C20156">
        <w:fldChar w:fldCharType="end"/>
      </w:r>
      <w:r w:rsidR="00C20156">
        <w:t xml:space="preserve">; </w:t>
      </w:r>
      <w:r w:rsidR="00677816">
        <w:t>con sus ventajas e inconvenientes, para así tratar de mejorar estas soluciones y tomarlas como referencia.</w:t>
      </w:r>
    </w:p>
    <w:p w14:paraId="4B44794D" w14:textId="2D70D444" w:rsidR="00B4325E" w:rsidRDefault="00B4325E" w:rsidP="00B4325E">
      <w:pPr>
        <w:pStyle w:val="Ttulo3"/>
      </w:pPr>
      <w:bookmarkStart w:id="64" w:name="_Toc164970444"/>
      <w:r>
        <w:t>PT1.2</w:t>
      </w:r>
      <w:r w:rsidR="00FA7DF4">
        <w:t xml:space="preserve"> - </w:t>
      </w:r>
      <w:r>
        <w:t>Definición de los Objetivos</w:t>
      </w:r>
      <w:bookmarkEnd w:id="64"/>
    </w:p>
    <w:p w14:paraId="048F76BD" w14:textId="1FC41A1E" w:rsidR="00FA7DF4" w:rsidRDefault="00FA7DF4" w:rsidP="00FA7DF4">
      <w:r>
        <w:t xml:space="preserve">En este segundo paquete de la primera fase se han definido los </w:t>
      </w:r>
      <w:r w:rsidR="002926F2">
        <w:t>objetivos que se pretenden cumplir con el desarrollo de NextStep; desde el objetivo general del proyecto a los objetivos específicos de cada fase del desarrollo.</w:t>
      </w:r>
    </w:p>
    <w:p w14:paraId="1BD9C995" w14:textId="21F183A5" w:rsidR="00E01888" w:rsidRDefault="002926F2" w:rsidP="00FA7DF4">
      <w:r>
        <w:lastRenderedPageBreak/>
        <w:t xml:space="preserve">También se han </w:t>
      </w:r>
      <w:r w:rsidR="00C55737">
        <w:t>definido los métodos de validación, que asegurarán el cumplimiento de los mismos</w:t>
      </w:r>
      <w:r w:rsidR="001F12CF">
        <w:t xml:space="preserve"> y proporcionarán un seguimiento de los mismos</w:t>
      </w:r>
      <w:r w:rsidR="00C55737">
        <w:t>.</w:t>
      </w:r>
    </w:p>
    <w:p w14:paraId="6609D306" w14:textId="35FDCBBD" w:rsidR="002926F2" w:rsidRPr="00FA7DF4" w:rsidRDefault="00E01888" w:rsidP="00E01888">
      <w:pPr>
        <w:jc w:val="left"/>
      </w:pPr>
      <w:r>
        <w:br w:type="page"/>
      </w:r>
    </w:p>
    <w:p w14:paraId="78F78788" w14:textId="490E914C" w:rsidR="00F30E73" w:rsidRDefault="00F30E73" w:rsidP="00FF0E10">
      <w:pPr>
        <w:pStyle w:val="Ttulo2"/>
        <w:rPr>
          <w:noProof w:val="0"/>
        </w:rPr>
      </w:pPr>
      <w:bookmarkStart w:id="65" w:name="_Toc164970445"/>
      <w:r>
        <w:rPr>
          <w:noProof w:val="0"/>
        </w:rPr>
        <w:lastRenderedPageBreak/>
        <w:t>PT</w:t>
      </w:r>
      <w:r w:rsidR="00F43A9A">
        <w:rPr>
          <w:noProof w:val="0"/>
        </w:rPr>
        <w:t>2</w:t>
      </w:r>
      <w:r w:rsidR="001360E7">
        <w:rPr>
          <w:noProof w:val="0"/>
        </w:rPr>
        <w:t xml:space="preserve"> – </w:t>
      </w:r>
      <w:r w:rsidR="00AD04A1">
        <w:rPr>
          <w:noProof w:val="0"/>
        </w:rPr>
        <w:t>Identificación de requisitos del sistema</w:t>
      </w:r>
      <w:bookmarkEnd w:id="65"/>
    </w:p>
    <w:p w14:paraId="784C6D75" w14:textId="257AB1CA" w:rsidR="00184AC3" w:rsidRDefault="00184AC3" w:rsidP="00184AC3">
      <w:r>
        <w:t xml:space="preserve">En este paquete de trabajo se </w:t>
      </w:r>
      <w:r w:rsidR="004C3F88">
        <w:t>documentan</w:t>
      </w:r>
      <w:r>
        <w:t xml:space="preserve"> los requisitos funcionales y no funcionales </w:t>
      </w:r>
      <w:r w:rsidR="004C3F88">
        <w:t xml:space="preserve">definidos </w:t>
      </w:r>
      <w:r w:rsidR="00AB237B">
        <w:t>para</w:t>
      </w:r>
      <w:r>
        <w:t xml:space="preserve"> NextStep, </w:t>
      </w:r>
      <w:r w:rsidR="00E03261">
        <w:t>que definen el comportamiento, el aspecto</w:t>
      </w:r>
      <w:r w:rsidR="006E1E8C">
        <w:t>, las características</w:t>
      </w:r>
      <w:r w:rsidR="00E03261">
        <w:t xml:space="preserve"> y </w:t>
      </w:r>
      <w:r w:rsidR="00AB237B">
        <w:t>las funcionalidades que aportará</w:t>
      </w:r>
      <w:r w:rsidR="006E1E8C">
        <w:t xml:space="preserve"> esta aplicación a los usuarios finales</w:t>
      </w:r>
      <w:r w:rsidR="00AB237B">
        <w:t>.</w:t>
      </w:r>
    </w:p>
    <w:p w14:paraId="243D941C" w14:textId="43ABA261" w:rsidR="001E1C68" w:rsidRPr="00184AC3" w:rsidRDefault="001E1C68" w:rsidP="00184AC3">
      <w:r w:rsidRPr="001E1C68">
        <w:t>Los requisitos del sistema guiarán todas las fases posteriores del proyecto, desde el diseño hasta la implementación y las pruebas</w:t>
      </w:r>
      <w:r w:rsidR="001C4CC3">
        <w:t>, y serán viables y coherentes con las tecnologías utilizadas para el desarrollo del proyecto.</w:t>
      </w:r>
    </w:p>
    <w:p w14:paraId="705B05F4" w14:textId="77777777" w:rsidR="0000664C" w:rsidRDefault="0000664C" w:rsidP="00AD2BDC">
      <w:pPr>
        <w:pStyle w:val="Ttulo3"/>
      </w:pPr>
      <w:bookmarkStart w:id="66" w:name="_Toc164970446"/>
      <w:r>
        <w:t>Requisitos No funcionales</w:t>
      </w:r>
      <w:bookmarkEnd w:id="66"/>
    </w:p>
    <w:p w14:paraId="6F005EEB" w14:textId="77777777" w:rsidR="0000664C" w:rsidRPr="00AA61F1" w:rsidRDefault="0000664C" w:rsidP="0000664C">
      <w:pPr>
        <w:pStyle w:val="Ttulo4"/>
        <w:rPr>
          <w:u w:val="single"/>
        </w:rPr>
      </w:pPr>
      <w:r w:rsidRPr="00AA61F1">
        <w:rPr>
          <w:u w:val="single"/>
        </w:rPr>
        <w:t>RNF – Accesibilidad y Usabilidad</w:t>
      </w:r>
    </w:p>
    <w:p w14:paraId="7C46522E" w14:textId="77777777" w:rsidR="0000664C" w:rsidRDefault="0000664C" w:rsidP="0000664C">
      <w:pPr>
        <w:pStyle w:val="Prrafodelista"/>
        <w:numPr>
          <w:ilvl w:val="0"/>
          <w:numId w:val="34"/>
        </w:numPr>
      </w:pPr>
      <w:r>
        <w:t>La aplicación deberá estar basada en una arquitectura web.</w:t>
      </w:r>
    </w:p>
    <w:p w14:paraId="30CBB5CF" w14:textId="77777777" w:rsidR="0000664C" w:rsidRDefault="0000664C" w:rsidP="0000664C">
      <w:pPr>
        <w:pStyle w:val="Prrafodelista"/>
        <w:numPr>
          <w:ilvl w:val="0"/>
          <w:numId w:val="34"/>
        </w:numPr>
      </w:pPr>
      <w:r>
        <w:t>La aplicación deberá ser accesible desde las últimas versiones de los navegadores más populares, como Google Chrome V-</w:t>
      </w:r>
      <w:r w:rsidRPr="00AC7B42">
        <w:t>123.0.6312.</w:t>
      </w:r>
      <w:r>
        <w:t>xx, Mozilla Firefox V-</w:t>
      </w:r>
      <w:r w:rsidRPr="00CC5C43">
        <w:t>124.0.xx</w:t>
      </w:r>
      <w:r>
        <w:t xml:space="preserve"> o Microsoft Edge V-</w:t>
      </w:r>
      <w:r w:rsidRPr="006E3A3F">
        <w:t>123.0.2420</w:t>
      </w:r>
      <w:r>
        <w:t>.xx.</w:t>
      </w:r>
    </w:p>
    <w:p w14:paraId="120A8CDC" w14:textId="77777777" w:rsidR="0000664C" w:rsidRDefault="0000664C" w:rsidP="0000664C">
      <w:pPr>
        <w:pStyle w:val="Prrafodelista"/>
        <w:numPr>
          <w:ilvl w:val="0"/>
          <w:numId w:val="34"/>
        </w:numPr>
      </w:pPr>
      <w:r>
        <w:t>Las interfaces de la aplicación deberán ser intuitivas y fáciles de usar, incluso para usuarios sin conocimientos financieros o tecnológicos.</w:t>
      </w:r>
    </w:p>
    <w:p w14:paraId="39CA926A" w14:textId="77777777" w:rsidR="0000664C" w:rsidRPr="00AA61F1" w:rsidRDefault="0000664C" w:rsidP="0000664C">
      <w:pPr>
        <w:pStyle w:val="Ttulo4"/>
        <w:rPr>
          <w:u w:val="single"/>
        </w:rPr>
      </w:pPr>
      <w:r w:rsidRPr="00AA61F1">
        <w:rPr>
          <w:u w:val="single"/>
        </w:rPr>
        <w:t xml:space="preserve">RNF – </w:t>
      </w:r>
      <w:r>
        <w:rPr>
          <w:u w:val="single"/>
        </w:rPr>
        <w:t>Rendimiento</w:t>
      </w:r>
    </w:p>
    <w:p w14:paraId="2B5FB2B8" w14:textId="77777777" w:rsidR="0000664C" w:rsidRDefault="0000664C" w:rsidP="0000664C">
      <w:pPr>
        <w:pStyle w:val="Prrafodelista"/>
        <w:numPr>
          <w:ilvl w:val="0"/>
          <w:numId w:val="34"/>
        </w:numPr>
      </w:pPr>
      <w:r>
        <w:t>La aplicación deberá proporcionar tiempos de respuesta inferiores a los 5 segundos en todas sus opciones.</w:t>
      </w:r>
    </w:p>
    <w:p w14:paraId="1157F7E4" w14:textId="77777777" w:rsidR="0000664C" w:rsidRDefault="0000664C" w:rsidP="0000664C">
      <w:pPr>
        <w:pStyle w:val="Prrafodelista"/>
        <w:numPr>
          <w:ilvl w:val="0"/>
          <w:numId w:val="34"/>
        </w:numPr>
      </w:pPr>
      <w:r w:rsidRPr="00DA5A50">
        <w:t>El sistema deberá ser capaz de manejar hasta 500 usuarios simultáneos sin degradar el rendimiento.</w:t>
      </w:r>
    </w:p>
    <w:p w14:paraId="76CD9E65" w14:textId="77777777" w:rsidR="0000664C" w:rsidRDefault="0000664C" w:rsidP="0000664C">
      <w:pPr>
        <w:pStyle w:val="Prrafodelista"/>
        <w:numPr>
          <w:ilvl w:val="0"/>
          <w:numId w:val="34"/>
        </w:numPr>
      </w:pPr>
      <w:r w:rsidRPr="002953C3">
        <w:t>El sistema deberá ser capaz de escalar para acomodar un aumento en el número de usuarios hasta un 200% sin requerir cambios significativos en la arquitectura del sistema.</w:t>
      </w:r>
    </w:p>
    <w:p w14:paraId="49428E37" w14:textId="77777777" w:rsidR="0000664C" w:rsidRPr="00AA61F1" w:rsidRDefault="0000664C" w:rsidP="0000664C">
      <w:pPr>
        <w:pStyle w:val="Ttulo4"/>
        <w:rPr>
          <w:u w:val="single"/>
        </w:rPr>
      </w:pPr>
      <w:r w:rsidRPr="00AA61F1">
        <w:rPr>
          <w:u w:val="single"/>
        </w:rPr>
        <w:t xml:space="preserve">RNF – </w:t>
      </w:r>
      <w:r>
        <w:rPr>
          <w:u w:val="single"/>
        </w:rPr>
        <w:t>Seguridad</w:t>
      </w:r>
    </w:p>
    <w:p w14:paraId="1956A1D5" w14:textId="77777777" w:rsidR="0000664C" w:rsidRDefault="0000664C" w:rsidP="0000664C">
      <w:pPr>
        <w:pStyle w:val="Prrafodelista"/>
        <w:numPr>
          <w:ilvl w:val="0"/>
          <w:numId w:val="34"/>
        </w:numPr>
      </w:pPr>
      <w:r>
        <w:t>El sistema debe garantizar la seguridad de los datos de los usuarios, como credenciales de inicio de sesión e información financiera; tanto en tránsito, como en reposo.</w:t>
      </w:r>
    </w:p>
    <w:p w14:paraId="2B8B37A8" w14:textId="77777777" w:rsidR="0000664C" w:rsidRDefault="0000664C" w:rsidP="0000664C">
      <w:pPr>
        <w:pStyle w:val="Ttulo4"/>
        <w:rPr>
          <w:u w:val="single"/>
        </w:rPr>
      </w:pPr>
      <w:r w:rsidRPr="00AA61F1">
        <w:rPr>
          <w:u w:val="single"/>
        </w:rPr>
        <w:t xml:space="preserve">RNF – </w:t>
      </w:r>
      <w:r>
        <w:rPr>
          <w:u w:val="single"/>
        </w:rPr>
        <w:t>Tecnología</w:t>
      </w:r>
    </w:p>
    <w:p w14:paraId="16E2E241" w14:textId="77777777" w:rsidR="0000664C" w:rsidRDefault="0000664C" w:rsidP="0000664C">
      <w:pPr>
        <w:pStyle w:val="Prrafodelista"/>
        <w:numPr>
          <w:ilvl w:val="0"/>
          <w:numId w:val="34"/>
        </w:numPr>
      </w:pPr>
      <w:r>
        <w:t>El sistema usará las siguientes tecnologías:</w:t>
      </w:r>
    </w:p>
    <w:p w14:paraId="190E9043" w14:textId="77777777" w:rsidR="0000664C" w:rsidRDefault="0000664C" w:rsidP="0000664C">
      <w:pPr>
        <w:pStyle w:val="Prrafodelista"/>
        <w:numPr>
          <w:ilvl w:val="0"/>
          <w:numId w:val="37"/>
        </w:numPr>
      </w:pPr>
      <w:proofErr w:type="spellStart"/>
      <w:r>
        <w:t>Backend</w:t>
      </w:r>
      <w:proofErr w:type="spellEnd"/>
      <w:r>
        <w:t xml:space="preserve">: Spring </w:t>
      </w:r>
      <w:proofErr w:type="spellStart"/>
      <w:r>
        <w:t>Boot</w:t>
      </w:r>
      <w:proofErr w:type="spellEnd"/>
      <w:r>
        <w:t xml:space="preserve"> 3.2.4</w:t>
      </w:r>
    </w:p>
    <w:p w14:paraId="5EC11A1A" w14:textId="77777777" w:rsidR="0000664C" w:rsidRDefault="0000664C" w:rsidP="0000664C">
      <w:pPr>
        <w:pStyle w:val="Prrafodelista"/>
        <w:numPr>
          <w:ilvl w:val="0"/>
          <w:numId w:val="37"/>
        </w:numPr>
      </w:pPr>
      <w:proofErr w:type="spellStart"/>
      <w:r>
        <w:t>Frontend</w:t>
      </w:r>
      <w:proofErr w:type="spellEnd"/>
      <w:r>
        <w:t xml:space="preserve">: </w:t>
      </w:r>
      <w:proofErr w:type="spellStart"/>
      <w:r>
        <w:t>Vaadin</w:t>
      </w:r>
      <w:proofErr w:type="spellEnd"/>
      <w:r>
        <w:t xml:space="preserve"> 24</w:t>
      </w:r>
    </w:p>
    <w:p w14:paraId="31134764" w14:textId="77777777" w:rsidR="0000664C" w:rsidRDefault="0000664C" w:rsidP="0000664C">
      <w:pPr>
        <w:pStyle w:val="Prrafodelista"/>
        <w:numPr>
          <w:ilvl w:val="0"/>
          <w:numId w:val="37"/>
        </w:numPr>
      </w:pPr>
      <w:r>
        <w:t>Base de datos: MySQL 8.0.36</w:t>
      </w:r>
    </w:p>
    <w:p w14:paraId="4EE429EF" w14:textId="20D4E5D0" w:rsidR="0000664C" w:rsidRDefault="0000664C" w:rsidP="0000664C">
      <w:pPr>
        <w:pStyle w:val="Prrafodelista"/>
        <w:numPr>
          <w:ilvl w:val="0"/>
          <w:numId w:val="37"/>
        </w:numPr>
      </w:pPr>
      <w:r>
        <w:t>Seguridad: Spring Security (versión a especificar)</w:t>
      </w:r>
      <w:r w:rsidR="00E624DD">
        <w:t>.</w:t>
      </w:r>
    </w:p>
    <w:p w14:paraId="2229A5D8" w14:textId="77777777" w:rsidR="0000664C" w:rsidRDefault="0000664C" w:rsidP="00AD2BDC">
      <w:pPr>
        <w:pStyle w:val="Ttulo3"/>
      </w:pPr>
      <w:bookmarkStart w:id="67" w:name="_Toc164970447"/>
      <w:r>
        <w:lastRenderedPageBreak/>
        <w:t>Requisitos funcionales</w:t>
      </w:r>
      <w:bookmarkEnd w:id="67"/>
    </w:p>
    <w:p w14:paraId="32CC1826" w14:textId="77777777" w:rsidR="0000664C" w:rsidRPr="009C5976" w:rsidRDefault="0000664C" w:rsidP="0000664C">
      <w:pPr>
        <w:pStyle w:val="Ttulo4"/>
        <w:rPr>
          <w:u w:val="single"/>
        </w:rPr>
      </w:pPr>
      <w:r w:rsidRPr="00AA61F1">
        <w:rPr>
          <w:u w:val="single"/>
        </w:rPr>
        <w:t>R</w:t>
      </w:r>
      <w:r>
        <w:rPr>
          <w:u w:val="single"/>
        </w:rPr>
        <w:t>F - Acceso</w:t>
      </w:r>
    </w:p>
    <w:p w14:paraId="5AC74AFC" w14:textId="77777777" w:rsidR="0000664C" w:rsidRDefault="0000664C" w:rsidP="0000664C">
      <w:pPr>
        <w:pStyle w:val="Prrafodelista"/>
        <w:numPr>
          <w:ilvl w:val="0"/>
          <w:numId w:val="38"/>
        </w:numPr>
      </w:pPr>
      <w:r>
        <w:t>El sistema deberá permitir a los usuarios registrarse mediante correo electrónico y contraseña.</w:t>
      </w:r>
    </w:p>
    <w:p w14:paraId="2A9495F1" w14:textId="77777777" w:rsidR="0000664C" w:rsidRDefault="0000664C" w:rsidP="0000664C">
      <w:pPr>
        <w:pStyle w:val="Prrafodelista"/>
        <w:numPr>
          <w:ilvl w:val="0"/>
          <w:numId w:val="38"/>
        </w:numPr>
      </w:pPr>
      <w:r>
        <w:t>El sistema deberá permitir el acceso mediante un inicio de sesión con correo electrónico y contraseña.</w:t>
      </w:r>
    </w:p>
    <w:p w14:paraId="214903B6" w14:textId="77777777" w:rsidR="0000664C" w:rsidRDefault="0000664C" w:rsidP="0000664C">
      <w:pPr>
        <w:pStyle w:val="Prrafodelista"/>
        <w:numPr>
          <w:ilvl w:val="0"/>
          <w:numId w:val="38"/>
        </w:numPr>
      </w:pPr>
      <w:r>
        <w:t xml:space="preserve">El sistema deberá contar con una función de </w:t>
      </w:r>
      <w:r>
        <w:rPr>
          <w:i/>
          <w:iCs/>
        </w:rPr>
        <w:t>Olvidé mi contraseña</w:t>
      </w:r>
      <w:r>
        <w:t>, en caso de que el usuario no recuerde sus credenciales de acceso.</w:t>
      </w:r>
    </w:p>
    <w:p w14:paraId="092029B3" w14:textId="77777777" w:rsidR="0000664C" w:rsidRDefault="0000664C" w:rsidP="0000664C">
      <w:pPr>
        <w:pStyle w:val="Prrafodelista"/>
        <w:numPr>
          <w:ilvl w:val="0"/>
          <w:numId w:val="38"/>
        </w:numPr>
      </w:pPr>
      <w:r>
        <w:t>El sistema deberá permitir al usuario eliminar su cuenta.</w:t>
      </w:r>
    </w:p>
    <w:p w14:paraId="31EC5D91" w14:textId="77777777" w:rsidR="0000664C" w:rsidRPr="002F4341" w:rsidRDefault="0000664C" w:rsidP="0000664C">
      <w:pPr>
        <w:pStyle w:val="Ttulo4"/>
        <w:rPr>
          <w:u w:val="single"/>
        </w:rPr>
      </w:pPr>
      <w:r w:rsidRPr="00AA61F1">
        <w:rPr>
          <w:u w:val="single"/>
        </w:rPr>
        <w:t>R</w:t>
      </w:r>
      <w:r>
        <w:rPr>
          <w:u w:val="single"/>
        </w:rPr>
        <w:t>F - Roles</w:t>
      </w:r>
    </w:p>
    <w:p w14:paraId="53CE5D97" w14:textId="77777777" w:rsidR="0000664C" w:rsidRDefault="0000664C" w:rsidP="0000664C">
      <w:pPr>
        <w:pStyle w:val="Prrafodelista"/>
        <w:numPr>
          <w:ilvl w:val="0"/>
          <w:numId w:val="38"/>
        </w:numPr>
      </w:pPr>
      <w:r>
        <w:t>El sistema deberá contar con un rol de Administrador.</w:t>
      </w:r>
    </w:p>
    <w:p w14:paraId="2EE9427F" w14:textId="77777777" w:rsidR="0000664C" w:rsidRDefault="0000664C" w:rsidP="0000664C">
      <w:pPr>
        <w:pStyle w:val="Prrafodelista"/>
        <w:numPr>
          <w:ilvl w:val="0"/>
          <w:numId w:val="38"/>
        </w:numPr>
      </w:pPr>
      <w:r>
        <w:t>El sistema deberá contar con un rol de Usuario.</w:t>
      </w:r>
    </w:p>
    <w:p w14:paraId="45A8D768" w14:textId="77777777" w:rsidR="0000664C" w:rsidRDefault="0000664C" w:rsidP="0000664C">
      <w:pPr>
        <w:pStyle w:val="Ttulo4"/>
        <w:rPr>
          <w:u w:val="single"/>
        </w:rPr>
      </w:pPr>
      <w:r w:rsidRPr="00AA61F1">
        <w:rPr>
          <w:u w:val="single"/>
        </w:rPr>
        <w:t>R</w:t>
      </w:r>
      <w:r>
        <w:rPr>
          <w:u w:val="single"/>
        </w:rPr>
        <w:t>F – Control de pagos</w:t>
      </w:r>
    </w:p>
    <w:p w14:paraId="795C7F61" w14:textId="77777777" w:rsidR="0000664C" w:rsidRDefault="0000664C" w:rsidP="0000664C">
      <w:pPr>
        <w:pStyle w:val="Prrafodelista"/>
        <w:numPr>
          <w:ilvl w:val="0"/>
          <w:numId w:val="38"/>
        </w:numPr>
      </w:pPr>
      <w:r>
        <w:t>El sistema deberá permitir al usuario introducir sus pagos recurrentes.</w:t>
      </w:r>
    </w:p>
    <w:p w14:paraId="6C8F9AD4" w14:textId="77777777" w:rsidR="0000664C" w:rsidRDefault="0000664C" w:rsidP="0000664C">
      <w:pPr>
        <w:pStyle w:val="Prrafodelista"/>
        <w:numPr>
          <w:ilvl w:val="0"/>
          <w:numId w:val="38"/>
        </w:numPr>
      </w:pPr>
      <w:r>
        <w:t>El sistema deberá permitir al usuario editar sus pagos recurrentes.</w:t>
      </w:r>
    </w:p>
    <w:p w14:paraId="5C33BB1D" w14:textId="77777777" w:rsidR="0000664C" w:rsidRDefault="0000664C" w:rsidP="0000664C">
      <w:pPr>
        <w:pStyle w:val="Prrafodelista"/>
        <w:numPr>
          <w:ilvl w:val="0"/>
          <w:numId w:val="38"/>
        </w:numPr>
      </w:pPr>
      <w:r>
        <w:t>El sistema deberá permitir al usuario eliminar sus pagos recurrentes.</w:t>
      </w:r>
    </w:p>
    <w:p w14:paraId="479E2A5E" w14:textId="77777777" w:rsidR="0000664C" w:rsidRDefault="0000664C" w:rsidP="0000664C">
      <w:pPr>
        <w:pStyle w:val="Ttulo4"/>
        <w:rPr>
          <w:u w:val="single"/>
        </w:rPr>
      </w:pPr>
      <w:r w:rsidRPr="00AA61F1">
        <w:rPr>
          <w:u w:val="single"/>
        </w:rPr>
        <w:t>R</w:t>
      </w:r>
      <w:r>
        <w:rPr>
          <w:u w:val="single"/>
        </w:rPr>
        <w:t>F – Gestión de gastos</w:t>
      </w:r>
    </w:p>
    <w:p w14:paraId="19CC2208" w14:textId="77777777" w:rsidR="0000664C" w:rsidRDefault="0000664C" w:rsidP="0000664C">
      <w:pPr>
        <w:pStyle w:val="Prrafodelista"/>
        <w:numPr>
          <w:ilvl w:val="0"/>
          <w:numId w:val="38"/>
        </w:numPr>
      </w:pPr>
      <w:r>
        <w:t>El sistema deberá permitir al usuario introducir sus gastos en las diferentes categorías existentes.</w:t>
      </w:r>
    </w:p>
    <w:p w14:paraId="47424421" w14:textId="77777777" w:rsidR="0000664C" w:rsidRDefault="0000664C" w:rsidP="0000664C">
      <w:pPr>
        <w:pStyle w:val="Prrafodelista"/>
        <w:numPr>
          <w:ilvl w:val="0"/>
          <w:numId w:val="38"/>
        </w:numPr>
      </w:pPr>
      <w:r>
        <w:t>El sistema deberá permitir a los usuarios crear categorías.</w:t>
      </w:r>
    </w:p>
    <w:p w14:paraId="543C7ACE" w14:textId="77777777" w:rsidR="0000664C" w:rsidRPr="00972F4C" w:rsidRDefault="0000664C" w:rsidP="0000664C">
      <w:pPr>
        <w:pStyle w:val="Prrafodelista"/>
        <w:numPr>
          <w:ilvl w:val="0"/>
          <w:numId w:val="41"/>
        </w:numPr>
        <w:rPr>
          <w:i/>
          <w:iCs/>
        </w:rPr>
      </w:pPr>
      <w:r w:rsidRPr="00972F4C">
        <w:rPr>
          <w:i/>
          <w:iCs/>
        </w:rPr>
        <w:t>Nota: Hasta un máximo de 15.</w:t>
      </w:r>
    </w:p>
    <w:p w14:paraId="2F40225B" w14:textId="77777777" w:rsidR="0000664C" w:rsidRDefault="0000664C" w:rsidP="0000664C">
      <w:pPr>
        <w:pStyle w:val="Prrafodelista"/>
        <w:numPr>
          <w:ilvl w:val="0"/>
          <w:numId w:val="38"/>
        </w:numPr>
      </w:pPr>
      <w:r>
        <w:t>El sistema deberá permitir a los usuarios editar categorías.</w:t>
      </w:r>
    </w:p>
    <w:p w14:paraId="4A72B7A7" w14:textId="77777777" w:rsidR="0000664C" w:rsidRDefault="0000664C" w:rsidP="0000664C">
      <w:pPr>
        <w:pStyle w:val="Prrafodelista"/>
        <w:numPr>
          <w:ilvl w:val="0"/>
          <w:numId w:val="38"/>
        </w:numPr>
      </w:pPr>
      <w:r>
        <w:t>El sistema deberá permitir a los usuarios eliminar categorías.</w:t>
      </w:r>
    </w:p>
    <w:p w14:paraId="2DFC5D28" w14:textId="77777777" w:rsidR="0000664C" w:rsidRDefault="0000664C" w:rsidP="0000664C">
      <w:pPr>
        <w:pStyle w:val="Prrafodelista"/>
        <w:numPr>
          <w:ilvl w:val="0"/>
          <w:numId w:val="41"/>
        </w:numPr>
        <w:rPr>
          <w:i/>
          <w:iCs/>
        </w:rPr>
      </w:pPr>
      <w:r w:rsidRPr="00972F4C">
        <w:rPr>
          <w:i/>
          <w:iCs/>
        </w:rPr>
        <w:t>Nota: Hasta un mínimo de 1.</w:t>
      </w:r>
    </w:p>
    <w:p w14:paraId="458E990E" w14:textId="77777777" w:rsidR="0000664C" w:rsidRPr="005803FA" w:rsidRDefault="0000664C" w:rsidP="0000664C">
      <w:pPr>
        <w:pStyle w:val="Prrafodelista"/>
        <w:numPr>
          <w:ilvl w:val="0"/>
          <w:numId w:val="38"/>
        </w:numPr>
      </w:pPr>
      <w:r>
        <w:t>El sistema eliminará los gastos almacenados de los usuarios tras la creación del informe.</w:t>
      </w:r>
    </w:p>
    <w:p w14:paraId="0A92798B" w14:textId="77777777" w:rsidR="0000664C" w:rsidRDefault="0000664C" w:rsidP="0000664C">
      <w:pPr>
        <w:pStyle w:val="Ttulo4"/>
        <w:rPr>
          <w:u w:val="single"/>
        </w:rPr>
      </w:pPr>
      <w:bookmarkStart w:id="68" w:name="_RF_–_Generación"/>
      <w:bookmarkEnd w:id="68"/>
      <w:r w:rsidRPr="00AA61F1">
        <w:rPr>
          <w:u w:val="single"/>
        </w:rPr>
        <w:t>R</w:t>
      </w:r>
      <w:r>
        <w:rPr>
          <w:u w:val="single"/>
        </w:rPr>
        <w:t>F – Generación de informes</w:t>
      </w:r>
    </w:p>
    <w:p w14:paraId="304D799A" w14:textId="77777777" w:rsidR="0000664C" w:rsidRDefault="0000664C" w:rsidP="0000664C">
      <w:pPr>
        <w:pStyle w:val="Prrafodelista"/>
        <w:numPr>
          <w:ilvl w:val="0"/>
          <w:numId w:val="38"/>
        </w:numPr>
      </w:pPr>
      <w:r>
        <w:t>El sistema deberá permitir al usuario editar la periodicidad de los informes entre las opciones expuestas a continuación:</w:t>
      </w:r>
    </w:p>
    <w:p w14:paraId="273ED3F3" w14:textId="77777777" w:rsidR="0000664C" w:rsidRDefault="0000664C" w:rsidP="0000664C">
      <w:pPr>
        <w:pStyle w:val="Prrafodelista"/>
        <w:numPr>
          <w:ilvl w:val="0"/>
          <w:numId w:val="41"/>
        </w:numPr>
      </w:pPr>
      <w:r>
        <w:t>Semanales.</w:t>
      </w:r>
    </w:p>
    <w:p w14:paraId="3055E44D" w14:textId="77777777" w:rsidR="0000664C" w:rsidRDefault="0000664C" w:rsidP="0000664C">
      <w:pPr>
        <w:pStyle w:val="Prrafodelista"/>
        <w:numPr>
          <w:ilvl w:val="0"/>
          <w:numId w:val="41"/>
        </w:numPr>
      </w:pPr>
      <w:r>
        <w:t>Mensuales.</w:t>
      </w:r>
    </w:p>
    <w:p w14:paraId="6A241B56" w14:textId="77777777" w:rsidR="0000664C" w:rsidRDefault="0000664C" w:rsidP="0000664C">
      <w:pPr>
        <w:pStyle w:val="Prrafodelista"/>
        <w:numPr>
          <w:ilvl w:val="0"/>
          <w:numId w:val="41"/>
        </w:numPr>
      </w:pPr>
      <w:r>
        <w:t>Trimestrales.</w:t>
      </w:r>
    </w:p>
    <w:p w14:paraId="0639A962" w14:textId="77777777" w:rsidR="0000664C" w:rsidRDefault="0000664C" w:rsidP="0000664C">
      <w:pPr>
        <w:pStyle w:val="Prrafodelista"/>
        <w:numPr>
          <w:ilvl w:val="0"/>
          <w:numId w:val="38"/>
        </w:numPr>
      </w:pPr>
      <w:r>
        <w:t>El sistema deberá generar informes de la situación financiera del usuario en el periodo seleccionado.</w:t>
      </w:r>
    </w:p>
    <w:p w14:paraId="0FD3D6BB" w14:textId="73AC43AC" w:rsidR="00931462" w:rsidRDefault="00931462" w:rsidP="0000664C">
      <w:pPr>
        <w:pStyle w:val="Prrafodelista"/>
        <w:numPr>
          <w:ilvl w:val="0"/>
          <w:numId w:val="38"/>
        </w:numPr>
      </w:pPr>
      <w:r>
        <w:lastRenderedPageBreak/>
        <w:t>El sistema solo mostrará al usuario el último informe generado.</w:t>
      </w:r>
    </w:p>
    <w:p w14:paraId="6D23C0BB" w14:textId="77777777" w:rsidR="0000664C" w:rsidRDefault="0000664C" w:rsidP="0000664C">
      <w:pPr>
        <w:pStyle w:val="Ttulo4"/>
        <w:rPr>
          <w:u w:val="single"/>
        </w:rPr>
      </w:pPr>
      <w:r w:rsidRPr="00AA61F1">
        <w:rPr>
          <w:u w:val="single"/>
        </w:rPr>
        <w:t>R</w:t>
      </w:r>
      <w:r>
        <w:rPr>
          <w:u w:val="single"/>
        </w:rPr>
        <w:t>F – Simulación</w:t>
      </w:r>
    </w:p>
    <w:p w14:paraId="0FA5C59D" w14:textId="77777777" w:rsidR="0000664C" w:rsidRDefault="0000664C" w:rsidP="0000664C">
      <w:pPr>
        <w:pStyle w:val="Prrafodelista"/>
        <w:numPr>
          <w:ilvl w:val="0"/>
          <w:numId w:val="38"/>
        </w:numPr>
      </w:pPr>
      <w:r>
        <w:t>El sistema deberá permitir al usuario introducir sus datos simulados:</w:t>
      </w:r>
    </w:p>
    <w:p w14:paraId="659ADF4A" w14:textId="77777777" w:rsidR="0000664C" w:rsidRDefault="0000664C" w:rsidP="0000664C">
      <w:pPr>
        <w:pStyle w:val="Prrafodelista"/>
        <w:numPr>
          <w:ilvl w:val="0"/>
          <w:numId w:val="45"/>
        </w:numPr>
      </w:pPr>
      <w:r>
        <w:t>Ingresos.</w:t>
      </w:r>
    </w:p>
    <w:p w14:paraId="01751020" w14:textId="77777777" w:rsidR="0000664C" w:rsidRDefault="0000664C" w:rsidP="0000664C">
      <w:pPr>
        <w:pStyle w:val="Prrafodelista"/>
        <w:numPr>
          <w:ilvl w:val="0"/>
          <w:numId w:val="45"/>
        </w:numPr>
      </w:pPr>
      <w:r>
        <w:t>Gastos.</w:t>
      </w:r>
    </w:p>
    <w:p w14:paraId="02F840DE" w14:textId="77777777" w:rsidR="0000664C" w:rsidRDefault="0000664C" w:rsidP="0000664C">
      <w:pPr>
        <w:pStyle w:val="Ttulo4"/>
        <w:rPr>
          <w:u w:val="single"/>
        </w:rPr>
      </w:pPr>
      <w:r>
        <w:rPr>
          <w:u w:val="single"/>
        </w:rPr>
        <w:t>RF – Panel principal</w:t>
      </w:r>
    </w:p>
    <w:p w14:paraId="08DD42B2" w14:textId="77777777" w:rsidR="0000664C" w:rsidRDefault="0000664C" w:rsidP="0000664C">
      <w:pPr>
        <w:pStyle w:val="Prrafodelista"/>
        <w:numPr>
          <w:ilvl w:val="0"/>
          <w:numId w:val="38"/>
        </w:numPr>
      </w:pPr>
      <w:r>
        <w:t>El panel principal deberá mostrar los siguientes datos:</w:t>
      </w:r>
    </w:p>
    <w:p w14:paraId="2B544E90" w14:textId="77777777" w:rsidR="0000664C" w:rsidRDefault="0000664C" w:rsidP="0000664C">
      <w:pPr>
        <w:pStyle w:val="Prrafodelista"/>
        <w:numPr>
          <w:ilvl w:val="0"/>
          <w:numId w:val="47"/>
        </w:numPr>
      </w:pPr>
      <w:r>
        <w:t>Gastos por categoría desde el último informe.</w:t>
      </w:r>
    </w:p>
    <w:p w14:paraId="5C56B5BC" w14:textId="77777777" w:rsidR="0000664C" w:rsidRDefault="0000664C" w:rsidP="0000664C">
      <w:pPr>
        <w:pStyle w:val="Prrafodelista"/>
        <w:numPr>
          <w:ilvl w:val="0"/>
          <w:numId w:val="47"/>
        </w:numPr>
      </w:pPr>
      <w:r>
        <w:t>Pagos más cercanos.</w:t>
      </w:r>
    </w:p>
    <w:p w14:paraId="0586E2B7" w14:textId="77777777" w:rsidR="0000664C" w:rsidRDefault="0000664C" w:rsidP="0000664C">
      <w:pPr>
        <w:pStyle w:val="Prrafodelista"/>
        <w:numPr>
          <w:ilvl w:val="0"/>
          <w:numId w:val="47"/>
        </w:numPr>
      </w:pPr>
      <w:r>
        <w:t>Resumen del último informe.</w:t>
      </w:r>
    </w:p>
    <w:p w14:paraId="22B42BCC" w14:textId="77777777" w:rsidR="0000664C" w:rsidRPr="004F3C1B" w:rsidRDefault="0000664C" w:rsidP="0000664C">
      <w:pPr>
        <w:pStyle w:val="Prrafodelista"/>
        <w:numPr>
          <w:ilvl w:val="1"/>
          <w:numId w:val="47"/>
        </w:numPr>
      </w:pPr>
      <w:r>
        <w:rPr>
          <w:i/>
          <w:iCs/>
        </w:rPr>
        <w:t>Nota: En caso de no existir un último informe este apartado aparecería vacía.</w:t>
      </w:r>
    </w:p>
    <w:p w14:paraId="0A3A82DE" w14:textId="77777777" w:rsidR="00F230C3" w:rsidRDefault="00F230C3" w:rsidP="00E01888">
      <w:pPr>
        <w:jc w:val="left"/>
      </w:pPr>
    </w:p>
    <w:p w14:paraId="4AA9E2BC" w14:textId="01BB3D38" w:rsidR="00E01888" w:rsidRDefault="00E01888">
      <w:pPr>
        <w:jc w:val="left"/>
      </w:pPr>
      <w:r>
        <w:br w:type="page"/>
      </w:r>
    </w:p>
    <w:p w14:paraId="3E9F1984" w14:textId="2C2529EC" w:rsidR="00324384" w:rsidRDefault="006F06BB" w:rsidP="00324384">
      <w:pPr>
        <w:pStyle w:val="Ttulo2"/>
      </w:pPr>
      <w:bookmarkStart w:id="69" w:name="_Toc164970448"/>
      <w:r>
        <w:lastRenderedPageBreak/>
        <w:t>PT3  - Diseño</w:t>
      </w:r>
      <w:bookmarkEnd w:id="69"/>
    </w:p>
    <w:p w14:paraId="5DC4075D" w14:textId="77777777" w:rsidR="00376791" w:rsidRDefault="00376791" w:rsidP="00324384">
      <w:r>
        <w:t>En este paquete de trabajo se</w:t>
      </w:r>
      <w:r w:rsidR="0018692B">
        <w:t xml:space="preserve"> diseña la arquitectura de NextStep mediante los correspondientes diagramas </w:t>
      </w:r>
      <w:r w:rsidR="008306F2">
        <w:t xml:space="preserve"> </w:t>
      </w:r>
      <w:r w:rsidR="008306F2">
        <w:fldChar w:fldCharType="begin"/>
      </w:r>
      <w:r w:rsidR="008306F2">
        <w:instrText xml:space="preserve"> ADDIN ZOTERO_ITEM CSL_CITATION {"citationID":"3o3RdLaI","properties":{"formattedCitation":"[24]","plainCitation":"[24]","noteIndex":0},"citationItems":[{"id":63,"uris":["http://zotero.org/users/13686359/items/3N4DIN84"],"itemData":{"id":63,"type":"webpage","title":"Lucid para la Educación | Lucidchart","URL":"https://www.lucidchart.com/pages/es/casodeuso/educacion","accessed":{"date-parts":[["2024",4,13]]}}}],"schema":"https://github.com/citation-style-language/schema/raw/master/csl-citation.json"} </w:instrText>
      </w:r>
      <w:r w:rsidR="008306F2">
        <w:fldChar w:fldCharType="separate"/>
      </w:r>
      <w:r w:rsidR="008306F2" w:rsidRPr="008306F2">
        <w:rPr>
          <w:rFonts w:ascii="Calibri" w:hAnsi="Calibri" w:cs="Calibri"/>
        </w:rPr>
        <w:t>[24]</w:t>
      </w:r>
      <w:r w:rsidR="008306F2">
        <w:fldChar w:fldCharType="end"/>
      </w:r>
      <w:r w:rsidR="008306F2">
        <w:t xml:space="preserve">, </w:t>
      </w:r>
      <w:r w:rsidR="00DE627B">
        <w:t xml:space="preserve">se diseña la estructura y se desarrolla la base de datos MySQL </w:t>
      </w:r>
      <w:r w:rsidR="00DE627B">
        <w:fldChar w:fldCharType="begin"/>
      </w:r>
      <w:r w:rsidR="00DE627B">
        <w:instrText xml:space="preserve"> ADDIN ZOTERO_ITEM CSL_CITATION {"citationID":"C2Y1CtGZ","properties":{"formattedCitation":"[20]","plainCitation":"[20]","noteIndex":0},"citationItems":[{"id":39,"uris":["http://zotero.org/users/13686359/items/FCYD69LS"],"itemData":{"id":39,"type":"webpage","abstract":"En este artículo destacamos las principales características de MySQL, su origen, evolución y ventajas, además de un repaso a sus sentencias básicas.","container-title":"OpenWebinars.net","language":"es","title":"Qué es MySQL: Características y ventajas","title-short":"Qué es MySQL","URL":"https://openwebinars.net/blog/que-es-mysql/","author":[{"family":"Robledano","given":"Ángel"}],"accessed":{"date-parts":[["2024",3,19]]},"issued":{"date-parts":[["2019",9,24]]}}}],"schema":"https://github.com/citation-style-language/schema/raw/master/csl-citation.json"} </w:instrText>
      </w:r>
      <w:r w:rsidR="00DE627B">
        <w:fldChar w:fldCharType="separate"/>
      </w:r>
      <w:r w:rsidR="00DE627B" w:rsidRPr="00DE627B">
        <w:rPr>
          <w:rFonts w:ascii="Calibri" w:hAnsi="Calibri" w:cs="Calibri"/>
        </w:rPr>
        <w:t>[20]</w:t>
      </w:r>
      <w:r w:rsidR="00DE627B">
        <w:fldChar w:fldCharType="end"/>
      </w:r>
      <w:r w:rsidR="000F7E72">
        <w:t xml:space="preserve"> y se diseñan las interfaces de usuario.</w:t>
      </w:r>
    </w:p>
    <w:p w14:paraId="715711F3" w14:textId="77777777" w:rsidR="000F7E72" w:rsidRDefault="000F7E72" w:rsidP="00324384">
      <w:r>
        <w:t>Uno de los objetivos de NextStep es que sea una aplicación web sencilla, minimalista y atractiva para las personas jóvenes. Es por esto por lo que esta fase cobra vital importancia.</w:t>
      </w:r>
      <w:r w:rsidR="00050135">
        <w:t xml:space="preserve"> Parte del éxito de la aplicación</w:t>
      </w:r>
      <w:r w:rsidR="0078470C">
        <w:t>,</w:t>
      </w:r>
      <w:r w:rsidR="00050135">
        <w:t xml:space="preserve"> y por lo tanto del alcance del impacto que pueda llegar a tener, depende de lo atractiva que sea</w:t>
      </w:r>
      <w:r w:rsidR="0078470C">
        <w:t xml:space="preserve"> para los jóvenes</w:t>
      </w:r>
      <w:r w:rsidR="00050135">
        <w:t xml:space="preserve"> y la sencillez de uso en el día a día. No se necesitan funciones complejas ni </w:t>
      </w:r>
      <w:r w:rsidR="00902B21">
        <w:t>inteligencia artificial para que una aplicación como NextStep sea útil en su contexto de uso</w:t>
      </w:r>
      <w:r w:rsidR="000B6DF1">
        <w:t>; a veces la sencillez es el atributo más relevante.</w:t>
      </w:r>
    </w:p>
    <w:p w14:paraId="332A7823" w14:textId="77777777" w:rsidR="00215FEC" w:rsidRDefault="002F5E2D" w:rsidP="00215FEC">
      <w:pPr>
        <w:pStyle w:val="Ttulo3"/>
      </w:pPr>
      <w:bookmarkStart w:id="70" w:name="_Toc164970449"/>
      <w:r>
        <w:t>PT3.1 – Diseño de la Arquitectura del Sistema</w:t>
      </w:r>
      <w:bookmarkEnd w:id="70"/>
    </w:p>
    <w:p w14:paraId="686EF979" w14:textId="77777777" w:rsidR="00971C2F" w:rsidRDefault="003A428A" w:rsidP="00971C2F">
      <w:r>
        <w:t xml:space="preserve">Este paquete se basa en definir </w:t>
      </w:r>
      <w:r w:rsidR="00DD28E0">
        <w:t>la estructura general del sistema, identificando sus componentes y como éstos interactúan entre sí</w:t>
      </w:r>
      <w:r w:rsidR="000A2052">
        <w:t xml:space="preserve">.  Proporciona una vista a alto nivel  de la aplicación </w:t>
      </w:r>
      <w:r w:rsidR="00FF5E72">
        <w:t xml:space="preserve">y cómo se organizan las diferentes partes para conseguir </w:t>
      </w:r>
      <w:r w:rsidR="008651A7">
        <w:t>la funcionalidad deseada.</w:t>
      </w:r>
    </w:p>
    <w:p w14:paraId="627068F6" w14:textId="092C10FB" w:rsidR="00DB0464" w:rsidRDefault="003E3CAB" w:rsidP="00971C2F">
      <w:r>
        <w:rPr>
          <w:noProof/>
        </w:rPr>
        <w:drawing>
          <wp:anchor distT="0" distB="0" distL="114300" distR="114300" simplePos="0" relativeHeight="251662336" behindDoc="0" locked="0" layoutInCell="1" allowOverlap="1" wp14:anchorId="166FE9AE" wp14:editId="4FC09D28">
            <wp:simplePos x="0" y="0"/>
            <wp:positionH relativeFrom="margin">
              <wp:posOffset>186055</wp:posOffset>
            </wp:positionH>
            <wp:positionV relativeFrom="paragraph">
              <wp:posOffset>1485900</wp:posOffset>
            </wp:positionV>
            <wp:extent cx="5305425" cy="3458210"/>
            <wp:effectExtent l="0" t="0" r="9525" b="8890"/>
            <wp:wrapTopAndBottom/>
            <wp:docPr id="1685488476"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488476" name="Imagen 1" descr="Imagen que contiene Interfaz de usuario gráfica&#10;&#10;Descripción generada automáticamente"/>
                    <pic:cNvPicPr/>
                  </pic:nvPicPr>
                  <pic:blipFill rotWithShape="1">
                    <a:blip r:embed="rId23" cstate="print">
                      <a:extLst>
                        <a:ext uri="{28A0092B-C50C-407E-A947-70E740481C1C}">
                          <a14:useLocalDpi xmlns:a14="http://schemas.microsoft.com/office/drawing/2010/main" val="0"/>
                        </a:ext>
                      </a:extLst>
                    </a:blip>
                    <a:srcRect l="3516" t="4907" r="3227" b="4877"/>
                    <a:stretch/>
                  </pic:blipFill>
                  <pic:spPr bwMode="auto">
                    <a:xfrm>
                      <a:off x="0" y="0"/>
                      <a:ext cx="5305425" cy="34582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5408" behindDoc="0" locked="0" layoutInCell="1" allowOverlap="1" wp14:anchorId="06201D9A" wp14:editId="0958FDD2">
                <wp:simplePos x="0" y="0"/>
                <wp:positionH relativeFrom="column">
                  <wp:posOffset>186690</wp:posOffset>
                </wp:positionH>
                <wp:positionV relativeFrom="paragraph">
                  <wp:posOffset>5003165</wp:posOffset>
                </wp:positionV>
                <wp:extent cx="5305425" cy="635"/>
                <wp:effectExtent l="0" t="0" r="0" b="0"/>
                <wp:wrapTopAndBottom/>
                <wp:docPr id="1091442133" name="Cuadro de texto 1"/>
                <wp:cNvGraphicFramePr/>
                <a:graphic xmlns:a="http://schemas.openxmlformats.org/drawingml/2006/main">
                  <a:graphicData uri="http://schemas.microsoft.com/office/word/2010/wordprocessingShape">
                    <wps:wsp>
                      <wps:cNvSpPr txBox="1"/>
                      <wps:spPr>
                        <a:xfrm>
                          <a:off x="0" y="0"/>
                          <a:ext cx="5305425" cy="635"/>
                        </a:xfrm>
                        <a:prstGeom prst="rect">
                          <a:avLst/>
                        </a:prstGeom>
                        <a:solidFill>
                          <a:prstClr val="white"/>
                        </a:solidFill>
                        <a:ln>
                          <a:noFill/>
                        </a:ln>
                      </wps:spPr>
                      <wps:txbx>
                        <w:txbxContent>
                          <w:p w14:paraId="318FF964" w14:textId="3FC83F7C" w:rsidR="003E3CAB" w:rsidRPr="00B70ADC" w:rsidRDefault="003E3CAB" w:rsidP="003E3CAB">
                            <w:pPr>
                              <w:pStyle w:val="Descripcin"/>
                              <w:rPr>
                                <w:noProof/>
                                <w:szCs w:val="22"/>
                              </w:rPr>
                            </w:pPr>
                            <w:bookmarkStart w:id="71" w:name="_Toc164970486"/>
                            <w:r>
                              <w:t xml:space="preserve">Ilustración </w:t>
                            </w:r>
                            <w:r>
                              <w:fldChar w:fldCharType="begin"/>
                            </w:r>
                            <w:r>
                              <w:instrText xml:space="preserve"> SEQ Ilustración \* ARABIC </w:instrText>
                            </w:r>
                            <w:r>
                              <w:fldChar w:fldCharType="separate"/>
                            </w:r>
                            <w:r w:rsidR="004C439C">
                              <w:rPr>
                                <w:noProof/>
                              </w:rPr>
                              <w:t>2</w:t>
                            </w:r>
                            <w:r>
                              <w:fldChar w:fldCharType="end"/>
                            </w:r>
                            <w:r>
                              <w:t>: Diagrama de arquitectura del sistema - Elaboración propia</w:t>
                            </w:r>
                            <w:bookmarkEnd w:id="7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201D9A" id="_x0000_s1029" type="#_x0000_t202" style="position:absolute;left:0;text-align:left;margin-left:14.7pt;margin-top:393.95pt;width:417.7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" stroked="f">
                <v:textbox style="mso-fit-shape-to-text:t" inset="0,0,0,0">
                  <w:txbxContent>
                    <w:p w14:paraId="318FF964" w14:textId="3FC83F7C" w:rsidR="003E3CAB" w:rsidRPr="00B70ADC" w:rsidRDefault="003E3CAB" w:rsidP="003E3CAB">
                      <w:pPr>
                        <w:pStyle w:val="Descripcin"/>
                        <w:rPr>
                          <w:noProof/>
                          <w:szCs w:val="22"/>
                        </w:rPr>
                      </w:pPr>
                      <w:bookmarkStart w:id="72" w:name="_Toc164970486"/>
                      <w:r>
                        <w:t xml:space="preserve">Ilustración </w:t>
                      </w:r>
                      <w:r>
                        <w:fldChar w:fldCharType="begin"/>
                      </w:r>
                      <w:r>
                        <w:instrText xml:space="preserve"> SEQ Ilustración \* ARABIC </w:instrText>
                      </w:r>
                      <w:r>
                        <w:fldChar w:fldCharType="separate"/>
                      </w:r>
                      <w:r w:rsidR="004C439C">
                        <w:rPr>
                          <w:noProof/>
                        </w:rPr>
                        <w:t>2</w:t>
                      </w:r>
                      <w:r>
                        <w:fldChar w:fldCharType="end"/>
                      </w:r>
                      <w:r>
                        <w:t>: Diagrama de arquitectura del sistema - Elaboración propia</w:t>
                      </w:r>
                      <w:bookmarkEnd w:id="72"/>
                    </w:p>
                  </w:txbxContent>
                </v:textbox>
                <w10:wrap type="topAndBottom"/>
              </v:shape>
            </w:pict>
          </mc:Fallback>
        </mc:AlternateContent>
      </w:r>
      <w:r w:rsidR="00835842" w:rsidRPr="00835842">
        <w:t>NextStep consta de cuatro módulos principales: el </w:t>
      </w:r>
      <w:proofErr w:type="spellStart"/>
      <w:r w:rsidR="00835842" w:rsidRPr="00835842">
        <w:t>frontend</w:t>
      </w:r>
      <w:proofErr w:type="spellEnd"/>
      <w:r w:rsidR="00835842" w:rsidRPr="00835842">
        <w:t xml:space="preserve"> desarrollado con </w:t>
      </w:r>
      <w:proofErr w:type="spellStart"/>
      <w:r w:rsidR="00835842" w:rsidRPr="00835842">
        <w:t>Vaadin</w:t>
      </w:r>
      <w:proofErr w:type="spellEnd"/>
      <w:r w:rsidR="00835842" w:rsidRPr="00835842">
        <w:t>, que proporciona la interfaz de usuario; el </w:t>
      </w:r>
      <w:proofErr w:type="spellStart"/>
      <w:r w:rsidR="00835842" w:rsidRPr="00835842">
        <w:t>backend</w:t>
      </w:r>
      <w:proofErr w:type="spellEnd"/>
      <w:r w:rsidR="00835842" w:rsidRPr="00835842">
        <w:t xml:space="preserve"> implementado con Spring </w:t>
      </w:r>
      <w:proofErr w:type="spellStart"/>
      <w:r w:rsidR="00835842" w:rsidRPr="00835842">
        <w:t>Boot</w:t>
      </w:r>
      <w:proofErr w:type="spellEnd"/>
      <w:r w:rsidR="00835842" w:rsidRPr="00835842">
        <w:t>, que maneja la lógica de</w:t>
      </w:r>
      <w:r w:rsidR="00835842">
        <w:t xml:space="preserve"> la aplicación </w:t>
      </w:r>
      <w:r w:rsidR="00835842" w:rsidRPr="00835842">
        <w:t xml:space="preserve">y se comunica con el </w:t>
      </w:r>
      <w:proofErr w:type="spellStart"/>
      <w:r w:rsidR="00835842" w:rsidRPr="00835842">
        <w:t>frontend</w:t>
      </w:r>
      <w:proofErr w:type="spellEnd"/>
      <w:r w:rsidR="00835842" w:rsidRPr="00835842">
        <w:t xml:space="preserve">; la base de datos MySQL, que almacena todos los datos de la aplicación y es accesible a través del </w:t>
      </w:r>
      <w:proofErr w:type="spellStart"/>
      <w:r w:rsidR="00835842" w:rsidRPr="00835842">
        <w:t>backend</w:t>
      </w:r>
      <w:proofErr w:type="spellEnd"/>
      <w:r w:rsidR="00835842" w:rsidRPr="00835842">
        <w:t>; y Spring Security, que</w:t>
      </w:r>
      <w:r w:rsidR="00FC58B6">
        <w:t>,</w:t>
      </w:r>
      <w:r w:rsidR="00835842" w:rsidRPr="00835842">
        <w:t xml:space="preserve"> </w:t>
      </w:r>
      <w:r w:rsidR="00835842">
        <w:t>pese a</w:t>
      </w:r>
      <w:r w:rsidR="00835842" w:rsidRPr="00835842">
        <w:t xml:space="preserve"> implementa</w:t>
      </w:r>
      <w:r w:rsidR="00835842">
        <w:t>rse</w:t>
      </w:r>
      <w:r w:rsidR="00835842" w:rsidRPr="00835842">
        <w:t xml:space="preserve"> en el </w:t>
      </w:r>
      <w:proofErr w:type="spellStart"/>
      <w:r w:rsidR="00835842" w:rsidRPr="00835842">
        <w:t>backend</w:t>
      </w:r>
      <w:proofErr w:type="spellEnd"/>
      <w:r w:rsidR="00835842" w:rsidRPr="00835842">
        <w:t xml:space="preserve"> para proporcionar autenticación y control de acceso, </w:t>
      </w:r>
      <w:r w:rsidR="00FC58B6">
        <w:t xml:space="preserve">regula las interfaces disponibles en el </w:t>
      </w:r>
      <w:proofErr w:type="spellStart"/>
      <w:r w:rsidR="00FC58B6">
        <w:t>frontend</w:t>
      </w:r>
      <w:proofErr w:type="spellEnd"/>
      <w:r w:rsidR="00FC58B6">
        <w:t xml:space="preserve"> y protege también la base de datos, por lo que es un módulo general.</w:t>
      </w:r>
    </w:p>
    <w:p w14:paraId="4101945D" w14:textId="77777777" w:rsidR="00FD4F99" w:rsidRDefault="00FD4F99" w:rsidP="00971C2F"/>
    <w:p w14:paraId="6A7A4275" w14:textId="64B940D7" w:rsidR="009C3575" w:rsidRDefault="009C3575" w:rsidP="00971C2F">
      <w:pPr>
        <w:pStyle w:val="Ttulo3"/>
      </w:pPr>
      <w:bookmarkStart w:id="73" w:name="_Toc164970450"/>
      <w:r>
        <w:t>PT3.</w:t>
      </w:r>
      <w:r w:rsidR="00137480">
        <w:t>2</w:t>
      </w:r>
      <w:r>
        <w:t xml:space="preserve"> – Diseño de </w:t>
      </w:r>
      <w:r w:rsidR="00137480">
        <w:t>la Base de Datos</w:t>
      </w:r>
      <w:bookmarkEnd w:id="73"/>
    </w:p>
    <w:p w14:paraId="4A74030E" w14:textId="4071CA61" w:rsidR="00137480" w:rsidRDefault="00FA6943" w:rsidP="00971C2F">
      <w:r>
        <w:t>En este paquete se definirán las diferentes entidades</w:t>
      </w:r>
      <w:r w:rsidR="00B35F69">
        <w:t xml:space="preserve"> que compondrán la base de datos, sus atributos y las relaciones entre entidades</w:t>
      </w:r>
      <w:r w:rsidR="003A5F75">
        <w:t xml:space="preserve"> </w:t>
      </w:r>
      <w:r w:rsidR="003A5F75">
        <w:fldChar w:fldCharType="begin"/>
      </w:r>
      <w:r w:rsidR="003A5F75">
        <w:instrText xml:space="preserve"> ADDIN ZOTERO_ITEM CSL_CITATION {"citationID":"g9MbeI9G","properties":{"formattedCitation":"[32]","plainCitation":"[32]","noteIndex":0},"citationItems":[{"id":83,"uris":["http://zotero.org/users/13686359/items/B9L2HB3I"],"itemData":{"id":83,"type":"webpage","abstract":"Depending on your implementation style, the concepts of entity, attribute, and entity type reflect the technical capabilities of virtual and physical MDM.","language":"es-ES","license":"© Copyright IBM Corporation 2024","title":"IBM Documentation","URL":"https://www.ibm.com/docs/es/imdm/11.6?topic=concepts-key-entity-attribute-entity-type","accessed":{"date-parts":[["2024",4,21]]},"issued":{"date-parts":[["2024",1,18]]}}}],"schema":"https://github.com/citation-style-language/schema/raw/master/csl-citation.json"} </w:instrText>
      </w:r>
      <w:r w:rsidR="003A5F75">
        <w:fldChar w:fldCharType="separate"/>
      </w:r>
      <w:r w:rsidR="003A5F75" w:rsidRPr="003A5F75">
        <w:rPr>
          <w:rFonts w:ascii="Calibri" w:hAnsi="Calibri" w:cs="Calibri"/>
        </w:rPr>
        <w:t>[32]</w:t>
      </w:r>
      <w:r w:rsidR="003A5F75">
        <w:fldChar w:fldCharType="end"/>
      </w:r>
      <w:r w:rsidR="00751CCC">
        <w:t xml:space="preserve"> </w:t>
      </w:r>
      <w:r w:rsidR="00751CCC">
        <w:fldChar w:fldCharType="begin"/>
      </w:r>
      <w:r w:rsidR="00751CCC">
        <w:instrText xml:space="preserve"> ADDIN ZOTERO_ITEM CSL_CITATION {"citationID":"l1SzaC63","properties":{"formattedCitation":"[33]","plainCitation":"[33]","noteIndex":0},"citationItems":[{"id":85,"uris":["http://zotero.org/users/13686359/items/6DDE2ZWZ"],"itemData":{"id":85,"type":"webpage","title":"Gestión de datos","URL":"https://cv.uoc.edu/moduls/XW02_79049_00373/web/main/m2/v3_6.html","accessed":{"date-parts":[["2024",4,21]]}}}],"schema":"https://github.com/citation-style-language/schema/raw/master/csl-citation.json"} </w:instrText>
      </w:r>
      <w:r w:rsidR="00751CCC">
        <w:fldChar w:fldCharType="separate"/>
      </w:r>
      <w:r w:rsidR="00751CCC" w:rsidRPr="00751CCC">
        <w:rPr>
          <w:rFonts w:ascii="Calibri" w:hAnsi="Calibri" w:cs="Calibri"/>
        </w:rPr>
        <w:t>[33]</w:t>
      </w:r>
      <w:r w:rsidR="00751CCC">
        <w:fldChar w:fldCharType="end"/>
      </w:r>
      <w:r w:rsidR="00B35F69">
        <w:t>.</w:t>
      </w:r>
    </w:p>
    <w:p w14:paraId="372DA3C4" w14:textId="77777777" w:rsidR="004B0827" w:rsidRDefault="004B0827" w:rsidP="00971C2F">
      <w:r>
        <w:t>Una vez definidas todas las entidades se diseñará el diagrama entidad relaci</w:t>
      </w:r>
      <w:r w:rsidR="00646D39">
        <w:t xml:space="preserve">ón utilizando </w:t>
      </w:r>
      <w:proofErr w:type="spellStart"/>
      <w:r w:rsidR="00646D39">
        <w:t>Lucidchart</w:t>
      </w:r>
      <w:proofErr w:type="spellEnd"/>
      <w:r w:rsidR="00646D39">
        <w:t xml:space="preserve"> </w:t>
      </w:r>
      <w:r w:rsidR="00646D39">
        <w:fldChar w:fldCharType="begin"/>
      </w:r>
      <w:r w:rsidR="00646D39">
        <w:instrText xml:space="preserve"> ADDIN ZOTERO_ITEM CSL_CITATION {"citationID":"uzrn3TOm","properties":{"formattedCitation":"[24]","plainCitation":"[24]","noteIndex":0},"citationItems":[{"id":63,"uris":["http://zotero.org/users/13686359/items/3N4DIN84"],"itemData":{"id":63,"type":"webpage","title":"Lucid para la Educación | Lucidchart","URL":"https://www.lucidchart.com/pages/es/casodeuso/educacion","accessed":{"date-parts":[["2024",4,13]]}}}],"schema":"https://github.com/citation-style-language/schema/raw/master/csl-citation.json"} </w:instrText>
      </w:r>
      <w:r w:rsidR="00646D39">
        <w:fldChar w:fldCharType="separate"/>
      </w:r>
      <w:r w:rsidR="00646D39" w:rsidRPr="00646D39">
        <w:rPr>
          <w:rFonts w:ascii="Calibri" w:hAnsi="Calibri" w:cs="Calibri"/>
        </w:rPr>
        <w:t>[24]</w:t>
      </w:r>
      <w:r w:rsidR="00646D39">
        <w:fldChar w:fldCharType="end"/>
      </w:r>
      <w:r w:rsidR="00FC4523">
        <w:t xml:space="preserve"> y se convertirán las entidades </w:t>
      </w:r>
      <w:r w:rsidR="00C6517C">
        <w:t xml:space="preserve"> y sus relaciones en tablas de la base de datos.</w:t>
      </w:r>
    </w:p>
    <w:p w14:paraId="7B75D8C4" w14:textId="77777777" w:rsidR="00272DA4" w:rsidRDefault="00272DA4" w:rsidP="00971C2F">
      <w:r>
        <w:t>Por último, se implementará este diseño en  MySQL y se introducirán datos de prueba para comprobar que todo funcione correctamente.</w:t>
      </w:r>
    </w:p>
    <w:p w14:paraId="7309BF33" w14:textId="4DA8D949" w:rsidR="00D13220" w:rsidRDefault="00D13220" w:rsidP="00D13220">
      <w:pPr>
        <w:pStyle w:val="Ttulo3"/>
        <w:numPr>
          <w:ilvl w:val="3"/>
          <w:numId w:val="1"/>
        </w:numPr>
      </w:pPr>
      <w:bookmarkStart w:id="74" w:name="_Toc164970451"/>
      <w:r>
        <w:t>PT3.1.1 – Definición de entidades</w:t>
      </w:r>
      <w:bookmarkEnd w:id="74"/>
    </w:p>
    <w:p w14:paraId="3715AF8A" w14:textId="4734C2FC" w:rsidR="005C4DE5" w:rsidRDefault="005C4DE5" w:rsidP="005C4DE5">
      <w:pPr>
        <w:pStyle w:val="Descripcin"/>
        <w:keepNext/>
      </w:pPr>
    </w:p>
    <w:tbl>
      <w:tblPr>
        <w:tblStyle w:val="Tabladelista3-nfasis1"/>
        <w:tblpPr w:leftFromText="141" w:rightFromText="141" w:vertAnchor="text" w:horzAnchor="margin" w:tblpXSpec="right" w:tblpY="-41"/>
        <w:tblW w:w="39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1994"/>
      </w:tblGrid>
      <w:tr w:rsidR="004D5C93" w14:paraId="7A001AE5" w14:textId="77777777" w:rsidTr="00B14C5F">
        <w:trPr>
          <w:cnfStyle w:val="100000000000" w:firstRow="1" w:lastRow="0" w:firstColumn="0" w:lastColumn="0" w:oddVBand="0" w:evenVBand="0" w:oddHBand="0" w:evenHBand="0" w:firstRowFirstColumn="0" w:firstRowLastColumn="0" w:lastRowFirstColumn="0" w:lastRowLastColumn="0"/>
          <w:trHeight w:val="905"/>
        </w:trPr>
        <w:tc>
          <w:tcPr>
            <w:cnfStyle w:val="001000000100" w:firstRow="0" w:lastRow="0" w:firstColumn="1" w:lastColumn="0" w:oddVBand="0" w:evenVBand="0" w:oddHBand="0" w:evenHBand="0" w:firstRowFirstColumn="1" w:firstRowLastColumn="0" w:lastRowFirstColumn="0" w:lastRowLastColumn="0"/>
            <w:tcW w:w="3987" w:type="dxa"/>
            <w:gridSpan w:val="2"/>
            <w:vAlign w:val="center"/>
          </w:tcPr>
          <w:p w14:paraId="1BC5454B" w14:textId="10DEEE3B" w:rsidR="004D5C93" w:rsidRDefault="004D5C93" w:rsidP="00916440">
            <w:pPr>
              <w:jc w:val="center"/>
            </w:pPr>
            <w:r>
              <w:t>PAGO</w:t>
            </w:r>
          </w:p>
        </w:tc>
      </w:tr>
      <w:tr w:rsidR="004D5C93" w14:paraId="252FD029" w14:textId="77777777" w:rsidTr="00B14C5F">
        <w:trPr>
          <w:cnfStyle w:val="000000100000" w:firstRow="0" w:lastRow="0" w:firstColumn="0" w:lastColumn="0" w:oddVBand="0" w:evenVBand="0" w:oddHBand="1" w:evenHBand="0" w:firstRowFirstColumn="0" w:firstRowLastColumn="0" w:lastRowFirstColumn="0" w:lastRowLastColumn="0"/>
          <w:trHeight w:val="905"/>
        </w:trPr>
        <w:tc>
          <w:tcPr>
            <w:cnfStyle w:val="001000000000" w:firstRow="0" w:lastRow="0" w:firstColumn="1" w:lastColumn="0" w:oddVBand="0" w:evenVBand="0" w:oddHBand="0" w:evenHBand="0" w:firstRowFirstColumn="0" w:firstRowLastColumn="0" w:lastRowFirstColumn="0" w:lastRowLastColumn="0"/>
            <w:tcW w:w="1993" w:type="dxa"/>
            <w:shd w:val="clear" w:color="auto" w:fill="C1E4F5" w:themeFill="accent1" w:themeFillTint="33"/>
            <w:vAlign w:val="center"/>
          </w:tcPr>
          <w:p w14:paraId="7114BC6C" w14:textId="77777777" w:rsidR="004D5C93" w:rsidRPr="00AF0B6D" w:rsidRDefault="004D5C93" w:rsidP="00916440">
            <w:pPr>
              <w:jc w:val="center"/>
            </w:pPr>
            <w:r>
              <w:t>#idPago</w:t>
            </w:r>
          </w:p>
        </w:tc>
        <w:tc>
          <w:tcPr>
            <w:tcW w:w="1994" w:type="dxa"/>
            <w:shd w:val="clear" w:color="auto" w:fill="C1E4F5" w:themeFill="accent1" w:themeFillTint="33"/>
            <w:vAlign w:val="center"/>
          </w:tcPr>
          <w:p w14:paraId="438D778A" w14:textId="77777777" w:rsidR="004D5C93" w:rsidRDefault="004D5C93" w:rsidP="00916440">
            <w:pPr>
              <w:jc w:val="center"/>
              <w:cnfStyle w:val="000000100000" w:firstRow="0" w:lastRow="0" w:firstColumn="0" w:lastColumn="0" w:oddVBand="0" w:evenVBand="0" w:oddHBand="1" w:evenHBand="0" w:firstRowFirstColumn="0" w:firstRowLastColumn="0" w:lastRowFirstColumn="0" w:lastRowLastColumn="0"/>
            </w:pPr>
            <w:r>
              <w:t>Número identificador del pago</w:t>
            </w:r>
          </w:p>
        </w:tc>
      </w:tr>
      <w:tr w:rsidR="004D5C93" w14:paraId="0420B627" w14:textId="77777777" w:rsidTr="00B14C5F">
        <w:trPr>
          <w:trHeight w:val="905"/>
        </w:trPr>
        <w:tc>
          <w:tcPr>
            <w:cnfStyle w:val="001000000000" w:firstRow="0" w:lastRow="0" w:firstColumn="1" w:lastColumn="0" w:oddVBand="0" w:evenVBand="0" w:oddHBand="0" w:evenHBand="0" w:firstRowFirstColumn="0" w:firstRowLastColumn="0" w:lastRowFirstColumn="0" w:lastRowLastColumn="0"/>
            <w:tcW w:w="1993" w:type="dxa"/>
            <w:vAlign w:val="center"/>
          </w:tcPr>
          <w:p w14:paraId="3651855E" w14:textId="77777777" w:rsidR="004D5C93" w:rsidRPr="00722FF0" w:rsidRDefault="004D5C93" w:rsidP="00916440">
            <w:pPr>
              <w:jc w:val="center"/>
            </w:pPr>
            <w:r>
              <w:t>#idUsuario</w:t>
            </w:r>
          </w:p>
        </w:tc>
        <w:tc>
          <w:tcPr>
            <w:tcW w:w="1994" w:type="dxa"/>
            <w:vAlign w:val="center"/>
          </w:tcPr>
          <w:p w14:paraId="70764422" w14:textId="77777777" w:rsidR="004D5C93" w:rsidRPr="008E2B5C" w:rsidRDefault="004D5C93" w:rsidP="00916440">
            <w:pPr>
              <w:jc w:val="center"/>
              <w:cnfStyle w:val="000000000000" w:firstRow="0" w:lastRow="0" w:firstColumn="0" w:lastColumn="0" w:oddVBand="0" w:evenVBand="0" w:oddHBand="0" w:evenHBand="0" w:firstRowFirstColumn="0" w:firstRowLastColumn="0" w:lastRowFirstColumn="0" w:lastRowLastColumn="0"/>
            </w:pPr>
            <w:r>
              <w:t>Clave foránea que identifica al usuario</w:t>
            </w:r>
          </w:p>
        </w:tc>
      </w:tr>
      <w:tr w:rsidR="004D5C93" w14:paraId="71887DE5" w14:textId="77777777" w:rsidTr="00B14C5F">
        <w:trPr>
          <w:cnfStyle w:val="000000100000" w:firstRow="0" w:lastRow="0" w:firstColumn="0" w:lastColumn="0" w:oddVBand="0" w:evenVBand="0" w:oddHBand="1" w:evenHBand="0" w:firstRowFirstColumn="0" w:firstRowLastColumn="0" w:lastRowFirstColumn="0" w:lastRowLastColumn="0"/>
          <w:trHeight w:val="905"/>
        </w:trPr>
        <w:tc>
          <w:tcPr>
            <w:cnfStyle w:val="001000000000" w:firstRow="0" w:lastRow="0" w:firstColumn="1" w:lastColumn="0" w:oddVBand="0" w:evenVBand="0" w:oddHBand="0" w:evenHBand="0" w:firstRowFirstColumn="0" w:firstRowLastColumn="0" w:lastRowFirstColumn="0" w:lastRowLastColumn="0"/>
            <w:tcW w:w="1993" w:type="dxa"/>
            <w:vAlign w:val="center"/>
          </w:tcPr>
          <w:p w14:paraId="75F8BBEC" w14:textId="77777777" w:rsidR="004D5C93" w:rsidRPr="008A7F61" w:rsidRDefault="004D5C93" w:rsidP="00916440">
            <w:pPr>
              <w:jc w:val="center"/>
              <w:rPr>
                <w:b w:val="0"/>
                <w:bCs w:val="0"/>
              </w:rPr>
            </w:pPr>
            <w:r>
              <w:rPr>
                <w:b w:val="0"/>
                <w:bCs w:val="0"/>
              </w:rPr>
              <w:t>nombre</w:t>
            </w:r>
          </w:p>
        </w:tc>
        <w:tc>
          <w:tcPr>
            <w:tcW w:w="1994" w:type="dxa"/>
            <w:vAlign w:val="center"/>
          </w:tcPr>
          <w:p w14:paraId="624E510E" w14:textId="77777777" w:rsidR="004D5C93" w:rsidRDefault="004D5C93" w:rsidP="00916440">
            <w:pPr>
              <w:jc w:val="center"/>
              <w:cnfStyle w:val="000000100000" w:firstRow="0" w:lastRow="0" w:firstColumn="0" w:lastColumn="0" w:oddVBand="0" w:evenVBand="0" w:oddHBand="1" w:evenHBand="0" w:firstRowFirstColumn="0" w:firstRowLastColumn="0" w:lastRowFirstColumn="0" w:lastRowLastColumn="0"/>
            </w:pPr>
            <w:r>
              <w:t>Nombre que el usuario le dé al pago</w:t>
            </w:r>
          </w:p>
        </w:tc>
      </w:tr>
      <w:tr w:rsidR="004D5C93" w14:paraId="6C625413" w14:textId="77777777" w:rsidTr="00B14C5F">
        <w:trPr>
          <w:trHeight w:val="905"/>
        </w:trPr>
        <w:tc>
          <w:tcPr>
            <w:cnfStyle w:val="001000000000" w:firstRow="0" w:lastRow="0" w:firstColumn="1" w:lastColumn="0" w:oddVBand="0" w:evenVBand="0" w:oddHBand="0" w:evenHBand="0" w:firstRowFirstColumn="0" w:firstRowLastColumn="0" w:lastRowFirstColumn="0" w:lastRowLastColumn="0"/>
            <w:tcW w:w="1993" w:type="dxa"/>
            <w:vAlign w:val="center"/>
          </w:tcPr>
          <w:p w14:paraId="1C52A50B" w14:textId="77777777" w:rsidR="004D5C93" w:rsidRPr="00B918DE" w:rsidRDefault="004D5C93" w:rsidP="00916440">
            <w:pPr>
              <w:jc w:val="center"/>
              <w:rPr>
                <w:b w:val="0"/>
                <w:bCs w:val="0"/>
              </w:rPr>
            </w:pPr>
            <w:r>
              <w:rPr>
                <w:b w:val="0"/>
                <w:bCs w:val="0"/>
              </w:rPr>
              <w:t>cantidad</w:t>
            </w:r>
          </w:p>
        </w:tc>
        <w:tc>
          <w:tcPr>
            <w:tcW w:w="1994" w:type="dxa"/>
            <w:vAlign w:val="center"/>
          </w:tcPr>
          <w:p w14:paraId="29924B5F" w14:textId="77777777" w:rsidR="004D5C93" w:rsidRPr="008E2B5C" w:rsidRDefault="004D5C93" w:rsidP="00916440">
            <w:pPr>
              <w:jc w:val="center"/>
              <w:cnfStyle w:val="000000000000" w:firstRow="0" w:lastRow="0" w:firstColumn="0" w:lastColumn="0" w:oddVBand="0" w:evenVBand="0" w:oddHBand="0" w:evenHBand="0" w:firstRowFirstColumn="0" w:firstRowLastColumn="0" w:lastRowFirstColumn="0" w:lastRowLastColumn="0"/>
            </w:pPr>
            <w:r>
              <w:t>Coste económico a pagar, en euros</w:t>
            </w:r>
          </w:p>
        </w:tc>
      </w:tr>
      <w:tr w:rsidR="004D5C93" w14:paraId="1FE6C2C9" w14:textId="77777777" w:rsidTr="00B14C5F">
        <w:trPr>
          <w:cnfStyle w:val="000000100000" w:firstRow="0" w:lastRow="0" w:firstColumn="0" w:lastColumn="0" w:oddVBand="0" w:evenVBand="0" w:oddHBand="1" w:evenHBand="0" w:firstRowFirstColumn="0" w:firstRowLastColumn="0" w:lastRowFirstColumn="0" w:lastRowLastColumn="0"/>
          <w:trHeight w:val="905"/>
        </w:trPr>
        <w:tc>
          <w:tcPr>
            <w:cnfStyle w:val="001000000000" w:firstRow="0" w:lastRow="0" w:firstColumn="1" w:lastColumn="0" w:oddVBand="0" w:evenVBand="0" w:oddHBand="0" w:evenHBand="0" w:firstRowFirstColumn="0" w:firstRowLastColumn="0" w:lastRowFirstColumn="0" w:lastRowLastColumn="0"/>
            <w:tcW w:w="1993" w:type="dxa"/>
            <w:vAlign w:val="center"/>
          </w:tcPr>
          <w:p w14:paraId="13405192" w14:textId="77777777" w:rsidR="004D5C93" w:rsidRPr="00B918DE" w:rsidRDefault="004D5C93" w:rsidP="00916440">
            <w:pPr>
              <w:jc w:val="center"/>
              <w:rPr>
                <w:b w:val="0"/>
                <w:bCs w:val="0"/>
              </w:rPr>
            </w:pPr>
            <w:r>
              <w:rPr>
                <w:b w:val="0"/>
                <w:bCs w:val="0"/>
              </w:rPr>
              <w:t>fecha</w:t>
            </w:r>
          </w:p>
        </w:tc>
        <w:tc>
          <w:tcPr>
            <w:tcW w:w="1994" w:type="dxa"/>
            <w:vAlign w:val="center"/>
          </w:tcPr>
          <w:p w14:paraId="2585FA79" w14:textId="77777777" w:rsidR="004D5C93" w:rsidRPr="008E2B5C" w:rsidRDefault="004D5C93" w:rsidP="00916440">
            <w:pPr>
              <w:jc w:val="center"/>
              <w:cnfStyle w:val="000000100000" w:firstRow="0" w:lastRow="0" w:firstColumn="0" w:lastColumn="0" w:oddVBand="0" w:evenVBand="0" w:oddHBand="1" w:evenHBand="0" w:firstRowFirstColumn="0" w:firstRowLastColumn="0" w:lastRowFirstColumn="0" w:lastRowLastColumn="0"/>
            </w:pPr>
            <w:r>
              <w:t>Fecha en la que se debe realizar el pago</w:t>
            </w:r>
          </w:p>
        </w:tc>
      </w:tr>
      <w:tr w:rsidR="004D5C93" w14:paraId="10C892EE" w14:textId="77777777" w:rsidTr="00B14C5F">
        <w:trPr>
          <w:trHeight w:val="905"/>
        </w:trPr>
        <w:tc>
          <w:tcPr>
            <w:cnfStyle w:val="001000000000" w:firstRow="0" w:lastRow="0" w:firstColumn="1" w:lastColumn="0" w:oddVBand="0" w:evenVBand="0" w:oddHBand="0" w:evenHBand="0" w:firstRowFirstColumn="0" w:firstRowLastColumn="0" w:lastRowFirstColumn="0" w:lastRowLastColumn="0"/>
            <w:tcW w:w="1993" w:type="dxa"/>
            <w:vAlign w:val="center"/>
          </w:tcPr>
          <w:p w14:paraId="72CB4FCA" w14:textId="77777777" w:rsidR="004D5C93" w:rsidRPr="00B918DE" w:rsidRDefault="004D5C93" w:rsidP="00916440">
            <w:pPr>
              <w:jc w:val="center"/>
              <w:rPr>
                <w:b w:val="0"/>
                <w:bCs w:val="0"/>
              </w:rPr>
            </w:pPr>
            <w:r>
              <w:rPr>
                <w:b w:val="0"/>
                <w:bCs w:val="0"/>
              </w:rPr>
              <w:t>recurrencia</w:t>
            </w:r>
          </w:p>
        </w:tc>
        <w:tc>
          <w:tcPr>
            <w:tcW w:w="1994" w:type="dxa"/>
            <w:vAlign w:val="center"/>
          </w:tcPr>
          <w:p w14:paraId="7CC0F01D" w14:textId="77777777" w:rsidR="004D5C93" w:rsidRPr="008E2B5C" w:rsidRDefault="004D5C93" w:rsidP="00916440">
            <w:pPr>
              <w:keepNext/>
              <w:jc w:val="center"/>
              <w:cnfStyle w:val="000000000000" w:firstRow="0" w:lastRow="0" w:firstColumn="0" w:lastColumn="0" w:oddVBand="0" w:evenVBand="0" w:oddHBand="0" w:evenHBand="0" w:firstRowFirstColumn="0" w:firstRowLastColumn="0" w:lastRowFirstColumn="0" w:lastRowLastColumn="0"/>
            </w:pPr>
            <w:r>
              <w:t>Valor que indica la recurrencia del pago</w:t>
            </w:r>
          </w:p>
        </w:tc>
      </w:tr>
    </w:tbl>
    <w:tbl>
      <w:tblPr>
        <w:tblStyle w:val="Tabladelista3-nfasis1"/>
        <w:tblpPr w:leftFromText="141" w:rightFromText="141" w:vertAnchor="text" w:horzAnchor="page" w:tblpX="1681" w:tblpY="-4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1994"/>
      </w:tblGrid>
      <w:tr w:rsidR="006710C2" w14:paraId="1AF41943" w14:textId="77777777" w:rsidTr="006710C2">
        <w:trPr>
          <w:cnfStyle w:val="100000000000" w:firstRow="1" w:lastRow="0" w:firstColumn="0" w:lastColumn="0" w:oddVBand="0" w:evenVBand="0" w:oddHBand="0" w:evenHBand="0" w:firstRowFirstColumn="0" w:firstRowLastColumn="0" w:lastRowFirstColumn="0" w:lastRowLastColumn="0"/>
          <w:trHeight w:val="892"/>
        </w:trPr>
        <w:tc>
          <w:tcPr>
            <w:cnfStyle w:val="001000000100" w:firstRow="0" w:lastRow="0" w:firstColumn="1" w:lastColumn="0" w:oddVBand="0" w:evenVBand="0" w:oddHBand="0" w:evenHBand="0" w:firstRowFirstColumn="1" w:firstRowLastColumn="0" w:lastRowFirstColumn="0" w:lastRowLastColumn="0"/>
            <w:tcW w:w="3987" w:type="dxa"/>
            <w:gridSpan w:val="2"/>
            <w:tcBorders>
              <w:bottom w:val="none" w:sz="0" w:space="0" w:color="auto"/>
              <w:right w:val="none" w:sz="0" w:space="0" w:color="auto"/>
            </w:tcBorders>
            <w:vAlign w:val="center"/>
          </w:tcPr>
          <w:p w14:paraId="0B88D22F" w14:textId="77777777" w:rsidR="006710C2" w:rsidRDefault="006710C2" w:rsidP="006710C2">
            <w:pPr>
              <w:jc w:val="center"/>
            </w:pPr>
            <w:r>
              <w:t>USUARIO</w:t>
            </w:r>
          </w:p>
        </w:tc>
      </w:tr>
      <w:tr w:rsidR="006710C2" w14:paraId="0B506B93" w14:textId="77777777" w:rsidTr="006710C2">
        <w:trPr>
          <w:cnfStyle w:val="000000100000" w:firstRow="0" w:lastRow="0" w:firstColumn="0" w:lastColumn="0" w:oddVBand="0" w:evenVBand="0" w:oddHBand="1" w:evenHBand="0" w:firstRowFirstColumn="0" w:firstRowLastColumn="0" w:lastRowFirstColumn="0" w:lastRowLastColumn="0"/>
          <w:trHeight w:val="892"/>
        </w:trPr>
        <w:tc>
          <w:tcPr>
            <w:cnfStyle w:val="001000000000" w:firstRow="0" w:lastRow="0" w:firstColumn="1" w:lastColumn="0" w:oddVBand="0" w:evenVBand="0" w:oddHBand="0" w:evenHBand="0" w:firstRowFirstColumn="0" w:firstRowLastColumn="0" w:lastRowFirstColumn="0" w:lastRowLastColumn="0"/>
            <w:tcW w:w="1993" w:type="dxa"/>
            <w:tcBorders>
              <w:top w:val="none" w:sz="0" w:space="0" w:color="auto"/>
              <w:bottom w:val="none" w:sz="0" w:space="0" w:color="auto"/>
              <w:right w:val="none" w:sz="0" w:space="0" w:color="auto"/>
            </w:tcBorders>
            <w:shd w:val="clear" w:color="auto" w:fill="C1E4F5" w:themeFill="accent1" w:themeFillTint="33"/>
            <w:vAlign w:val="center"/>
          </w:tcPr>
          <w:p w14:paraId="2179DE0F" w14:textId="77777777" w:rsidR="006710C2" w:rsidRPr="00AF0B6D" w:rsidRDefault="006710C2" w:rsidP="006710C2">
            <w:pPr>
              <w:jc w:val="center"/>
            </w:pPr>
            <w:r>
              <w:t>#idUsuario</w:t>
            </w:r>
          </w:p>
        </w:tc>
        <w:tc>
          <w:tcPr>
            <w:tcW w:w="1994" w:type="dxa"/>
            <w:tcBorders>
              <w:top w:val="none" w:sz="0" w:space="0" w:color="auto"/>
              <w:bottom w:val="none" w:sz="0" w:space="0" w:color="auto"/>
            </w:tcBorders>
            <w:shd w:val="clear" w:color="auto" w:fill="C1E4F5" w:themeFill="accent1" w:themeFillTint="33"/>
            <w:vAlign w:val="center"/>
          </w:tcPr>
          <w:p w14:paraId="5B489A33" w14:textId="77777777" w:rsidR="006710C2" w:rsidRDefault="006710C2" w:rsidP="006710C2">
            <w:pPr>
              <w:jc w:val="center"/>
              <w:cnfStyle w:val="000000100000" w:firstRow="0" w:lastRow="0" w:firstColumn="0" w:lastColumn="0" w:oddVBand="0" w:evenVBand="0" w:oddHBand="1" w:evenHBand="0" w:firstRowFirstColumn="0" w:firstRowLastColumn="0" w:lastRowFirstColumn="0" w:lastRowLastColumn="0"/>
            </w:pPr>
            <w:r>
              <w:t>Número identificador del usuario</w:t>
            </w:r>
          </w:p>
        </w:tc>
      </w:tr>
      <w:tr w:rsidR="006710C2" w14:paraId="18EED076" w14:textId="77777777" w:rsidTr="006710C2">
        <w:trPr>
          <w:trHeight w:val="940"/>
        </w:trPr>
        <w:tc>
          <w:tcPr>
            <w:cnfStyle w:val="001000000000" w:firstRow="0" w:lastRow="0" w:firstColumn="1" w:lastColumn="0" w:oddVBand="0" w:evenVBand="0" w:oddHBand="0" w:evenHBand="0" w:firstRowFirstColumn="0" w:firstRowLastColumn="0" w:lastRowFirstColumn="0" w:lastRowLastColumn="0"/>
            <w:tcW w:w="1993" w:type="dxa"/>
            <w:tcBorders>
              <w:right w:val="none" w:sz="0" w:space="0" w:color="auto"/>
            </w:tcBorders>
            <w:vAlign w:val="center"/>
          </w:tcPr>
          <w:p w14:paraId="273BA019" w14:textId="77777777" w:rsidR="006710C2" w:rsidRPr="00B918DE" w:rsidRDefault="006710C2" w:rsidP="006710C2">
            <w:pPr>
              <w:jc w:val="center"/>
              <w:rPr>
                <w:b w:val="0"/>
                <w:bCs w:val="0"/>
              </w:rPr>
            </w:pPr>
            <w:r>
              <w:rPr>
                <w:b w:val="0"/>
                <w:bCs w:val="0"/>
              </w:rPr>
              <w:t>nombre</w:t>
            </w:r>
          </w:p>
        </w:tc>
        <w:tc>
          <w:tcPr>
            <w:tcW w:w="1994" w:type="dxa"/>
            <w:vAlign w:val="center"/>
          </w:tcPr>
          <w:p w14:paraId="3579B3AD" w14:textId="77777777" w:rsidR="006710C2" w:rsidRPr="008E2B5C" w:rsidRDefault="006710C2" w:rsidP="006710C2">
            <w:pPr>
              <w:jc w:val="center"/>
              <w:cnfStyle w:val="000000000000" w:firstRow="0" w:lastRow="0" w:firstColumn="0" w:lastColumn="0" w:oddVBand="0" w:evenVBand="0" w:oddHBand="0" w:evenHBand="0" w:firstRowFirstColumn="0" w:firstRowLastColumn="0" w:lastRowFirstColumn="0" w:lastRowLastColumn="0"/>
            </w:pPr>
            <w:r>
              <w:t>Nombre del usuario</w:t>
            </w:r>
          </w:p>
        </w:tc>
      </w:tr>
      <w:tr w:rsidR="006710C2" w14:paraId="25A0578B" w14:textId="77777777" w:rsidTr="00635A2C">
        <w:trPr>
          <w:cnfStyle w:val="000000100000" w:firstRow="0" w:lastRow="0" w:firstColumn="0" w:lastColumn="0" w:oddVBand="0" w:evenVBand="0" w:oddHBand="1" w:evenHBand="0" w:firstRowFirstColumn="0" w:firstRowLastColumn="0" w:lastRowFirstColumn="0" w:lastRowLastColumn="0"/>
          <w:trHeight w:val="1628"/>
        </w:trPr>
        <w:tc>
          <w:tcPr>
            <w:cnfStyle w:val="001000000000" w:firstRow="0" w:lastRow="0" w:firstColumn="1" w:lastColumn="0" w:oddVBand="0" w:evenVBand="0" w:oddHBand="0" w:evenHBand="0" w:firstRowFirstColumn="0" w:firstRowLastColumn="0" w:lastRowFirstColumn="0" w:lastRowLastColumn="0"/>
            <w:tcW w:w="1993" w:type="dxa"/>
            <w:tcBorders>
              <w:top w:val="none" w:sz="0" w:space="0" w:color="auto"/>
              <w:bottom w:val="none" w:sz="0" w:space="0" w:color="auto"/>
              <w:right w:val="none" w:sz="0" w:space="0" w:color="auto"/>
            </w:tcBorders>
            <w:vAlign w:val="center"/>
          </w:tcPr>
          <w:p w14:paraId="1CC005D4" w14:textId="77777777" w:rsidR="006710C2" w:rsidRPr="00B918DE" w:rsidRDefault="006710C2" w:rsidP="006710C2">
            <w:pPr>
              <w:jc w:val="center"/>
              <w:rPr>
                <w:b w:val="0"/>
                <w:bCs w:val="0"/>
              </w:rPr>
            </w:pPr>
            <w:r>
              <w:rPr>
                <w:b w:val="0"/>
                <w:bCs w:val="0"/>
              </w:rPr>
              <w:t>correo</w:t>
            </w:r>
          </w:p>
        </w:tc>
        <w:tc>
          <w:tcPr>
            <w:tcW w:w="1994" w:type="dxa"/>
            <w:tcBorders>
              <w:top w:val="none" w:sz="0" w:space="0" w:color="auto"/>
              <w:bottom w:val="none" w:sz="0" w:space="0" w:color="auto"/>
            </w:tcBorders>
            <w:vAlign w:val="center"/>
          </w:tcPr>
          <w:p w14:paraId="0DAC4A05" w14:textId="77777777" w:rsidR="006710C2" w:rsidRPr="008E2B5C" w:rsidRDefault="006710C2" w:rsidP="006710C2">
            <w:pPr>
              <w:jc w:val="center"/>
              <w:cnfStyle w:val="000000100000" w:firstRow="0" w:lastRow="0" w:firstColumn="0" w:lastColumn="0" w:oddVBand="0" w:evenVBand="0" w:oddHBand="1" w:evenHBand="0" w:firstRowFirstColumn="0" w:firstRowLastColumn="0" w:lastRowFirstColumn="0" w:lastRowLastColumn="0"/>
            </w:pPr>
            <w:r>
              <w:t>Correo electrónico con el que el usuario accederá a la aplicación (único)</w:t>
            </w:r>
          </w:p>
        </w:tc>
      </w:tr>
      <w:tr w:rsidR="006710C2" w14:paraId="08B3E427" w14:textId="77777777" w:rsidTr="00635A2C">
        <w:trPr>
          <w:trHeight w:val="985"/>
        </w:trPr>
        <w:tc>
          <w:tcPr>
            <w:cnfStyle w:val="001000000000" w:firstRow="0" w:lastRow="0" w:firstColumn="1" w:lastColumn="0" w:oddVBand="0" w:evenVBand="0" w:oddHBand="0" w:evenHBand="0" w:firstRowFirstColumn="0" w:firstRowLastColumn="0" w:lastRowFirstColumn="0" w:lastRowLastColumn="0"/>
            <w:tcW w:w="1993" w:type="dxa"/>
            <w:tcBorders>
              <w:right w:val="none" w:sz="0" w:space="0" w:color="auto"/>
            </w:tcBorders>
            <w:vAlign w:val="center"/>
          </w:tcPr>
          <w:p w14:paraId="134B2C0B" w14:textId="77777777" w:rsidR="006710C2" w:rsidRPr="00B918DE" w:rsidRDefault="006710C2" w:rsidP="006710C2">
            <w:pPr>
              <w:jc w:val="center"/>
              <w:rPr>
                <w:b w:val="0"/>
                <w:bCs w:val="0"/>
              </w:rPr>
            </w:pPr>
            <w:r>
              <w:rPr>
                <w:b w:val="0"/>
                <w:bCs w:val="0"/>
              </w:rPr>
              <w:t>contraseña</w:t>
            </w:r>
          </w:p>
        </w:tc>
        <w:tc>
          <w:tcPr>
            <w:tcW w:w="1994" w:type="dxa"/>
            <w:vAlign w:val="center"/>
          </w:tcPr>
          <w:p w14:paraId="45E54C7B" w14:textId="77777777" w:rsidR="006710C2" w:rsidRPr="008E2B5C" w:rsidRDefault="006710C2" w:rsidP="006710C2">
            <w:pPr>
              <w:jc w:val="center"/>
              <w:cnfStyle w:val="000000000000" w:firstRow="0" w:lastRow="0" w:firstColumn="0" w:lastColumn="0" w:oddVBand="0" w:evenVBand="0" w:oddHBand="0" w:evenHBand="0" w:firstRowFirstColumn="0" w:firstRowLastColumn="0" w:lastRowFirstColumn="0" w:lastRowLastColumn="0"/>
            </w:pPr>
            <w:r>
              <w:t>Clave secreta de entrada a la aplicación</w:t>
            </w:r>
          </w:p>
        </w:tc>
      </w:tr>
      <w:tr w:rsidR="006710C2" w14:paraId="1E2DD135" w14:textId="77777777" w:rsidTr="00B14C5F">
        <w:trPr>
          <w:cnfStyle w:val="000000100000" w:firstRow="0" w:lastRow="0" w:firstColumn="0" w:lastColumn="0" w:oddVBand="0" w:evenVBand="0" w:oddHBand="1" w:evenHBand="0" w:firstRowFirstColumn="0" w:firstRowLastColumn="0" w:lastRowFirstColumn="0" w:lastRowLastColumn="0"/>
          <w:trHeight w:val="1237"/>
        </w:trPr>
        <w:tc>
          <w:tcPr>
            <w:cnfStyle w:val="001000000000" w:firstRow="0" w:lastRow="0" w:firstColumn="1" w:lastColumn="0" w:oddVBand="0" w:evenVBand="0" w:oddHBand="0" w:evenHBand="0" w:firstRowFirstColumn="0" w:firstRowLastColumn="0" w:lastRowFirstColumn="0" w:lastRowLastColumn="0"/>
            <w:tcW w:w="1993" w:type="dxa"/>
            <w:tcBorders>
              <w:top w:val="none" w:sz="0" w:space="0" w:color="auto"/>
              <w:bottom w:val="none" w:sz="0" w:space="0" w:color="auto"/>
              <w:right w:val="none" w:sz="0" w:space="0" w:color="auto"/>
            </w:tcBorders>
            <w:vAlign w:val="center"/>
          </w:tcPr>
          <w:p w14:paraId="78445AFF" w14:textId="77777777" w:rsidR="006710C2" w:rsidRPr="00B918DE" w:rsidRDefault="006710C2" w:rsidP="006710C2">
            <w:pPr>
              <w:jc w:val="center"/>
              <w:rPr>
                <w:b w:val="0"/>
                <w:bCs w:val="0"/>
              </w:rPr>
            </w:pPr>
            <w:r>
              <w:rPr>
                <w:b w:val="0"/>
                <w:bCs w:val="0"/>
              </w:rPr>
              <w:t>rol</w:t>
            </w:r>
          </w:p>
        </w:tc>
        <w:tc>
          <w:tcPr>
            <w:tcW w:w="1994" w:type="dxa"/>
            <w:tcBorders>
              <w:top w:val="none" w:sz="0" w:space="0" w:color="auto"/>
              <w:bottom w:val="none" w:sz="0" w:space="0" w:color="auto"/>
            </w:tcBorders>
            <w:vAlign w:val="center"/>
          </w:tcPr>
          <w:p w14:paraId="7163D6A1" w14:textId="77777777" w:rsidR="006710C2" w:rsidRPr="008E2B5C" w:rsidRDefault="006710C2" w:rsidP="00BE24FE">
            <w:pPr>
              <w:keepNext/>
              <w:jc w:val="center"/>
              <w:cnfStyle w:val="000000100000" w:firstRow="0" w:lastRow="0" w:firstColumn="0" w:lastColumn="0" w:oddVBand="0" w:evenVBand="0" w:oddHBand="1" w:evenHBand="0" w:firstRowFirstColumn="0" w:firstRowLastColumn="0" w:lastRowFirstColumn="0" w:lastRowLastColumn="0"/>
            </w:pPr>
            <w:r>
              <w:t>Rol que define el nivel de acceso del usuario a la aplicación</w:t>
            </w:r>
          </w:p>
        </w:tc>
      </w:tr>
    </w:tbl>
    <w:p w14:paraId="40BC36B6" w14:textId="77777777" w:rsidR="00DA2799" w:rsidRDefault="004D5C93">
      <w:pPr>
        <w:jc w:val="left"/>
      </w:pPr>
      <w:r>
        <w:t xml:space="preserve"> </w:t>
      </w:r>
    </w:p>
    <w:p w14:paraId="7FBE0944" w14:textId="77777777" w:rsidR="00DA2799" w:rsidRDefault="00DA2799">
      <w:pPr>
        <w:jc w:val="left"/>
      </w:pPr>
    </w:p>
    <w:p w14:paraId="339EB6B7" w14:textId="77777777" w:rsidR="00DA2799" w:rsidRDefault="00DA2799">
      <w:pPr>
        <w:jc w:val="left"/>
      </w:pPr>
    </w:p>
    <w:p w14:paraId="71448D85" w14:textId="77777777" w:rsidR="00DA2799" w:rsidRDefault="00DA2799">
      <w:pPr>
        <w:jc w:val="left"/>
      </w:pPr>
    </w:p>
    <w:p w14:paraId="13C4D431" w14:textId="77777777" w:rsidR="00DA2799" w:rsidRDefault="00DA2799">
      <w:pPr>
        <w:jc w:val="left"/>
      </w:pPr>
    </w:p>
    <w:p w14:paraId="6EF8927A" w14:textId="77777777" w:rsidR="00DA2799" w:rsidRDefault="00DA2799">
      <w:pPr>
        <w:jc w:val="left"/>
      </w:pPr>
    </w:p>
    <w:p w14:paraId="2B904E13" w14:textId="77777777" w:rsidR="00DA2799" w:rsidRDefault="00DA2799">
      <w:pPr>
        <w:jc w:val="left"/>
      </w:pPr>
    </w:p>
    <w:p w14:paraId="2F77C8E2" w14:textId="77777777" w:rsidR="00DA2799" w:rsidRDefault="00DA2799">
      <w:pPr>
        <w:jc w:val="left"/>
      </w:pPr>
    </w:p>
    <w:p w14:paraId="5604925A" w14:textId="77777777" w:rsidR="00DA2799" w:rsidRDefault="00DA2799">
      <w:pPr>
        <w:jc w:val="left"/>
      </w:pPr>
    </w:p>
    <w:p w14:paraId="3464131B" w14:textId="77777777" w:rsidR="00DA2799" w:rsidRDefault="00DA2799">
      <w:pPr>
        <w:jc w:val="left"/>
      </w:pPr>
    </w:p>
    <w:p w14:paraId="224B8037" w14:textId="77777777" w:rsidR="00DA2799" w:rsidRDefault="00DA2799">
      <w:pPr>
        <w:jc w:val="left"/>
      </w:pPr>
    </w:p>
    <w:p w14:paraId="39109E20" w14:textId="77777777" w:rsidR="00DA2799" w:rsidRDefault="00DA2799">
      <w:pPr>
        <w:jc w:val="left"/>
      </w:pPr>
    </w:p>
    <w:p w14:paraId="00A9C915" w14:textId="77777777" w:rsidR="00DA2799" w:rsidRDefault="00DA2799">
      <w:pPr>
        <w:jc w:val="left"/>
      </w:pPr>
    </w:p>
    <w:p w14:paraId="56DC2F94" w14:textId="77777777" w:rsidR="00635A2C" w:rsidRDefault="00635A2C" w:rsidP="00635A2C">
      <w:pPr>
        <w:pStyle w:val="Descripcin"/>
        <w:framePr w:hSpace="141" w:wrap="around" w:vAnchor="text" w:hAnchor="page" w:x="7105" w:y="338"/>
      </w:pPr>
      <w:bookmarkStart w:id="75" w:name="_Toc164970478"/>
      <w:r>
        <w:t xml:space="preserve">Tabla </w:t>
      </w:r>
      <w:r>
        <w:fldChar w:fldCharType="begin"/>
      </w:r>
      <w:r>
        <w:instrText xml:space="preserve"> SEQ Tabla \* ARABIC </w:instrText>
      </w:r>
      <w:r>
        <w:fldChar w:fldCharType="separate"/>
      </w:r>
      <w:r>
        <w:rPr>
          <w:noProof/>
        </w:rPr>
        <w:t>18</w:t>
      </w:r>
      <w:r>
        <w:fldChar w:fldCharType="end"/>
      </w:r>
      <w:r w:rsidRPr="00ED692B">
        <w:t xml:space="preserve">: Entidad </w:t>
      </w:r>
      <w:r>
        <w:t>Pago</w:t>
      </w:r>
      <w:r w:rsidRPr="00ED692B">
        <w:t xml:space="preserve"> - Elaboración propia</w:t>
      </w:r>
      <w:bookmarkEnd w:id="75"/>
    </w:p>
    <w:p w14:paraId="20ED35C6" w14:textId="77777777" w:rsidR="00DA2799" w:rsidRDefault="00DA2799">
      <w:pPr>
        <w:jc w:val="left"/>
      </w:pPr>
    </w:p>
    <w:p w14:paraId="244FEB4C" w14:textId="77777777" w:rsidR="00635A2C" w:rsidRDefault="00635A2C" w:rsidP="00635A2C">
      <w:pPr>
        <w:pStyle w:val="Descripcin"/>
        <w:framePr w:hSpace="141" w:wrap="around" w:vAnchor="text" w:hAnchor="page" w:x="1840" w:y="57"/>
        <w:suppressOverlap/>
      </w:pPr>
      <w:bookmarkStart w:id="76" w:name="_Toc164970479"/>
      <w:r>
        <w:t xml:space="preserve">Tabla </w:t>
      </w:r>
      <w:r>
        <w:fldChar w:fldCharType="begin"/>
      </w:r>
      <w:r>
        <w:instrText xml:space="preserve"> SEQ Tabla \* ARABIC </w:instrText>
      </w:r>
      <w:r>
        <w:fldChar w:fldCharType="separate"/>
      </w:r>
      <w:r>
        <w:rPr>
          <w:noProof/>
        </w:rPr>
        <w:t>17</w:t>
      </w:r>
      <w:r>
        <w:fldChar w:fldCharType="end"/>
      </w:r>
      <w:r w:rsidRPr="00544108">
        <w:t xml:space="preserve">: Entidad </w:t>
      </w:r>
      <w:r>
        <w:t>Usuario</w:t>
      </w:r>
      <w:r w:rsidRPr="00544108">
        <w:t xml:space="preserve"> - Elaboración propia</w:t>
      </w:r>
      <w:bookmarkEnd w:id="76"/>
    </w:p>
    <w:p w14:paraId="313FBE65" w14:textId="0C93E60D" w:rsidR="00C011FB" w:rsidRDefault="00C011FB">
      <w:pPr>
        <w:jc w:val="left"/>
      </w:pPr>
      <w:r>
        <w:br w:type="page"/>
      </w:r>
    </w:p>
    <w:tbl>
      <w:tblPr>
        <w:tblStyle w:val="Tabladelista3-nfasis1"/>
        <w:tblpPr w:leftFromText="141" w:rightFromText="141" w:vertAnchor="text" w:horzAnchor="margin" w:tblpXSpec="right" w:tblpY="-552"/>
        <w:tblW w:w="39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1994"/>
      </w:tblGrid>
      <w:tr w:rsidR="00376EA0" w14:paraId="57B6E10A" w14:textId="77777777" w:rsidTr="00136702">
        <w:trPr>
          <w:cnfStyle w:val="100000000000" w:firstRow="1" w:lastRow="0" w:firstColumn="0" w:lastColumn="0" w:oddVBand="0" w:evenVBand="0" w:oddHBand="0" w:evenHBand="0" w:firstRowFirstColumn="0" w:firstRowLastColumn="0" w:lastRowFirstColumn="0" w:lastRowLastColumn="0"/>
          <w:trHeight w:val="905"/>
        </w:trPr>
        <w:tc>
          <w:tcPr>
            <w:cnfStyle w:val="001000000100" w:firstRow="0" w:lastRow="0" w:firstColumn="1" w:lastColumn="0" w:oddVBand="0" w:evenVBand="0" w:oddHBand="0" w:evenHBand="0" w:firstRowFirstColumn="1" w:firstRowLastColumn="0" w:lastRowFirstColumn="0" w:lastRowLastColumn="0"/>
            <w:tcW w:w="3987" w:type="dxa"/>
            <w:gridSpan w:val="2"/>
            <w:tcBorders>
              <w:bottom w:val="none" w:sz="0" w:space="0" w:color="auto"/>
              <w:right w:val="none" w:sz="0" w:space="0" w:color="auto"/>
            </w:tcBorders>
            <w:vAlign w:val="center"/>
          </w:tcPr>
          <w:p w14:paraId="2534052A" w14:textId="77777777" w:rsidR="00376EA0" w:rsidRDefault="00376EA0" w:rsidP="00376EA0">
            <w:pPr>
              <w:jc w:val="center"/>
            </w:pPr>
            <w:r>
              <w:lastRenderedPageBreak/>
              <w:t>GASTO</w:t>
            </w:r>
          </w:p>
        </w:tc>
      </w:tr>
      <w:tr w:rsidR="00376EA0" w14:paraId="60DA891C" w14:textId="77777777" w:rsidTr="00136702">
        <w:trPr>
          <w:cnfStyle w:val="000000100000" w:firstRow="0" w:lastRow="0" w:firstColumn="0" w:lastColumn="0" w:oddVBand="0" w:evenVBand="0" w:oddHBand="1" w:evenHBand="0" w:firstRowFirstColumn="0" w:firstRowLastColumn="0" w:lastRowFirstColumn="0" w:lastRowLastColumn="0"/>
          <w:trHeight w:val="905"/>
        </w:trPr>
        <w:tc>
          <w:tcPr>
            <w:cnfStyle w:val="001000000000" w:firstRow="0" w:lastRow="0" w:firstColumn="1" w:lastColumn="0" w:oddVBand="0" w:evenVBand="0" w:oddHBand="0" w:evenHBand="0" w:firstRowFirstColumn="0" w:firstRowLastColumn="0" w:lastRowFirstColumn="0" w:lastRowLastColumn="0"/>
            <w:tcW w:w="1993" w:type="dxa"/>
            <w:tcBorders>
              <w:top w:val="none" w:sz="0" w:space="0" w:color="auto"/>
              <w:bottom w:val="none" w:sz="0" w:space="0" w:color="auto"/>
              <w:right w:val="none" w:sz="0" w:space="0" w:color="auto"/>
            </w:tcBorders>
            <w:shd w:val="clear" w:color="auto" w:fill="C1E4F5" w:themeFill="accent1" w:themeFillTint="33"/>
            <w:vAlign w:val="center"/>
          </w:tcPr>
          <w:p w14:paraId="1DE43319" w14:textId="77777777" w:rsidR="00376EA0" w:rsidRPr="00AF0B6D" w:rsidRDefault="00376EA0" w:rsidP="00376EA0">
            <w:pPr>
              <w:jc w:val="center"/>
            </w:pPr>
            <w:r>
              <w:t>#idGasto</w:t>
            </w:r>
          </w:p>
        </w:tc>
        <w:tc>
          <w:tcPr>
            <w:tcW w:w="1994" w:type="dxa"/>
            <w:tcBorders>
              <w:top w:val="none" w:sz="0" w:space="0" w:color="auto"/>
              <w:bottom w:val="none" w:sz="0" w:space="0" w:color="auto"/>
            </w:tcBorders>
            <w:shd w:val="clear" w:color="auto" w:fill="C1E4F5" w:themeFill="accent1" w:themeFillTint="33"/>
            <w:vAlign w:val="center"/>
          </w:tcPr>
          <w:p w14:paraId="5689003A" w14:textId="77777777" w:rsidR="00376EA0" w:rsidRDefault="00376EA0" w:rsidP="00376EA0">
            <w:pPr>
              <w:jc w:val="center"/>
              <w:cnfStyle w:val="000000100000" w:firstRow="0" w:lastRow="0" w:firstColumn="0" w:lastColumn="0" w:oddVBand="0" w:evenVBand="0" w:oddHBand="1" w:evenHBand="0" w:firstRowFirstColumn="0" w:firstRowLastColumn="0" w:lastRowFirstColumn="0" w:lastRowLastColumn="0"/>
            </w:pPr>
            <w:r>
              <w:t>Número identificador del gasto</w:t>
            </w:r>
          </w:p>
        </w:tc>
      </w:tr>
      <w:tr w:rsidR="00376EA0" w14:paraId="11DB754A" w14:textId="77777777" w:rsidTr="00136702">
        <w:trPr>
          <w:trHeight w:val="905"/>
        </w:trPr>
        <w:tc>
          <w:tcPr>
            <w:cnfStyle w:val="001000000000" w:firstRow="0" w:lastRow="0" w:firstColumn="1" w:lastColumn="0" w:oddVBand="0" w:evenVBand="0" w:oddHBand="0" w:evenHBand="0" w:firstRowFirstColumn="0" w:firstRowLastColumn="0" w:lastRowFirstColumn="0" w:lastRowLastColumn="0"/>
            <w:tcW w:w="1993" w:type="dxa"/>
            <w:tcBorders>
              <w:right w:val="none" w:sz="0" w:space="0" w:color="auto"/>
            </w:tcBorders>
            <w:vAlign w:val="center"/>
          </w:tcPr>
          <w:p w14:paraId="3ACAE16C" w14:textId="77777777" w:rsidR="00376EA0" w:rsidRPr="00722FF0" w:rsidRDefault="00376EA0" w:rsidP="00376EA0">
            <w:pPr>
              <w:jc w:val="center"/>
            </w:pPr>
            <w:r>
              <w:t>#idUsuario</w:t>
            </w:r>
          </w:p>
        </w:tc>
        <w:tc>
          <w:tcPr>
            <w:tcW w:w="1994" w:type="dxa"/>
            <w:vAlign w:val="center"/>
          </w:tcPr>
          <w:p w14:paraId="1436B571" w14:textId="77777777" w:rsidR="00376EA0" w:rsidRPr="008E2B5C" w:rsidRDefault="00376EA0" w:rsidP="00376EA0">
            <w:pPr>
              <w:jc w:val="center"/>
              <w:cnfStyle w:val="000000000000" w:firstRow="0" w:lastRow="0" w:firstColumn="0" w:lastColumn="0" w:oddVBand="0" w:evenVBand="0" w:oddHBand="0" w:evenHBand="0" w:firstRowFirstColumn="0" w:firstRowLastColumn="0" w:lastRowFirstColumn="0" w:lastRowLastColumn="0"/>
            </w:pPr>
            <w:r>
              <w:t>Clave foránea que identifica al usuario</w:t>
            </w:r>
          </w:p>
        </w:tc>
      </w:tr>
      <w:tr w:rsidR="00376EA0" w14:paraId="7F22E54A" w14:textId="77777777" w:rsidTr="00136702">
        <w:trPr>
          <w:cnfStyle w:val="000000100000" w:firstRow="0" w:lastRow="0" w:firstColumn="0" w:lastColumn="0" w:oddVBand="0" w:evenVBand="0" w:oddHBand="1" w:evenHBand="0" w:firstRowFirstColumn="0" w:firstRowLastColumn="0" w:lastRowFirstColumn="0" w:lastRowLastColumn="0"/>
          <w:trHeight w:val="905"/>
        </w:trPr>
        <w:tc>
          <w:tcPr>
            <w:cnfStyle w:val="001000000000" w:firstRow="0" w:lastRow="0" w:firstColumn="1" w:lastColumn="0" w:oddVBand="0" w:evenVBand="0" w:oddHBand="0" w:evenHBand="0" w:firstRowFirstColumn="0" w:firstRowLastColumn="0" w:lastRowFirstColumn="0" w:lastRowLastColumn="0"/>
            <w:tcW w:w="1993" w:type="dxa"/>
            <w:vAlign w:val="center"/>
          </w:tcPr>
          <w:p w14:paraId="2B2F4511" w14:textId="77777777" w:rsidR="00376EA0" w:rsidRPr="000F6533" w:rsidRDefault="00376EA0" w:rsidP="00376EA0">
            <w:pPr>
              <w:jc w:val="center"/>
            </w:pPr>
            <w:r w:rsidRPr="000F6533">
              <w:t>#idCategoría</w:t>
            </w:r>
          </w:p>
        </w:tc>
        <w:tc>
          <w:tcPr>
            <w:tcW w:w="1994" w:type="dxa"/>
            <w:vAlign w:val="center"/>
          </w:tcPr>
          <w:p w14:paraId="4F7964F5" w14:textId="77777777" w:rsidR="00376EA0" w:rsidRDefault="00376EA0" w:rsidP="00376EA0">
            <w:pPr>
              <w:jc w:val="center"/>
              <w:cnfStyle w:val="000000100000" w:firstRow="0" w:lastRow="0" w:firstColumn="0" w:lastColumn="0" w:oddVBand="0" w:evenVBand="0" w:oddHBand="1" w:evenHBand="0" w:firstRowFirstColumn="0" w:firstRowLastColumn="0" w:lastRowFirstColumn="0" w:lastRowLastColumn="0"/>
            </w:pPr>
            <w:r>
              <w:t>Clave foránea que identifica la categoría</w:t>
            </w:r>
          </w:p>
        </w:tc>
      </w:tr>
      <w:tr w:rsidR="00376EA0" w14:paraId="6676551C" w14:textId="77777777" w:rsidTr="00136702">
        <w:trPr>
          <w:trHeight w:val="905"/>
        </w:trPr>
        <w:tc>
          <w:tcPr>
            <w:cnfStyle w:val="001000000000" w:firstRow="0" w:lastRow="0" w:firstColumn="1" w:lastColumn="0" w:oddVBand="0" w:evenVBand="0" w:oddHBand="0" w:evenHBand="0" w:firstRowFirstColumn="0" w:firstRowLastColumn="0" w:lastRowFirstColumn="0" w:lastRowLastColumn="0"/>
            <w:tcW w:w="1993" w:type="dxa"/>
            <w:vAlign w:val="center"/>
          </w:tcPr>
          <w:p w14:paraId="78C3435D" w14:textId="77777777" w:rsidR="00376EA0" w:rsidRPr="008A7F61" w:rsidRDefault="00376EA0" w:rsidP="00376EA0">
            <w:pPr>
              <w:jc w:val="center"/>
              <w:rPr>
                <w:b w:val="0"/>
                <w:bCs w:val="0"/>
              </w:rPr>
            </w:pPr>
            <w:r>
              <w:rPr>
                <w:b w:val="0"/>
                <w:bCs w:val="0"/>
              </w:rPr>
              <w:t>nombre</w:t>
            </w:r>
          </w:p>
        </w:tc>
        <w:tc>
          <w:tcPr>
            <w:tcW w:w="1994" w:type="dxa"/>
            <w:vAlign w:val="center"/>
          </w:tcPr>
          <w:p w14:paraId="75FC2DCF" w14:textId="77777777" w:rsidR="00376EA0" w:rsidRDefault="00376EA0" w:rsidP="00376EA0">
            <w:pPr>
              <w:jc w:val="center"/>
              <w:cnfStyle w:val="000000000000" w:firstRow="0" w:lastRow="0" w:firstColumn="0" w:lastColumn="0" w:oddVBand="0" w:evenVBand="0" w:oddHBand="0" w:evenHBand="0" w:firstRowFirstColumn="0" w:firstRowLastColumn="0" w:lastRowFirstColumn="0" w:lastRowLastColumn="0"/>
            </w:pPr>
            <w:r>
              <w:t>Nombre que el usuario le dé al gasto</w:t>
            </w:r>
          </w:p>
        </w:tc>
      </w:tr>
      <w:tr w:rsidR="00376EA0" w14:paraId="48721C5C" w14:textId="77777777" w:rsidTr="00136702">
        <w:trPr>
          <w:cnfStyle w:val="000000100000" w:firstRow="0" w:lastRow="0" w:firstColumn="0" w:lastColumn="0" w:oddVBand="0" w:evenVBand="0" w:oddHBand="1" w:evenHBand="0" w:firstRowFirstColumn="0" w:firstRowLastColumn="0" w:lastRowFirstColumn="0" w:lastRowLastColumn="0"/>
          <w:trHeight w:val="905"/>
        </w:trPr>
        <w:tc>
          <w:tcPr>
            <w:cnfStyle w:val="001000000000" w:firstRow="0" w:lastRow="0" w:firstColumn="1" w:lastColumn="0" w:oddVBand="0" w:evenVBand="0" w:oddHBand="0" w:evenHBand="0" w:firstRowFirstColumn="0" w:firstRowLastColumn="0" w:lastRowFirstColumn="0" w:lastRowLastColumn="0"/>
            <w:tcW w:w="1993" w:type="dxa"/>
            <w:tcBorders>
              <w:right w:val="none" w:sz="0" w:space="0" w:color="auto"/>
            </w:tcBorders>
            <w:vAlign w:val="center"/>
          </w:tcPr>
          <w:p w14:paraId="64ABF733" w14:textId="77777777" w:rsidR="00376EA0" w:rsidRPr="00B918DE" w:rsidRDefault="00376EA0" w:rsidP="00376EA0">
            <w:pPr>
              <w:jc w:val="center"/>
              <w:rPr>
                <w:b w:val="0"/>
                <w:bCs w:val="0"/>
              </w:rPr>
            </w:pPr>
            <w:r>
              <w:rPr>
                <w:b w:val="0"/>
                <w:bCs w:val="0"/>
              </w:rPr>
              <w:t>cantidad</w:t>
            </w:r>
          </w:p>
        </w:tc>
        <w:tc>
          <w:tcPr>
            <w:tcW w:w="1994" w:type="dxa"/>
            <w:vAlign w:val="center"/>
          </w:tcPr>
          <w:p w14:paraId="34374C2D" w14:textId="77777777" w:rsidR="00376EA0" w:rsidRPr="008E2B5C" w:rsidRDefault="00376EA0" w:rsidP="00376EA0">
            <w:pPr>
              <w:jc w:val="center"/>
              <w:cnfStyle w:val="000000100000" w:firstRow="0" w:lastRow="0" w:firstColumn="0" w:lastColumn="0" w:oddVBand="0" w:evenVBand="0" w:oddHBand="1" w:evenHBand="0" w:firstRowFirstColumn="0" w:firstRowLastColumn="0" w:lastRowFirstColumn="0" w:lastRowLastColumn="0"/>
            </w:pPr>
            <w:r>
              <w:t>Coste económico pagado, en euros</w:t>
            </w:r>
          </w:p>
        </w:tc>
      </w:tr>
      <w:tr w:rsidR="00376EA0" w14:paraId="23F2200F" w14:textId="77777777" w:rsidTr="00136702">
        <w:trPr>
          <w:trHeight w:val="905"/>
        </w:trPr>
        <w:tc>
          <w:tcPr>
            <w:cnfStyle w:val="001000000000" w:firstRow="0" w:lastRow="0" w:firstColumn="1" w:lastColumn="0" w:oddVBand="0" w:evenVBand="0" w:oddHBand="0" w:evenHBand="0" w:firstRowFirstColumn="0" w:firstRowLastColumn="0" w:lastRowFirstColumn="0" w:lastRowLastColumn="0"/>
            <w:tcW w:w="1993" w:type="dxa"/>
            <w:tcBorders>
              <w:right w:val="none" w:sz="0" w:space="0" w:color="auto"/>
            </w:tcBorders>
            <w:vAlign w:val="center"/>
          </w:tcPr>
          <w:p w14:paraId="5CB6D03C" w14:textId="77777777" w:rsidR="00376EA0" w:rsidRPr="00B918DE" w:rsidRDefault="00376EA0" w:rsidP="00376EA0">
            <w:pPr>
              <w:jc w:val="center"/>
              <w:rPr>
                <w:b w:val="0"/>
                <w:bCs w:val="0"/>
              </w:rPr>
            </w:pPr>
            <w:r>
              <w:rPr>
                <w:b w:val="0"/>
                <w:bCs w:val="0"/>
              </w:rPr>
              <w:t>fecha</w:t>
            </w:r>
          </w:p>
        </w:tc>
        <w:tc>
          <w:tcPr>
            <w:tcW w:w="1994" w:type="dxa"/>
            <w:vAlign w:val="center"/>
          </w:tcPr>
          <w:p w14:paraId="6C5F6D54" w14:textId="77777777" w:rsidR="00376EA0" w:rsidRPr="008E2B5C" w:rsidRDefault="00376EA0" w:rsidP="00376EA0">
            <w:pPr>
              <w:keepNext/>
              <w:jc w:val="center"/>
              <w:cnfStyle w:val="000000000000" w:firstRow="0" w:lastRow="0" w:firstColumn="0" w:lastColumn="0" w:oddVBand="0" w:evenVBand="0" w:oddHBand="0" w:evenHBand="0" w:firstRowFirstColumn="0" w:firstRowLastColumn="0" w:lastRowFirstColumn="0" w:lastRowLastColumn="0"/>
            </w:pPr>
            <w:r>
              <w:t>Fecha en la que se realizó el gasto</w:t>
            </w:r>
          </w:p>
        </w:tc>
      </w:tr>
    </w:tbl>
    <w:tbl>
      <w:tblPr>
        <w:tblStyle w:val="Tabladelista3-nfasis1"/>
        <w:tblpPr w:leftFromText="141" w:rightFromText="141" w:vertAnchor="text" w:horzAnchor="margin" w:tblpY="-567"/>
        <w:tblW w:w="39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1994"/>
      </w:tblGrid>
      <w:tr w:rsidR="00376EA0" w14:paraId="4F04CDAC" w14:textId="77777777" w:rsidTr="00376EA0">
        <w:trPr>
          <w:cnfStyle w:val="100000000000" w:firstRow="1" w:lastRow="0" w:firstColumn="0" w:lastColumn="0" w:oddVBand="0" w:evenVBand="0" w:oddHBand="0" w:evenHBand="0" w:firstRowFirstColumn="0" w:firstRowLastColumn="0" w:lastRowFirstColumn="0" w:lastRowLastColumn="0"/>
          <w:trHeight w:val="905"/>
        </w:trPr>
        <w:tc>
          <w:tcPr>
            <w:cnfStyle w:val="001000000100" w:firstRow="0" w:lastRow="0" w:firstColumn="1" w:lastColumn="0" w:oddVBand="0" w:evenVBand="0" w:oddHBand="0" w:evenHBand="0" w:firstRowFirstColumn="1" w:firstRowLastColumn="0" w:lastRowFirstColumn="0" w:lastRowLastColumn="0"/>
            <w:tcW w:w="3987" w:type="dxa"/>
            <w:gridSpan w:val="2"/>
            <w:tcBorders>
              <w:bottom w:val="none" w:sz="0" w:space="0" w:color="auto"/>
              <w:right w:val="none" w:sz="0" w:space="0" w:color="auto"/>
            </w:tcBorders>
            <w:vAlign w:val="center"/>
          </w:tcPr>
          <w:p w14:paraId="785AD0AF" w14:textId="77777777" w:rsidR="00376EA0" w:rsidRDefault="00376EA0" w:rsidP="00376EA0">
            <w:pPr>
              <w:jc w:val="center"/>
            </w:pPr>
            <w:r>
              <w:t>CATEGORÍA</w:t>
            </w:r>
          </w:p>
        </w:tc>
      </w:tr>
      <w:tr w:rsidR="00376EA0" w14:paraId="5BB458EC" w14:textId="77777777" w:rsidTr="00376EA0">
        <w:trPr>
          <w:cnfStyle w:val="000000100000" w:firstRow="0" w:lastRow="0" w:firstColumn="0" w:lastColumn="0" w:oddVBand="0" w:evenVBand="0" w:oddHBand="1" w:evenHBand="0" w:firstRowFirstColumn="0" w:firstRowLastColumn="0" w:lastRowFirstColumn="0" w:lastRowLastColumn="0"/>
          <w:trHeight w:val="905"/>
        </w:trPr>
        <w:tc>
          <w:tcPr>
            <w:cnfStyle w:val="001000000000" w:firstRow="0" w:lastRow="0" w:firstColumn="1" w:lastColumn="0" w:oddVBand="0" w:evenVBand="0" w:oddHBand="0" w:evenHBand="0" w:firstRowFirstColumn="0" w:firstRowLastColumn="0" w:lastRowFirstColumn="0" w:lastRowLastColumn="0"/>
            <w:tcW w:w="1993" w:type="dxa"/>
            <w:tcBorders>
              <w:top w:val="none" w:sz="0" w:space="0" w:color="auto"/>
              <w:bottom w:val="none" w:sz="0" w:space="0" w:color="auto"/>
              <w:right w:val="none" w:sz="0" w:space="0" w:color="auto"/>
            </w:tcBorders>
            <w:shd w:val="clear" w:color="auto" w:fill="C1E4F5" w:themeFill="accent1" w:themeFillTint="33"/>
            <w:vAlign w:val="center"/>
          </w:tcPr>
          <w:p w14:paraId="06532252" w14:textId="77777777" w:rsidR="00376EA0" w:rsidRPr="00AF0B6D" w:rsidRDefault="00376EA0" w:rsidP="00376EA0">
            <w:pPr>
              <w:jc w:val="center"/>
            </w:pPr>
            <w:r>
              <w:t>#idCategoría</w:t>
            </w:r>
          </w:p>
        </w:tc>
        <w:tc>
          <w:tcPr>
            <w:tcW w:w="1994" w:type="dxa"/>
            <w:tcBorders>
              <w:top w:val="none" w:sz="0" w:space="0" w:color="auto"/>
              <w:bottom w:val="none" w:sz="0" w:space="0" w:color="auto"/>
            </w:tcBorders>
            <w:shd w:val="clear" w:color="auto" w:fill="C1E4F5" w:themeFill="accent1" w:themeFillTint="33"/>
            <w:vAlign w:val="center"/>
          </w:tcPr>
          <w:p w14:paraId="3E58474E" w14:textId="77777777" w:rsidR="00376EA0" w:rsidRDefault="00376EA0" w:rsidP="00376EA0">
            <w:pPr>
              <w:jc w:val="center"/>
              <w:cnfStyle w:val="000000100000" w:firstRow="0" w:lastRow="0" w:firstColumn="0" w:lastColumn="0" w:oddVBand="0" w:evenVBand="0" w:oddHBand="1" w:evenHBand="0" w:firstRowFirstColumn="0" w:firstRowLastColumn="0" w:lastRowFirstColumn="0" w:lastRowLastColumn="0"/>
            </w:pPr>
            <w:r>
              <w:t>Número identificador de la categoría</w:t>
            </w:r>
          </w:p>
        </w:tc>
      </w:tr>
      <w:tr w:rsidR="00376EA0" w14:paraId="783CB79D" w14:textId="77777777" w:rsidTr="00376EA0">
        <w:trPr>
          <w:trHeight w:val="905"/>
        </w:trPr>
        <w:tc>
          <w:tcPr>
            <w:cnfStyle w:val="001000000000" w:firstRow="0" w:lastRow="0" w:firstColumn="1" w:lastColumn="0" w:oddVBand="0" w:evenVBand="0" w:oddHBand="0" w:evenHBand="0" w:firstRowFirstColumn="0" w:firstRowLastColumn="0" w:lastRowFirstColumn="0" w:lastRowLastColumn="0"/>
            <w:tcW w:w="1993" w:type="dxa"/>
            <w:tcBorders>
              <w:right w:val="none" w:sz="0" w:space="0" w:color="auto"/>
            </w:tcBorders>
            <w:vAlign w:val="center"/>
          </w:tcPr>
          <w:p w14:paraId="30C42A8E" w14:textId="77777777" w:rsidR="00376EA0" w:rsidRPr="00722FF0" w:rsidRDefault="00376EA0" w:rsidP="00376EA0">
            <w:pPr>
              <w:jc w:val="center"/>
            </w:pPr>
            <w:r>
              <w:t>#idUsuario</w:t>
            </w:r>
          </w:p>
        </w:tc>
        <w:tc>
          <w:tcPr>
            <w:tcW w:w="1994" w:type="dxa"/>
            <w:vAlign w:val="center"/>
          </w:tcPr>
          <w:p w14:paraId="70A154BD" w14:textId="77777777" w:rsidR="00376EA0" w:rsidRPr="008E2B5C" w:rsidRDefault="00376EA0" w:rsidP="00376EA0">
            <w:pPr>
              <w:jc w:val="center"/>
              <w:cnfStyle w:val="000000000000" w:firstRow="0" w:lastRow="0" w:firstColumn="0" w:lastColumn="0" w:oddVBand="0" w:evenVBand="0" w:oddHBand="0" w:evenHBand="0" w:firstRowFirstColumn="0" w:firstRowLastColumn="0" w:lastRowFirstColumn="0" w:lastRowLastColumn="0"/>
            </w:pPr>
            <w:r>
              <w:t>Clave foránea que identifica al usuario</w:t>
            </w:r>
          </w:p>
        </w:tc>
      </w:tr>
      <w:tr w:rsidR="00376EA0" w14:paraId="28A22504" w14:textId="77777777" w:rsidTr="00376EA0">
        <w:trPr>
          <w:cnfStyle w:val="000000100000" w:firstRow="0" w:lastRow="0" w:firstColumn="0" w:lastColumn="0" w:oddVBand="0" w:evenVBand="0" w:oddHBand="1" w:evenHBand="0" w:firstRowFirstColumn="0" w:firstRowLastColumn="0" w:lastRowFirstColumn="0" w:lastRowLastColumn="0"/>
          <w:trHeight w:val="905"/>
        </w:trPr>
        <w:tc>
          <w:tcPr>
            <w:cnfStyle w:val="001000000000" w:firstRow="0" w:lastRow="0" w:firstColumn="1" w:lastColumn="0" w:oddVBand="0" w:evenVBand="0" w:oddHBand="0" w:evenHBand="0" w:firstRowFirstColumn="0" w:firstRowLastColumn="0" w:lastRowFirstColumn="0" w:lastRowLastColumn="0"/>
            <w:tcW w:w="1993" w:type="dxa"/>
            <w:vAlign w:val="center"/>
          </w:tcPr>
          <w:p w14:paraId="4C5D0409" w14:textId="77777777" w:rsidR="00376EA0" w:rsidRPr="008A7F61" w:rsidRDefault="00376EA0" w:rsidP="00376EA0">
            <w:pPr>
              <w:jc w:val="center"/>
              <w:rPr>
                <w:b w:val="0"/>
                <w:bCs w:val="0"/>
              </w:rPr>
            </w:pPr>
            <w:r>
              <w:rPr>
                <w:b w:val="0"/>
                <w:bCs w:val="0"/>
              </w:rPr>
              <w:t>nombre</w:t>
            </w:r>
          </w:p>
        </w:tc>
        <w:tc>
          <w:tcPr>
            <w:tcW w:w="1994" w:type="dxa"/>
            <w:vAlign w:val="center"/>
          </w:tcPr>
          <w:p w14:paraId="2770ACCE" w14:textId="77777777" w:rsidR="00376EA0" w:rsidRDefault="00376EA0" w:rsidP="00376EA0">
            <w:pPr>
              <w:keepNext/>
              <w:jc w:val="center"/>
              <w:cnfStyle w:val="000000100000" w:firstRow="0" w:lastRow="0" w:firstColumn="0" w:lastColumn="0" w:oddVBand="0" w:evenVBand="0" w:oddHBand="1" w:evenHBand="0" w:firstRowFirstColumn="0" w:firstRowLastColumn="0" w:lastRowFirstColumn="0" w:lastRowLastColumn="0"/>
            </w:pPr>
            <w:r>
              <w:t>Nombre que el usuario le dé la categoría</w:t>
            </w:r>
          </w:p>
        </w:tc>
      </w:tr>
    </w:tbl>
    <w:p w14:paraId="05E63774" w14:textId="0AB73382" w:rsidR="00C011FB" w:rsidRDefault="00C011FB">
      <w:pPr>
        <w:jc w:val="left"/>
      </w:pPr>
    </w:p>
    <w:p w14:paraId="05FC9BC1" w14:textId="77777777" w:rsidR="00D13220" w:rsidRDefault="00D13220" w:rsidP="00971C2F"/>
    <w:p w14:paraId="52DDA718" w14:textId="77777777" w:rsidR="00E90B48" w:rsidRPr="00E90B48" w:rsidRDefault="00E90B48" w:rsidP="00E90B48"/>
    <w:p w14:paraId="2E8026F1" w14:textId="77777777" w:rsidR="00E90B48" w:rsidRPr="00E90B48" w:rsidRDefault="00E90B48" w:rsidP="00E90B48"/>
    <w:p w14:paraId="36E29A08" w14:textId="77777777" w:rsidR="00E90B48" w:rsidRPr="00E90B48" w:rsidRDefault="00E90B48" w:rsidP="00E90B48"/>
    <w:p w14:paraId="4B6FBC2D" w14:textId="77777777" w:rsidR="00E90B48" w:rsidRPr="00E90B48" w:rsidRDefault="00E90B48" w:rsidP="00E90B48"/>
    <w:p w14:paraId="12876D8D" w14:textId="77777777" w:rsidR="00136702" w:rsidRDefault="00136702" w:rsidP="00136702">
      <w:pPr>
        <w:pStyle w:val="Descripcin"/>
        <w:framePr w:hSpace="141" w:wrap="around" w:vAnchor="text" w:hAnchor="page" w:x="1435" w:y="415"/>
      </w:pPr>
      <w:bookmarkStart w:id="77" w:name="_Toc164970480"/>
      <w:r>
        <w:t xml:space="preserve">Tabla </w:t>
      </w:r>
      <w:r>
        <w:fldChar w:fldCharType="begin"/>
      </w:r>
      <w:r>
        <w:instrText xml:space="preserve"> SEQ Tabla \* ARABIC </w:instrText>
      </w:r>
      <w:r>
        <w:fldChar w:fldCharType="separate"/>
      </w:r>
      <w:r>
        <w:rPr>
          <w:noProof/>
        </w:rPr>
        <w:t>19</w:t>
      </w:r>
      <w:r>
        <w:fldChar w:fldCharType="end"/>
      </w:r>
      <w:r w:rsidRPr="00944400">
        <w:t xml:space="preserve">: Entidad </w:t>
      </w:r>
      <w:r>
        <w:t>Categoría</w:t>
      </w:r>
      <w:r w:rsidRPr="00944400">
        <w:t xml:space="preserve"> - Elaboración propia</w:t>
      </w:r>
      <w:bookmarkEnd w:id="77"/>
    </w:p>
    <w:p w14:paraId="553D8323" w14:textId="77777777" w:rsidR="00E90B48" w:rsidRPr="00E90B48" w:rsidRDefault="00E90B48" w:rsidP="00E90B48"/>
    <w:p w14:paraId="34280DAE" w14:textId="77777777" w:rsidR="00E90B48" w:rsidRPr="00E90B48" w:rsidRDefault="00E90B48" w:rsidP="00E90B48"/>
    <w:p w14:paraId="78662724" w14:textId="77777777" w:rsidR="00E90B48" w:rsidRPr="00E90B48" w:rsidRDefault="00E90B48" w:rsidP="00E90B48"/>
    <w:p w14:paraId="35B8C371" w14:textId="77777777" w:rsidR="00E90B48" w:rsidRPr="00E90B48" w:rsidRDefault="00E90B48" w:rsidP="00E90B48"/>
    <w:p w14:paraId="721DC8FE" w14:textId="77777777" w:rsidR="00E90B48" w:rsidRPr="00E90B48" w:rsidRDefault="00E90B48" w:rsidP="00E90B48"/>
    <w:p w14:paraId="5FBCAA91" w14:textId="77777777" w:rsidR="00E90B48" w:rsidRPr="00E90B48" w:rsidRDefault="00E90B48" w:rsidP="00E90B48"/>
    <w:p w14:paraId="1A891834" w14:textId="77777777" w:rsidR="00376EA0" w:rsidRDefault="00376EA0" w:rsidP="00376EA0">
      <w:pPr>
        <w:pStyle w:val="Descripcin"/>
        <w:framePr w:hSpace="141" w:wrap="around" w:vAnchor="text" w:hAnchor="page" w:x="6520" w:y="273"/>
      </w:pPr>
      <w:bookmarkStart w:id="78" w:name="_Toc164970481"/>
      <w:r>
        <w:t xml:space="preserve">Tabla </w:t>
      </w:r>
      <w:r>
        <w:fldChar w:fldCharType="begin"/>
      </w:r>
      <w:r>
        <w:instrText xml:space="preserve"> SEQ Tabla \* ARABIC </w:instrText>
      </w:r>
      <w:r>
        <w:fldChar w:fldCharType="separate"/>
      </w:r>
      <w:r>
        <w:rPr>
          <w:noProof/>
        </w:rPr>
        <w:t>20</w:t>
      </w:r>
      <w:r>
        <w:fldChar w:fldCharType="end"/>
      </w:r>
      <w:r w:rsidRPr="00C20ED4">
        <w:t xml:space="preserve">: Entidad </w:t>
      </w:r>
      <w:r>
        <w:t xml:space="preserve">Gasto </w:t>
      </w:r>
      <w:r w:rsidRPr="00C20ED4">
        <w:t>- Elaboración propia</w:t>
      </w:r>
      <w:bookmarkEnd w:id="78"/>
    </w:p>
    <w:p w14:paraId="62F59B81" w14:textId="77777777" w:rsidR="00E90B48" w:rsidRPr="00E90B48" w:rsidRDefault="00E90B48" w:rsidP="00E90B48"/>
    <w:tbl>
      <w:tblPr>
        <w:tblStyle w:val="Tabladelista3-nfasis1"/>
        <w:tblpPr w:leftFromText="141" w:rightFromText="141" w:vertAnchor="text" w:horzAnchor="margin" w:tblpY="307"/>
        <w:tblW w:w="39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1994"/>
      </w:tblGrid>
      <w:tr w:rsidR="00136702" w14:paraId="25F2A844" w14:textId="77777777" w:rsidTr="00136702">
        <w:trPr>
          <w:cnfStyle w:val="100000000000" w:firstRow="1" w:lastRow="0" w:firstColumn="0" w:lastColumn="0" w:oddVBand="0" w:evenVBand="0" w:oddHBand="0" w:evenHBand="0" w:firstRowFirstColumn="0" w:firstRowLastColumn="0" w:lastRowFirstColumn="0" w:lastRowLastColumn="0"/>
          <w:trHeight w:val="905"/>
        </w:trPr>
        <w:tc>
          <w:tcPr>
            <w:cnfStyle w:val="001000000100" w:firstRow="0" w:lastRow="0" w:firstColumn="1" w:lastColumn="0" w:oddVBand="0" w:evenVBand="0" w:oddHBand="0" w:evenHBand="0" w:firstRowFirstColumn="1" w:firstRowLastColumn="0" w:lastRowFirstColumn="0" w:lastRowLastColumn="0"/>
            <w:tcW w:w="3987" w:type="dxa"/>
            <w:gridSpan w:val="2"/>
            <w:tcBorders>
              <w:bottom w:val="none" w:sz="0" w:space="0" w:color="auto"/>
              <w:right w:val="none" w:sz="0" w:space="0" w:color="auto"/>
            </w:tcBorders>
            <w:vAlign w:val="center"/>
          </w:tcPr>
          <w:p w14:paraId="2409C5B6" w14:textId="77777777" w:rsidR="00136702" w:rsidRDefault="00136702" w:rsidP="00136702">
            <w:pPr>
              <w:jc w:val="center"/>
            </w:pPr>
            <w:r>
              <w:t>INFORME</w:t>
            </w:r>
          </w:p>
        </w:tc>
      </w:tr>
      <w:tr w:rsidR="00136702" w14:paraId="0584C0DE" w14:textId="77777777" w:rsidTr="00136702">
        <w:trPr>
          <w:cnfStyle w:val="000000100000" w:firstRow="0" w:lastRow="0" w:firstColumn="0" w:lastColumn="0" w:oddVBand="0" w:evenVBand="0" w:oddHBand="1" w:evenHBand="0" w:firstRowFirstColumn="0" w:firstRowLastColumn="0" w:lastRowFirstColumn="0" w:lastRowLastColumn="0"/>
          <w:trHeight w:val="905"/>
        </w:trPr>
        <w:tc>
          <w:tcPr>
            <w:cnfStyle w:val="001000000000" w:firstRow="0" w:lastRow="0" w:firstColumn="1" w:lastColumn="0" w:oddVBand="0" w:evenVBand="0" w:oddHBand="0" w:evenHBand="0" w:firstRowFirstColumn="0" w:firstRowLastColumn="0" w:lastRowFirstColumn="0" w:lastRowLastColumn="0"/>
            <w:tcW w:w="1993" w:type="dxa"/>
            <w:tcBorders>
              <w:top w:val="none" w:sz="0" w:space="0" w:color="auto"/>
              <w:bottom w:val="none" w:sz="0" w:space="0" w:color="auto"/>
              <w:right w:val="none" w:sz="0" w:space="0" w:color="auto"/>
            </w:tcBorders>
            <w:shd w:val="clear" w:color="auto" w:fill="C1E4F5" w:themeFill="accent1" w:themeFillTint="33"/>
            <w:vAlign w:val="center"/>
          </w:tcPr>
          <w:p w14:paraId="692E07AD" w14:textId="77777777" w:rsidR="00136702" w:rsidRPr="00AF0B6D" w:rsidRDefault="00136702" w:rsidP="00136702">
            <w:pPr>
              <w:jc w:val="center"/>
            </w:pPr>
            <w:r>
              <w:t>#idInforme</w:t>
            </w:r>
          </w:p>
        </w:tc>
        <w:tc>
          <w:tcPr>
            <w:tcW w:w="1994" w:type="dxa"/>
            <w:tcBorders>
              <w:top w:val="none" w:sz="0" w:space="0" w:color="auto"/>
              <w:bottom w:val="none" w:sz="0" w:space="0" w:color="auto"/>
            </w:tcBorders>
            <w:shd w:val="clear" w:color="auto" w:fill="C1E4F5" w:themeFill="accent1" w:themeFillTint="33"/>
            <w:vAlign w:val="center"/>
          </w:tcPr>
          <w:p w14:paraId="25E962EC" w14:textId="77777777" w:rsidR="00136702" w:rsidRDefault="00136702" w:rsidP="00136702">
            <w:pPr>
              <w:jc w:val="center"/>
              <w:cnfStyle w:val="000000100000" w:firstRow="0" w:lastRow="0" w:firstColumn="0" w:lastColumn="0" w:oddVBand="0" w:evenVBand="0" w:oddHBand="1" w:evenHBand="0" w:firstRowFirstColumn="0" w:firstRowLastColumn="0" w:lastRowFirstColumn="0" w:lastRowLastColumn="0"/>
            </w:pPr>
            <w:r>
              <w:t>Número identificador del informe</w:t>
            </w:r>
          </w:p>
        </w:tc>
      </w:tr>
      <w:tr w:rsidR="00136702" w14:paraId="762F4E40" w14:textId="77777777" w:rsidTr="00136702">
        <w:trPr>
          <w:trHeight w:val="905"/>
        </w:trPr>
        <w:tc>
          <w:tcPr>
            <w:cnfStyle w:val="001000000000" w:firstRow="0" w:lastRow="0" w:firstColumn="1" w:lastColumn="0" w:oddVBand="0" w:evenVBand="0" w:oddHBand="0" w:evenHBand="0" w:firstRowFirstColumn="0" w:firstRowLastColumn="0" w:lastRowFirstColumn="0" w:lastRowLastColumn="0"/>
            <w:tcW w:w="1993" w:type="dxa"/>
            <w:tcBorders>
              <w:right w:val="none" w:sz="0" w:space="0" w:color="auto"/>
            </w:tcBorders>
            <w:vAlign w:val="center"/>
          </w:tcPr>
          <w:p w14:paraId="50E7C2EA" w14:textId="77777777" w:rsidR="00136702" w:rsidRPr="00722FF0" w:rsidRDefault="00136702" w:rsidP="00136702">
            <w:pPr>
              <w:jc w:val="center"/>
            </w:pPr>
            <w:r>
              <w:t>#idUsuario</w:t>
            </w:r>
          </w:p>
        </w:tc>
        <w:tc>
          <w:tcPr>
            <w:tcW w:w="1994" w:type="dxa"/>
            <w:vAlign w:val="center"/>
          </w:tcPr>
          <w:p w14:paraId="662D62AC" w14:textId="77777777" w:rsidR="00136702" w:rsidRPr="008E2B5C" w:rsidRDefault="00136702" w:rsidP="00136702">
            <w:pPr>
              <w:jc w:val="center"/>
              <w:cnfStyle w:val="000000000000" w:firstRow="0" w:lastRow="0" w:firstColumn="0" w:lastColumn="0" w:oddVBand="0" w:evenVBand="0" w:oddHBand="0" w:evenHBand="0" w:firstRowFirstColumn="0" w:firstRowLastColumn="0" w:lastRowFirstColumn="0" w:lastRowLastColumn="0"/>
            </w:pPr>
            <w:r>
              <w:t>Clave foránea que identifica al usuario</w:t>
            </w:r>
          </w:p>
        </w:tc>
      </w:tr>
      <w:tr w:rsidR="00136702" w14:paraId="6E5E8D28" w14:textId="77777777" w:rsidTr="00136702">
        <w:trPr>
          <w:cnfStyle w:val="000000100000" w:firstRow="0" w:lastRow="0" w:firstColumn="0" w:lastColumn="0" w:oddVBand="0" w:evenVBand="0" w:oddHBand="1" w:evenHBand="0" w:firstRowFirstColumn="0" w:firstRowLastColumn="0" w:lastRowFirstColumn="0" w:lastRowLastColumn="0"/>
          <w:trHeight w:val="905"/>
        </w:trPr>
        <w:tc>
          <w:tcPr>
            <w:cnfStyle w:val="001000000000" w:firstRow="0" w:lastRow="0" w:firstColumn="1" w:lastColumn="0" w:oddVBand="0" w:evenVBand="0" w:oddHBand="0" w:evenHBand="0" w:firstRowFirstColumn="0" w:firstRowLastColumn="0" w:lastRowFirstColumn="0" w:lastRowLastColumn="0"/>
            <w:tcW w:w="1993" w:type="dxa"/>
            <w:vAlign w:val="center"/>
          </w:tcPr>
          <w:p w14:paraId="0FD9F16D" w14:textId="77777777" w:rsidR="00136702" w:rsidRPr="009567E5" w:rsidRDefault="00136702" w:rsidP="00136702">
            <w:pPr>
              <w:jc w:val="center"/>
              <w:rPr>
                <w:b w:val="0"/>
                <w:bCs w:val="0"/>
              </w:rPr>
            </w:pPr>
            <w:proofErr w:type="spellStart"/>
            <w:r>
              <w:rPr>
                <w:b w:val="0"/>
                <w:bCs w:val="0"/>
              </w:rPr>
              <w:t>fechaInicio</w:t>
            </w:r>
            <w:proofErr w:type="spellEnd"/>
          </w:p>
        </w:tc>
        <w:tc>
          <w:tcPr>
            <w:tcW w:w="1994" w:type="dxa"/>
            <w:vAlign w:val="center"/>
          </w:tcPr>
          <w:p w14:paraId="370FA5F6" w14:textId="77777777" w:rsidR="00136702" w:rsidRDefault="00136702" w:rsidP="00136702">
            <w:pPr>
              <w:jc w:val="center"/>
              <w:cnfStyle w:val="000000100000" w:firstRow="0" w:lastRow="0" w:firstColumn="0" w:lastColumn="0" w:oddVBand="0" w:evenVBand="0" w:oddHBand="1" w:evenHBand="0" w:firstRowFirstColumn="0" w:firstRowLastColumn="0" w:lastRowFirstColumn="0" w:lastRowLastColumn="0"/>
            </w:pPr>
            <w:r>
              <w:t>Fecha de inicio del informe</w:t>
            </w:r>
          </w:p>
        </w:tc>
      </w:tr>
      <w:tr w:rsidR="00136702" w14:paraId="6A84B34E" w14:textId="77777777" w:rsidTr="00136702">
        <w:trPr>
          <w:trHeight w:val="905"/>
        </w:trPr>
        <w:tc>
          <w:tcPr>
            <w:cnfStyle w:val="001000000000" w:firstRow="0" w:lastRow="0" w:firstColumn="1" w:lastColumn="0" w:oddVBand="0" w:evenVBand="0" w:oddHBand="0" w:evenHBand="0" w:firstRowFirstColumn="0" w:firstRowLastColumn="0" w:lastRowFirstColumn="0" w:lastRowLastColumn="0"/>
            <w:tcW w:w="1993" w:type="dxa"/>
            <w:vAlign w:val="center"/>
          </w:tcPr>
          <w:p w14:paraId="3C5A199D" w14:textId="77777777" w:rsidR="00136702" w:rsidRPr="008A7F61" w:rsidRDefault="00136702" w:rsidP="00136702">
            <w:pPr>
              <w:jc w:val="center"/>
              <w:rPr>
                <w:b w:val="0"/>
                <w:bCs w:val="0"/>
              </w:rPr>
            </w:pPr>
            <w:proofErr w:type="spellStart"/>
            <w:r>
              <w:rPr>
                <w:b w:val="0"/>
                <w:bCs w:val="0"/>
              </w:rPr>
              <w:t>fechaFin</w:t>
            </w:r>
            <w:proofErr w:type="spellEnd"/>
          </w:p>
        </w:tc>
        <w:tc>
          <w:tcPr>
            <w:tcW w:w="1994" w:type="dxa"/>
            <w:vAlign w:val="center"/>
          </w:tcPr>
          <w:p w14:paraId="67956D08" w14:textId="77777777" w:rsidR="00136702" w:rsidRDefault="00136702" w:rsidP="00136702">
            <w:pPr>
              <w:jc w:val="center"/>
              <w:cnfStyle w:val="000000000000" w:firstRow="0" w:lastRow="0" w:firstColumn="0" w:lastColumn="0" w:oddVBand="0" w:evenVBand="0" w:oddHBand="0" w:evenHBand="0" w:firstRowFirstColumn="0" w:firstRowLastColumn="0" w:lastRowFirstColumn="0" w:lastRowLastColumn="0"/>
            </w:pPr>
            <w:r>
              <w:t>Fecha de finalización del informe</w:t>
            </w:r>
          </w:p>
        </w:tc>
      </w:tr>
      <w:tr w:rsidR="00136702" w14:paraId="71A3652E" w14:textId="77777777" w:rsidTr="00136702">
        <w:trPr>
          <w:cnfStyle w:val="000000100000" w:firstRow="0" w:lastRow="0" w:firstColumn="0" w:lastColumn="0" w:oddVBand="0" w:evenVBand="0" w:oddHBand="1" w:evenHBand="0" w:firstRowFirstColumn="0" w:firstRowLastColumn="0" w:lastRowFirstColumn="0" w:lastRowLastColumn="0"/>
          <w:trHeight w:val="905"/>
        </w:trPr>
        <w:tc>
          <w:tcPr>
            <w:cnfStyle w:val="001000000000" w:firstRow="0" w:lastRow="0" w:firstColumn="1" w:lastColumn="0" w:oddVBand="0" w:evenVBand="0" w:oddHBand="0" w:evenHBand="0" w:firstRowFirstColumn="0" w:firstRowLastColumn="0" w:lastRowFirstColumn="0" w:lastRowLastColumn="0"/>
            <w:tcW w:w="1993" w:type="dxa"/>
            <w:tcBorders>
              <w:right w:val="none" w:sz="0" w:space="0" w:color="auto"/>
            </w:tcBorders>
            <w:vAlign w:val="center"/>
          </w:tcPr>
          <w:p w14:paraId="7FDFAAA6" w14:textId="77777777" w:rsidR="00136702" w:rsidRPr="00B918DE" w:rsidRDefault="00136702" w:rsidP="00136702">
            <w:pPr>
              <w:jc w:val="center"/>
              <w:rPr>
                <w:b w:val="0"/>
                <w:bCs w:val="0"/>
              </w:rPr>
            </w:pPr>
            <w:r>
              <w:rPr>
                <w:b w:val="0"/>
                <w:bCs w:val="0"/>
              </w:rPr>
              <w:t>tipo</w:t>
            </w:r>
          </w:p>
        </w:tc>
        <w:tc>
          <w:tcPr>
            <w:tcW w:w="1994" w:type="dxa"/>
            <w:vAlign w:val="center"/>
          </w:tcPr>
          <w:p w14:paraId="42A2910D" w14:textId="77777777" w:rsidR="00136702" w:rsidRPr="008E2B5C" w:rsidRDefault="00136702" w:rsidP="00136702">
            <w:pPr>
              <w:keepNext/>
              <w:jc w:val="center"/>
              <w:cnfStyle w:val="000000100000" w:firstRow="0" w:lastRow="0" w:firstColumn="0" w:lastColumn="0" w:oddVBand="0" w:evenVBand="0" w:oddHBand="1" w:evenHBand="0" w:firstRowFirstColumn="0" w:firstRowLastColumn="0" w:lastRowFirstColumn="0" w:lastRowLastColumn="0"/>
            </w:pPr>
            <w:r w:rsidRPr="00473217">
              <w:t>tipo de informe (por ejemplo, semanal, mensual, trimestral)</w:t>
            </w:r>
          </w:p>
        </w:tc>
      </w:tr>
    </w:tbl>
    <w:p w14:paraId="6928A618" w14:textId="77777777" w:rsidR="00E90B48" w:rsidRPr="00E90B48" w:rsidRDefault="00E90B48" w:rsidP="00E90B48"/>
    <w:p w14:paraId="50B92604" w14:textId="77777777" w:rsidR="00E90B48" w:rsidRPr="00E90B48" w:rsidRDefault="00E90B48" w:rsidP="00E90B48"/>
    <w:p w14:paraId="58DBBE8A" w14:textId="77777777" w:rsidR="00E90B48" w:rsidRPr="00E90B48" w:rsidRDefault="00E90B48" w:rsidP="00E90B48"/>
    <w:p w14:paraId="34D8FCDE" w14:textId="77777777" w:rsidR="00E90B48" w:rsidRDefault="00E90B48" w:rsidP="00E90B48"/>
    <w:p w14:paraId="7A1DF371" w14:textId="291C3910" w:rsidR="002B072B" w:rsidRDefault="002B072B" w:rsidP="00136702">
      <w:pPr>
        <w:pStyle w:val="Descripcin"/>
        <w:framePr w:hSpace="141" w:wrap="around" w:vAnchor="text" w:hAnchor="page" w:x="1495" w:y="4672"/>
      </w:pPr>
      <w:bookmarkStart w:id="79" w:name="_Toc164970482"/>
      <w:r>
        <w:t xml:space="preserve">Tabla </w:t>
      </w:r>
      <w:r>
        <w:fldChar w:fldCharType="begin"/>
      </w:r>
      <w:r>
        <w:instrText xml:space="preserve"> SEQ Tabla \* ARABIC </w:instrText>
      </w:r>
      <w:r>
        <w:fldChar w:fldCharType="separate"/>
      </w:r>
      <w:r>
        <w:rPr>
          <w:noProof/>
        </w:rPr>
        <w:t>21</w:t>
      </w:r>
      <w:r>
        <w:fldChar w:fldCharType="end"/>
      </w:r>
      <w:r w:rsidRPr="00DE5C10">
        <w:t xml:space="preserve">: Entidad </w:t>
      </w:r>
      <w:r>
        <w:t>Informe</w:t>
      </w:r>
      <w:r w:rsidRPr="00DE5C10">
        <w:t xml:space="preserve"> - Elaboración propia</w:t>
      </w:r>
      <w:bookmarkEnd w:id="79"/>
    </w:p>
    <w:p w14:paraId="386F4CFD" w14:textId="77777777" w:rsidR="00E90B48" w:rsidRDefault="00E90B48" w:rsidP="00E90B48"/>
    <w:p w14:paraId="2822AD59" w14:textId="16F6E825" w:rsidR="000F62AD" w:rsidRDefault="000F62AD">
      <w:pPr>
        <w:jc w:val="left"/>
      </w:pPr>
      <w:r>
        <w:br w:type="page"/>
      </w:r>
    </w:p>
    <w:p w14:paraId="7CF188DF" w14:textId="59C7F599" w:rsidR="00956AB0" w:rsidRDefault="004C439C" w:rsidP="00956AB0">
      <w:pPr>
        <w:pStyle w:val="Ttulo3"/>
        <w:numPr>
          <w:ilvl w:val="3"/>
          <w:numId w:val="1"/>
        </w:numPr>
      </w:pPr>
      <w:bookmarkStart w:id="80" w:name="_Toc164970452"/>
      <w:r>
        <w:rPr>
          <w:noProof/>
        </w:rPr>
        <w:lastRenderedPageBreak/>
        <mc:AlternateContent>
          <mc:Choice Requires="wps">
            <w:drawing>
              <wp:anchor distT="0" distB="0" distL="114300" distR="114300" simplePos="0" relativeHeight="251677696" behindDoc="0" locked="0" layoutInCell="1" allowOverlap="1" wp14:anchorId="767417F9" wp14:editId="3F5C180D">
                <wp:simplePos x="0" y="0"/>
                <wp:positionH relativeFrom="page">
                  <wp:posOffset>171450</wp:posOffset>
                </wp:positionH>
                <wp:positionV relativeFrom="paragraph">
                  <wp:posOffset>8805545</wp:posOffset>
                </wp:positionV>
                <wp:extent cx="2990850" cy="228600"/>
                <wp:effectExtent l="0" t="0" r="0" b="0"/>
                <wp:wrapTopAndBottom/>
                <wp:docPr id="2044063765" name="Cuadro de texto 1"/>
                <wp:cNvGraphicFramePr/>
                <a:graphic xmlns:a="http://schemas.openxmlformats.org/drawingml/2006/main">
                  <a:graphicData uri="http://schemas.microsoft.com/office/word/2010/wordprocessingShape">
                    <wps:wsp>
                      <wps:cNvSpPr txBox="1"/>
                      <wps:spPr>
                        <a:xfrm>
                          <a:off x="0" y="0"/>
                          <a:ext cx="2990850" cy="228600"/>
                        </a:xfrm>
                        <a:prstGeom prst="rect">
                          <a:avLst/>
                        </a:prstGeom>
                        <a:solidFill>
                          <a:prstClr val="white"/>
                        </a:solidFill>
                        <a:ln>
                          <a:noFill/>
                        </a:ln>
                      </wps:spPr>
                      <wps:txbx>
                        <w:txbxContent>
                          <w:p w14:paraId="315BD302" w14:textId="70DFF347" w:rsidR="004C439C" w:rsidRPr="00261481" w:rsidRDefault="004C439C" w:rsidP="004C439C">
                            <w:pPr>
                              <w:pStyle w:val="Descripcin"/>
                              <w:rPr>
                                <w:rFonts w:asciiTheme="majorHAnsi" w:hAnsiTheme="majorHAnsi"/>
                                <w:bCs/>
                                <w:noProof/>
                                <w:color w:val="000000" w:themeColor="text1"/>
                                <w:sz w:val="32"/>
                                <w:szCs w:val="22"/>
                              </w:rPr>
                            </w:pPr>
                            <w:bookmarkStart w:id="81" w:name="_Toc164970487"/>
                            <w:r>
                              <w:t xml:space="preserve">Ilustración </w:t>
                            </w:r>
                            <w:r>
                              <w:fldChar w:fldCharType="begin"/>
                            </w:r>
                            <w:r>
                              <w:instrText xml:space="preserve"> SEQ Ilustración \* ARABIC </w:instrText>
                            </w:r>
                            <w:r>
                              <w:fldChar w:fldCharType="separate"/>
                            </w:r>
                            <w:r>
                              <w:rPr>
                                <w:noProof/>
                              </w:rPr>
                              <w:t>3</w:t>
                            </w:r>
                            <w:r>
                              <w:fldChar w:fldCharType="end"/>
                            </w:r>
                            <w:r>
                              <w:t>: Diagrama Entidad Relación</w:t>
                            </w:r>
                            <w:r>
                              <w:rPr>
                                <w:noProof/>
                              </w:rPr>
                              <w:t xml:space="preserve"> - Elaboración propia</w:t>
                            </w:r>
                            <w:bookmarkEnd w:id="8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7417F9" id="_x0000_s1030" type="#_x0000_t202" style="position:absolute;left:0;text-align:left;margin-left:13.5pt;margin-top:693.35pt;width:235.5pt;height:18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" stroked="f">
                <v:textbox inset="0,0,0,0">
                  <w:txbxContent>
                    <w:p w14:paraId="315BD302" w14:textId="70DFF347" w:rsidR="004C439C" w:rsidRPr="00261481" w:rsidRDefault="004C439C" w:rsidP="004C439C">
                      <w:pPr>
                        <w:pStyle w:val="Descripcin"/>
                        <w:rPr>
                          <w:rFonts w:asciiTheme="majorHAnsi" w:hAnsiTheme="majorHAnsi"/>
                          <w:bCs/>
                          <w:noProof/>
                          <w:color w:val="000000" w:themeColor="text1"/>
                          <w:sz w:val="32"/>
                          <w:szCs w:val="22"/>
                        </w:rPr>
                      </w:pPr>
                      <w:bookmarkStart w:id="82" w:name="_Toc164970487"/>
                      <w:r>
                        <w:t xml:space="preserve">Ilustración </w:t>
                      </w:r>
                      <w:r>
                        <w:fldChar w:fldCharType="begin"/>
                      </w:r>
                      <w:r>
                        <w:instrText xml:space="preserve"> SEQ Ilustración \* ARABIC </w:instrText>
                      </w:r>
                      <w:r>
                        <w:fldChar w:fldCharType="separate"/>
                      </w:r>
                      <w:r>
                        <w:rPr>
                          <w:noProof/>
                        </w:rPr>
                        <w:t>3</w:t>
                      </w:r>
                      <w:r>
                        <w:fldChar w:fldCharType="end"/>
                      </w:r>
                      <w:r>
                        <w:t>: Diagrama Entidad Relación</w:t>
                      </w:r>
                      <w:r>
                        <w:rPr>
                          <w:noProof/>
                        </w:rPr>
                        <w:t xml:space="preserve"> - Elaboración propia</w:t>
                      </w:r>
                      <w:bookmarkEnd w:id="82"/>
                    </w:p>
                  </w:txbxContent>
                </v:textbox>
                <w10:wrap type="topAndBottom" anchorx="page"/>
              </v:shape>
            </w:pict>
          </mc:Fallback>
        </mc:AlternateContent>
      </w:r>
      <w:r>
        <w:rPr>
          <w:noProof/>
        </w:rPr>
        <w:drawing>
          <wp:anchor distT="0" distB="0" distL="114300" distR="114300" simplePos="0" relativeHeight="251672576" behindDoc="0" locked="0" layoutInCell="1" allowOverlap="1" wp14:anchorId="7010085F" wp14:editId="5C8D5BE9">
            <wp:simplePos x="0" y="0"/>
            <wp:positionH relativeFrom="page">
              <wp:posOffset>0</wp:posOffset>
            </wp:positionH>
            <wp:positionV relativeFrom="paragraph">
              <wp:posOffset>3286760</wp:posOffset>
            </wp:positionV>
            <wp:extent cx="7578090" cy="5657850"/>
            <wp:effectExtent l="0" t="0" r="3810" b="0"/>
            <wp:wrapTopAndBottom/>
            <wp:docPr id="7338052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80528" name="Imagen 1" descr="Diagrama&#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7578090" cy="5657850"/>
                    </a:xfrm>
                    <a:prstGeom prst="rect">
                      <a:avLst/>
                    </a:prstGeom>
                  </pic:spPr>
                </pic:pic>
              </a:graphicData>
            </a:graphic>
            <wp14:sizeRelH relativeFrom="margin">
              <wp14:pctWidth>0</wp14:pctWidth>
            </wp14:sizeRelH>
            <wp14:sizeRelV relativeFrom="margin">
              <wp14:pctHeight>0</wp14:pctHeight>
            </wp14:sizeRelV>
          </wp:anchor>
        </w:drawing>
      </w:r>
      <w:r w:rsidR="00AD1ABA">
        <w:t xml:space="preserve">Diagrama </w:t>
      </w:r>
      <w:r w:rsidR="00907A1F">
        <w:t>Entidad–Relación</w:t>
      </w:r>
      <w:bookmarkEnd w:id="80"/>
    </w:p>
    <w:p w14:paraId="2107A8EB" w14:textId="77777777" w:rsidR="00030460" w:rsidRDefault="00D53B58" w:rsidP="00956AB0">
      <w:r w:rsidRPr="00D53B58">
        <w:t>En esta tarea</w:t>
      </w:r>
      <w:r w:rsidR="00836E51">
        <w:t xml:space="preserve"> se encuentra el</w:t>
      </w:r>
      <w:r w:rsidRPr="00D53B58">
        <w:t xml:space="preserve"> Diagrama ER que representa la base de datos de </w:t>
      </w:r>
      <w:proofErr w:type="spellStart"/>
      <w:r w:rsidRPr="00D53B58">
        <w:t>NextStep</w:t>
      </w:r>
      <w:proofErr w:type="spellEnd"/>
      <w:r w:rsidRPr="00D53B58">
        <w:t>. Este diagrama incluirá entidades como Usuario, Pago, Categoría, Gasto e Informe, junto con sus atributos correspondientes. También mostrará las relaciones entre estas entidades</w:t>
      </w:r>
      <w:r w:rsidR="00071DA6">
        <w:t xml:space="preserve"> y su cardinalidad.</w:t>
      </w:r>
    </w:p>
    <w:p w14:paraId="0785A722" w14:textId="77777777" w:rsidR="00071DA6" w:rsidRDefault="000C6845" w:rsidP="00956AB0">
      <w:r>
        <w:t>El propósito de esta tarea es ayudar a entender la estructura de la base de datos a un alto nivel</w:t>
      </w:r>
      <w:r w:rsidR="00D65076">
        <w:t xml:space="preserve"> y as</w:t>
      </w:r>
      <w:r w:rsidR="00BC2445">
        <w:t>í facilitar la comprensión del sistema en su conjunto.</w:t>
      </w:r>
    </w:p>
    <w:p w14:paraId="19349E99" w14:textId="42774518" w:rsidR="00EE45A0" w:rsidRPr="00B67F15" w:rsidRDefault="003779F7" w:rsidP="00956AB0">
      <w:pPr>
        <w:sectPr w:rsidR="00EE45A0" w:rsidRPr="00B67F15" w:rsidSect="00C73977">
          <w:type w:val="oddPage"/>
          <w:pgSz w:w="11907" w:h="16840" w:code="9"/>
          <w:pgMar w:top="1304" w:right="1247" w:bottom="1304" w:left="1247" w:header="720" w:footer="720" w:gutter="454"/>
          <w:cols w:space="720"/>
          <w:docGrid w:linePitch="299"/>
        </w:sectPr>
      </w:pPr>
      <w:r>
        <w:t xml:space="preserve">En el diagrama se puede observar que la entidad </w:t>
      </w:r>
      <w:r w:rsidR="00510336">
        <w:rPr>
          <w:i/>
          <w:iCs/>
        </w:rPr>
        <w:t xml:space="preserve">USUARIO </w:t>
      </w:r>
      <w:r w:rsidR="00510336">
        <w:t xml:space="preserve">está relacionada con las entidades </w:t>
      </w:r>
      <w:r w:rsidR="00510336">
        <w:rPr>
          <w:i/>
          <w:iCs/>
        </w:rPr>
        <w:t>PAGO</w:t>
      </w:r>
      <w:r w:rsidR="00510336">
        <w:t xml:space="preserve">, </w:t>
      </w:r>
      <w:r w:rsidR="00510336">
        <w:rPr>
          <w:i/>
          <w:iCs/>
        </w:rPr>
        <w:t xml:space="preserve">GASTO </w:t>
      </w:r>
      <w:r w:rsidR="00510336">
        <w:t xml:space="preserve">y </w:t>
      </w:r>
      <w:r w:rsidR="00510336">
        <w:rPr>
          <w:i/>
          <w:iCs/>
        </w:rPr>
        <w:t xml:space="preserve">CATEGORÍA </w:t>
      </w:r>
      <w:r w:rsidR="00510336">
        <w:t>con una relación de uno a varios</w:t>
      </w:r>
      <w:r w:rsidR="00F71EE8">
        <w:t xml:space="preserve"> y con la entidad </w:t>
      </w:r>
      <w:r w:rsidR="00F71EE8">
        <w:rPr>
          <w:i/>
          <w:iCs/>
        </w:rPr>
        <w:t xml:space="preserve">INFORME </w:t>
      </w:r>
      <w:r w:rsidR="00F71EE8">
        <w:t xml:space="preserve">con una relación de uno a uno, ya que un usuario solo podrá ver </w:t>
      </w:r>
      <w:r w:rsidR="00C54F0A">
        <w:t>el último informe generado (</w:t>
      </w:r>
      <w:hyperlink w:anchor="_RF_–_Generación" w:history="1">
        <w:r w:rsidR="00C54F0A" w:rsidRPr="00C54F0A">
          <w:rPr>
            <w:rStyle w:val="Hipervnculo"/>
          </w:rPr>
          <w:t>ver especificación de requis</w:t>
        </w:r>
        <w:r w:rsidR="00C54F0A" w:rsidRPr="00C54F0A">
          <w:rPr>
            <w:rStyle w:val="Hipervnculo"/>
          </w:rPr>
          <w:t>i</w:t>
        </w:r>
        <w:r w:rsidR="00C54F0A" w:rsidRPr="00C54F0A">
          <w:rPr>
            <w:rStyle w:val="Hipervnculo"/>
          </w:rPr>
          <w:t>tos</w:t>
        </w:r>
      </w:hyperlink>
      <w:r w:rsidR="00C54F0A">
        <w:t>)</w:t>
      </w:r>
      <w:r w:rsidR="00931462">
        <w:t>.</w:t>
      </w:r>
      <w:r w:rsidR="00EE45A0">
        <w:t xml:space="preserve"> Por último se puede observar la relación varios a varios entre </w:t>
      </w:r>
      <w:r w:rsidR="00B67F15">
        <w:t xml:space="preserve">la entidad </w:t>
      </w:r>
      <w:r w:rsidR="00B67F15">
        <w:rPr>
          <w:i/>
          <w:iCs/>
        </w:rPr>
        <w:t xml:space="preserve">GASTO </w:t>
      </w:r>
      <w:r w:rsidR="00B67F15">
        <w:t xml:space="preserve">y la entidad </w:t>
      </w:r>
      <w:r w:rsidR="00B67F15">
        <w:rPr>
          <w:i/>
          <w:iCs/>
        </w:rPr>
        <w:t>CATEGORÍA</w:t>
      </w:r>
      <w:r w:rsidR="00B67F15">
        <w:t xml:space="preserve">. </w:t>
      </w:r>
      <w:r w:rsidR="00B93788">
        <w:t>E</w:t>
      </w:r>
      <w:r w:rsidR="00B67F15">
        <w:t xml:space="preserve">sto se ha pensado así para proporcionar más </w:t>
      </w:r>
      <w:r w:rsidR="00B93788">
        <w:t>flexibilidad a los usuarios a la hora de categorizar sus datos.</w:t>
      </w:r>
    </w:p>
    <w:p w14:paraId="3B6EE7B8" w14:textId="7B3A3911" w:rsidR="00E362EF" w:rsidRPr="0031552C" w:rsidRDefault="00E362EF" w:rsidP="00FF0E10">
      <w:pPr>
        <w:pStyle w:val="Ttulo1"/>
        <w:jc w:val="both"/>
        <w:rPr>
          <w:noProof w:val="0"/>
        </w:rPr>
      </w:pPr>
      <w:bookmarkStart w:id="83" w:name="_Toc164970453"/>
      <w:r>
        <w:rPr>
          <w:noProof w:val="0"/>
        </w:rPr>
        <w:lastRenderedPageBreak/>
        <w:t>Resultados</w:t>
      </w:r>
      <w:bookmarkEnd w:id="83"/>
    </w:p>
    <w:p w14:paraId="7E2D914C" w14:textId="0691278D" w:rsidR="00F43A9A" w:rsidRDefault="00F43A9A" w:rsidP="00EF10BB">
      <w:pPr>
        <w:pStyle w:val="Textoindependiente"/>
        <w:rPr>
          <w:highlight w:val="yellow"/>
        </w:rPr>
      </w:pPr>
      <w:r>
        <w:rPr>
          <w:highlight w:val="yellow"/>
        </w:rPr>
        <w:t xml:space="preserve">En este capítulo se describirán e interpretarán </w:t>
      </w:r>
      <w:r w:rsidRPr="00F43A9A">
        <w:rPr>
          <w:highlight w:val="yellow"/>
        </w:rPr>
        <w:t>los resultados obtenidos</w:t>
      </w:r>
      <w:r>
        <w:rPr>
          <w:highlight w:val="yellow"/>
        </w:rPr>
        <w:t xml:space="preserve"> en el proyecto y se hará un análisis crítico de los mismos</w:t>
      </w:r>
      <w:r w:rsidRPr="00F43A9A">
        <w:rPr>
          <w:highlight w:val="yellow"/>
        </w:rPr>
        <w:t xml:space="preserve">. </w:t>
      </w:r>
      <w:r>
        <w:rPr>
          <w:highlight w:val="yellow"/>
        </w:rPr>
        <w:t>Se contrastarán estos resultados con los esperados</w:t>
      </w:r>
      <w:r w:rsidR="00AB068B">
        <w:rPr>
          <w:highlight w:val="yellow"/>
        </w:rPr>
        <w:t xml:space="preserve"> y se ha de justificar cualquier desviación producida</w:t>
      </w:r>
      <w:r>
        <w:rPr>
          <w:highlight w:val="yellow"/>
        </w:rPr>
        <w:t>.</w:t>
      </w:r>
    </w:p>
    <w:p w14:paraId="4F37CC1F" w14:textId="09A6FD4E" w:rsidR="00F43A9A" w:rsidRDefault="00F43A9A" w:rsidP="00EF10BB">
      <w:pPr>
        <w:pStyle w:val="Textoindependiente"/>
        <w:rPr>
          <w:highlight w:val="yellow"/>
        </w:rPr>
      </w:pPr>
      <w:r>
        <w:rPr>
          <w:highlight w:val="yellow"/>
        </w:rPr>
        <w:t xml:space="preserve">Para cada objetivo, se describirán los resultados de aplicar los métodos de validación y se describirá el grado de alcance consecución de los mismos, aportando las evidencias que lo justifiquen. </w:t>
      </w:r>
    </w:p>
    <w:p w14:paraId="3B6EE7BB" w14:textId="77777777" w:rsidR="00E362EF" w:rsidRPr="0031552C" w:rsidRDefault="00E362EF" w:rsidP="00FF0E10"/>
    <w:p w14:paraId="3B6EE7BC" w14:textId="77777777" w:rsidR="00E362EF" w:rsidRPr="0031552C" w:rsidRDefault="00E362EF" w:rsidP="00FF0E10"/>
    <w:p w14:paraId="3B6EE7BD" w14:textId="77777777" w:rsidR="00E362EF" w:rsidRPr="0031552C" w:rsidRDefault="00E362EF" w:rsidP="00FF0E10"/>
    <w:p w14:paraId="3B6EE7BE" w14:textId="77777777" w:rsidR="00E362EF" w:rsidRPr="0031552C" w:rsidRDefault="00E362EF" w:rsidP="00FF0E10"/>
    <w:p w14:paraId="3B6EE7BF" w14:textId="77777777" w:rsidR="00E362EF" w:rsidRPr="0031552C" w:rsidRDefault="00E362EF" w:rsidP="00FF0E10"/>
    <w:p w14:paraId="3B6EE7C0" w14:textId="77777777" w:rsidR="00E362EF" w:rsidRPr="0031552C" w:rsidRDefault="00E362EF" w:rsidP="00EF10BB">
      <w:pPr>
        <w:pStyle w:val="Textoindependiente"/>
        <w:sectPr w:rsidR="00E362EF" w:rsidRPr="0031552C" w:rsidSect="00C73977">
          <w:type w:val="oddPage"/>
          <w:pgSz w:w="11907" w:h="16840" w:code="9"/>
          <w:pgMar w:top="1304" w:right="1247" w:bottom="1304" w:left="1247" w:header="720" w:footer="720" w:gutter="454"/>
          <w:cols w:space="720"/>
          <w:docGrid w:linePitch="299"/>
        </w:sectPr>
      </w:pPr>
    </w:p>
    <w:p w14:paraId="3A46DDCA" w14:textId="01B925A0" w:rsidR="00D81B5D" w:rsidRDefault="00AB068B" w:rsidP="001077D4">
      <w:pPr>
        <w:pStyle w:val="Ttulo1"/>
        <w:pBdr>
          <w:bottom w:val="single" w:sz="4" w:space="1" w:color="002060"/>
        </w:pBdr>
        <w:jc w:val="both"/>
      </w:pPr>
      <w:bookmarkStart w:id="84" w:name="_Toc164970454"/>
      <w:r>
        <w:rPr>
          <w:noProof w:val="0"/>
        </w:rPr>
        <w:lastRenderedPageBreak/>
        <w:t>Implicaciones Éticas e Impacto Social</w:t>
      </w:r>
      <w:bookmarkEnd w:id="84"/>
    </w:p>
    <w:p w14:paraId="70FD0C76" w14:textId="7BFC50CB" w:rsidR="00EC2314" w:rsidRDefault="00C05E4E" w:rsidP="00B162AE">
      <w:r>
        <w:t xml:space="preserve">En este apartado </w:t>
      </w:r>
      <w:r w:rsidR="000435EC">
        <w:t>se expondrán</w:t>
      </w:r>
      <w:r>
        <w:t xml:space="preserve"> las implicaciones éticas del proyecto y el impacto que podría provocar en la sociedad</w:t>
      </w:r>
      <w:r w:rsidR="006A1E53">
        <w:t xml:space="preserve">. </w:t>
      </w:r>
      <w:r w:rsidR="007B75C5">
        <w:t xml:space="preserve">En todas las fases del desarrollo de NextStep se han seguido los códigos deontológicos </w:t>
      </w:r>
      <w:r w:rsidR="004B3B37">
        <w:t>apropiados y una línea ética muy marcada en ayuda a los jóvenes</w:t>
      </w:r>
      <w:r w:rsidR="000932E7">
        <w:t xml:space="preserve"> de este país</w:t>
      </w:r>
      <w:r w:rsidR="007A2DAE">
        <w:t xml:space="preserve"> </w:t>
      </w:r>
      <w:r w:rsidR="007A2DAE">
        <w:fldChar w:fldCharType="begin"/>
      </w:r>
      <w:r w:rsidR="00751CCC">
        <w:instrText xml:space="preserve"> ADDIN ZOTERO_ITEM CSL_CITATION {"citationID":"XHapjCGb","properties":{"formattedCitation":"[34]","plainCitation":"[34]","noteIndex":0},"citationItems":[{"id":79,"uris":["http://zotero.org/users/13686359/items/DVNYUMRR"],"itemData":{"id":79,"type":"webpage","abstract":"Ethical and social computing are embodied in the ACM Code of Ethics. The core values expressed in the ACM Code inspire and guide computing professionals. The actions of computing professionals change the world, and the Code is the conscience of the field. Serving as the Hippocratic Oath for the IT Professional, the Software Engineer, the Programmer and all those responsible for shaping and contributing to the future of computing. The Code covers ethics across the computing field, representing the tech code of ethics, computing ethics, software ethics, programming ethics, AI ethics and computing for public good.","language":"en","title":"The Code affirms an obligation of computing professionals to use their skills for the benefit of society.","URL":"https://www.acm.org/code-of-ethics","accessed":{"date-parts":[["2024",4,14]]}}}],"schema":"https://github.com/citation-style-language/schema/raw/master/csl-citation.json"} </w:instrText>
      </w:r>
      <w:r w:rsidR="007A2DAE">
        <w:fldChar w:fldCharType="separate"/>
      </w:r>
      <w:r w:rsidR="00751CCC" w:rsidRPr="00751CCC">
        <w:rPr>
          <w:rFonts w:ascii="Calibri" w:hAnsi="Calibri" w:cs="Calibri"/>
        </w:rPr>
        <w:t>[34]</w:t>
      </w:r>
      <w:r w:rsidR="007A2DAE">
        <w:fldChar w:fldCharType="end"/>
      </w:r>
      <w:r w:rsidR="000932E7">
        <w:t>.</w:t>
      </w:r>
    </w:p>
    <w:p w14:paraId="23435B1F" w14:textId="36D40D78" w:rsidR="00F97FB1" w:rsidRDefault="00DA6CDC" w:rsidP="00B162AE">
      <w:r>
        <w:t>NextStep se presenta como</w:t>
      </w:r>
      <w:r w:rsidR="007E29AA">
        <w:t xml:space="preserve"> una solución </w:t>
      </w:r>
      <w:r w:rsidR="00D34770">
        <w:t xml:space="preserve">sencilla y libre de publicidad </w:t>
      </w:r>
      <w:r w:rsidR="00BD4CE0">
        <w:t>para ayudar a los jóvenes a manejar sus finanzas y prepararse para la vida adulta.</w:t>
      </w:r>
      <w:r w:rsidR="00BA6224">
        <w:t xml:space="preserve"> Ne</w:t>
      </w:r>
      <w:r w:rsidR="004F7C85">
        <w:t xml:space="preserve">xtStep contribuye al bienestar y a la autonomía de los jóvenes, </w:t>
      </w:r>
      <w:r w:rsidR="001F023D">
        <w:t xml:space="preserve">lo que, de manera indirecta, ayuda a la economía general </w:t>
      </w:r>
      <w:r w:rsidR="00F97FB1">
        <w:t>al incentivar la emancipación de los jóvenes y la responsabilidad económica.</w:t>
      </w:r>
    </w:p>
    <w:p w14:paraId="15D6E2BF" w14:textId="753E24C9" w:rsidR="003F1A64" w:rsidRDefault="00FE02B5" w:rsidP="00B162AE">
      <w:r>
        <w:t xml:space="preserve">El proyecto </w:t>
      </w:r>
      <w:r w:rsidR="008262EF">
        <w:t xml:space="preserve">se enmarca en el ámbito de las finanzas </w:t>
      </w:r>
      <w:r w:rsidR="003750C4">
        <w:t xml:space="preserve">y </w:t>
      </w:r>
      <w:r>
        <w:t>va destinado a jóvenes que buscan independizarse o que acaban de hacerlo.</w:t>
      </w:r>
      <w:r w:rsidR="006A1E53">
        <w:t xml:space="preserve"> </w:t>
      </w:r>
      <w:r w:rsidR="003750C4">
        <w:t xml:space="preserve"> Afectará de manera directa a los jóvenes que usen de manera activa la aplicación, pero también, de manera indirecta, a sus </w:t>
      </w:r>
      <w:r w:rsidR="009A252F">
        <w:t>familiares y</w:t>
      </w:r>
      <w:r w:rsidR="003F1A64">
        <w:t xml:space="preserve"> parejas o compañeros de piso.</w:t>
      </w:r>
    </w:p>
    <w:p w14:paraId="2FED3796" w14:textId="77777777" w:rsidR="001501F4" w:rsidRDefault="00C00FF8" w:rsidP="00B162AE">
      <w:r w:rsidRPr="00C00FF8">
        <w:t xml:space="preserve">El desarrollo de NextStep implica varios riesgos y responsabilidades. </w:t>
      </w:r>
      <w:r w:rsidR="00B339EC" w:rsidRPr="00B339EC">
        <w:t>Uno de los principales riesgos del proyecto es la posibilidad de una brecha de seguridad que podría exponer los datos sensibles de los usuarios. Para mitigar este riesgo, se implementarán varias medidas de seguridad, como el cifrado de datos</w:t>
      </w:r>
      <w:r w:rsidR="001B14A7">
        <w:t xml:space="preserve"> y</w:t>
      </w:r>
      <w:r w:rsidR="00B339EC" w:rsidRPr="00B339EC">
        <w:t xml:space="preserve"> la autenticación de usuarios</w:t>
      </w:r>
      <w:r w:rsidR="00B339EC">
        <w:t xml:space="preserve"> </w:t>
      </w:r>
      <w:r w:rsidR="001B14A7">
        <w:t xml:space="preserve">mediante el </w:t>
      </w:r>
      <w:proofErr w:type="spellStart"/>
      <w:r w:rsidR="001B14A7">
        <w:t>framework</w:t>
      </w:r>
      <w:proofErr w:type="spellEnd"/>
      <w:r w:rsidR="001B14A7">
        <w:t xml:space="preserve"> de Spring Security</w:t>
      </w:r>
      <w:r w:rsidRPr="00C00FF8">
        <w:t>.</w:t>
      </w:r>
    </w:p>
    <w:p w14:paraId="3AF7FFB0" w14:textId="5A975291" w:rsidR="005B01AC" w:rsidRDefault="00654D20" w:rsidP="00B162AE">
      <w:r>
        <w:t xml:space="preserve">Otro de los riesgos que podrían aparecer es </w:t>
      </w:r>
      <w:r w:rsidR="00AD417C">
        <w:t xml:space="preserve">que los usuarios no confíen en el uso que se está dando de </w:t>
      </w:r>
      <w:r w:rsidR="001501F4">
        <w:t xml:space="preserve">su información personal. Esto podría provocar que los usuarios </w:t>
      </w:r>
      <w:r w:rsidR="009179C9">
        <w:t>dejasen de confiar en la aplicación y la dejaran de usar.</w:t>
      </w:r>
      <w:r w:rsidR="000B1A47">
        <w:t xml:space="preserve"> </w:t>
      </w:r>
      <w:r w:rsidR="00C00FF8" w:rsidRPr="00C00FF8">
        <w:t>Para mitigar est</w:t>
      </w:r>
      <w:r w:rsidR="000B1A47">
        <w:t>e</w:t>
      </w:r>
      <w:r w:rsidR="00C00FF8" w:rsidRPr="00C00FF8">
        <w:t xml:space="preserve"> riesgo, se seguirán las mejores prácticas de desarrollo de software y se acogerá a las leyes y códigos éticos pertinentes, como el Reglamento General de Protección de Datos de la UE </w:t>
      </w:r>
      <w:r w:rsidR="00546494">
        <w:fldChar w:fldCharType="begin"/>
      </w:r>
      <w:r w:rsidR="00751CCC">
        <w:instrText xml:space="preserve"> ADDIN ZOTERO_ITEM CSL_CITATION {"citationID":"D85hS6Aj","properties":{"formattedCitation":"[35]","plainCitation":"[35]","noteIndex":0},"citationItems":[{"id":82,"uris":["http://zotero.org/users/13686359/items/T7AYTRGP"],"itemData":{"id":82,"type":"article-journal","language":"es","source":"Zotero","title":"REGLAMENTO  (UE)  2016/  679  DEL  PARLAMENTO  EUROPEO  Y  DEL  CONSEJO  -  de 27  de  abril  de  2016  -  relativo  a  la  protección  de  las  personas  físicas  en  lo  que  respecta  al  tratamiento  de  datos  personales  y  a  la  libre  circulación  de  estos  datos  y  por  el  que  se  deroga  la  Directiva 95/  46/  CE  (Reglamento  general  de  protección  de  datos)"}}],"schema":"https://github.com/citation-style-language/schema/raw/master/csl-citation.json"} </w:instrText>
      </w:r>
      <w:r w:rsidR="00546494">
        <w:fldChar w:fldCharType="separate"/>
      </w:r>
      <w:r w:rsidR="00751CCC" w:rsidRPr="00751CCC">
        <w:rPr>
          <w:rFonts w:ascii="Calibri" w:hAnsi="Calibri" w:cs="Calibri"/>
        </w:rPr>
        <w:t>[35]</w:t>
      </w:r>
      <w:r w:rsidR="00546494">
        <w:fldChar w:fldCharType="end"/>
      </w:r>
      <w:r w:rsidR="00546494">
        <w:t xml:space="preserve"> </w:t>
      </w:r>
      <w:r w:rsidR="00C00FF8" w:rsidRPr="00C00FF8">
        <w:t>y el Código de Ética y Conducta Profesional de la ACM</w:t>
      </w:r>
      <w:r w:rsidR="00C85180">
        <w:t xml:space="preserve"> </w:t>
      </w:r>
      <w:r w:rsidR="00C85180">
        <w:fldChar w:fldCharType="begin"/>
      </w:r>
      <w:r w:rsidR="00751CCC">
        <w:instrText xml:space="preserve"> ADDIN ZOTERO_ITEM CSL_CITATION {"citationID":"J8qkbmX8","properties":{"formattedCitation":"[34]","plainCitation":"[34]","noteIndex":0},"citationItems":[{"id":79,"uris":["http://zotero.org/users/13686359/items/DVNYUMRR"],"itemData":{"id":79,"type":"webpage","abstract":"Ethical and social computing are embodied in the ACM Code of Ethics. The core values expressed in the ACM Code inspire and guide computing professionals. The actions of computing professionals change the world, and the Code is the conscience of the field. Serving as the Hippocratic Oath for the IT Professional, the Software Engineer, the Programmer and all those responsible for shaping and contributing to the future of computing. The Code covers ethics across the computing field, representing the tech code of ethics, computing ethics, software ethics, programming ethics, AI ethics and computing for public good.","language":"en","title":"The Code affirms an obligation of computing professionals to use their skills for the benefit of society.","URL":"https://www.acm.org/code-of-ethics","accessed":{"date-parts":[["2024",4,14]]}}}],"schema":"https://github.com/citation-style-language/schema/raw/master/csl-citation.json"} </w:instrText>
      </w:r>
      <w:r w:rsidR="00C85180">
        <w:fldChar w:fldCharType="separate"/>
      </w:r>
      <w:r w:rsidR="00751CCC" w:rsidRPr="00751CCC">
        <w:rPr>
          <w:rFonts w:ascii="Calibri" w:hAnsi="Calibri" w:cs="Calibri"/>
        </w:rPr>
        <w:t>[34]</w:t>
      </w:r>
      <w:r w:rsidR="00C85180">
        <w:fldChar w:fldCharType="end"/>
      </w:r>
      <w:r w:rsidR="00C85180">
        <w:t>, entre otros</w:t>
      </w:r>
      <w:r w:rsidR="000B1A47">
        <w:t>, para asegurar transparencia en el uso que NextStep hace de los datos de los usuarios</w:t>
      </w:r>
      <w:r w:rsidR="00C00FF8" w:rsidRPr="00C00FF8">
        <w:t>.</w:t>
      </w:r>
    </w:p>
    <w:p w14:paraId="74F5B9FF" w14:textId="50AE1EB8" w:rsidR="006C4F23" w:rsidRDefault="006C4F23" w:rsidP="00B162AE">
      <w:r w:rsidRPr="006C4F23">
        <w:t xml:space="preserve">NextStep recogerá y almacenará los datos de gastos de los usuarios, así como información sobre sus </w:t>
      </w:r>
      <w:r w:rsidR="00715DE0">
        <w:t>pagos recurrentes y situación financiera general</w:t>
      </w:r>
      <w:r w:rsidRPr="006C4F23">
        <w:t xml:space="preserve">. </w:t>
      </w:r>
      <w:r w:rsidR="00715DE0">
        <w:t>NextStep garantizará que estos datos solo se utilicen dentro del contexto de la aplicación</w:t>
      </w:r>
      <w:r w:rsidR="00161C40">
        <w:t xml:space="preserve"> y para el uso que se espera.</w:t>
      </w:r>
      <w:r w:rsidR="00705E22">
        <w:t xml:space="preserve"> En ningún caso NextStep </w:t>
      </w:r>
      <w:r w:rsidR="001D2825">
        <w:t>proporcionará estos datos a sistemas externos o a empresas de terceros.</w:t>
      </w:r>
    </w:p>
    <w:p w14:paraId="00DF9E06" w14:textId="57337D2C" w:rsidR="00766998" w:rsidRDefault="005B01AC" w:rsidP="009A252F">
      <w:r w:rsidRPr="005B01AC">
        <w:t>A nivel social, NextStep puede ayudar a mejorar la educación financiera de los jóvenes y prepararlos para la vida independiente</w:t>
      </w:r>
      <w:r w:rsidR="007C0368">
        <w:t xml:space="preserve"> y </w:t>
      </w:r>
      <w:r w:rsidRPr="005B01AC">
        <w:t xml:space="preserve">nivel económico, puede ayudar a los usuarios a </w:t>
      </w:r>
      <w:r w:rsidRPr="005B01AC">
        <w:lastRenderedPageBreak/>
        <w:t>tomar decisiones financieras más informadas, lo que puede tener un impacto positivo en su estabilidad económica.</w:t>
      </w:r>
      <w:r w:rsidR="003F1A64">
        <w:t xml:space="preserve"> </w:t>
      </w:r>
    </w:p>
    <w:p w14:paraId="6EF89843" w14:textId="0F83621A" w:rsidR="00766998" w:rsidRPr="00766998" w:rsidRDefault="0064797E" w:rsidP="00766998">
      <w:pPr>
        <w:sectPr w:rsidR="00766998" w:rsidRPr="00766998" w:rsidSect="00C73977">
          <w:type w:val="oddPage"/>
          <w:pgSz w:w="11907" w:h="16840" w:code="9"/>
          <w:pgMar w:top="1304" w:right="1247" w:bottom="1304" w:left="1247" w:header="720" w:footer="720" w:gutter="454"/>
          <w:cols w:space="720"/>
          <w:docGrid w:linePitch="299"/>
        </w:sectPr>
      </w:pPr>
      <w:r w:rsidRPr="0064797E">
        <w:t>En relación con todo lo expuesto, dado el valor que presenta el proyecto NextStep y que los riesgos detectados están controlados gracias a las medidas de seguridad implementadas, podemos concluir que el proyecto no solamente es viable desde el punto de vista ético, sino que además es recomendable llevarlo a cabo. NextStep tiene el potencial de tener un impacto significativo en la vida de los jóvenes, ayudándoles a manejar sus finanzas de manera efectiva y preparándolos para la vida independiente. Por lo tanto, no solo es éticamente aceptable, sino que también es socialmente beneficioso llevar a cabo este proyecto.</w:t>
      </w:r>
    </w:p>
    <w:p w14:paraId="7A892A52" w14:textId="68BABAF1" w:rsidR="009808CF" w:rsidRDefault="00547E23" w:rsidP="4955FAB3">
      <w:pPr>
        <w:pStyle w:val="Ttulo1"/>
        <w:pBdr>
          <w:bottom w:val="single" w:sz="4" w:space="1" w:color="002060"/>
        </w:pBdr>
        <w:jc w:val="both"/>
        <w:rPr>
          <w:noProof w:val="0"/>
        </w:rPr>
      </w:pPr>
      <w:bookmarkStart w:id="85" w:name="_Toc164970455"/>
      <w:r>
        <w:rPr>
          <w:noProof w:val="0"/>
        </w:rPr>
        <w:lastRenderedPageBreak/>
        <w:t>Mi Recorrido en la UFV</w:t>
      </w:r>
      <w:bookmarkEnd w:id="85"/>
    </w:p>
    <w:p w14:paraId="612EE6DF" w14:textId="1AEF17AF" w:rsidR="006C7003" w:rsidRPr="00555298" w:rsidRDefault="006C7003" w:rsidP="00FF0E10">
      <w:pPr>
        <w:pStyle w:val="Ttulo2"/>
      </w:pPr>
      <w:bookmarkStart w:id="86" w:name="_Toc164970456"/>
      <w:r>
        <w:t>El PFG como culminación de mi camino universitario</w:t>
      </w:r>
      <w:bookmarkEnd w:id="86"/>
    </w:p>
    <w:p w14:paraId="5F5BE728" w14:textId="77777777" w:rsidR="006C7003" w:rsidRPr="00006C7C" w:rsidRDefault="006C7003" w:rsidP="00FF0E10">
      <w:pPr>
        <w:pStyle w:val="Prrafodelista"/>
        <w:ind w:left="360"/>
        <w:rPr>
          <w:highlight w:val="yellow"/>
        </w:rPr>
      </w:pPr>
      <w:r w:rsidRPr="00006C7C">
        <w:rPr>
          <w:highlight w:val="yellow"/>
        </w:rPr>
        <w:t>Pueden servir de guía para esta reflexión preguntas tales como:</w:t>
      </w:r>
    </w:p>
    <w:p w14:paraId="63BFC3D1" w14:textId="77777777" w:rsidR="006C7003" w:rsidRPr="00006C7C" w:rsidRDefault="006C7003" w:rsidP="00C737BF">
      <w:pPr>
        <w:pStyle w:val="Prrafodelista"/>
        <w:numPr>
          <w:ilvl w:val="0"/>
          <w:numId w:val="4"/>
        </w:numPr>
        <w:spacing w:after="160"/>
        <w:contextualSpacing/>
        <w:rPr>
          <w:highlight w:val="yellow"/>
        </w:rPr>
      </w:pPr>
      <w:r w:rsidRPr="00006C7C">
        <w:rPr>
          <w:highlight w:val="yellow"/>
        </w:rPr>
        <w:t>¿Cómo era cuando llegué a la Universidad? ¿Cuáles eran mis objetivos en la vida?</w:t>
      </w:r>
    </w:p>
    <w:p w14:paraId="4EC82468" w14:textId="0EE7C4D0" w:rsidR="006C7003" w:rsidRPr="00006C7C" w:rsidRDefault="006C7003" w:rsidP="00C737BF">
      <w:pPr>
        <w:pStyle w:val="Prrafodelista"/>
        <w:numPr>
          <w:ilvl w:val="0"/>
          <w:numId w:val="4"/>
        </w:numPr>
        <w:spacing w:after="160"/>
        <w:contextualSpacing/>
        <w:rPr>
          <w:highlight w:val="yellow"/>
        </w:rPr>
      </w:pPr>
      <w:r w:rsidRPr="00006C7C">
        <w:rPr>
          <w:highlight w:val="yellow"/>
        </w:rPr>
        <w:t xml:space="preserve">¿Cómo fue mi camino universitario? ¿En qué fui cambiando? ¿Quién fue importante para </w:t>
      </w:r>
      <w:r w:rsidR="00723502" w:rsidRPr="00006C7C">
        <w:rPr>
          <w:highlight w:val="yellow"/>
        </w:rPr>
        <w:t>mí</w:t>
      </w:r>
      <w:r w:rsidRPr="00006C7C">
        <w:rPr>
          <w:highlight w:val="yellow"/>
        </w:rPr>
        <w:t xml:space="preserve"> en ese camino? ¿Por qué?</w:t>
      </w:r>
    </w:p>
    <w:p w14:paraId="6F2990CE" w14:textId="77777777" w:rsidR="006C7003" w:rsidRPr="00006C7C" w:rsidRDefault="006C7003" w:rsidP="00C737BF">
      <w:pPr>
        <w:pStyle w:val="Prrafodelista"/>
        <w:numPr>
          <w:ilvl w:val="0"/>
          <w:numId w:val="4"/>
        </w:numPr>
        <w:spacing w:after="160"/>
        <w:contextualSpacing/>
        <w:rPr>
          <w:highlight w:val="yellow"/>
        </w:rPr>
      </w:pPr>
      <w:r w:rsidRPr="00006C7C">
        <w:rPr>
          <w:highlight w:val="yellow"/>
        </w:rPr>
        <w:t>¿Cómo me veo ahora? ¿En qué he cambiado? ¿Por qué?</w:t>
      </w:r>
    </w:p>
    <w:p w14:paraId="28A525AD" w14:textId="77777777" w:rsidR="006C7003" w:rsidRPr="00006C7C" w:rsidRDefault="006C7003" w:rsidP="00EF10BB">
      <w:pPr>
        <w:pStyle w:val="Textoindependienteprimerasangra2"/>
        <w:rPr>
          <w:highlight w:val="yellow"/>
        </w:rPr>
      </w:pPr>
      <w:r w:rsidRPr="00006C7C">
        <w:rPr>
          <w:highlight w:val="yellow"/>
        </w:rPr>
        <w:t xml:space="preserve">El alumno deberá explicar </w:t>
      </w:r>
      <w:r w:rsidRPr="00006C7C">
        <w:rPr>
          <w:b/>
          <w:bCs/>
          <w:highlight w:val="yellow"/>
        </w:rPr>
        <w:t>qué ha motivado la realización de su trabajo.</w:t>
      </w:r>
      <w:r w:rsidRPr="00006C7C">
        <w:rPr>
          <w:highlight w:val="yellow"/>
        </w:rPr>
        <w:t xml:space="preserve"> El PFG es una síntesis aplicada de tu aprendizaje a lo largo de tu formación universitaria. Has sido acompañando durante estos años por tus profesores y mentores para comprender desde el aparato crítico de las ciencias y en clave existencial las muchas vivencias de estos años. Durante este camino, se te ha invitado a mirar la realidad de manera completa y a comprometerte con ella pasando de la reflexión a la acción y, a la vez, reflexionando acerca de lo que haces. Pregúntate: </w:t>
      </w:r>
    </w:p>
    <w:p w14:paraId="62A3149E" w14:textId="77777777" w:rsidR="006C7003" w:rsidRPr="00006C7C" w:rsidRDefault="006C7003" w:rsidP="00C737BF">
      <w:pPr>
        <w:pStyle w:val="Prrafodelista"/>
        <w:numPr>
          <w:ilvl w:val="0"/>
          <w:numId w:val="5"/>
        </w:numPr>
        <w:spacing w:after="160"/>
        <w:contextualSpacing/>
        <w:rPr>
          <w:highlight w:val="yellow"/>
        </w:rPr>
      </w:pPr>
      <w:r w:rsidRPr="00006C7C">
        <w:rPr>
          <w:highlight w:val="yellow"/>
        </w:rPr>
        <w:t xml:space="preserve">¿Por qué este PFG y no otro? </w:t>
      </w:r>
    </w:p>
    <w:p w14:paraId="255AE923" w14:textId="77777777" w:rsidR="006C7003" w:rsidRPr="00006C7C" w:rsidRDefault="006C7003" w:rsidP="00C737BF">
      <w:pPr>
        <w:pStyle w:val="Prrafodelista"/>
        <w:numPr>
          <w:ilvl w:val="0"/>
          <w:numId w:val="5"/>
        </w:numPr>
        <w:spacing w:after="160"/>
        <w:contextualSpacing/>
        <w:rPr>
          <w:highlight w:val="yellow"/>
        </w:rPr>
      </w:pPr>
      <w:r w:rsidRPr="00006C7C">
        <w:rPr>
          <w:highlight w:val="yellow"/>
        </w:rPr>
        <w:t xml:space="preserve">¿Tiene que ver contigo? ¿por qué? </w:t>
      </w:r>
    </w:p>
    <w:p w14:paraId="2BAEA13C" w14:textId="77777777" w:rsidR="006C7003" w:rsidRPr="00006C7C" w:rsidRDefault="006C7003" w:rsidP="00C737BF">
      <w:pPr>
        <w:pStyle w:val="Prrafodelista"/>
        <w:numPr>
          <w:ilvl w:val="0"/>
          <w:numId w:val="5"/>
        </w:numPr>
        <w:spacing w:after="160"/>
        <w:contextualSpacing/>
        <w:rPr>
          <w:highlight w:val="yellow"/>
        </w:rPr>
      </w:pPr>
      <w:r w:rsidRPr="00006C7C">
        <w:rPr>
          <w:highlight w:val="yellow"/>
        </w:rPr>
        <w:t xml:space="preserve">¿Cómo has tomado la decisión de abordar este proyecto? </w:t>
      </w:r>
    </w:p>
    <w:p w14:paraId="656C3324" w14:textId="77777777" w:rsidR="006C7003" w:rsidRPr="00006C7C" w:rsidRDefault="006C7003" w:rsidP="00C737BF">
      <w:pPr>
        <w:pStyle w:val="Prrafodelista"/>
        <w:numPr>
          <w:ilvl w:val="0"/>
          <w:numId w:val="5"/>
        </w:numPr>
        <w:spacing w:after="160"/>
        <w:contextualSpacing/>
        <w:rPr>
          <w:highlight w:val="yellow"/>
        </w:rPr>
      </w:pPr>
      <w:r w:rsidRPr="00006C7C">
        <w:rPr>
          <w:highlight w:val="yellow"/>
        </w:rPr>
        <w:t>¿Qué has considerado?</w:t>
      </w:r>
      <w:r w:rsidRPr="00006C7C">
        <w:rPr>
          <w:rStyle w:val="Refdenotaalpie"/>
          <w:highlight w:val="yellow"/>
        </w:rPr>
        <w:footnoteReference w:id="2"/>
      </w:r>
    </w:p>
    <w:p w14:paraId="02F2DCB3" w14:textId="77777777" w:rsidR="006C7003" w:rsidRPr="00006C7C" w:rsidRDefault="006C7003" w:rsidP="00FF0E10">
      <w:pPr>
        <w:pStyle w:val="Prrafodelista"/>
        <w:ind w:left="360"/>
        <w:rPr>
          <w:highlight w:val="yellow"/>
        </w:rPr>
      </w:pPr>
    </w:p>
    <w:p w14:paraId="3A0972BB" w14:textId="77777777" w:rsidR="006C7003" w:rsidRDefault="006C7003" w:rsidP="00FF0E10">
      <w:pPr>
        <w:pStyle w:val="Prrafodelista"/>
        <w:ind w:left="360"/>
      </w:pPr>
      <w:r w:rsidRPr="00006C7C">
        <w:rPr>
          <w:highlight w:val="yellow"/>
        </w:rPr>
        <w:t>Se valorará especialmente que el alumno recoja al camino de conocimiento personal que ha recorrido durante sus años de formación universitaria y las preguntas que se ha formulado a lo largo de este camino en relación con su vocación.</w:t>
      </w:r>
      <w:r>
        <w:t xml:space="preserve"> </w:t>
      </w:r>
    </w:p>
    <w:p w14:paraId="1EDB05D6" w14:textId="77777777" w:rsidR="006C7003" w:rsidRPr="005F5101" w:rsidRDefault="006C7003" w:rsidP="00FF0E10">
      <w:pPr>
        <w:pStyle w:val="Ttulo2"/>
      </w:pPr>
      <w:bookmarkStart w:id="87" w:name="_Toc164970457"/>
      <w:r>
        <w:t>Vinculación con mi futuro profesional</w:t>
      </w:r>
      <w:bookmarkEnd w:id="87"/>
    </w:p>
    <w:p w14:paraId="537BA906" w14:textId="77777777" w:rsidR="006C7003" w:rsidRPr="00006C7C" w:rsidRDefault="006C7003" w:rsidP="00EF10BB">
      <w:pPr>
        <w:pStyle w:val="Textoindependienteprimerasangra2"/>
        <w:rPr>
          <w:highlight w:val="yellow"/>
        </w:rPr>
      </w:pPr>
      <w:r w:rsidRPr="00006C7C">
        <w:rPr>
          <w:highlight w:val="yellow"/>
        </w:rPr>
        <w:t>El alumno incluirá una reflexión sobre el sentido que ha tenido para él la realización de este Proyecto en relación con su futuro profesional. A modo de ejemplo, pueden servir de guía para esta reflexión preguntas tales como:</w:t>
      </w:r>
    </w:p>
    <w:p w14:paraId="4A10338E" w14:textId="77777777" w:rsidR="006C7003" w:rsidRPr="00006C7C" w:rsidRDefault="006C7003" w:rsidP="00C737BF">
      <w:pPr>
        <w:pStyle w:val="Prrafodelista"/>
        <w:numPr>
          <w:ilvl w:val="0"/>
          <w:numId w:val="3"/>
        </w:numPr>
        <w:spacing w:after="160"/>
        <w:ind w:left="709"/>
        <w:contextualSpacing/>
        <w:rPr>
          <w:highlight w:val="yellow"/>
        </w:rPr>
      </w:pPr>
      <w:r w:rsidRPr="00006C7C">
        <w:rPr>
          <w:highlight w:val="yellow"/>
        </w:rPr>
        <w:lastRenderedPageBreak/>
        <w:t xml:space="preserve">¿Qué dice este Proyecto sobre ti? ¿Es coherente con lo que buscas en la vida? ¿Por qué? </w:t>
      </w:r>
    </w:p>
    <w:p w14:paraId="6A96A966" w14:textId="77777777" w:rsidR="006C7003" w:rsidRPr="00006C7C" w:rsidRDefault="006C7003" w:rsidP="00C737BF">
      <w:pPr>
        <w:pStyle w:val="Prrafodelista"/>
        <w:numPr>
          <w:ilvl w:val="0"/>
          <w:numId w:val="3"/>
        </w:numPr>
        <w:spacing w:after="160"/>
        <w:ind w:left="709"/>
        <w:contextualSpacing/>
        <w:rPr>
          <w:highlight w:val="yellow"/>
        </w:rPr>
      </w:pPr>
      <w:r w:rsidRPr="00006C7C">
        <w:rPr>
          <w:highlight w:val="yellow"/>
        </w:rPr>
        <w:t xml:space="preserve">¿Qué preguntas te ha suscitado la realización de este PFG en relación con quién eres y a lo que te sientes llamado? ¿Has descubierto algo? ¿Qué? ¿Cómo lo has descubierto? </w:t>
      </w:r>
    </w:p>
    <w:p w14:paraId="30ED8D97" w14:textId="77777777" w:rsidR="006C7003" w:rsidRPr="00006C7C" w:rsidRDefault="006C7003" w:rsidP="00C737BF">
      <w:pPr>
        <w:pStyle w:val="Prrafodelista"/>
        <w:numPr>
          <w:ilvl w:val="0"/>
          <w:numId w:val="3"/>
        </w:numPr>
        <w:spacing w:after="160"/>
        <w:ind w:left="709"/>
        <w:contextualSpacing/>
        <w:rPr>
          <w:highlight w:val="yellow"/>
        </w:rPr>
      </w:pPr>
      <w:r w:rsidRPr="00006C7C">
        <w:rPr>
          <w:highlight w:val="yellow"/>
        </w:rPr>
        <w:t xml:space="preserve">¿Qué perspectivas se han abierto a tu futuro profesional después de estos años de formación universitaria? </w:t>
      </w:r>
    </w:p>
    <w:p w14:paraId="245DA409" w14:textId="77777777" w:rsidR="006C7003" w:rsidRPr="00006C7C" w:rsidRDefault="006C7003" w:rsidP="00C737BF">
      <w:pPr>
        <w:pStyle w:val="Prrafodelista"/>
        <w:numPr>
          <w:ilvl w:val="0"/>
          <w:numId w:val="3"/>
        </w:numPr>
        <w:spacing w:after="160"/>
        <w:ind w:left="709"/>
        <w:contextualSpacing/>
        <w:rPr>
          <w:b/>
          <w:bCs/>
          <w:highlight w:val="yellow"/>
        </w:rPr>
      </w:pPr>
      <w:r w:rsidRPr="00006C7C">
        <w:rPr>
          <w:highlight w:val="yellow"/>
        </w:rPr>
        <w:t xml:space="preserve">¿Qué pasos quieres dar a partir de ahora? ¿Puede ayudarte este PFG a darlos? ¿Por qué? </w:t>
      </w:r>
    </w:p>
    <w:p w14:paraId="78111358" w14:textId="77777777" w:rsidR="006C7003" w:rsidRPr="006C7003" w:rsidRDefault="006C7003" w:rsidP="00FF0E10"/>
    <w:p w14:paraId="76BA9525" w14:textId="77777777" w:rsidR="009808CF" w:rsidRDefault="009808CF" w:rsidP="00FF0E10">
      <w:pPr>
        <w:rPr>
          <w:highlight w:val="yellow"/>
        </w:rPr>
      </w:pPr>
    </w:p>
    <w:p w14:paraId="6BD7491C" w14:textId="77777777" w:rsidR="009808CF" w:rsidRPr="00742A7D" w:rsidRDefault="009808CF" w:rsidP="00FF0E10">
      <w:pPr>
        <w:rPr>
          <w:highlight w:val="yellow"/>
        </w:rPr>
      </w:pPr>
    </w:p>
    <w:p w14:paraId="6DA6910D" w14:textId="77777777" w:rsidR="00C57EED" w:rsidRPr="00742A7D" w:rsidRDefault="00C57EED" w:rsidP="00EF10BB">
      <w:pPr>
        <w:pStyle w:val="Sangradetextonormal"/>
        <w:rPr>
          <w:highlight w:val="yellow"/>
        </w:rPr>
        <w:sectPr w:rsidR="00C57EED" w:rsidRPr="00742A7D" w:rsidSect="00C73977">
          <w:type w:val="oddPage"/>
          <w:pgSz w:w="11907" w:h="16840" w:code="9"/>
          <w:pgMar w:top="1304" w:right="1247" w:bottom="1304" w:left="1247" w:header="720" w:footer="720" w:gutter="454"/>
          <w:cols w:space="720"/>
          <w:docGrid w:linePitch="299"/>
        </w:sectPr>
      </w:pPr>
    </w:p>
    <w:p w14:paraId="3B6EE7C1" w14:textId="55064C36" w:rsidR="00E362EF" w:rsidRPr="0031552C" w:rsidRDefault="00E362EF" w:rsidP="4955FAB3">
      <w:pPr>
        <w:pStyle w:val="Ttulo1"/>
        <w:pBdr>
          <w:bottom w:val="single" w:sz="4" w:space="1" w:color="002060"/>
        </w:pBdr>
        <w:jc w:val="both"/>
        <w:rPr>
          <w:noProof w:val="0"/>
        </w:rPr>
      </w:pPr>
      <w:bookmarkStart w:id="88" w:name="_Toc164970458"/>
      <w:r>
        <w:rPr>
          <w:noProof w:val="0"/>
        </w:rPr>
        <w:lastRenderedPageBreak/>
        <w:t>Conclusiones</w:t>
      </w:r>
      <w:bookmarkEnd w:id="88"/>
    </w:p>
    <w:p w14:paraId="3494E724" w14:textId="20592020" w:rsidR="00C57EED" w:rsidRPr="00742A7D" w:rsidRDefault="00C57EED" w:rsidP="00EF10BB">
      <w:pPr>
        <w:pStyle w:val="Textoindependiente"/>
        <w:rPr>
          <w:highlight w:val="yellow"/>
        </w:rPr>
      </w:pPr>
      <w:r w:rsidRPr="00C57EED">
        <w:rPr>
          <w:highlight w:val="yellow"/>
        </w:rPr>
        <w:t xml:space="preserve">Elaboración de las principales conclusiones </w:t>
      </w:r>
      <w:r>
        <w:rPr>
          <w:highlight w:val="yellow"/>
        </w:rPr>
        <w:t>que se extraen</w:t>
      </w:r>
      <w:r w:rsidRPr="00C57EED">
        <w:rPr>
          <w:highlight w:val="yellow"/>
        </w:rPr>
        <w:t xml:space="preserve"> tras el desarrollo del proyecto. </w:t>
      </w:r>
      <w:r w:rsidRPr="00742A7D">
        <w:rPr>
          <w:highlight w:val="yellow"/>
        </w:rPr>
        <w:t>Análisis de las posibilidades de evolución futura del trabajo presentado.</w:t>
      </w:r>
    </w:p>
    <w:p w14:paraId="3B6EE7C9" w14:textId="77777777" w:rsidR="00E46FB0" w:rsidRPr="00C57EED" w:rsidRDefault="00E46FB0" w:rsidP="00FF0E10"/>
    <w:p w14:paraId="3B6EE7CA" w14:textId="77777777" w:rsidR="00E46FB0" w:rsidRPr="00C57EED" w:rsidRDefault="00E46FB0" w:rsidP="00FF0E10"/>
    <w:p w14:paraId="3B6EE7CB" w14:textId="77777777" w:rsidR="00E362EF" w:rsidRPr="00C57EED" w:rsidRDefault="00E362EF" w:rsidP="00FF0E10"/>
    <w:p w14:paraId="3B6EE7CC" w14:textId="77777777" w:rsidR="00E362EF" w:rsidRPr="00C57EED" w:rsidRDefault="00E362EF" w:rsidP="00EF10BB">
      <w:pPr>
        <w:pStyle w:val="Textoindependiente"/>
        <w:sectPr w:rsidR="00E362EF" w:rsidRPr="00C57EED" w:rsidSect="00C73977">
          <w:type w:val="oddPage"/>
          <w:pgSz w:w="11907" w:h="16840" w:code="9"/>
          <w:pgMar w:top="1304" w:right="1247" w:bottom="1304" w:left="1247" w:header="720" w:footer="720" w:gutter="454"/>
          <w:cols w:space="720"/>
          <w:docGrid w:linePitch="299"/>
        </w:sectPr>
      </w:pPr>
    </w:p>
    <w:p w14:paraId="3B6EE7CD" w14:textId="77777777" w:rsidR="00E362EF" w:rsidRPr="0031552C" w:rsidRDefault="00E362EF" w:rsidP="00FF0E10">
      <w:pPr>
        <w:pStyle w:val="Ttulo1"/>
        <w:jc w:val="both"/>
        <w:rPr>
          <w:noProof w:val="0"/>
        </w:rPr>
      </w:pPr>
      <w:bookmarkStart w:id="89" w:name="_Toc164970459"/>
      <w:r>
        <w:rPr>
          <w:noProof w:val="0"/>
        </w:rPr>
        <w:lastRenderedPageBreak/>
        <w:t>Otros Méritos del Proyecto</w:t>
      </w:r>
      <w:bookmarkEnd w:id="89"/>
    </w:p>
    <w:p w14:paraId="3B6EE7CE" w14:textId="04DCDDE4" w:rsidR="00E362EF" w:rsidRPr="0031552C" w:rsidRDefault="00C57EED" w:rsidP="00EF10BB">
      <w:pPr>
        <w:pStyle w:val="Textoindependiente"/>
      </w:pPr>
      <w:r>
        <w:rPr>
          <w:highlight w:val="yellow"/>
        </w:rPr>
        <w:t>Aquí se podrán describir todos los méritos adicionales del proyecto, es decir, resultados obtenidos no esperados, que aportan un valor adicional al proyecto (d</w:t>
      </w:r>
      <w:r w:rsidRPr="00C57EED">
        <w:rPr>
          <w:highlight w:val="yellow"/>
        </w:rPr>
        <w:t>isponibilidad pública del sistema o los resultados, sitio web, integración de disciplinas, uso de SW libre, elementos de accesibilidad, etc</w:t>
      </w:r>
      <w:r>
        <w:t>.)</w:t>
      </w:r>
    </w:p>
    <w:p w14:paraId="3B6EE7D0" w14:textId="77777777" w:rsidR="00E362EF" w:rsidRPr="0031552C" w:rsidRDefault="00E362EF" w:rsidP="00FF0E10"/>
    <w:p w14:paraId="3B6EE7D1" w14:textId="77777777" w:rsidR="00E362EF" w:rsidRPr="0031552C" w:rsidRDefault="00E362EF" w:rsidP="00FF0E10"/>
    <w:p w14:paraId="3B6EE7D2" w14:textId="77777777" w:rsidR="00E362EF" w:rsidRPr="0031552C" w:rsidRDefault="00E362EF" w:rsidP="00EF10BB">
      <w:pPr>
        <w:pStyle w:val="Textoindependiente"/>
        <w:sectPr w:rsidR="00E362EF" w:rsidRPr="0031552C" w:rsidSect="00C73977">
          <w:type w:val="oddPage"/>
          <w:pgSz w:w="11907" w:h="16840" w:code="9"/>
          <w:pgMar w:top="1304" w:right="1247" w:bottom="1304" w:left="1247" w:header="720" w:footer="720" w:gutter="454"/>
          <w:cols w:space="720"/>
          <w:docGrid w:linePitch="299"/>
        </w:sectPr>
      </w:pPr>
    </w:p>
    <w:p w14:paraId="3B6EE7D3" w14:textId="77777777" w:rsidR="00E362EF" w:rsidRPr="0031552C" w:rsidRDefault="00E362EF" w:rsidP="00FF0E10">
      <w:pPr>
        <w:pStyle w:val="Ttulo1"/>
        <w:jc w:val="both"/>
        <w:rPr>
          <w:noProof w:val="0"/>
        </w:rPr>
      </w:pPr>
      <w:bookmarkStart w:id="90" w:name="_Toc164970460"/>
      <w:r>
        <w:rPr>
          <w:noProof w:val="0"/>
        </w:rPr>
        <w:lastRenderedPageBreak/>
        <w:t>Bibliografía</w:t>
      </w:r>
      <w:bookmarkEnd w:id="90"/>
    </w:p>
    <w:p w14:paraId="796DDF7B" w14:textId="77777777" w:rsidR="00751CCC" w:rsidRPr="00751CCC" w:rsidRDefault="00B97F63" w:rsidP="00751CCC">
      <w:pPr>
        <w:pStyle w:val="Bibliografa"/>
        <w:rPr>
          <w:sz w:val="24"/>
        </w:rPr>
      </w:pPr>
      <w:r>
        <w:fldChar w:fldCharType="begin"/>
      </w:r>
      <w:r w:rsidR="007D5A37">
        <w:instrText xml:space="preserve"> ADDIN ZOTERO_BIBL {"uncited":[],"omitted":[],"custom":[]} CSL_BIBLIOGRAPHY </w:instrText>
      </w:r>
      <w:r>
        <w:fldChar w:fldCharType="separate"/>
      </w:r>
      <w:r w:rsidR="00751CCC" w:rsidRPr="00751CCC">
        <w:rPr>
          <w:sz w:val="24"/>
        </w:rPr>
        <w:t>[1]</w:t>
      </w:r>
      <w:r w:rsidR="00751CCC" w:rsidRPr="00751CCC">
        <w:rPr>
          <w:sz w:val="24"/>
        </w:rPr>
        <w:tab/>
        <w:t>Consejo de la Juventud de España, «Observatorio de Emancipación». Accedido: 22 de febrero de 2024. [En línea]. Disponible en: https://www.cje.org/observatorio-de-emancipacion/</w:t>
      </w:r>
    </w:p>
    <w:p w14:paraId="07235A10" w14:textId="77777777" w:rsidR="00751CCC" w:rsidRPr="00751CCC" w:rsidRDefault="00751CCC" w:rsidP="00751CCC">
      <w:pPr>
        <w:pStyle w:val="Bibliografa"/>
        <w:rPr>
          <w:sz w:val="24"/>
        </w:rPr>
      </w:pPr>
      <w:r w:rsidRPr="00751CCC">
        <w:rPr>
          <w:sz w:val="24"/>
        </w:rPr>
        <w:t>[2]</w:t>
      </w:r>
      <w:r w:rsidRPr="00751CCC">
        <w:rPr>
          <w:sz w:val="24"/>
        </w:rPr>
        <w:tab/>
        <w:t>Eurostat, «Informe Eurostat». Eurostat, 2022. doi: 10.2908/ILC_LVPS09.</w:t>
      </w:r>
    </w:p>
    <w:p w14:paraId="7242CC56" w14:textId="77777777" w:rsidR="00751CCC" w:rsidRPr="00751CCC" w:rsidRDefault="00751CCC" w:rsidP="00751CCC">
      <w:pPr>
        <w:pStyle w:val="Bibliografa"/>
        <w:rPr>
          <w:sz w:val="24"/>
        </w:rPr>
      </w:pPr>
      <w:r w:rsidRPr="00751CCC">
        <w:rPr>
          <w:sz w:val="24"/>
        </w:rPr>
        <w:t>[3]</w:t>
      </w:r>
      <w:r w:rsidRPr="00751CCC">
        <w:rPr>
          <w:sz w:val="24"/>
        </w:rPr>
        <w:tab/>
        <w:t>RTVE.es/AGENCIAS, «Los jóvenes menores de 30 años emancipados no alcanzan el 15%, la cifra más baja de este siglo», RTVE.es. Accedido: 22 de febrero de 2024. [En línea]. Disponible en: https://www.rtve.es/noticias/20211216/15-por-ciento-jovenes-menores-30-estan-emancipados/2240041.shtml</w:t>
      </w:r>
    </w:p>
    <w:p w14:paraId="07A5E5BF" w14:textId="77777777" w:rsidR="00751CCC" w:rsidRPr="00751CCC" w:rsidRDefault="00751CCC" w:rsidP="00751CCC">
      <w:pPr>
        <w:pStyle w:val="Bibliografa"/>
        <w:rPr>
          <w:sz w:val="24"/>
        </w:rPr>
      </w:pPr>
      <w:r w:rsidRPr="00751CCC">
        <w:rPr>
          <w:sz w:val="24"/>
        </w:rPr>
        <w:t>[4]</w:t>
      </w:r>
      <w:r w:rsidRPr="00751CCC">
        <w:rPr>
          <w:sz w:val="24"/>
        </w:rPr>
        <w:tab/>
        <w:t>Banco de España, «Encuesta de Competencias Financieras». Accedido: 11 de marzo de 2024. [En línea]. Disponible en: https://app.bde.es/efs_ecf/visualize?lang=ES</w:t>
      </w:r>
    </w:p>
    <w:p w14:paraId="026B9673" w14:textId="77777777" w:rsidR="00751CCC" w:rsidRPr="00751CCC" w:rsidRDefault="00751CCC" w:rsidP="00751CCC">
      <w:pPr>
        <w:pStyle w:val="Bibliografa"/>
        <w:rPr>
          <w:sz w:val="24"/>
        </w:rPr>
      </w:pPr>
      <w:r w:rsidRPr="00751CCC">
        <w:rPr>
          <w:sz w:val="24"/>
        </w:rPr>
        <w:t>[5]</w:t>
      </w:r>
      <w:r w:rsidRPr="00751CCC">
        <w:rPr>
          <w:sz w:val="24"/>
        </w:rPr>
        <w:tab/>
        <w:t>IBM, «¿Qué es la seguridad de datos? Definición y descripción general de la seguridad de datos | IBM». Accedido: 1 de marzo de 2024. [En línea]. Disponible en: https://www.ibm.com/es-es/topics/data-security</w:t>
      </w:r>
    </w:p>
    <w:p w14:paraId="747766E2" w14:textId="77777777" w:rsidR="00751CCC" w:rsidRPr="00751CCC" w:rsidRDefault="00751CCC" w:rsidP="00751CCC">
      <w:pPr>
        <w:pStyle w:val="Bibliografa"/>
        <w:rPr>
          <w:sz w:val="24"/>
        </w:rPr>
      </w:pPr>
      <w:r w:rsidRPr="00751CCC">
        <w:rPr>
          <w:sz w:val="24"/>
        </w:rPr>
        <w:t>[6]</w:t>
      </w:r>
      <w:r w:rsidRPr="00751CCC">
        <w:rPr>
          <w:sz w:val="24"/>
        </w:rPr>
        <w:tab/>
        <w:t>N. Grosso, «Las 5 mejores apps para gestionar tus finanzas personales», Andro4all. Accedido: 22 de febrero de 2024. [En línea]. Disponible en: https://www.lavanguardia.com/andro4all/pro/las-5-mejores-apps-para-gestionar-tus-finanzas-personales</w:t>
      </w:r>
    </w:p>
    <w:p w14:paraId="23B2D348" w14:textId="77777777" w:rsidR="00751CCC" w:rsidRPr="00751CCC" w:rsidRDefault="00751CCC" w:rsidP="00751CCC">
      <w:pPr>
        <w:pStyle w:val="Bibliografa"/>
        <w:rPr>
          <w:sz w:val="24"/>
        </w:rPr>
      </w:pPr>
      <w:r w:rsidRPr="00751CCC">
        <w:rPr>
          <w:sz w:val="24"/>
        </w:rPr>
        <w:t>[7]</w:t>
      </w:r>
      <w:r w:rsidRPr="00751CCC">
        <w:rPr>
          <w:sz w:val="24"/>
        </w:rPr>
        <w:tab/>
        <w:t>Forbes, «Best Budgeting Apps Of February 2024 – Forbes Advisor», Forbes advisor. Accedido: 26 de febrero de 2024. [En línea]. Disponible en: https://www.forbes.com/advisor/banking/best-budgeting-apps/</w:t>
      </w:r>
    </w:p>
    <w:p w14:paraId="1E604035" w14:textId="77777777" w:rsidR="00751CCC" w:rsidRPr="00751CCC" w:rsidRDefault="00751CCC" w:rsidP="00751CCC">
      <w:pPr>
        <w:pStyle w:val="Bibliografa"/>
        <w:rPr>
          <w:sz w:val="24"/>
        </w:rPr>
      </w:pPr>
      <w:r w:rsidRPr="00751CCC">
        <w:rPr>
          <w:sz w:val="24"/>
        </w:rPr>
        <w:t>[8]</w:t>
      </w:r>
      <w:r w:rsidRPr="00751CCC">
        <w:rPr>
          <w:sz w:val="24"/>
        </w:rPr>
        <w:tab/>
        <w:t>Roams, «</w:t>
      </w:r>
      <w:r w:rsidRPr="00751CCC">
        <w:rPr>
          <w:rFonts w:ascii="Cambria Math" w:hAnsi="Cambria Math" w:cs="Cambria Math"/>
          <w:sz w:val="24"/>
        </w:rPr>
        <w:t>▷</w:t>
      </w:r>
      <w:r w:rsidRPr="00751CCC">
        <w:rPr>
          <w:sz w:val="24"/>
        </w:rPr>
        <w:t xml:space="preserve"> Fintonic | Cómo funciona y todas sus características», Roams Finanzas. Accedido: 22 de febrero de 2024. [En línea]. Disponible en: https://finanzas.roams.es/entidades-financieras/fintonic/</w:t>
      </w:r>
    </w:p>
    <w:p w14:paraId="6D8BFCEE" w14:textId="77777777" w:rsidR="00751CCC" w:rsidRPr="00751CCC" w:rsidRDefault="00751CCC" w:rsidP="00751CCC">
      <w:pPr>
        <w:pStyle w:val="Bibliografa"/>
        <w:rPr>
          <w:sz w:val="24"/>
        </w:rPr>
      </w:pPr>
      <w:r w:rsidRPr="00751CCC">
        <w:rPr>
          <w:sz w:val="24"/>
        </w:rPr>
        <w:t>[9]</w:t>
      </w:r>
      <w:r w:rsidRPr="00751CCC">
        <w:rPr>
          <w:sz w:val="24"/>
        </w:rPr>
        <w:tab/>
        <w:t>Google, «Wallet: rastreador de finanzas - Aplicaciones en Google Play». Accedido: 22 de febrero de 2024. [En línea]. Disponible en: https://play.google.com/store/apps/details?id=com.droid4you.application.wallet&amp;hl=es</w:t>
      </w:r>
    </w:p>
    <w:p w14:paraId="2E7321D6" w14:textId="77777777" w:rsidR="00751CCC" w:rsidRPr="00751CCC" w:rsidRDefault="00751CCC" w:rsidP="00751CCC">
      <w:pPr>
        <w:pStyle w:val="Bibliografa"/>
        <w:rPr>
          <w:sz w:val="24"/>
        </w:rPr>
      </w:pPr>
      <w:r w:rsidRPr="00751CCC">
        <w:rPr>
          <w:sz w:val="24"/>
        </w:rPr>
        <w:t>[10]</w:t>
      </w:r>
      <w:r w:rsidRPr="00751CCC">
        <w:rPr>
          <w:sz w:val="24"/>
        </w:rPr>
        <w:tab/>
        <w:t>M. Paredes, «Así es Wallet, la aplicación que te convertirá en un experto de las finanzas personales», Andro4all. Accedido: 22 de febrero de 2024. [En línea]. Disponible en: https://www.lavanguardia.com/andro4all/aplicaciones/wallet-aplicacion-finanzas-personales</w:t>
      </w:r>
    </w:p>
    <w:p w14:paraId="11E5CD76" w14:textId="77777777" w:rsidR="00751CCC" w:rsidRPr="00751CCC" w:rsidRDefault="00751CCC" w:rsidP="00751CCC">
      <w:pPr>
        <w:pStyle w:val="Bibliografa"/>
        <w:rPr>
          <w:sz w:val="24"/>
        </w:rPr>
      </w:pPr>
      <w:r w:rsidRPr="00751CCC">
        <w:rPr>
          <w:sz w:val="24"/>
        </w:rPr>
        <w:t>[11]</w:t>
      </w:r>
      <w:r w:rsidRPr="00751CCC">
        <w:rPr>
          <w:sz w:val="24"/>
        </w:rPr>
        <w:tab/>
        <w:t>Forbes, «Forbes Savings/CDs Combo». Accedido: 23 de febrero de 2024. [En línea]. Disponible en: https://www.forbes.com/advisor/banking/ynab-budgeting-app-review/</w:t>
      </w:r>
    </w:p>
    <w:p w14:paraId="3807DC9E" w14:textId="77777777" w:rsidR="00751CCC" w:rsidRPr="00751CCC" w:rsidRDefault="00751CCC" w:rsidP="00751CCC">
      <w:pPr>
        <w:pStyle w:val="Bibliografa"/>
        <w:rPr>
          <w:sz w:val="24"/>
        </w:rPr>
      </w:pPr>
      <w:r w:rsidRPr="00751CCC">
        <w:rPr>
          <w:sz w:val="24"/>
        </w:rPr>
        <w:t>[12]</w:t>
      </w:r>
      <w:r w:rsidRPr="00751CCC">
        <w:rPr>
          <w:sz w:val="24"/>
        </w:rPr>
        <w:tab/>
        <w:t>YNAB, «Our App Lineup». Accedido: 23 de febrero de 2024. [En línea]. Disponible en: https://www.ynab.com/our-app-lineup</w:t>
      </w:r>
    </w:p>
    <w:p w14:paraId="20A76E72" w14:textId="77777777" w:rsidR="00751CCC" w:rsidRPr="00751CCC" w:rsidRDefault="00751CCC" w:rsidP="00751CCC">
      <w:pPr>
        <w:pStyle w:val="Bibliografa"/>
        <w:rPr>
          <w:sz w:val="24"/>
        </w:rPr>
      </w:pPr>
      <w:r w:rsidRPr="00751CCC">
        <w:rPr>
          <w:sz w:val="24"/>
        </w:rPr>
        <w:lastRenderedPageBreak/>
        <w:t>[13]</w:t>
      </w:r>
      <w:r w:rsidRPr="00751CCC">
        <w:rPr>
          <w:sz w:val="24"/>
        </w:rPr>
        <w:tab/>
        <w:t>Banco Sabadell, «Método de los sobres, el éxito del ahorro tradicional | EDE». Accedido: 23 de febrero de 2024. [En línea]. Disponible en: https://estardondeestes.com/movi/es/articulos/metodo-de-los-sobres-el-exito-del-ahorro-tradicional</w:t>
      </w:r>
    </w:p>
    <w:p w14:paraId="5244C51C" w14:textId="77777777" w:rsidR="00751CCC" w:rsidRPr="00751CCC" w:rsidRDefault="00751CCC" w:rsidP="00751CCC">
      <w:pPr>
        <w:pStyle w:val="Bibliografa"/>
        <w:rPr>
          <w:sz w:val="24"/>
        </w:rPr>
      </w:pPr>
      <w:r w:rsidRPr="00751CCC">
        <w:rPr>
          <w:sz w:val="24"/>
        </w:rPr>
        <w:t>[14]</w:t>
      </w:r>
      <w:r w:rsidRPr="00751CCC">
        <w:rPr>
          <w:sz w:val="24"/>
        </w:rPr>
        <w:tab/>
        <w:t>Google, «YNAB - Aplicaciones en Google Play». Accedido: 23 de febrero de 2024. [En línea]. Disponible en: https://play.google.com/store/apps/details?id=com.youneedabudget.evergreen.app&amp;hl=es</w:t>
      </w:r>
    </w:p>
    <w:p w14:paraId="334A97C4" w14:textId="77777777" w:rsidR="00751CCC" w:rsidRPr="00751CCC" w:rsidRDefault="00751CCC" w:rsidP="00751CCC">
      <w:pPr>
        <w:pStyle w:val="Bibliografa"/>
        <w:rPr>
          <w:sz w:val="24"/>
        </w:rPr>
      </w:pPr>
      <w:r w:rsidRPr="00751CCC">
        <w:rPr>
          <w:sz w:val="24"/>
        </w:rPr>
        <w:t>[15]</w:t>
      </w:r>
      <w:r w:rsidRPr="00751CCC">
        <w:rPr>
          <w:sz w:val="24"/>
        </w:rPr>
        <w:tab/>
        <w:t>I. Sommerville, «Ingenieria de Software».</w:t>
      </w:r>
    </w:p>
    <w:p w14:paraId="4FAD16D0" w14:textId="77777777" w:rsidR="00751CCC" w:rsidRPr="00751CCC" w:rsidRDefault="00751CCC" w:rsidP="00751CCC">
      <w:pPr>
        <w:pStyle w:val="Bibliografa"/>
        <w:rPr>
          <w:sz w:val="24"/>
        </w:rPr>
      </w:pPr>
      <w:r w:rsidRPr="00751CCC">
        <w:rPr>
          <w:sz w:val="24"/>
        </w:rPr>
        <w:t>[16]</w:t>
      </w:r>
      <w:r w:rsidRPr="00751CCC">
        <w:rPr>
          <w:sz w:val="24"/>
        </w:rPr>
        <w:tab/>
        <w:t>N. M. A. Munassar, «A Comparison Between Five Models Of Software Engineering». IJCSI Editorial, septiembre de 2010. [En línea]. Disponible en: https://citeseerx.ist.psu.edu/document?repid=rep1&amp;type=pdf&amp;doi=3a4a2cb2328e2f416be0be012e5d580975943554#page=115</w:t>
      </w:r>
    </w:p>
    <w:p w14:paraId="3E5116E2" w14:textId="77777777" w:rsidR="00751CCC" w:rsidRPr="00751CCC" w:rsidRDefault="00751CCC" w:rsidP="00751CCC">
      <w:pPr>
        <w:pStyle w:val="Bibliografa"/>
        <w:rPr>
          <w:sz w:val="24"/>
        </w:rPr>
      </w:pPr>
      <w:r w:rsidRPr="00751CCC">
        <w:rPr>
          <w:sz w:val="24"/>
        </w:rPr>
        <w:t>[17]</w:t>
      </w:r>
      <w:r w:rsidRPr="00751CCC">
        <w:rPr>
          <w:sz w:val="24"/>
        </w:rPr>
        <w:tab/>
        <w:t>IBM, «¿Qué es Java Spring Boot? | IBM». Accedido: 19 de marzo de 2024. [En línea]. Disponible en: https://www.ibm.com/es-es/topics/java-spring-boot</w:t>
      </w:r>
    </w:p>
    <w:p w14:paraId="47E7B677" w14:textId="77777777" w:rsidR="00751CCC" w:rsidRPr="00751CCC" w:rsidRDefault="00751CCC" w:rsidP="00751CCC">
      <w:pPr>
        <w:pStyle w:val="Bibliografa"/>
        <w:rPr>
          <w:sz w:val="24"/>
        </w:rPr>
      </w:pPr>
      <w:r w:rsidRPr="00751CCC">
        <w:rPr>
          <w:sz w:val="24"/>
        </w:rPr>
        <w:t>[18]</w:t>
      </w:r>
      <w:r w:rsidRPr="00751CCC">
        <w:rPr>
          <w:sz w:val="24"/>
        </w:rPr>
        <w:tab/>
        <w:t>Junta de Andalucía, «Configuración de Spring Security | Marco de Desarrollo de la Junta de Andalucía». Accedido: 19 de marzo de 2024. [En línea]. Disponible en: https://www.juntadeandalucia.es/servicios/madeja/contenido/recurso/213</w:t>
      </w:r>
    </w:p>
    <w:p w14:paraId="1F4FCF52" w14:textId="77777777" w:rsidR="00751CCC" w:rsidRPr="00751CCC" w:rsidRDefault="00751CCC" w:rsidP="00751CCC">
      <w:pPr>
        <w:pStyle w:val="Bibliografa"/>
        <w:rPr>
          <w:sz w:val="24"/>
        </w:rPr>
      </w:pPr>
      <w:r w:rsidRPr="00751CCC">
        <w:rPr>
          <w:sz w:val="24"/>
        </w:rPr>
        <w:t>[19]</w:t>
      </w:r>
      <w:r w:rsidRPr="00751CCC">
        <w:rPr>
          <w:sz w:val="24"/>
        </w:rPr>
        <w:tab/>
        <w:t>«Vaadin | The Web App Platform for Java». Accedido: 13 de abril de 2024. [En línea]. Disponible en: https://vaadin.com</w:t>
      </w:r>
    </w:p>
    <w:p w14:paraId="53D13955" w14:textId="77777777" w:rsidR="00751CCC" w:rsidRPr="00751CCC" w:rsidRDefault="00751CCC" w:rsidP="00751CCC">
      <w:pPr>
        <w:pStyle w:val="Bibliografa"/>
        <w:rPr>
          <w:sz w:val="24"/>
        </w:rPr>
      </w:pPr>
      <w:r w:rsidRPr="00751CCC">
        <w:rPr>
          <w:sz w:val="24"/>
        </w:rPr>
        <w:t>[20]</w:t>
      </w:r>
      <w:r w:rsidRPr="00751CCC">
        <w:rPr>
          <w:sz w:val="24"/>
        </w:rPr>
        <w:tab/>
        <w:t>Á. Robledano, «Qué es MySQL: Características y ventajas», OpenWebinars.net. Accedido: 19 de marzo de 2024. [En línea]. Disponible en: https://openwebinars.net/blog/que-es-mysql/</w:t>
      </w:r>
    </w:p>
    <w:p w14:paraId="1C9142BB" w14:textId="77777777" w:rsidR="00751CCC" w:rsidRPr="00751CCC" w:rsidRDefault="00751CCC" w:rsidP="00751CCC">
      <w:pPr>
        <w:pStyle w:val="Bibliografa"/>
        <w:rPr>
          <w:sz w:val="24"/>
        </w:rPr>
      </w:pPr>
      <w:r w:rsidRPr="00751CCC">
        <w:rPr>
          <w:sz w:val="24"/>
        </w:rPr>
        <w:t>[21]</w:t>
      </w:r>
      <w:r w:rsidRPr="00751CCC">
        <w:rPr>
          <w:sz w:val="24"/>
        </w:rPr>
        <w:tab/>
        <w:t>«IntelliJ IDEA – the Leading Java and Kotlin IDE», JetBrains. Accedido: 13 de abril de 2024. [En línea]. Disponible en: https://www.jetbrains.com/idea/</w:t>
      </w:r>
    </w:p>
    <w:p w14:paraId="0BB9B30A" w14:textId="77777777" w:rsidR="00751CCC" w:rsidRPr="00751CCC" w:rsidRDefault="00751CCC" w:rsidP="00751CCC">
      <w:pPr>
        <w:pStyle w:val="Bibliografa"/>
        <w:rPr>
          <w:sz w:val="24"/>
        </w:rPr>
      </w:pPr>
      <w:r w:rsidRPr="00751CCC">
        <w:rPr>
          <w:sz w:val="24"/>
        </w:rPr>
        <w:t>[22]</w:t>
      </w:r>
      <w:r w:rsidRPr="00751CCC">
        <w:rPr>
          <w:sz w:val="24"/>
        </w:rPr>
        <w:tab/>
        <w:t>«Spring Boot | IntelliJ IDEA», IntelliJ IDEA Help. Accedido: 13 de abril de 2024. [En línea]. Disponible en: https://www.jetbrains.com/help/idea/spring-boot.html</w:t>
      </w:r>
    </w:p>
    <w:p w14:paraId="6E163576" w14:textId="77777777" w:rsidR="00751CCC" w:rsidRPr="00751CCC" w:rsidRDefault="00751CCC" w:rsidP="00751CCC">
      <w:pPr>
        <w:pStyle w:val="Bibliografa"/>
        <w:rPr>
          <w:sz w:val="24"/>
        </w:rPr>
      </w:pPr>
      <w:r w:rsidRPr="00751CCC">
        <w:rPr>
          <w:sz w:val="24"/>
        </w:rPr>
        <w:t>[23]</w:t>
      </w:r>
      <w:r w:rsidRPr="00751CCC">
        <w:rPr>
          <w:sz w:val="24"/>
        </w:rPr>
        <w:tab/>
        <w:t>«MySQL | IntelliJ IDEA», IntelliJ IDEA Help. Accedido: 13 de abril de 2024. [En línea]. Disponible en: https://www.jetbrains.com/help/idea/mysql.html</w:t>
      </w:r>
    </w:p>
    <w:p w14:paraId="650DDDDC" w14:textId="77777777" w:rsidR="00751CCC" w:rsidRPr="00751CCC" w:rsidRDefault="00751CCC" w:rsidP="00751CCC">
      <w:pPr>
        <w:pStyle w:val="Bibliografa"/>
        <w:rPr>
          <w:sz w:val="24"/>
        </w:rPr>
      </w:pPr>
      <w:r w:rsidRPr="00751CCC">
        <w:rPr>
          <w:sz w:val="24"/>
        </w:rPr>
        <w:t>[24]</w:t>
      </w:r>
      <w:r w:rsidRPr="00751CCC">
        <w:rPr>
          <w:sz w:val="24"/>
        </w:rPr>
        <w:tab/>
        <w:t>«Lucid para la Educación | Lucidchart». Accedido: 13 de abril de 2024. [En línea]. Disponible en: https://www.lucidchart.com/pages/es/casodeuso/educacion</w:t>
      </w:r>
    </w:p>
    <w:p w14:paraId="600533A3" w14:textId="77777777" w:rsidR="00751CCC" w:rsidRPr="00751CCC" w:rsidRDefault="00751CCC" w:rsidP="00751CCC">
      <w:pPr>
        <w:pStyle w:val="Bibliografa"/>
        <w:rPr>
          <w:sz w:val="24"/>
        </w:rPr>
      </w:pPr>
      <w:r w:rsidRPr="00751CCC">
        <w:rPr>
          <w:sz w:val="24"/>
        </w:rPr>
        <w:t>[25]</w:t>
      </w:r>
      <w:r w:rsidRPr="00751CCC">
        <w:rPr>
          <w:sz w:val="24"/>
        </w:rPr>
        <w:tab/>
        <w:t>«Vaadin Design System», Figma. Accedido: 13 de abril de 2024. [En línea]. Disponible en: https://www.figma.com/community/file/843042473942860131/vaadin-design-system</w:t>
      </w:r>
    </w:p>
    <w:p w14:paraId="429AD193" w14:textId="77777777" w:rsidR="00751CCC" w:rsidRPr="00751CCC" w:rsidRDefault="00751CCC" w:rsidP="00751CCC">
      <w:pPr>
        <w:pStyle w:val="Bibliografa"/>
        <w:rPr>
          <w:sz w:val="24"/>
        </w:rPr>
      </w:pPr>
      <w:r w:rsidRPr="00751CCC">
        <w:rPr>
          <w:sz w:val="24"/>
        </w:rPr>
        <w:t>[26]</w:t>
      </w:r>
      <w:r w:rsidRPr="00751CCC">
        <w:rPr>
          <w:sz w:val="24"/>
        </w:rPr>
        <w:tab/>
        <w:t>B. S. s.r.o, «GanttProject: free project management tool for Windows, macOS and Linux», GanttProject. Accedido: 13 de abril de 2024. [En línea]. Disponible en: https://www.ganttproject.biz</w:t>
      </w:r>
    </w:p>
    <w:p w14:paraId="4866DAAE" w14:textId="77777777" w:rsidR="00751CCC" w:rsidRPr="00751CCC" w:rsidRDefault="00751CCC" w:rsidP="00751CCC">
      <w:pPr>
        <w:pStyle w:val="Bibliografa"/>
        <w:rPr>
          <w:sz w:val="24"/>
        </w:rPr>
      </w:pPr>
      <w:r w:rsidRPr="00751CCC">
        <w:rPr>
          <w:sz w:val="24"/>
        </w:rPr>
        <w:t>[27]</w:t>
      </w:r>
      <w:r w:rsidRPr="00751CCC">
        <w:rPr>
          <w:sz w:val="24"/>
        </w:rPr>
        <w:tab/>
        <w:t>«Git». Accedido: 13 de abril de 2024. [En línea]. Disponible en: https://git-scm.com/</w:t>
      </w:r>
    </w:p>
    <w:p w14:paraId="2CE01CBB" w14:textId="77777777" w:rsidR="00751CCC" w:rsidRPr="00751CCC" w:rsidRDefault="00751CCC" w:rsidP="00751CCC">
      <w:pPr>
        <w:pStyle w:val="Bibliografa"/>
        <w:rPr>
          <w:sz w:val="24"/>
        </w:rPr>
      </w:pPr>
      <w:r w:rsidRPr="00751CCC">
        <w:rPr>
          <w:sz w:val="24"/>
        </w:rPr>
        <w:t>[28]</w:t>
      </w:r>
      <w:r w:rsidRPr="00751CCC">
        <w:rPr>
          <w:sz w:val="24"/>
        </w:rPr>
        <w:tab/>
        <w:t xml:space="preserve">D. Spinellis, «Git», </w:t>
      </w:r>
      <w:r w:rsidRPr="00751CCC">
        <w:rPr>
          <w:i/>
          <w:iCs/>
          <w:sz w:val="24"/>
        </w:rPr>
        <w:t>IEEE Softw.</w:t>
      </w:r>
      <w:r w:rsidRPr="00751CCC">
        <w:rPr>
          <w:sz w:val="24"/>
        </w:rPr>
        <w:t>, vol. 29, n.</w:t>
      </w:r>
      <w:r w:rsidRPr="00751CCC">
        <w:rPr>
          <w:sz w:val="24"/>
          <w:vertAlign w:val="superscript"/>
        </w:rPr>
        <w:t>o</w:t>
      </w:r>
      <w:r w:rsidRPr="00751CCC">
        <w:rPr>
          <w:sz w:val="24"/>
        </w:rPr>
        <w:t xml:space="preserve"> 3, pp. 100-101, may 2012, doi: 10.1109/MS.2012.61.</w:t>
      </w:r>
    </w:p>
    <w:p w14:paraId="2CBAEB68" w14:textId="77777777" w:rsidR="00751CCC" w:rsidRPr="00751CCC" w:rsidRDefault="00751CCC" w:rsidP="00751CCC">
      <w:pPr>
        <w:pStyle w:val="Bibliografa"/>
        <w:rPr>
          <w:sz w:val="24"/>
        </w:rPr>
      </w:pPr>
      <w:r w:rsidRPr="00751CCC">
        <w:rPr>
          <w:sz w:val="24"/>
        </w:rPr>
        <w:t>[29]</w:t>
      </w:r>
      <w:r w:rsidRPr="00751CCC">
        <w:rPr>
          <w:sz w:val="24"/>
        </w:rPr>
        <w:tab/>
        <w:t>«Acerca de GitHub y Git - Documentación de GitHub», GitHub Docs. Accedido: 13 de abril de 2024. [En línea]. Disponible en: https://docs.github.com/_next/data/wCpROyZfaCve5w-DeZPO_/es/free-pro-team@latest/get-started/start-your-journey/about-github-and-git.json?versionId=free-</w:t>
      </w:r>
      <w:r w:rsidRPr="00751CCC">
        <w:rPr>
          <w:sz w:val="24"/>
        </w:rPr>
        <w:lastRenderedPageBreak/>
        <w:t>pro-team%40latest&amp;productId=get-started&amp;restPage=start-your-journey&amp;restPage=about-github-and-git</w:t>
      </w:r>
    </w:p>
    <w:p w14:paraId="19E5B479" w14:textId="77777777" w:rsidR="00751CCC" w:rsidRPr="00751CCC" w:rsidRDefault="00751CCC" w:rsidP="00751CCC">
      <w:pPr>
        <w:pStyle w:val="Bibliografa"/>
        <w:rPr>
          <w:sz w:val="24"/>
        </w:rPr>
      </w:pPr>
      <w:r w:rsidRPr="00751CCC">
        <w:rPr>
          <w:sz w:val="24"/>
        </w:rPr>
        <w:t>[30]</w:t>
      </w:r>
      <w:r w:rsidRPr="00751CCC">
        <w:rPr>
          <w:sz w:val="24"/>
        </w:rPr>
        <w:tab/>
        <w:t>«GitHub Classroom». Accedido: 13 de abril de 2024. [En línea]. Disponible en: https://classroom.github.com/</w:t>
      </w:r>
    </w:p>
    <w:p w14:paraId="1C494892" w14:textId="77777777" w:rsidR="00751CCC" w:rsidRPr="00751CCC" w:rsidRDefault="00751CCC" w:rsidP="00751CCC">
      <w:pPr>
        <w:pStyle w:val="Bibliografa"/>
        <w:rPr>
          <w:sz w:val="24"/>
        </w:rPr>
      </w:pPr>
      <w:r w:rsidRPr="00751CCC">
        <w:rPr>
          <w:sz w:val="24"/>
        </w:rPr>
        <w:t>[31]</w:t>
      </w:r>
      <w:r w:rsidRPr="00751CCC">
        <w:rPr>
          <w:sz w:val="24"/>
        </w:rPr>
        <w:tab/>
        <w:t>Atlassian, «Flujo de trabajo de Gitflow | Atlassian Git Tutorial», Atlassian. Accedido: 13 de abril de 2024. [En línea]. Disponible en: https://www.atlassian.com/es/git/tutorials/comparing-workflows/gitflow-workflow</w:t>
      </w:r>
    </w:p>
    <w:p w14:paraId="4271CEDF" w14:textId="77777777" w:rsidR="00751CCC" w:rsidRPr="00751CCC" w:rsidRDefault="00751CCC" w:rsidP="00751CCC">
      <w:pPr>
        <w:pStyle w:val="Bibliografa"/>
        <w:rPr>
          <w:sz w:val="24"/>
        </w:rPr>
      </w:pPr>
      <w:r w:rsidRPr="00751CCC">
        <w:rPr>
          <w:sz w:val="24"/>
        </w:rPr>
        <w:t>[32]</w:t>
      </w:r>
      <w:r w:rsidRPr="00751CCC">
        <w:rPr>
          <w:sz w:val="24"/>
        </w:rPr>
        <w:tab/>
        <w:t>«IBM Documentation». Accedido: 21 de abril de 2024. [En línea]. Disponible en: https://www.ibm.com/docs/es/imdm/11.6?topic=concepts-key-entity-attribute-entity-type</w:t>
      </w:r>
    </w:p>
    <w:p w14:paraId="231A25F1" w14:textId="77777777" w:rsidR="00751CCC" w:rsidRPr="00751CCC" w:rsidRDefault="00751CCC" w:rsidP="00751CCC">
      <w:pPr>
        <w:pStyle w:val="Bibliografa"/>
        <w:rPr>
          <w:sz w:val="24"/>
        </w:rPr>
      </w:pPr>
      <w:r w:rsidRPr="00751CCC">
        <w:rPr>
          <w:sz w:val="24"/>
        </w:rPr>
        <w:t>[33]</w:t>
      </w:r>
      <w:r w:rsidRPr="00751CCC">
        <w:rPr>
          <w:sz w:val="24"/>
        </w:rPr>
        <w:tab/>
        <w:t>«Gestión de datos». Accedido: 21 de abril de 2024. [En línea]. Disponible en: https://cv.uoc.edu/moduls/XW02_79049_00373/web/main/m2/v3_6.html</w:t>
      </w:r>
    </w:p>
    <w:p w14:paraId="3D2E5BBA" w14:textId="77777777" w:rsidR="00751CCC" w:rsidRPr="00751CCC" w:rsidRDefault="00751CCC" w:rsidP="00751CCC">
      <w:pPr>
        <w:pStyle w:val="Bibliografa"/>
        <w:rPr>
          <w:sz w:val="24"/>
        </w:rPr>
      </w:pPr>
      <w:r w:rsidRPr="00751CCC">
        <w:rPr>
          <w:sz w:val="24"/>
        </w:rPr>
        <w:t>[34]</w:t>
      </w:r>
      <w:r w:rsidRPr="00751CCC">
        <w:rPr>
          <w:sz w:val="24"/>
        </w:rPr>
        <w:tab/>
        <w:t>«The Code affirms an obligation of computing professionals to use their skills for the benefit of society.» Accedido: 14 de abril de 2024. [En línea]. Disponible en: https://www.acm.org/code-of-ethics</w:t>
      </w:r>
    </w:p>
    <w:p w14:paraId="3681CBDB" w14:textId="77777777" w:rsidR="00751CCC" w:rsidRPr="00751CCC" w:rsidRDefault="00751CCC" w:rsidP="00751CCC">
      <w:pPr>
        <w:pStyle w:val="Bibliografa"/>
        <w:rPr>
          <w:sz w:val="24"/>
        </w:rPr>
      </w:pPr>
      <w:r w:rsidRPr="00751CCC">
        <w:rPr>
          <w:sz w:val="24"/>
        </w:rPr>
        <w:t>[35]</w:t>
      </w:r>
      <w:r w:rsidRPr="00751CCC">
        <w:rPr>
          <w:sz w:val="24"/>
        </w:rPr>
        <w:tab/>
        <w:t>«REGLAMENTO  (UE)  2016/  679  DEL  PARLAMENTO  EUROPEO  Y  DEL  CONSEJO  -  de 27  de  abril  de  2016  -  relativo  a  la  protección  de  las  personas  físicas  en  lo  que  respecta  al  tratamiento  de  datos  personales  y  a  la  libre  circulación  de  estos  datos  y  por  el  que  se  deroga  la  Directiva 95/  46/  CE  (Reglamento  general  de  protección  de  datos)».</w:t>
      </w:r>
    </w:p>
    <w:p w14:paraId="1F6C1739" w14:textId="7D8996FA" w:rsidR="009A00F6" w:rsidRPr="002F395D" w:rsidRDefault="00B97F63" w:rsidP="002F395D">
      <w:pPr>
        <w:rPr>
          <w:noProof/>
          <w:sz w:val="22"/>
          <w:lang w:val="en-US"/>
        </w:rPr>
      </w:pPr>
      <w:r>
        <w:fldChar w:fldCharType="end"/>
      </w:r>
      <w:r w:rsidR="00F174DF">
        <w:fldChar w:fldCharType="begin"/>
      </w:r>
      <w:r w:rsidR="00F174DF">
        <w:instrText xml:space="preserve"> BIBLIOGRAPHY  \l 3082 </w:instrText>
      </w:r>
      <w:r w:rsidR="00F174DF">
        <w:fldChar w:fldCharType="separate"/>
      </w:r>
    </w:p>
    <w:p w14:paraId="3B6EE7D7" w14:textId="4421B01B" w:rsidR="00E362EF" w:rsidRPr="0031552C" w:rsidRDefault="00F174DF" w:rsidP="00FF0E10">
      <w:r>
        <w:fldChar w:fldCharType="end"/>
      </w:r>
    </w:p>
    <w:p w14:paraId="3B6EE7D8" w14:textId="77777777" w:rsidR="00E362EF" w:rsidRPr="0031552C" w:rsidRDefault="00E362EF" w:rsidP="00FF0E10"/>
    <w:p w14:paraId="3B6EE7D9" w14:textId="77777777" w:rsidR="008334A2" w:rsidRPr="0031552C" w:rsidRDefault="008334A2" w:rsidP="00EF10BB">
      <w:pPr>
        <w:pStyle w:val="Textoindependiente"/>
        <w:sectPr w:rsidR="008334A2" w:rsidRPr="0031552C" w:rsidSect="00C73977">
          <w:type w:val="oddPage"/>
          <w:pgSz w:w="11907" w:h="16840" w:code="9"/>
          <w:pgMar w:top="1304" w:right="1247" w:bottom="1304" w:left="1247" w:header="720" w:footer="720" w:gutter="454"/>
          <w:cols w:space="720"/>
          <w:docGrid w:linePitch="299"/>
        </w:sectPr>
      </w:pPr>
    </w:p>
    <w:p w14:paraId="3B6EE7F4" w14:textId="232796D8" w:rsidR="003E62E6" w:rsidRDefault="008334A2" w:rsidP="003D1305">
      <w:pPr>
        <w:pStyle w:val="Ttulo1"/>
        <w:numPr>
          <w:ilvl w:val="0"/>
          <w:numId w:val="0"/>
        </w:numPr>
        <w:jc w:val="both"/>
        <w:rPr>
          <w:noProof w:val="0"/>
        </w:rPr>
      </w:pPr>
      <w:bookmarkStart w:id="91" w:name="_Toc164970461"/>
      <w:r>
        <w:rPr>
          <w:noProof w:val="0"/>
        </w:rPr>
        <w:lastRenderedPageBreak/>
        <w:t xml:space="preserve">Anexo A: </w:t>
      </w:r>
      <w:r w:rsidR="003D1305">
        <w:rPr>
          <w:noProof w:val="0"/>
        </w:rPr>
        <w:t>Encuesta a jóvenes</w:t>
      </w:r>
      <w:bookmarkEnd w:id="91"/>
    </w:p>
    <w:p w14:paraId="3831F11B" w14:textId="77777777" w:rsidR="00B703E1" w:rsidRDefault="00B703E1" w:rsidP="00B703E1">
      <w:pPr>
        <w:spacing w:after="0" w:line="246" w:lineRule="auto"/>
        <w:ind w:left="285"/>
      </w:pPr>
      <w:r>
        <w:rPr>
          <w:rFonts w:ascii="Calibri" w:eastAsia="Calibri" w:hAnsi="Calibri" w:cs="Calibri"/>
          <w:color w:val="202124"/>
          <w:sz w:val="48"/>
        </w:rPr>
        <w:t>Encuesta sobre la Gestión Financiera para Jóvenes y su Transición a la Independencia</w:t>
      </w:r>
    </w:p>
    <w:p w14:paraId="6EFB66F5" w14:textId="77777777" w:rsidR="00B703E1" w:rsidRDefault="00B703E1" w:rsidP="00B703E1">
      <w:pPr>
        <w:spacing w:after="778" w:line="265" w:lineRule="auto"/>
        <w:ind w:left="295" w:hanging="10"/>
      </w:pPr>
      <w:r>
        <w:rPr>
          <w:rFonts w:ascii="Calibri" w:eastAsia="Calibri" w:hAnsi="Calibri" w:cs="Calibri"/>
          <w:color w:val="202124"/>
          <w:sz w:val="22"/>
        </w:rPr>
        <w:t>Esta encuesta tiene como objetivo entender mejor las necesidades y desafíos de los jóvenes que están considerando independizarse o que ya lo han hecho. Tu participación nos ayudará a mejorar NextStep, una plataforma diseñada para facilitar la gestión financiera de los jóvenes en su camino hacia la independencia.</w:t>
      </w:r>
    </w:p>
    <w:p w14:paraId="3DA9B027" w14:textId="77777777" w:rsidR="00B703E1" w:rsidRDefault="00B703E1" w:rsidP="00B703E1">
      <w:pPr>
        <w:numPr>
          <w:ilvl w:val="0"/>
          <w:numId w:val="33"/>
        </w:numPr>
        <w:spacing w:after="250"/>
        <w:ind w:hanging="633"/>
        <w:jc w:val="left"/>
      </w:pPr>
      <w:r>
        <w:rPr>
          <w:rFonts w:ascii="Calibri" w:eastAsia="Calibri" w:hAnsi="Calibri" w:cs="Calibri"/>
          <w:b/>
          <w:color w:val="202124"/>
        </w:rPr>
        <w:t>Edad</w:t>
      </w:r>
    </w:p>
    <w:p w14:paraId="31D7986B" w14:textId="77777777" w:rsidR="00B703E1" w:rsidRDefault="00B703E1" w:rsidP="00B703E1">
      <w:pPr>
        <w:spacing w:after="314"/>
        <w:ind w:left="493" w:hanging="10"/>
      </w:pPr>
      <w:r>
        <w:rPr>
          <w:rFonts w:ascii="Calibri" w:eastAsia="Calibri" w:hAnsi="Calibri" w:cs="Calibri"/>
          <w:i/>
          <w:color w:val="202124"/>
        </w:rPr>
        <w:t>Marca solo un óvalo.</w:t>
      </w:r>
    </w:p>
    <w:p w14:paraId="36FF08F4" w14:textId="77777777" w:rsidR="00B703E1" w:rsidRDefault="00B703E1" w:rsidP="00B703E1">
      <w:pPr>
        <w:spacing w:after="185" w:line="265" w:lineRule="auto"/>
        <w:ind w:left="722" w:hanging="10"/>
      </w:pPr>
      <w:r>
        <w:rPr>
          <w:noProof/>
        </w:rPr>
        <mc:AlternateContent>
          <mc:Choice Requires="wpg">
            <w:drawing>
              <wp:anchor distT="0" distB="0" distL="114300" distR="114300" simplePos="0" relativeHeight="251658247" behindDoc="0" locked="0" layoutInCell="1" allowOverlap="1" wp14:anchorId="3ADA4F54" wp14:editId="64222440">
                <wp:simplePos x="0" y="0"/>
                <wp:positionH relativeFrom="column">
                  <wp:posOffset>366712</wp:posOffset>
                </wp:positionH>
                <wp:positionV relativeFrom="paragraph">
                  <wp:posOffset>-42909</wp:posOffset>
                </wp:positionV>
                <wp:extent cx="295275" cy="1076325"/>
                <wp:effectExtent l="0" t="0" r="0" b="0"/>
                <wp:wrapSquare wrapText="bothSides"/>
                <wp:docPr id="1759" name="Group 1759"/>
                <wp:cNvGraphicFramePr/>
                <a:graphic xmlns:a="http://schemas.openxmlformats.org/drawingml/2006/main">
                  <a:graphicData uri="http://schemas.microsoft.com/office/word/2010/wordprocessingGroup">
                    <wpg:wgp>
                      <wpg:cNvGrpSpPr/>
                      <wpg:grpSpPr>
                        <a:xfrm>
                          <a:off x="0" y="0"/>
                          <a:ext cx="295275" cy="1076325"/>
                          <a:chOff x="0" y="0"/>
                          <a:chExt cx="295275" cy="1076325"/>
                        </a:xfrm>
                      </wpg:grpSpPr>
                      <wps:wsp>
                        <wps:cNvPr id="37" name="Shape 37"/>
                        <wps:cNvSpPr/>
                        <wps:spPr>
                          <a:xfrm>
                            <a:off x="0" y="0"/>
                            <a:ext cx="295275" cy="161925"/>
                          </a:xfrm>
                          <a:custGeom>
                            <a:avLst/>
                            <a:gdLst/>
                            <a:ahLst/>
                            <a:cxnLst/>
                            <a:rect l="0" t="0" r="0" b="0"/>
                            <a:pathLst>
                              <a:path w="295275" h="161925">
                                <a:moveTo>
                                  <a:pt x="0" y="80963"/>
                                </a:moveTo>
                                <a:cubicBezTo>
                                  <a:pt x="0" y="75646"/>
                                  <a:pt x="519" y="70381"/>
                                  <a:pt x="1556" y="65167"/>
                                </a:cubicBezTo>
                                <a:cubicBezTo>
                                  <a:pt x="2593" y="59953"/>
                                  <a:pt x="4129" y="54890"/>
                                  <a:pt x="6163" y="49979"/>
                                </a:cubicBezTo>
                                <a:cubicBezTo>
                                  <a:pt x="8197" y="45068"/>
                                  <a:pt x="10691" y="40402"/>
                                  <a:pt x="13645" y="35982"/>
                                </a:cubicBezTo>
                                <a:cubicBezTo>
                                  <a:pt x="16598" y="31562"/>
                                  <a:pt x="19954" y="27472"/>
                                  <a:pt x="23713" y="23713"/>
                                </a:cubicBezTo>
                                <a:cubicBezTo>
                                  <a:pt x="27472" y="19954"/>
                                  <a:pt x="31562" y="16598"/>
                                  <a:pt x="35982" y="13645"/>
                                </a:cubicBezTo>
                                <a:cubicBezTo>
                                  <a:pt x="40402" y="10691"/>
                                  <a:pt x="45068" y="8197"/>
                                  <a:pt x="49980" y="6163"/>
                                </a:cubicBezTo>
                                <a:cubicBezTo>
                                  <a:pt x="54891" y="4128"/>
                                  <a:pt x="59954" y="2592"/>
                                  <a:pt x="65167" y="1556"/>
                                </a:cubicBezTo>
                                <a:cubicBezTo>
                                  <a:pt x="70381" y="519"/>
                                  <a:pt x="75646" y="0"/>
                                  <a:pt x="80963" y="0"/>
                                </a:cubicBezTo>
                                <a:lnTo>
                                  <a:pt x="214313" y="0"/>
                                </a:lnTo>
                                <a:cubicBezTo>
                                  <a:pt x="219629" y="0"/>
                                  <a:pt x="224894" y="519"/>
                                  <a:pt x="230107" y="1555"/>
                                </a:cubicBezTo>
                                <a:cubicBezTo>
                                  <a:pt x="235321" y="2592"/>
                                  <a:pt x="240384" y="4128"/>
                                  <a:pt x="245295" y="6163"/>
                                </a:cubicBezTo>
                                <a:cubicBezTo>
                                  <a:pt x="250207" y="8197"/>
                                  <a:pt x="254873" y="10691"/>
                                  <a:pt x="259293" y="13645"/>
                                </a:cubicBezTo>
                                <a:cubicBezTo>
                                  <a:pt x="263713" y="16598"/>
                                  <a:pt x="267803" y="19954"/>
                                  <a:pt x="271562" y="23713"/>
                                </a:cubicBezTo>
                                <a:cubicBezTo>
                                  <a:pt x="275321" y="27472"/>
                                  <a:pt x="278677" y="31562"/>
                                  <a:pt x="281630" y="35982"/>
                                </a:cubicBezTo>
                                <a:cubicBezTo>
                                  <a:pt x="284584" y="40402"/>
                                  <a:pt x="287078" y="45068"/>
                                  <a:pt x="289112" y="49979"/>
                                </a:cubicBezTo>
                                <a:cubicBezTo>
                                  <a:pt x="291146" y="54890"/>
                                  <a:pt x="292682" y="59953"/>
                                  <a:pt x="293719" y="65167"/>
                                </a:cubicBezTo>
                                <a:cubicBezTo>
                                  <a:pt x="294757" y="70381"/>
                                  <a:pt x="295275" y="75646"/>
                                  <a:pt x="295275" y="80963"/>
                                </a:cubicBezTo>
                                <a:cubicBezTo>
                                  <a:pt x="295275" y="86278"/>
                                  <a:pt x="294757" y="91543"/>
                                  <a:pt x="293719" y="96757"/>
                                </a:cubicBezTo>
                                <a:cubicBezTo>
                                  <a:pt x="292682" y="101971"/>
                                  <a:pt x="291146" y="107034"/>
                                  <a:pt x="289112" y="111945"/>
                                </a:cubicBezTo>
                                <a:cubicBezTo>
                                  <a:pt x="287078" y="116856"/>
                                  <a:pt x="284584" y="121522"/>
                                  <a:pt x="281630" y="125942"/>
                                </a:cubicBezTo>
                                <a:cubicBezTo>
                                  <a:pt x="278677" y="130363"/>
                                  <a:pt x="275321" y="134452"/>
                                  <a:pt x="271562" y="138211"/>
                                </a:cubicBezTo>
                                <a:cubicBezTo>
                                  <a:pt x="267803" y="141970"/>
                                  <a:pt x="263713" y="145326"/>
                                  <a:pt x="259293" y="148279"/>
                                </a:cubicBezTo>
                                <a:cubicBezTo>
                                  <a:pt x="254873" y="151233"/>
                                  <a:pt x="250207" y="153727"/>
                                  <a:pt x="245295" y="155761"/>
                                </a:cubicBezTo>
                                <a:cubicBezTo>
                                  <a:pt x="240384" y="157796"/>
                                  <a:pt x="235321" y="159332"/>
                                  <a:pt x="230107" y="160369"/>
                                </a:cubicBezTo>
                                <a:cubicBezTo>
                                  <a:pt x="224894" y="161406"/>
                                  <a:pt x="219629" y="161925"/>
                                  <a:pt x="214313" y="161925"/>
                                </a:cubicBezTo>
                                <a:lnTo>
                                  <a:pt x="80963" y="161925"/>
                                </a:lnTo>
                                <a:cubicBezTo>
                                  <a:pt x="75646" y="161925"/>
                                  <a:pt x="70381" y="161406"/>
                                  <a:pt x="65167" y="160369"/>
                                </a:cubicBezTo>
                                <a:cubicBezTo>
                                  <a:pt x="59954" y="159332"/>
                                  <a:pt x="54891" y="157796"/>
                                  <a:pt x="49980" y="155761"/>
                                </a:cubicBezTo>
                                <a:cubicBezTo>
                                  <a:pt x="45068" y="153727"/>
                                  <a:pt x="40402" y="151233"/>
                                  <a:pt x="35982" y="148280"/>
                                </a:cubicBezTo>
                                <a:cubicBezTo>
                                  <a:pt x="31562" y="145326"/>
                                  <a:pt x="27472" y="141970"/>
                                  <a:pt x="23713" y="138211"/>
                                </a:cubicBezTo>
                                <a:cubicBezTo>
                                  <a:pt x="19954" y="134452"/>
                                  <a:pt x="16598" y="130363"/>
                                  <a:pt x="13645" y="125942"/>
                                </a:cubicBezTo>
                                <a:cubicBezTo>
                                  <a:pt x="10691" y="121522"/>
                                  <a:pt x="8197" y="116856"/>
                                  <a:pt x="6163" y="111945"/>
                                </a:cubicBezTo>
                                <a:cubicBezTo>
                                  <a:pt x="4129" y="107034"/>
                                  <a:pt x="2593" y="101971"/>
                                  <a:pt x="1556" y="96757"/>
                                </a:cubicBezTo>
                                <a:cubicBezTo>
                                  <a:pt x="519" y="91543"/>
                                  <a:pt x="0" y="86278"/>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38" name="Shape 38"/>
                        <wps:cNvSpPr/>
                        <wps:spPr>
                          <a:xfrm>
                            <a:off x="0" y="304800"/>
                            <a:ext cx="295275" cy="161925"/>
                          </a:xfrm>
                          <a:custGeom>
                            <a:avLst/>
                            <a:gdLst/>
                            <a:ahLst/>
                            <a:cxnLst/>
                            <a:rect l="0" t="0" r="0" b="0"/>
                            <a:pathLst>
                              <a:path w="295275" h="161925">
                                <a:moveTo>
                                  <a:pt x="0" y="80963"/>
                                </a:moveTo>
                                <a:cubicBezTo>
                                  <a:pt x="0" y="75646"/>
                                  <a:pt x="519" y="70381"/>
                                  <a:pt x="1556" y="65167"/>
                                </a:cubicBezTo>
                                <a:cubicBezTo>
                                  <a:pt x="2593" y="59953"/>
                                  <a:pt x="4129" y="54890"/>
                                  <a:pt x="6163" y="49979"/>
                                </a:cubicBezTo>
                                <a:cubicBezTo>
                                  <a:pt x="8197" y="45067"/>
                                  <a:pt x="10691" y="40401"/>
                                  <a:pt x="13645" y="35981"/>
                                </a:cubicBezTo>
                                <a:cubicBezTo>
                                  <a:pt x="16598" y="31562"/>
                                  <a:pt x="19954" y="27472"/>
                                  <a:pt x="23713" y="23713"/>
                                </a:cubicBezTo>
                                <a:cubicBezTo>
                                  <a:pt x="27472" y="19954"/>
                                  <a:pt x="31562" y="16598"/>
                                  <a:pt x="35982" y="13644"/>
                                </a:cubicBezTo>
                                <a:cubicBezTo>
                                  <a:pt x="40402" y="10691"/>
                                  <a:pt x="45068" y="8197"/>
                                  <a:pt x="49980" y="6163"/>
                                </a:cubicBezTo>
                                <a:cubicBezTo>
                                  <a:pt x="54891" y="4128"/>
                                  <a:pt x="59954" y="2593"/>
                                  <a:pt x="65167" y="1556"/>
                                </a:cubicBezTo>
                                <a:cubicBezTo>
                                  <a:pt x="70381" y="519"/>
                                  <a:pt x="75646" y="0"/>
                                  <a:pt x="80963" y="0"/>
                                </a:cubicBezTo>
                                <a:lnTo>
                                  <a:pt x="214313" y="0"/>
                                </a:lnTo>
                                <a:cubicBezTo>
                                  <a:pt x="219629" y="0"/>
                                  <a:pt x="224894" y="519"/>
                                  <a:pt x="230107" y="1555"/>
                                </a:cubicBezTo>
                                <a:cubicBezTo>
                                  <a:pt x="235321" y="2593"/>
                                  <a:pt x="240384" y="4128"/>
                                  <a:pt x="245295" y="6163"/>
                                </a:cubicBezTo>
                                <a:cubicBezTo>
                                  <a:pt x="250207" y="8197"/>
                                  <a:pt x="254873" y="10691"/>
                                  <a:pt x="259293" y="13644"/>
                                </a:cubicBezTo>
                                <a:cubicBezTo>
                                  <a:pt x="263713" y="16598"/>
                                  <a:pt x="267803" y="19954"/>
                                  <a:pt x="271562" y="23713"/>
                                </a:cubicBezTo>
                                <a:cubicBezTo>
                                  <a:pt x="275321" y="27472"/>
                                  <a:pt x="278677" y="31562"/>
                                  <a:pt x="281630" y="35981"/>
                                </a:cubicBezTo>
                                <a:cubicBezTo>
                                  <a:pt x="284584" y="40401"/>
                                  <a:pt x="287078" y="45067"/>
                                  <a:pt x="289112" y="49979"/>
                                </a:cubicBezTo>
                                <a:cubicBezTo>
                                  <a:pt x="291146" y="54890"/>
                                  <a:pt x="292682" y="59953"/>
                                  <a:pt x="293719" y="65167"/>
                                </a:cubicBezTo>
                                <a:cubicBezTo>
                                  <a:pt x="294757" y="70381"/>
                                  <a:pt x="295275" y="75646"/>
                                  <a:pt x="295275" y="80963"/>
                                </a:cubicBezTo>
                                <a:cubicBezTo>
                                  <a:pt x="295275" y="86278"/>
                                  <a:pt x="294757" y="91544"/>
                                  <a:pt x="293719" y="96758"/>
                                </a:cubicBezTo>
                                <a:cubicBezTo>
                                  <a:pt x="292682" y="101971"/>
                                  <a:pt x="291146" y="107034"/>
                                  <a:pt x="289112" y="111945"/>
                                </a:cubicBezTo>
                                <a:cubicBezTo>
                                  <a:pt x="287078" y="116856"/>
                                  <a:pt x="284584" y="121522"/>
                                  <a:pt x="281630" y="125942"/>
                                </a:cubicBezTo>
                                <a:cubicBezTo>
                                  <a:pt x="278677" y="130363"/>
                                  <a:pt x="275321" y="134452"/>
                                  <a:pt x="271562" y="138211"/>
                                </a:cubicBezTo>
                                <a:cubicBezTo>
                                  <a:pt x="267803" y="141970"/>
                                  <a:pt x="263713" y="145326"/>
                                  <a:pt x="259293" y="148280"/>
                                </a:cubicBezTo>
                                <a:cubicBezTo>
                                  <a:pt x="254873" y="151233"/>
                                  <a:pt x="250207" y="153727"/>
                                  <a:pt x="245295" y="155762"/>
                                </a:cubicBezTo>
                                <a:cubicBezTo>
                                  <a:pt x="240384" y="157796"/>
                                  <a:pt x="235321" y="159332"/>
                                  <a:pt x="230107" y="160369"/>
                                </a:cubicBezTo>
                                <a:cubicBezTo>
                                  <a:pt x="224894" y="161406"/>
                                  <a:pt x="219629" y="161925"/>
                                  <a:pt x="214313" y="161925"/>
                                </a:cubicBezTo>
                                <a:lnTo>
                                  <a:pt x="80963" y="161925"/>
                                </a:lnTo>
                                <a:cubicBezTo>
                                  <a:pt x="75646" y="161925"/>
                                  <a:pt x="70381" y="161406"/>
                                  <a:pt x="65167" y="160369"/>
                                </a:cubicBezTo>
                                <a:cubicBezTo>
                                  <a:pt x="59954" y="159332"/>
                                  <a:pt x="54891" y="157796"/>
                                  <a:pt x="49980" y="155761"/>
                                </a:cubicBezTo>
                                <a:cubicBezTo>
                                  <a:pt x="45068" y="153727"/>
                                  <a:pt x="40402" y="151233"/>
                                  <a:pt x="35982" y="148280"/>
                                </a:cubicBezTo>
                                <a:cubicBezTo>
                                  <a:pt x="31562" y="145326"/>
                                  <a:pt x="27472" y="141970"/>
                                  <a:pt x="23713" y="138211"/>
                                </a:cubicBezTo>
                                <a:cubicBezTo>
                                  <a:pt x="19954" y="134452"/>
                                  <a:pt x="16598" y="130363"/>
                                  <a:pt x="13645" y="125942"/>
                                </a:cubicBezTo>
                                <a:cubicBezTo>
                                  <a:pt x="10691" y="121522"/>
                                  <a:pt x="8197" y="116856"/>
                                  <a:pt x="6163" y="111945"/>
                                </a:cubicBezTo>
                                <a:cubicBezTo>
                                  <a:pt x="4129" y="107034"/>
                                  <a:pt x="2593" y="101971"/>
                                  <a:pt x="1556" y="96758"/>
                                </a:cubicBezTo>
                                <a:cubicBezTo>
                                  <a:pt x="519" y="91544"/>
                                  <a:pt x="0" y="86278"/>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39" name="Shape 39"/>
                        <wps:cNvSpPr/>
                        <wps:spPr>
                          <a:xfrm>
                            <a:off x="0" y="609600"/>
                            <a:ext cx="295275" cy="161925"/>
                          </a:xfrm>
                          <a:custGeom>
                            <a:avLst/>
                            <a:gdLst/>
                            <a:ahLst/>
                            <a:cxnLst/>
                            <a:rect l="0" t="0" r="0" b="0"/>
                            <a:pathLst>
                              <a:path w="295275" h="161925">
                                <a:moveTo>
                                  <a:pt x="0" y="80963"/>
                                </a:moveTo>
                                <a:cubicBezTo>
                                  <a:pt x="0" y="75646"/>
                                  <a:pt x="519" y="70381"/>
                                  <a:pt x="1556" y="65167"/>
                                </a:cubicBezTo>
                                <a:cubicBezTo>
                                  <a:pt x="2593" y="59953"/>
                                  <a:pt x="4129" y="54890"/>
                                  <a:pt x="6163" y="49979"/>
                                </a:cubicBezTo>
                                <a:cubicBezTo>
                                  <a:pt x="8197" y="45067"/>
                                  <a:pt x="10691" y="40401"/>
                                  <a:pt x="13645" y="35981"/>
                                </a:cubicBezTo>
                                <a:cubicBezTo>
                                  <a:pt x="16598" y="31561"/>
                                  <a:pt x="19954" y="27472"/>
                                  <a:pt x="23713" y="23713"/>
                                </a:cubicBezTo>
                                <a:cubicBezTo>
                                  <a:pt x="27472" y="19954"/>
                                  <a:pt x="31562" y="16597"/>
                                  <a:pt x="35982" y="13644"/>
                                </a:cubicBezTo>
                                <a:cubicBezTo>
                                  <a:pt x="40402" y="10691"/>
                                  <a:pt x="45068" y="8197"/>
                                  <a:pt x="49980" y="6162"/>
                                </a:cubicBezTo>
                                <a:cubicBezTo>
                                  <a:pt x="54891" y="4128"/>
                                  <a:pt x="59954" y="2592"/>
                                  <a:pt x="65167" y="1555"/>
                                </a:cubicBezTo>
                                <a:cubicBezTo>
                                  <a:pt x="70381" y="519"/>
                                  <a:pt x="75646" y="0"/>
                                  <a:pt x="80963" y="0"/>
                                </a:cubicBezTo>
                                <a:lnTo>
                                  <a:pt x="214313" y="0"/>
                                </a:lnTo>
                                <a:cubicBezTo>
                                  <a:pt x="219629" y="0"/>
                                  <a:pt x="224894" y="519"/>
                                  <a:pt x="230107" y="1555"/>
                                </a:cubicBezTo>
                                <a:cubicBezTo>
                                  <a:pt x="235321" y="2592"/>
                                  <a:pt x="240384" y="4128"/>
                                  <a:pt x="245295" y="6162"/>
                                </a:cubicBezTo>
                                <a:cubicBezTo>
                                  <a:pt x="250207" y="8197"/>
                                  <a:pt x="254873" y="10691"/>
                                  <a:pt x="259293" y="13644"/>
                                </a:cubicBezTo>
                                <a:cubicBezTo>
                                  <a:pt x="263713" y="16597"/>
                                  <a:pt x="267803" y="19954"/>
                                  <a:pt x="271562" y="23713"/>
                                </a:cubicBezTo>
                                <a:cubicBezTo>
                                  <a:pt x="275321" y="27472"/>
                                  <a:pt x="278677" y="31561"/>
                                  <a:pt x="281630" y="35981"/>
                                </a:cubicBezTo>
                                <a:cubicBezTo>
                                  <a:pt x="284584" y="40401"/>
                                  <a:pt x="287078" y="45067"/>
                                  <a:pt x="289112" y="49979"/>
                                </a:cubicBezTo>
                                <a:cubicBezTo>
                                  <a:pt x="291146" y="54890"/>
                                  <a:pt x="292682" y="59953"/>
                                  <a:pt x="293719" y="65167"/>
                                </a:cubicBezTo>
                                <a:cubicBezTo>
                                  <a:pt x="294757" y="70381"/>
                                  <a:pt x="295275" y="75646"/>
                                  <a:pt x="295275" y="80963"/>
                                </a:cubicBezTo>
                                <a:cubicBezTo>
                                  <a:pt x="295275" y="86278"/>
                                  <a:pt x="294757" y="91543"/>
                                  <a:pt x="293719" y="96757"/>
                                </a:cubicBezTo>
                                <a:cubicBezTo>
                                  <a:pt x="292682" y="101971"/>
                                  <a:pt x="291146" y="107034"/>
                                  <a:pt x="289112" y="111945"/>
                                </a:cubicBezTo>
                                <a:cubicBezTo>
                                  <a:pt x="287078" y="116856"/>
                                  <a:pt x="284584" y="121522"/>
                                  <a:pt x="281630" y="125942"/>
                                </a:cubicBezTo>
                                <a:cubicBezTo>
                                  <a:pt x="278677" y="130363"/>
                                  <a:pt x="275321" y="134452"/>
                                  <a:pt x="271562" y="138211"/>
                                </a:cubicBezTo>
                                <a:cubicBezTo>
                                  <a:pt x="267803" y="141970"/>
                                  <a:pt x="263713" y="145327"/>
                                  <a:pt x="259293" y="148280"/>
                                </a:cubicBezTo>
                                <a:cubicBezTo>
                                  <a:pt x="254873" y="151233"/>
                                  <a:pt x="250207" y="153727"/>
                                  <a:pt x="245295" y="155761"/>
                                </a:cubicBezTo>
                                <a:cubicBezTo>
                                  <a:pt x="240384" y="157796"/>
                                  <a:pt x="235321" y="159332"/>
                                  <a:pt x="230107" y="160369"/>
                                </a:cubicBezTo>
                                <a:cubicBezTo>
                                  <a:pt x="224894" y="161406"/>
                                  <a:pt x="219629" y="161925"/>
                                  <a:pt x="214313" y="161925"/>
                                </a:cubicBezTo>
                                <a:lnTo>
                                  <a:pt x="80963" y="161925"/>
                                </a:lnTo>
                                <a:cubicBezTo>
                                  <a:pt x="75646" y="161925"/>
                                  <a:pt x="70381" y="161406"/>
                                  <a:pt x="65167" y="160369"/>
                                </a:cubicBezTo>
                                <a:cubicBezTo>
                                  <a:pt x="59954" y="159332"/>
                                  <a:pt x="54891" y="157796"/>
                                  <a:pt x="49980" y="155762"/>
                                </a:cubicBezTo>
                                <a:cubicBezTo>
                                  <a:pt x="45068" y="153727"/>
                                  <a:pt x="40402" y="151233"/>
                                  <a:pt x="35982" y="148280"/>
                                </a:cubicBezTo>
                                <a:cubicBezTo>
                                  <a:pt x="31562" y="145327"/>
                                  <a:pt x="27472" y="141970"/>
                                  <a:pt x="23713" y="138211"/>
                                </a:cubicBezTo>
                                <a:cubicBezTo>
                                  <a:pt x="19954" y="134452"/>
                                  <a:pt x="16598" y="130363"/>
                                  <a:pt x="13645" y="125942"/>
                                </a:cubicBezTo>
                                <a:cubicBezTo>
                                  <a:pt x="10691" y="121522"/>
                                  <a:pt x="8197" y="116856"/>
                                  <a:pt x="6163" y="111945"/>
                                </a:cubicBezTo>
                                <a:cubicBezTo>
                                  <a:pt x="4129" y="107034"/>
                                  <a:pt x="2593" y="101971"/>
                                  <a:pt x="1556" y="96757"/>
                                </a:cubicBezTo>
                                <a:cubicBezTo>
                                  <a:pt x="519" y="91543"/>
                                  <a:pt x="0" y="86278"/>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40" name="Shape 40"/>
                        <wps:cNvSpPr/>
                        <wps:spPr>
                          <a:xfrm>
                            <a:off x="0" y="914400"/>
                            <a:ext cx="295275" cy="161925"/>
                          </a:xfrm>
                          <a:custGeom>
                            <a:avLst/>
                            <a:gdLst/>
                            <a:ahLst/>
                            <a:cxnLst/>
                            <a:rect l="0" t="0" r="0" b="0"/>
                            <a:pathLst>
                              <a:path w="295275" h="161925">
                                <a:moveTo>
                                  <a:pt x="0" y="80963"/>
                                </a:moveTo>
                                <a:cubicBezTo>
                                  <a:pt x="0" y="75646"/>
                                  <a:pt x="519" y="70381"/>
                                  <a:pt x="1556" y="65167"/>
                                </a:cubicBezTo>
                                <a:cubicBezTo>
                                  <a:pt x="2593" y="59953"/>
                                  <a:pt x="4129" y="54890"/>
                                  <a:pt x="6163" y="49979"/>
                                </a:cubicBezTo>
                                <a:cubicBezTo>
                                  <a:pt x="8197" y="45067"/>
                                  <a:pt x="10691" y="40401"/>
                                  <a:pt x="13645" y="35981"/>
                                </a:cubicBezTo>
                                <a:cubicBezTo>
                                  <a:pt x="16598" y="31562"/>
                                  <a:pt x="19954" y="27472"/>
                                  <a:pt x="23713" y="23713"/>
                                </a:cubicBezTo>
                                <a:cubicBezTo>
                                  <a:pt x="27472" y="19954"/>
                                  <a:pt x="31562" y="16598"/>
                                  <a:pt x="35982" y="13644"/>
                                </a:cubicBezTo>
                                <a:cubicBezTo>
                                  <a:pt x="40402" y="10691"/>
                                  <a:pt x="45068" y="8197"/>
                                  <a:pt x="49980" y="6162"/>
                                </a:cubicBezTo>
                                <a:cubicBezTo>
                                  <a:pt x="54891" y="4128"/>
                                  <a:pt x="59954" y="2592"/>
                                  <a:pt x="65167" y="1555"/>
                                </a:cubicBezTo>
                                <a:cubicBezTo>
                                  <a:pt x="70381" y="519"/>
                                  <a:pt x="75646" y="0"/>
                                  <a:pt x="80963" y="0"/>
                                </a:cubicBezTo>
                                <a:lnTo>
                                  <a:pt x="214313" y="0"/>
                                </a:lnTo>
                                <a:cubicBezTo>
                                  <a:pt x="219629" y="0"/>
                                  <a:pt x="224894" y="519"/>
                                  <a:pt x="230107" y="1555"/>
                                </a:cubicBezTo>
                                <a:cubicBezTo>
                                  <a:pt x="235321" y="2592"/>
                                  <a:pt x="240384" y="4128"/>
                                  <a:pt x="245295" y="6162"/>
                                </a:cubicBezTo>
                                <a:cubicBezTo>
                                  <a:pt x="250207" y="8196"/>
                                  <a:pt x="254873" y="10691"/>
                                  <a:pt x="259293" y="13644"/>
                                </a:cubicBezTo>
                                <a:cubicBezTo>
                                  <a:pt x="263713" y="16598"/>
                                  <a:pt x="267803" y="19954"/>
                                  <a:pt x="271562" y="23713"/>
                                </a:cubicBezTo>
                                <a:cubicBezTo>
                                  <a:pt x="275321" y="27472"/>
                                  <a:pt x="278677" y="31562"/>
                                  <a:pt x="281630" y="35981"/>
                                </a:cubicBezTo>
                                <a:cubicBezTo>
                                  <a:pt x="284584" y="40401"/>
                                  <a:pt x="287078" y="45067"/>
                                  <a:pt x="289112" y="49979"/>
                                </a:cubicBezTo>
                                <a:cubicBezTo>
                                  <a:pt x="291146" y="54890"/>
                                  <a:pt x="292682" y="59953"/>
                                  <a:pt x="293719" y="65167"/>
                                </a:cubicBezTo>
                                <a:cubicBezTo>
                                  <a:pt x="294757" y="70381"/>
                                  <a:pt x="295275" y="75646"/>
                                  <a:pt x="295275" y="80963"/>
                                </a:cubicBezTo>
                                <a:cubicBezTo>
                                  <a:pt x="295275" y="86278"/>
                                  <a:pt x="294757" y="91544"/>
                                  <a:pt x="293719" y="96758"/>
                                </a:cubicBezTo>
                                <a:cubicBezTo>
                                  <a:pt x="292682" y="101971"/>
                                  <a:pt x="291146" y="107034"/>
                                  <a:pt x="289112" y="111945"/>
                                </a:cubicBezTo>
                                <a:cubicBezTo>
                                  <a:pt x="287078" y="116856"/>
                                  <a:pt x="284584" y="121522"/>
                                  <a:pt x="281630" y="125942"/>
                                </a:cubicBezTo>
                                <a:cubicBezTo>
                                  <a:pt x="278677" y="130363"/>
                                  <a:pt x="275321" y="134452"/>
                                  <a:pt x="271562" y="138212"/>
                                </a:cubicBezTo>
                                <a:cubicBezTo>
                                  <a:pt x="267803" y="141970"/>
                                  <a:pt x="263713" y="145327"/>
                                  <a:pt x="259293" y="148280"/>
                                </a:cubicBezTo>
                                <a:cubicBezTo>
                                  <a:pt x="254873" y="151233"/>
                                  <a:pt x="250207" y="153727"/>
                                  <a:pt x="245295" y="155762"/>
                                </a:cubicBezTo>
                                <a:cubicBezTo>
                                  <a:pt x="240384" y="157796"/>
                                  <a:pt x="235321" y="159332"/>
                                  <a:pt x="230107" y="160369"/>
                                </a:cubicBezTo>
                                <a:cubicBezTo>
                                  <a:pt x="224894" y="161406"/>
                                  <a:pt x="219629" y="161925"/>
                                  <a:pt x="214313" y="161925"/>
                                </a:cubicBezTo>
                                <a:lnTo>
                                  <a:pt x="80963" y="161925"/>
                                </a:lnTo>
                                <a:cubicBezTo>
                                  <a:pt x="75646" y="161925"/>
                                  <a:pt x="70381" y="161406"/>
                                  <a:pt x="65167" y="160369"/>
                                </a:cubicBezTo>
                                <a:cubicBezTo>
                                  <a:pt x="59954" y="159332"/>
                                  <a:pt x="54891" y="157796"/>
                                  <a:pt x="49980" y="155762"/>
                                </a:cubicBezTo>
                                <a:cubicBezTo>
                                  <a:pt x="45068" y="153727"/>
                                  <a:pt x="40402" y="151233"/>
                                  <a:pt x="35982" y="148280"/>
                                </a:cubicBezTo>
                                <a:cubicBezTo>
                                  <a:pt x="31562" y="145327"/>
                                  <a:pt x="27472" y="141970"/>
                                  <a:pt x="23713" y="138212"/>
                                </a:cubicBezTo>
                                <a:cubicBezTo>
                                  <a:pt x="19954" y="134452"/>
                                  <a:pt x="16598" y="130363"/>
                                  <a:pt x="13645" y="125943"/>
                                </a:cubicBezTo>
                                <a:cubicBezTo>
                                  <a:pt x="10691" y="121522"/>
                                  <a:pt x="8197" y="116856"/>
                                  <a:pt x="6163" y="111945"/>
                                </a:cubicBezTo>
                                <a:cubicBezTo>
                                  <a:pt x="4129" y="107034"/>
                                  <a:pt x="2593" y="101971"/>
                                  <a:pt x="1556" y="96758"/>
                                </a:cubicBezTo>
                                <a:cubicBezTo>
                                  <a:pt x="519" y="91544"/>
                                  <a:pt x="0" y="86278"/>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g:wgp>
                  </a:graphicData>
                </a:graphic>
              </wp:anchor>
            </w:drawing>
          </mc:Choice>
          <mc:Fallback>
            <w:pict>
              <v:group w14:anchorId="279F2BC3" id="Group 1759" o:spid="_x0000_s1026" style="position:absolute;margin-left:28.85pt;margin-top:-3.4pt;width:23.25pt;height:84.75pt;z-index:251658247" coordsize="2952,10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">
                <v:shape id="Shape 37" o:spid="_x0000_s1027" style="position:absolute;width:2952;height:1619;visibility:visible;mso-wrap-style:square;v-text-anchor:top" coordsize="29527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" path="m,80963c,75646,519,70381,1556,65167,2593,59953,4129,54890,6163,49979v2034,-4911,4528,-9577,7482,-13997c16598,31562,19954,27472,23713,23713v3759,-3759,7849,-7115,12269,-10068c40402,10691,45068,8197,49980,6163,54891,4128,59954,2592,65167,1556,70381,519,75646,,80963,l214313,v5316,,10581,519,15794,1555c235321,2592,240384,4128,245295,6163v4912,2034,9578,4528,13998,7482c263713,16598,267803,19954,271562,23713v3759,3759,7115,7849,10068,12269c284584,40402,287078,45068,289112,49979v2034,4911,3570,9974,4607,15188c294757,70381,295275,75646,295275,80963v,5315,-518,10580,-1556,15794c292682,101971,291146,107034,289112,111945v-2034,4911,-4528,9577,-7482,13997c278677,130363,275321,134452,271562,138211v-3759,3759,-7849,7115,-12269,10068c254873,151233,250207,153727,245295,155761v-4911,2035,-9974,3571,-15188,4608c224894,161406,219629,161925,214313,161925r-133350,c75646,161925,70381,161406,65167,160369v-5213,-1037,-10276,-2573,-15187,-4608c45068,153727,40402,151233,35982,148280v-4420,-2954,-8510,-6310,-12269,-10069c19954,134452,16598,130363,13645,125942,10691,121522,8197,116856,6163,111945,4129,107034,2593,101971,1556,96757,519,91543,,86278,,80963xe" filled="f" strokecolor="#9aa0a6">
                  <v:stroke miterlimit="1" joinstyle="miter"/>
                  <v:path arrowok="t" textboxrect="0,0,295275,161925"/>
                </v:shape>
                <v:shape id="Shape 38" o:spid="_x0000_s1028" style="position:absolute;top:3048;width:2952;height:1619;visibility:visible;mso-wrap-style:square;v-text-anchor:top" coordsize="29527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" path="m,80963c,75646,519,70381,1556,65167,2593,59953,4129,54890,6163,49979v2034,-4912,4528,-9578,7482,-13998c16598,31562,19954,27472,23713,23713v3759,-3759,7849,-7115,12269,-10069c40402,10691,45068,8197,49980,6163,54891,4128,59954,2593,65167,1556,70381,519,75646,,80963,l214313,v5316,,10581,519,15794,1555c235321,2593,240384,4128,245295,6163v4912,2034,9578,4528,13998,7481c263713,16598,267803,19954,271562,23713v3759,3759,7115,7849,10068,12268c284584,40401,287078,45067,289112,49979v2034,4911,3570,9974,4607,15188c294757,70381,295275,75646,295275,80963v,5315,-518,10581,-1556,15795c292682,101971,291146,107034,289112,111945v-2034,4911,-4528,9577,-7482,13997c278677,130363,275321,134452,271562,138211v-3759,3759,-7849,7115,-12269,10069c254873,151233,250207,153727,245295,155762v-4911,2034,-9974,3570,-15188,4607c224894,161406,219629,161925,214313,161925r-133350,c75646,161925,70381,161406,65167,160369v-5213,-1037,-10276,-2573,-15187,-4608c45068,153727,40402,151233,35982,148280v-4420,-2954,-8510,-6310,-12269,-10069c19954,134452,16598,130363,13645,125942,10691,121522,8197,116856,6163,111945,4129,107034,2593,101971,1556,96758,519,91544,,86278,,80963xe" filled="f" strokecolor="#9aa0a6">
                  <v:stroke miterlimit="1" joinstyle="miter"/>
                  <v:path arrowok="t" textboxrect="0,0,295275,161925"/>
                </v:shape>
                <v:shape id="Shape 39" o:spid="_x0000_s1029" style="position:absolute;top:6096;width:2952;height:1619;visibility:visible;mso-wrap-style:square;v-text-anchor:top" coordsize="29527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" path="m,80963c,75646,519,70381,1556,65167,2593,59953,4129,54890,6163,49979v2034,-4912,4528,-9578,7482,-13998c16598,31561,19954,27472,23713,23713v3759,-3759,7849,-7116,12269,-10069c40402,10691,45068,8197,49980,6162,54891,4128,59954,2592,65167,1555,70381,519,75646,,80963,l214313,v5316,,10581,519,15794,1555c235321,2592,240384,4128,245295,6162v4912,2035,9578,4529,13998,7482c263713,16597,267803,19954,271562,23713v3759,3759,7115,7848,10068,12268c284584,40401,287078,45067,289112,49979v2034,4911,3570,9974,4607,15188c294757,70381,295275,75646,295275,80963v,5315,-518,10580,-1556,15794c292682,101971,291146,107034,289112,111945v-2034,4911,-4528,9577,-7482,13997c278677,130363,275321,134452,271562,138211v-3759,3759,-7849,7116,-12269,10069c254873,151233,250207,153727,245295,155761v-4911,2035,-9974,3571,-15188,4608c224894,161406,219629,161925,214313,161925r-133350,c75646,161925,70381,161406,65167,160369v-5213,-1037,-10276,-2573,-15187,-4607c45068,153727,40402,151233,35982,148280v-4420,-2953,-8510,-6310,-12269,-10069c19954,134452,16598,130363,13645,125942,10691,121522,8197,116856,6163,111945,4129,107034,2593,101971,1556,96757,519,91543,,86278,,80963xe" filled="f" strokecolor="#9aa0a6">
                  <v:stroke miterlimit="1" joinstyle="miter"/>
                  <v:path arrowok="t" textboxrect="0,0,295275,161925"/>
                </v:shape>
                <v:shape id="Shape 40" o:spid="_x0000_s1030" style="position:absolute;top:9144;width:2952;height:1619;visibility:visible;mso-wrap-style:square;v-text-anchor:top" coordsize="29527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" path="m,80963c,75646,519,70381,1556,65167,2593,59953,4129,54890,6163,49979v2034,-4912,4528,-9578,7482,-13998c16598,31562,19954,27472,23713,23713v3759,-3759,7849,-7115,12269,-10069c40402,10691,45068,8197,49980,6162,54891,4128,59954,2592,65167,1555,70381,519,75646,,80963,l214313,v5316,,10581,519,15794,1555c235321,2592,240384,4128,245295,6162v4912,2034,9578,4529,13998,7482c263713,16598,267803,19954,271562,23713v3759,3759,7115,7849,10068,12268c284584,40401,287078,45067,289112,49979v2034,4911,3570,9974,4607,15188c294757,70381,295275,75646,295275,80963v,5315,-518,10581,-1556,15795c292682,101971,291146,107034,289112,111945v-2034,4911,-4528,9577,-7482,13997c278677,130363,275321,134452,271562,138212v-3759,3758,-7849,7115,-12269,10068c254873,151233,250207,153727,245295,155762v-4911,2034,-9974,3570,-15188,4607c224894,161406,219629,161925,214313,161925r-133350,c75646,161925,70381,161406,65167,160369v-5213,-1037,-10276,-2573,-15187,-4607c45068,153727,40402,151233,35982,148280v-4420,-2953,-8510,-6310,-12269,-10068c19954,134452,16598,130363,13645,125943,10691,121522,8197,116856,6163,111945,4129,107034,2593,101971,1556,96758,519,91544,,86278,,80963xe" filled="f" strokecolor="#9aa0a6">
                  <v:stroke miterlimit="1" joinstyle="miter"/>
                  <v:path arrowok="t" textboxrect="0,0,295275,161925"/>
                </v:shape>
                <w10:wrap type="square"/>
              </v:group>
            </w:pict>
          </mc:Fallback>
        </mc:AlternateContent>
      </w:r>
      <w:r>
        <w:rPr>
          <w:rFonts w:ascii="Calibri" w:eastAsia="Calibri" w:hAnsi="Calibri" w:cs="Calibri"/>
          <w:color w:val="202124"/>
          <w:sz w:val="22"/>
        </w:rPr>
        <w:t>Menor de 18</w:t>
      </w:r>
    </w:p>
    <w:p w14:paraId="71074870" w14:textId="77777777" w:rsidR="00B703E1" w:rsidRDefault="00B703E1" w:rsidP="00B703E1">
      <w:pPr>
        <w:spacing w:after="185" w:line="265" w:lineRule="auto"/>
        <w:ind w:left="722" w:hanging="10"/>
      </w:pPr>
      <w:r>
        <w:rPr>
          <w:rFonts w:ascii="Calibri" w:eastAsia="Calibri" w:hAnsi="Calibri" w:cs="Calibri"/>
          <w:color w:val="202124"/>
          <w:sz w:val="22"/>
        </w:rPr>
        <w:t>18-24</w:t>
      </w:r>
    </w:p>
    <w:p w14:paraId="3F72DBAF" w14:textId="77777777" w:rsidR="00B703E1" w:rsidRDefault="00B703E1" w:rsidP="00B703E1">
      <w:pPr>
        <w:spacing w:after="185" w:line="265" w:lineRule="auto"/>
        <w:ind w:left="722" w:hanging="10"/>
      </w:pPr>
      <w:r>
        <w:rPr>
          <w:rFonts w:ascii="Calibri" w:eastAsia="Calibri" w:hAnsi="Calibri" w:cs="Calibri"/>
          <w:color w:val="202124"/>
          <w:sz w:val="22"/>
        </w:rPr>
        <w:t>25-30</w:t>
      </w:r>
    </w:p>
    <w:p w14:paraId="3462B11A" w14:textId="77777777" w:rsidR="00B703E1" w:rsidRDefault="00B703E1" w:rsidP="00B703E1">
      <w:pPr>
        <w:spacing w:after="1055" w:line="265" w:lineRule="auto"/>
        <w:ind w:left="722" w:hanging="10"/>
      </w:pPr>
      <w:r>
        <w:rPr>
          <w:rFonts w:ascii="Calibri" w:eastAsia="Calibri" w:hAnsi="Calibri" w:cs="Calibri"/>
          <w:color w:val="202124"/>
          <w:sz w:val="22"/>
        </w:rPr>
        <w:t>Mayor de 30</w:t>
      </w:r>
    </w:p>
    <w:p w14:paraId="4930F4D5" w14:textId="77777777" w:rsidR="00B703E1" w:rsidRDefault="00B703E1" w:rsidP="00B703E1">
      <w:pPr>
        <w:numPr>
          <w:ilvl w:val="0"/>
          <w:numId w:val="33"/>
        </w:numPr>
        <w:spacing w:after="250"/>
        <w:ind w:hanging="633"/>
        <w:jc w:val="left"/>
      </w:pPr>
      <w:r>
        <w:rPr>
          <w:rFonts w:ascii="Calibri" w:eastAsia="Calibri" w:hAnsi="Calibri" w:cs="Calibri"/>
          <w:b/>
          <w:color w:val="202124"/>
        </w:rPr>
        <w:t>¿Estás actualmente independizado?</w:t>
      </w:r>
    </w:p>
    <w:p w14:paraId="762D66AB" w14:textId="77777777" w:rsidR="00B703E1" w:rsidRDefault="00B703E1" w:rsidP="00B703E1">
      <w:pPr>
        <w:spacing w:after="314"/>
        <w:ind w:left="493" w:hanging="10"/>
      </w:pPr>
      <w:r>
        <w:rPr>
          <w:rFonts w:ascii="Calibri" w:eastAsia="Calibri" w:hAnsi="Calibri" w:cs="Calibri"/>
          <w:i/>
          <w:color w:val="202124"/>
        </w:rPr>
        <w:t>Marca solo un óvalo.</w:t>
      </w:r>
    </w:p>
    <w:p w14:paraId="46C89F6A" w14:textId="77777777" w:rsidR="00B703E1" w:rsidRDefault="00B703E1" w:rsidP="00B703E1">
      <w:pPr>
        <w:spacing w:after="185" w:line="265" w:lineRule="auto"/>
        <w:ind w:left="722" w:hanging="10"/>
      </w:pPr>
      <w:r>
        <w:rPr>
          <w:noProof/>
        </w:rPr>
        <mc:AlternateContent>
          <mc:Choice Requires="wpg">
            <w:drawing>
              <wp:anchor distT="0" distB="0" distL="114300" distR="114300" simplePos="0" relativeHeight="251658248" behindDoc="0" locked="0" layoutInCell="1" allowOverlap="1" wp14:anchorId="0CD5AA2F" wp14:editId="7BEE7502">
                <wp:simplePos x="0" y="0"/>
                <wp:positionH relativeFrom="column">
                  <wp:posOffset>366712</wp:posOffset>
                </wp:positionH>
                <wp:positionV relativeFrom="paragraph">
                  <wp:posOffset>-42910</wp:posOffset>
                </wp:positionV>
                <wp:extent cx="295275" cy="466725"/>
                <wp:effectExtent l="0" t="0" r="0" b="0"/>
                <wp:wrapSquare wrapText="bothSides"/>
                <wp:docPr id="1761" name="Group 1761"/>
                <wp:cNvGraphicFramePr/>
                <a:graphic xmlns:a="http://schemas.openxmlformats.org/drawingml/2006/main">
                  <a:graphicData uri="http://schemas.microsoft.com/office/word/2010/wordprocessingGroup">
                    <wpg:wgp>
                      <wpg:cNvGrpSpPr/>
                      <wpg:grpSpPr>
                        <a:xfrm>
                          <a:off x="0" y="0"/>
                          <a:ext cx="295275" cy="466725"/>
                          <a:chOff x="0" y="0"/>
                          <a:chExt cx="295275" cy="466725"/>
                        </a:xfrm>
                      </wpg:grpSpPr>
                      <wps:wsp>
                        <wps:cNvPr id="42" name="Shape 42"/>
                        <wps:cNvSpPr/>
                        <wps:spPr>
                          <a:xfrm>
                            <a:off x="0" y="0"/>
                            <a:ext cx="295275" cy="161925"/>
                          </a:xfrm>
                          <a:custGeom>
                            <a:avLst/>
                            <a:gdLst/>
                            <a:ahLst/>
                            <a:cxnLst/>
                            <a:rect l="0" t="0" r="0" b="0"/>
                            <a:pathLst>
                              <a:path w="295275" h="161925">
                                <a:moveTo>
                                  <a:pt x="0" y="80963"/>
                                </a:moveTo>
                                <a:cubicBezTo>
                                  <a:pt x="0" y="75646"/>
                                  <a:pt x="519" y="70381"/>
                                  <a:pt x="1556" y="65167"/>
                                </a:cubicBezTo>
                                <a:cubicBezTo>
                                  <a:pt x="2593" y="59953"/>
                                  <a:pt x="4129" y="54890"/>
                                  <a:pt x="6163" y="49979"/>
                                </a:cubicBezTo>
                                <a:cubicBezTo>
                                  <a:pt x="8197" y="45068"/>
                                  <a:pt x="10691" y="40401"/>
                                  <a:pt x="13645" y="35982"/>
                                </a:cubicBezTo>
                                <a:cubicBezTo>
                                  <a:pt x="16598" y="31562"/>
                                  <a:pt x="19954" y="27472"/>
                                  <a:pt x="23713" y="23713"/>
                                </a:cubicBezTo>
                                <a:cubicBezTo>
                                  <a:pt x="27472" y="19954"/>
                                  <a:pt x="31562" y="16597"/>
                                  <a:pt x="35982" y="13644"/>
                                </a:cubicBezTo>
                                <a:cubicBezTo>
                                  <a:pt x="40402" y="10691"/>
                                  <a:pt x="45068" y="8196"/>
                                  <a:pt x="49980" y="6162"/>
                                </a:cubicBezTo>
                                <a:cubicBezTo>
                                  <a:pt x="54891" y="4128"/>
                                  <a:pt x="59954" y="2593"/>
                                  <a:pt x="65167" y="1556"/>
                                </a:cubicBezTo>
                                <a:cubicBezTo>
                                  <a:pt x="70381" y="519"/>
                                  <a:pt x="75646" y="1"/>
                                  <a:pt x="80963" y="0"/>
                                </a:cubicBezTo>
                                <a:lnTo>
                                  <a:pt x="214313" y="0"/>
                                </a:lnTo>
                                <a:cubicBezTo>
                                  <a:pt x="219629" y="1"/>
                                  <a:pt x="224894" y="519"/>
                                  <a:pt x="230107" y="1556"/>
                                </a:cubicBezTo>
                                <a:cubicBezTo>
                                  <a:pt x="235321" y="2593"/>
                                  <a:pt x="240384" y="4128"/>
                                  <a:pt x="245295" y="6162"/>
                                </a:cubicBezTo>
                                <a:cubicBezTo>
                                  <a:pt x="250207" y="8196"/>
                                  <a:pt x="254873" y="10691"/>
                                  <a:pt x="259293" y="13644"/>
                                </a:cubicBezTo>
                                <a:cubicBezTo>
                                  <a:pt x="263713" y="16597"/>
                                  <a:pt x="267803" y="19954"/>
                                  <a:pt x="271562" y="23713"/>
                                </a:cubicBezTo>
                                <a:cubicBezTo>
                                  <a:pt x="275321" y="27472"/>
                                  <a:pt x="278677" y="31562"/>
                                  <a:pt x="281630" y="35982"/>
                                </a:cubicBezTo>
                                <a:cubicBezTo>
                                  <a:pt x="284584" y="40401"/>
                                  <a:pt x="287078" y="45068"/>
                                  <a:pt x="289112" y="49979"/>
                                </a:cubicBezTo>
                                <a:cubicBezTo>
                                  <a:pt x="291146" y="54890"/>
                                  <a:pt x="292682" y="59953"/>
                                  <a:pt x="293719" y="65167"/>
                                </a:cubicBezTo>
                                <a:cubicBezTo>
                                  <a:pt x="294757" y="70381"/>
                                  <a:pt x="295275" y="75646"/>
                                  <a:pt x="295275" y="80963"/>
                                </a:cubicBezTo>
                                <a:cubicBezTo>
                                  <a:pt x="295275" y="86278"/>
                                  <a:pt x="294757" y="91543"/>
                                  <a:pt x="293719" y="96757"/>
                                </a:cubicBezTo>
                                <a:cubicBezTo>
                                  <a:pt x="292682" y="101971"/>
                                  <a:pt x="291146" y="107034"/>
                                  <a:pt x="289112" y="111944"/>
                                </a:cubicBezTo>
                                <a:cubicBezTo>
                                  <a:pt x="287078" y="116856"/>
                                  <a:pt x="284584" y="121521"/>
                                  <a:pt x="281630" y="125942"/>
                                </a:cubicBezTo>
                                <a:cubicBezTo>
                                  <a:pt x="278677" y="130362"/>
                                  <a:pt x="275321" y="134451"/>
                                  <a:pt x="271562" y="138212"/>
                                </a:cubicBezTo>
                                <a:cubicBezTo>
                                  <a:pt x="267803" y="141970"/>
                                  <a:pt x="263713" y="145327"/>
                                  <a:pt x="259293" y="148280"/>
                                </a:cubicBezTo>
                                <a:cubicBezTo>
                                  <a:pt x="254873" y="151233"/>
                                  <a:pt x="250207" y="153727"/>
                                  <a:pt x="245295" y="155761"/>
                                </a:cubicBezTo>
                                <a:cubicBezTo>
                                  <a:pt x="240384" y="157796"/>
                                  <a:pt x="235321" y="159331"/>
                                  <a:pt x="230107" y="160369"/>
                                </a:cubicBezTo>
                                <a:cubicBezTo>
                                  <a:pt x="224894" y="161406"/>
                                  <a:pt x="219629" y="161924"/>
                                  <a:pt x="214313" y="161925"/>
                                </a:cubicBezTo>
                                <a:lnTo>
                                  <a:pt x="80963" y="161925"/>
                                </a:lnTo>
                                <a:cubicBezTo>
                                  <a:pt x="75646" y="161924"/>
                                  <a:pt x="70381" y="161406"/>
                                  <a:pt x="65167" y="160369"/>
                                </a:cubicBezTo>
                                <a:cubicBezTo>
                                  <a:pt x="59954" y="159331"/>
                                  <a:pt x="54891" y="157796"/>
                                  <a:pt x="49980" y="155761"/>
                                </a:cubicBezTo>
                                <a:cubicBezTo>
                                  <a:pt x="45068" y="153727"/>
                                  <a:pt x="40402" y="151233"/>
                                  <a:pt x="35982" y="148280"/>
                                </a:cubicBezTo>
                                <a:cubicBezTo>
                                  <a:pt x="31562" y="145327"/>
                                  <a:pt x="27472" y="141970"/>
                                  <a:pt x="23713" y="138212"/>
                                </a:cubicBezTo>
                                <a:cubicBezTo>
                                  <a:pt x="19954" y="134451"/>
                                  <a:pt x="16598" y="130362"/>
                                  <a:pt x="13645" y="125942"/>
                                </a:cubicBezTo>
                                <a:cubicBezTo>
                                  <a:pt x="10691" y="121521"/>
                                  <a:pt x="8197" y="116856"/>
                                  <a:pt x="6163" y="111944"/>
                                </a:cubicBezTo>
                                <a:cubicBezTo>
                                  <a:pt x="4129" y="107034"/>
                                  <a:pt x="2593" y="101971"/>
                                  <a:pt x="1556" y="96757"/>
                                </a:cubicBezTo>
                                <a:cubicBezTo>
                                  <a:pt x="519" y="91543"/>
                                  <a:pt x="0" y="86278"/>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43" name="Shape 43"/>
                        <wps:cNvSpPr/>
                        <wps:spPr>
                          <a:xfrm>
                            <a:off x="0" y="304800"/>
                            <a:ext cx="295275" cy="161925"/>
                          </a:xfrm>
                          <a:custGeom>
                            <a:avLst/>
                            <a:gdLst/>
                            <a:ahLst/>
                            <a:cxnLst/>
                            <a:rect l="0" t="0" r="0" b="0"/>
                            <a:pathLst>
                              <a:path w="295275" h="161925">
                                <a:moveTo>
                                  <a:pt x="0" y="80963"/>
                                </a:moveTo>
                                <a:cubicBezTo>
                                  <a:pt x="0" y="75646"/>
                                  <a:pt x="519" y="70381"/>
                                  <a:pt x="1556" y="65167"/>
                                </a:cubicBezTo>
                                <a:cubicBezTo>
                                  <a:pt x="2593" y="59953"/>
                                  <a:pt x="4129" y="54890"/>
                                  <a:pt x="6163" y="49978"/>
                                </a:cubicBezTo>
                                <a:cubicBezTo>
                                  <a:pt x="8197" y="45067"/>
                                  <a:pt x="10691" y="40401"/>
                                  <a:pt x="13645" y="35981"/>
                                </a:cubicBezTo>
                                <a:cubicBezTo>
                                  <a:pt x="16598" y="31561"/>
                                  <a:pt x="19954" y="27471"/>
                                  <a:pt x="23713" y="23713"/>
                                </a:cubicBezTo>
                                <a:cubicBezTo>
                                  <a:pt x="27472" y="19953"/>
                                  <a:pt x="31562" y="16597"/>
                                  <a:pt x="35982" y="13644"/>
                                </a:cubicBezTo>
                                <a:cubicBezTo>
                                  <a:pt x="40402" y="10690"/>
                                  <a:pt x="45068" y="8196"/>
                                  <a:pt x="49980" y="6162"/>
                                </a:cubicBezTo>
                                <a:cubicBezTo>
                                  <a:pt x="54891" y="4128"/>
                                  <a:pt x="59954" y="2592"/>
                                  <a:pt x="65167" y="1555"/>
                                </a:cubicBezTo>
                                <a:cubicBezTo>
                                  <a:pt x="70381" y="519"/>
                                  <a:pt x="75646" y="0"/>
                                  <a:pt x="80963" y="0"/>
                                </a:cubicBezTo>
                                <a:lnTo>
                                  <a:pt x="214313" y="0"/>
                                </a:lnTo>
                                <a:cubicBezTo>
                                  <a:pt x="219629" y="0"/>
                                  <a:pt x="224894" y="519"/>
                                  <a:pt x="230107" y="1555"/>
                                </a:cubicBezTo>
                                <a:cubicBezTo>
                                  <a:pt x="235321" y="2592"/>
                                  <a:pt x="240384" y="4128"/>
                                  <a:pt x="245295" y="6162"/>
                                </a:cubicBezTo>
                                <a:cubicBezTo>
                                  <a:pt x="250207" y="8196"/>
                                  <a:pt x="254873" y="10690"/>
                                  <a:pt x="259293" y="13644"/>
                                </a:cubicBezTo>
                                <a:cubicBezTo>
                                  <a:pt x="263713" y="16597"/>
                                  <a:pt x="267803" y="19953"/>
                                  <a:pt x="271562" y="23713"/>
                                </a:cubicBezTo>
                                <a:cubicBezTo>
                                  <a:pt x="275321" y="27471"/>
                                  <a:pt x="278677" y="31561"/>
                                  <a:pt x="281630" y="35981"/>
                                </a:cubicBezTo>
                                <a:cubicBezTo>
                                  <a:pt x="284584" y="40401"/>
                                  <a:pt x="287078" y="45067"/>
                                  <a:pt x="289112" y="49978"/>
                                </a:cubicBezTo>
                                <a:cubicBezTo>
                                  <a:pt x="291146" y="54890"/>
                                  <a:pt x="292682" y="59953"/>
                                  <a:pt x="293719" y="65167"/>
                                </a:cubicBezTo>
                                <a:cubicBezTo>
                                  <a:pt x="294757" y="70381"/>
                                  <a:pt x="295275" y="75646"/>
                                  <a:pt x="295275" y="80963"/>
                                </a:cubicBezTo>
                                <a:cubicBezTo>
                                  <a:pt x="295275" y="86278"/>
                                  <a:pt x="294757" y="91543"/>
                                  <a:pt x="293719" y="96758"/>
                                </a:cubicBezTo>
                                <a:cubicBezTo>
                                  <a:pt x="292682" y="101971"/>
                                  <a:pt x="291146" y="107034"/>
                                  <a:pt x="289112" y="111945"/>
                                </a:cubicBezTo>
                                <a:cubicBezTo>
                                  <a:pt x="287078" y="116856"/>
                                  <a:pt x="284584" y="121521"/>
                                  <a:pt x="281630" y="125942"/>
                                </a:cubicBezTo>
                                <a:cubicBezTo>
                                  <a:pt x="278677" y="130362"/>
                                  <a:pt x="275321" y="134451"/>
                                  <a:pt x="271562" y="138212"/>
                                </a:cubicBezTo>
                                <a:cubicBezTo>
                                  <a:pt x="267803" y="141970"/>
                                  <a:pt x="263713" y="145327"/>
                                  <a:pt x="259293" y="148279"/>
                                </a:cubicBezTo>
                                <a:cubicBezTo>
                                  <a:pt x="254873" y="151233"/>
                                  <a:pt x="250207" y="153727"/>
                                  <a:pt x="245295" y="155761"/>
                                </a:cubicBezTo>
                                <a:cubicBezTo>
                                  <a:pt x="240384" y="157795"/>
                                  <a:pt x="235321" y="159331"/>
                                  <a:pt x="230107" y="160369"/>
                                </a:cubicBezTo>
                                <a:cubicBezTo>
                                  <a:pt x="224894" y="161406"/>
                                  <a:pt x="219629" y="161925"/>
                                  <a:pt x="214313" y="161925"/>
                                </a:cubicBezTo>
                                <a:lnTo>
                                  <a:pt x="80963" y="161925"/>
                                </a:lnTo>
                                <a:cubicBezTo>
                                  <a:pt x="75646" y="161925"/>
                                  <a:pt x="70381" y="161406"/>
                                  <a:pt x="65167" y="160369"/>
                                </a:cubicBezTo>
                                <a:cubicBezTo>
                                  <a:pt x="59954" y="159331"/>
                                  <a:pt x="54891" y="157795"/>
                                  <a:pt x="49980" y="155761"/>
                                </a:cubicBezTo>
                                <a:cubicBezTo>
                                  <a:pt x="45068" y="153727"/>
                                  <a:pt x="40402" y="151233"/>
                                  <a:pt x="35982" y="148279"/>
                                </a:cubicBezTo>
                                <a:cubicBezTo>
                                  <a:pt x="31562" y="145327"/>
                                  <a:pt x="27472" y="141970"/>
                                  <a:pt x="23713" y="138212"/>
                                </a:cubicBezTo>
                                <a:cubicBezTo>
                                  <a:pt x="19954" y="134451"/>
                                  <a:pt x="16598" y="130363"/>
                                  <a:pt x="13645" y="125943"/>
                                </a:cubicBezTo>
                                <a:cubicBezTo>
                                  <a:pt x="10691" y="121522"/>
                                  <a:pt x="8197" y="116856"/>
                                  <a:pt x="6163" y="111945"/>
                                </a:cubicBezTo>
                                <a:cubicBezTo>
                                  <a:pt x="4129" y="107034"/>
                                  <a:pt x="2593" y="101971"/>
                                  <a:pt x="1556" y="96758"/>
                                </a:cubicBezTo>
                                <a:cubicBezTo>
                                  <a:pt x="519" y="91543"/>
                                  <a:pt x="0" y="86278"/>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g:wgp>
                  </a:graphicData>
                </a:graphic>
              </wp:anchor>
            </w:drawing>
          </mc:Choice>
          <mc:Fallback>
            <w:pict>
              <v:group w14:anchorId="7F8B28CA" id="Group 1761" o:spid="_x0000_s1026" style="position:absolute;margin-left:28.85pt;margin-top:-3.4pt;width:23.25pt;height:36.75pt;z-index:251658248" coordsize="295275,466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">
                <v:shape id="Shape 42" o:spid="_x0000_s1027" style="position:absolute;width:295275;height:161925;visibility:visible;mso-wrap-style:square;v-text-anchor:top" coordsize="29527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" path="m,80963c,75646,519,70381,1556,65167,2593,59953,4129,54890,6163,49979v2034,-4911,4528,-9578,7482,-13997c16598,31562,19954,27472,23713,23713v3759,-3759,7849,-7116,12269,-10069c40402,10691,45068,8196,49980,6162,54891,4128,59954,2593,65167,1556,70381,519,75646,1,80963,l214313,v5316,1,10581,519,15794,1556c235321,2593,240384,4128,245295,6162v4912,2034,9578,4529,13998,7482c263713,16597,267803,19954,271562,23713v3759,3759,7115,7849,10068,12269c284584,40401,287078,45068,289112,49979v2034,4911,3570,9974,4607,15188c294757,70381,295275,75646,295275,80963v,5315,-518,10580,-1556,15794c292682,101971,291146,107034,289112,111944v-2034,4912,-4528,9577,-7482,13998c278677,130362,275321,134451,271562,138212v-3759,3758,-7849,7115,-12269,10068c254873,151233,250207,153727,245295,155761v-4911,2035,-9974,3570,-15188,4608c224894,161406,219629,161924,214313,161925r-133350,c75646,161924,70381,161406,65167,160369v-5213,-1038,-10276,-2573,-15187,-4608c45068,153727,40402,151233,35982,148280v-4420,-2953,-8510,-6310,-12269,-10068c19954,134451,16598,130362,13645,125942,10691,121521,8197,116856,6163,111944,4129,107034,2593,101971,1556,96757,519,91543,,86278,,80963xe" filled="f" strokecolor="#9aa0a6">
                  <v:stroke miterlimit="1" joinstyle="miter"/>
                  <v:path arrowok="t" textboxrect="0,0,295275,161925"/>
                </v:shape>
                <v:shape id="Shape 43" o:spid="_x0000_s1028" style="position:absolute;top:304800;width:295275;height:161925;visibility:visible;mso-wrap-style:square;v-text-anchor:top" coordsize="29527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" path="m,80963c,75646,519,70381,1556,65167,2593,59953,4129,54890,6163,49978v2034,-4911,4528,-9577,7482,-13997c16598,31561,19954,27471,23713,23713v3759,-3760,7849,-7116,12269,-10069c40402,10690,45068,8196,49980,6162,54891,4128,59954,2592,65167,1555,70381,519,75646,,80963,l214313,v5316,,10581,519,15794,1555c235321,2592,240384,4128,245295,6162v4912,2034,9578,4528,13998,7482c263713,16597,267803,19953,271562,23713v3759,3758,7115,7848,10068,12268c284584,40401,287078,45067,289112,49978v2034,4912,3570,9975,4607,15189c294757,70381,295275,75646,295275,80963v,5315,-518,10580,-1556,15795c292682,101971,291146,107034,289112,111945v-2034,4911,-4528,9576,-7482,13997c278677,130362,275321,134451,271562,138212v-3759,3758,-7849,7115,-12269,10067c254873,151233,250207,153727,245295,155761v-4911,2034,-9974,3570,-15188,4608c224894,161406,219629,161925,214313,161925r-133350,c75646,161925,70381,161406,65167,160369v-5213,-1038,-10276,-2574,-15187,-4608c45068,153727,40402,151233,35982,148279v-4420,-2952,-8510,-6309,-12269,-10067c19954,134451,16598,130363,13645,125943,10691,121522,8197,116856,6163,111945,4129,107034,2593,101971,1556,96758,519,91543,,86278,,80963xe" filled="f" strokecolor="#9aa0a6">
                  <v:stroke miterlimit="1" joinstyle="miter"/>
                  <v:path arrowok="t" textboxrect="0,0,295275,161925"/>
                </v:shape>
                <w10:wrap type="square"/>
              </v:group>
            </w:pict>
          </mc:Fallback>
        </mc:AlternateContent>
      </w:r>
      <w:r>
        <w:rPr>
          <w:rFonts w:ascii="Calibri" w:eastAsia="Calibri" w:hAnsi="Calibri" w:cs="Calibri"/>
          <w:color w:val="202124"/>
          <w:sz w:val="22"/>
        </w:rPr>
        <w:t>Sí</w:t>
      </w:r>
    </w:p>
    <w:p w14:paraId="19987190" w14:textId="77777777" w:rsidR="00B703E1" w:rsidRDefault="00B703E1" w:rsidP="00B703E1">
      <w:pPr>
        <w:spacing w:after="1055" w:line="265" w:lineRule="auto"/>
        <w:ind w:left="722" w:hanging="10"/>
        <w:rPr>
          <w:rFonts w:ascii="Calibri" w:eastAsia="Calibri" w:hAnsi="Calibri" w:cs="Calibri"/>
          <w:color w:val="202124"/>
          <w:sz w:val="22"/>
        </w:rPr>
      </w:pPr>
      <w:r>
        <w:rPr>
          <w:rFonts w:ascii="Calibri" w:eastAsia="Calibri" w:hAnsi="Calibri" w:cs="Calibri"/>
          <w:color w:val="202124"/>
          <w:sz w:val="22"/>
        </w:rPr>
        <w:t>No</w:t>
      </w:r>
    </w:p>
    <w:p w14:paraId="75086D04" w14:textId="77777777" w:rsidR="00B703E1" w:rsidRDefault="00B703E1" w:rsidP="00B703E1">
      <w:pPr>
        <w:spacing w:after="1055" w:line="265" w:lineRule="auto"/>
        <w:ind w:left="722" w:hanging="10"/>
      </w:pPr>
    </w:p>
    <w:p w14:paraId="084962CE" w14:textId="77777777" w:rsidR="00B703E1" w:rsidRDefault="00B703E1" w:rsidP="00B703E1">
      <w:pPr>
        <w:numPr>
          <w:ilvl w:val="0"/>
          <w:numId w:val="33"/>
        </w:numPr>
        <w:spacing w:after="250"/>
        <w:ind w:hanging="633"/>
        <w:jc w:val="left"/>
      </w:pPr>
      <w:r>
        <w:rPr>
          <w:rFonts w:ascii="Calibri" w:eastAsia="Calibri" w:hAnsi="Calibri" w:cs="Calibri"/>
          <w:b/>
          <w:color w:val="202124"/>
        </w:rPr>
        <w:lastRenderedPageBreak/>
        <w:t>Si estás independizado, ¿cuánto tiempo llevas viviendo por tu cuenta?</w:t>
      </w:r>
    </w:p>
    <w:p w14:paraId="026022E0" w14:textId="77777777" w:rsidR="00B703E1" w:rsidRDefault="00B703E1" w:rsidP="00B703E1">
      <w:pPr>
        <w:spacing w:after="314"/>
        <w:ind w:left="493" w:hanging="10"/>
      </w:pPr>
      <w:r>
        <w:rPr>
          <w:rFonts w:ascii="Calibri" w:eastAsia="Calibri" w:hAnsi="Calibri" w:cs="Calibri"/>
          <w:i/>
          <w:color w:val="202124"/>
        </w:rPr>
        <w:t>Marca solo un óvalo.</w:t>
      </w:r>
    </w:p>
    <w:p w14:paraId="3D269B08" w14:textId="77777777" w:rsidR="00B703E1" w:rsidRDefault="00B703E1" w:rsidP="00B703E1">
      <w:pPr>
        <w:spacing w:after="185" w:line="265" w:lineRule="auto"/>
        <w:ind w:left="722" w:hanging="10"/>
      </w:pPr>
      <w:r>
        <w:rPr>
          <w:noProof/>
        </w:rPr>
        <mc:AlternateContent>
          <mc:Choice Requires="wpg">
            <w:drawing>
              <wp:anchor distT="0" distB="0" distL="114300" distR="114300" simplePos="0" relativeHeight="251658249" behindDoc="0" locked="0" layoutInCell="1" allowOverlap="1" wp14:anchorId="060BC6D1" wp14:editId="0CD6E16C">
                <wp:simplePos x="0" y="0"/>
                <wp:positionH relativeFrom="column">
                  <wp:posOffset>366712</wp:posOffset>
                </wp:positionH>
                <wp:positionV relativeFrom="paragraph">
                  <wp:posOffset>-42910</wp:posOffset>
                </wp:positionV>
                <wp:extent cx="295275" cy="1076325"/>
                <wp:effectExtent l="0" t="0" r="0" b="0"/>
                <wp:wrapSquare wrapText="bothSides"/>
                <wp:docPr id="1763" name="Group 1763"/>
                <wp:cNvGraphicFramePr/>
                <a:graphic xmlns:a="http://schemas.openxmlformats.org/drawingml/2006/main">
                  <a:graphicData uri="http://schemas.microsoft.com/office/word/2010/wordprocessingGroup">
                    <wpg:wgp>
                      <wpg:cNvGrpSpPr/>
                      <wpg:grpSpPr>
                        <a:xfrm>
                          <a:off x="0" y="0"/>
                          <a:ext cx="295275" cy="1076325"/>
                          <a:chOff x="0" y="0"/>
                          <a:chExt cx="295275" cy="1076325"/>
                        </a:xfrm>
                      </wpg:grpSpPr>
                      <wps:wsp>
                        <wps:cNvPr id="45" name="Shape 45"/>
                        <wps:cNvSpPr/>
                        <wps:spPr>
                          <a:xfrm>
                            <a:off x="0" y="0"/>
                            <a:ext cx="295275" cy="161925"/>
                          </a:xfrm>
                          <a:custGeom>
                            <a:avLst/>
                            <a:gdLst/>
                            <a:ahLst/>
                            <a:cxnLst/>
                            <a:rect l="0" t="0" r="0" b="0"/>
                            <a:pathLst>
                              <a:path w="295275" h="161925">
                                <a:moveTo>
                                  <a:pt x="0" y="80963"/>
                                </a:moveTo>
                                <a:cubicBezTo>
                                  <a:pt x="0" y="75647"/>
                                  <a:pt x="519" y="70381"/>
                                  <a:pt x="1556" y="65167"/>
                                </a:cubicBezTo>
                                <a:cubicBezTo>
                                  <a:pt x="2593" y="59953"/>
                                  <a:pt x="4129" y="54890"/>
                                  <a:pt x="6163" y="49978"/>
                                </a:cubicBezTo>
                                <a:cubicBezTo>
                                  <a:pt x="8197" y="45067"/>
                                  <a:pt x="10691" y="40401"/>
                                  <a:pt x="13645" y="35981"/>
                                </a:cubicBezTo>
                                <a:cubicBezTo>
                                  <a:pt x="16598" y="31561"/>
                                  <a:pt x="19954" y="27471"/>
                                  <a:pt x="23713" y="23713"/>
                                </a:cubicBezTo>
                                <a:cubicBezTo>
                                  <a:pt x="27472" y="19954"/>
                                  <a:pt x="31562" y="16597"/>
                                  <a:pt x="35982" y="13644"/>
                                </a:cubicBezTo>
                                <a:cubicBezTo>
                                  <a:pt x="40402" y="10691"/>
                                  <a:pt x="45068" y="8196"/>
                                  <a:pt x="49980" y="6162"/>
                                </a:cubicBezTo>
                                <a:cubicBezTo>
                                  <a:pt x="54891" y="4128"/>
                                  <a:pt x="59954" y="2592"/>
                                  <a:pt x="65167" y="1555"/>
                                </a:cubicBezTo>
                                <a:cubicBezTo>
                                  <a:pt x="70381" y="519"/>
                                  <a:pt x="75646" y="0"/>
                                  <a:pt x="80963" y="0"/>
                                </a:cubicBezTo>
                                <a:lnTo>
                                  <a:pt x="214313" y="0"/>
                                </a:lnTo>
                                <a:cubicBezTo>
                                  <a:pt x="219629" y="0"/>
                                  <a:pt x="224894" y="519"/>
                                  <a:pt x="230107" y="1555"/>
                                </a:cubicBezTo>
                                <a:cubicBezTo>
                                  <a:pt x="235321" y="2592"/>
                                  <a:pt x="240384" y="4128"/>
                                  <a:pt x="245295" y="6162"/>
                                </a:cubicBezTo>
                                <a:cubicBezTo>
                                  <a:pt x="250207" y="8196"/>
                                  <a:pt x="254873" y="10690"/>
                                  <a:pt x="259293" y="13644"/>
                                </a:cubicBezTo>
                                <a:cubicBezTo>
                                  <a:pt x="263713" y="16597"/>
                                  <a:pt x="267803" y="19954"/>
                                  <a:pt x="271562" y="23713"/>
                                </a:cubicBezTo>
                                <a:cubicBezTo>
                                  <a:pt x="275321" y="27471"/>
                                  <a:pt x="278677" y="31561"/>
                                  <a:pt x="281630" y="35981"/>
                                </a:cubicBezTo>
                                <a:cubicBezTo>
                                  <a:pt x="284584" y="40401"/>
                                  <a:pt x="287078" y="45067"/>
                                  <a:pt x="289112" y="49979"/>
                                </a:cubicBezTo>
                                <a:cubicBezTo>
                                  <a:pt x="291146" y="54890"/>
                                  <a:pt x="292682" y="59953"/>
                                  <a:pt x="293719" y="65167"/>
                                </a:cubicBezTo>
                                <a:cubicBezTo>
                                  <a:pt x="294757" y="70381"/>
                                  <a:pt x="295275" y="75647"/>
                                  <a:pt x="295275" y="80963"/>
                                </a:cubicBezTo>
                                <a:cubicBezTo>
                                  <a:pt x="295275" y="86278"/>
                                  <a:pt x="294757" y="91542"/>
                                  <a:pt x="293719" y="96757"/>
                                </a:cubicBezTo>
                                <a:cubicBezTo>
                                  <a:pt x="292682" y="101971"/>
                                  <a:pt x="291146" y="107034"/>
                                  <a:pt x="289112" y="111945"/>
                                </a:cubicBezTo>
                                <a:cubicBezTo>
                                  <a:pt x="287078" y="116856"/>
                                  <a:pt x="284584" y="121523"/>
                                  <a:pt x="281630" y="125943"/>
                                </a:cubicBezTo>
                                <a:cubicBezTo>
                                  <a:pt x="278677" y="130363"/>
                                  <a:pt x="275321" y="134452"/>
                                  <a:pt x="271562" y="138212"/>
                                </a:cubicBezTo>
                                <a:cubicBezTo>
                                  <a:pt x="267803" y="141970"/>
                                  <a:pt x="263713" y="145327"/>
                                  <a:pt x="259293" y="148281"/>
                                </a:cubicBezTo>
                                <a:cubicBezTo>
                                  <a:pt x="254873" y="151233"/>
                                  <a:pt x="250207" y="153727"/>
                                  <a:pt x="245295" y="155761"/>
                                </a:cubicBezTo>
                                <a:cubicBezTo>
                                  <a:pt x="240384" y="157797"/>
                                  <a:pt x="235321" y="159332"/>
                                  <a:pt x="230107" y="160369"/>
                                </a:cubicBezTo>
                                <a:cubicBezTo>
                                  <a:pt x="224894" y="161406"/>
                                  <a:pt x="219629" y="161924"/>
                                  <a:pt x="214313" y="161925"/>
                                </a:cubicBezTo>
                                <a:lnTo>
                                  <a:pt x="80963" y="161925"/>
                                </a:lnTo>
                                <a:cubicBezTo>
                                  <a:pt x="75646" y="161924"/>
                                  <a:pt x="70381" y="161406"/>
                                  <a:pt x="65167" y="160369"/>
                                </a:cubicBezTo>
                                <a:cubicBezTo>
                                  <a:pt x="59954" y="159332"/>
                                  <a:pt x="54891" y="157797"/>
                                  <a:pt x="49980" y="155761"/>
                                </a:cubicBezTo>
                                <a:cubicBezTo>
                                  <a:pt x="45068" y="153727"/>
                                  <a:pt x="40402" y="151233"/>
                                  <a:pt x="35982" y="148279"/>
                                </a:cubicBezTo>
                                <a:cubicBezTo>
                                  <a:pt x="31562" y="145327"/>
                                  <a:pt x="27472" y="141970"/>
                                  <a:pt x="23713" y="138212"/>
                                </a:cubicBezTo>
                                <a:cubicBezTo>
                                  <a:pt x="19954" y="134452"/>
                                  <a:pt x="16598" y="130363"/>
                                  <a:pt x="13645" y="125943"/>
                                </a:cubicBezTo>
                                <a:cubicBezTo>
                                  <a:pt x="10691" y="121523"/>
                                  <a:pt x="8197" y="116856"/>
                                  <a:pt x="6163" y="111945"/>
                                </a:cubicBezTo>
                                <a:cubicBezTo>
                                  <a:pt x="4129" y="107034"/>
                                  <a:pt x="2593" y="101971"/>
                                  <a:pt x="1556" y="96757"/>
                                </a:cubicBezTo>
                                <a:cubicBezTo>
                                  <a:pt x="519" y="91542"/>
                                  <a:pt x="0" y="86278"/>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46" name="Shape 46"/>
                        <wps:cNvSpPr/>
                        <wps:spPr>
                          <a:xfrm>
                            <a:off x="0" y="304800"/>
                            <a:ext cx="295275" cy="161925"/>
                          </a:xfrm>
                          <a:custGeom>
                            <a:avLst/>
                            <a:gdLst/>
                            <a:ahLst/>
                            <a:cxnLst/>
                            <a:rect l="0" t="0" r="0" b="0"/>
                            <a:pathLst>
                              <a:path w="295275" h="161925">
                                <a:moveTo>
                                  <a:pt x="0" y="80963"/>
                                </a:moveTo>
                                <a:cubicBezTo>
                                  <a:pt x="0" y="75646"/>
                                  <a:pt x="519" y="70380"/>
                                  <a:pt x="1556" y="65167"/>
                                </a:cubicBezTo>
                                <a:cubicBezTo>
                                  <a:pt x="2593" y="59952"/>
                                  <a:pt x="4129" y="54890"/>
                                  <a:pt x="6163" y="49978"/>
                                </a:cubicBezTo>
                                <a:cubicBezTo>
                                  <a:pt x="8197" y="45067"/>
                                  <a:pt x="10691" y="40401"/>
                                  <a:pt x="13645" y="35981"/>
                                </a:cubicBezTo>
                                <a:cubicBezTo>
                                  <a:pt x="16598" y="31561"/>
                                  <a:pt x="19954" y="27471"/>
                                  <a:pt x="23713" y="23713"/>
                                </a:cubicBezTo>
                                <a:cubicBezTo>
                                  <a:pt x="27472" y="19954"/>
                                  <a:pt x="31562" y="16597"/>
                                  <a:pt x="35982" y="13644"/>
                                </a:cubicBezTo>
                                <a:cubicBezTo>
                                  <a:pt x="40402" y="10691"/>
                                  <a:pt x="45068" y="8196"/>
                                  <a:pt x="49980" y="6162"/>
                                </a:cubicBezTo>
                                <a:cubicBezTo>
                                  <a:pt x="54891" y="4128"/>
                                  <a:pt x="59954" y="2593"/>
                                  <a:pt x="65167" y="1556"/>
                                </a:cubicBezTo>
                                <a:cubicBezTo>
                                  <a:pt x="70381" y="519"/>
                                  <a:pt x="75646" y="0"/>
                                  <a:pt x="80963" y="0"/>
                                </a:cubicBezTo>
                                <a:lnTo>
                                  <a:pt x="214313" y="0"/>
                                </a:lnTo>
                                <a:cubicBezTo>
                                  <a:pt x="219629" y="0"/>
                                  <a:pt x="224894" y="519"/>
                                  <a:pt x="230107" y="1556"/>
                                </a:cubicBezTo>
                                <a:cubicBezTo>
                                  <a:pt x="235321" y="2593"/>
                                  <a:pt x="240384" y="4128"/>
                                  <a:pt x="245295" y="6162"/>
                                </a:cubicBezTo>
                                <a:cubicBezTo>
                                  <a:pt x="250207" y="8196"/>
                                  <a:pt x="254873" y="10691"/>
                                  <a:pt x="259293" y="13644"/>
                                </a:cubicBezTo>
                                <a:cubicBezTo>
                                  <a:pt x="263713" y="16597"/>
                                  <a:pt x="267803" y="19954"/>
                                  <a:pt x="271562" y="23713"/>
                                </a:cubicBezTo>
                                <a:cubicBezTo>
                                  <a:pt x="275321" y="27471"/>
                                  <a:pt x="278677" y="31561"/>
                                  <a:pt x="281630" y="35981"/>
                                </a:cubicBezTo>
                                <a:cubicBezTo>
                                  <a:pt x="284584" y="40401"/>
                                  <a:pt x="287078" y="45067"/>
                                  <a:pt x="289112" y="49978"/>
                                </a:cubicBezTo>
                                <a:cubicBezTo>
                                  <a:pt x="291146" y="54890"/>
                                  <a:pt x="292682" y="59952"/>
                                  <a:pt x="293719" y="65167"/>
                                </a:cubicBezTo>
                                <a:cubicBezTo>
                                  <a:pt x="294757" y="70380"/>
                                  <a:pt x="295275" y="75646"/>
                                  <a:pt x="295275" y="80963"/>
                                </a:cubicBezTo>
                                <a:cubicBezTo>
                                  <a:pt x="295275" y="86278"/>
                                  <a:pt x="294757" y="91543"/>
                                  <a:pt x="293719" y="96757"/>
                                </a:cubicBezTo>
                                <a:cubicBezTo>
                                  <a:pt x="292682" y="101971"/>
                                  <a:pt x="291146" y="107034"/>
                                  <a:pt x="289112" y="111944"/>
                                </a:cubicBezTo>
                                <a:cubicBezTo>
                                  <a:pt x="287078" y="116856"/>
                                  <a:pt x="284584" y="121521"/>
                                  <a:pt x="281630" y="125943"/>
                                </a:cubicBezTo>
                                <a:cubicBezTo>
                                  <a:pt x="278677" y="130363"/>
                                  <a:pt x="275321" y="134452"/>
                                  <a:pt x="271562" y="138212"/>
                                </a:cubicBezTo>
                                <a:cubicBezTo>
                                  <a:pt x="267803" y="141970"/>
                                  <a:pt x="263713" y="145327"/>
                                  <a:pt x="259293" y="148280"/>
                                </a:cubicBezTo>
                                <a:cubicBezTo>
                                  <a:pt x="254873" y="151234"/>
                                  <a:pt x="250207" y="153728"/>
                                  <a:pt x="245295" y="155762"/>
                                </a:cubicBezTo>
                                <a:cubicBezTo>
                                  <a:pt x="240384" y="157797"/>
                                  <a:pt x="235321" y="159331"/>
                                  <a:pt x="230107" y="160369"/>
                                </a:cubicBezTo>
                                <a:cubicBezTo>
                                  <a:pt x="224894" y="161406"/>
                                  <a:pt x="219629" y="161924"/>
                                  <a:pt x="214313" y="161925"/>
                                </a:cubicBezTo>
                                <a:lnTo>
                                  <a:pt x="80963" y="161925"/>
                                </a:lnTo>
                                <a:cubicBezTo>
                                  <a:pt x="75646" y="161924"/>
                                  <a:pt x="70381" y="161406"/>
                                  <a:pt x="65167" y="160369"/>
                                </a:cubicBezTo>
                                <a:cubicBezTo>
                                  <a:pt x="59954" y="159331"/>
                                  <a:pt x="54891" y="157797"/>
                                  <a:pt x="49980" y="155762"/>
                                </a:cubicBezTo>
                                <a:cubicBezTo>
                                  <a:pt x="45068" y="153728"/>
                                  <a:pt x="40402" y="151234"/>
                                  <a:pt x="35982" y="148280"/>
                                </a:cubicBezTo>
                                <a:cubicBezTo>
                                  <a:pt x="31562" y="145327"/>
                                  <a:pt x="27472" y="141970"/>
                                  <a:pt x="23713" y="138212"/>
                                </a:cubicBezTo>
                                <a:cubicBezTo>
                                  <a:pt x="19954" y="134452"/>
                                  <a:pt x="16598" y="130363"/>
                                  <a:pt x="13645" y="125943"/>
                                </a:cubicBezTo>
                                <a:cubicBezTo>
                                  <a:pt x="10691" y="121522"/>
                                  <a:pt x="8197" y="116856"/>
                                  <a:pt x="6163" y="111945"/>
                                </a:cubicBezTo>
                                <a:cubicBezTo>
                                  <a:pt x="4129" y="107034"/>
                                  <a:pt x="2593" y="101971"/>
                                  <a:pt x="1556" y="96757"/>
                                </a:cubicBezTo>
                                <a:cubicBezTo>
                                  <a:pt x="519" y="91543"/>
                                  <a:pt x="0" y="86278"/>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47" name="Shape 47"/>
                        <wps:cNvSpPr/>
                        <wps:spPr>
                          <a:xfrm>
                            <a:off x="0" y="609600"/>
                            <a:ext cx="295275" cy="161925"/>
                          </a:xfrm>
                          <a:custGeom>
                            <a:avLst/>
                            <a:gdLst/>
                            <a:ahLst/>
                            <a:cxnLst/>
                            <a:rect l="0" t="0" r="0" b="0"/>
                            <a:pathLst>
                              <a:path w="295275" h="161925">
                                <a:moveTo>
                                  <a:pt x="0" y="80963"/>
                                </a:moveTo>
                                <a:cubicBezTo>
                                  <a:pt x="0" y="75647"/>
                                  <a:pt x="519" y="70381"/>
                                  <a:pt x="1556" y="65167"/>
                                </a:cubicBezTo>
                                <a:cubicBezTo>
                                  <a:pt x="2593" y="59953"/>
                                  <a:pt x="4129" y="54890"/>
                                  <a:pt x="6163" y="49978"/>
                                </a:cubicBezTo>
                                <a:cubicBezTo>
                                  <a:pt x="8197" y="45067"/>
                                  <a:pt x="10691" y="40401"/>
                                  <a:pt x="13645" y="35981"/>
                                </a:cubicBezTo>
                                <a:cubicBezTo>
                                  <a:pt x="16598" y="31561"/>
                                  <a:pt x="19954" y="27471"/>
                                  <a:pt x="23713" y="23713"/>
                                </a:cubicBezTo>
                                <a:cubicBezTo>
                                  <a:pt x="27472" y="19954"/>
                                  <a:pt x="31562" y="16597"/>
                                  <a:pt x="35982" y="13644"/>
                                </a:cubicBezTo>
                                <a:cubicBezTo>
                                  <a:pt x="40402" y="10691"/>
                                  <a:pt x="45068" y="8196"/>
                                  <a:pt x="49980" y="6162"/>
                                </a:cubicBezTo>
                                <a:cubicBezTo>
                                  <a:pt x="54891" y="4128"/>
                                  <a:pt x="59954" y="2592"/>
                                  <a:pt x="65167" y="1555"/>
                                </a:cubicBezTo>
                                <a:cubicBezTo>
                                  <a:pt x="70381" y="519"/>
                                  <a:pt x="75646" y="0"/>
                                  <a:pt x="80963" y="0"/>
                                </a:cubicBezTo>
                                <a:lnTo>
                                  <a:pt x="214313" y="0"/>
                                </a:lnTo>
                                <a:cubicBezTo>
                                  <a:pt x="219629" y="0"/>
                                  <a:pt x="224894" y="519"/>
                                  <a:pt x="230107" y="1555"/>
                                </a:cubicBezTo>
                                <a:cubicBezTo>
                                  <a:pt x="235321" y="2592"/>
                                  <a:pt x="240384" y="4128"/>
                                  <a:pt x="245295" y="6162"/>
                                </a:cubicBezTo>
                                <a:cubicBezTo>
                                  <a:pt x="250207" y="8197"/>
                                  <a:pt x="254873" y="10691"/>
                                  <a:pt x="259293" y="13644"/>
                                </a:cubicBezTo>
                                <a:cubicBezTo>
                                  <a:pt x="263713" y="16597"/>
                                  <a:pt x="267803" y="19954"/>
                                  <a:pt x="271562" y="23713"/>
                                </a:cubicBezTo>
                                <a:cubicBezTo>
                                  <a:pt x="275321" y="27471"/>
                                  <a:pt x="278677" y="31561"/>
                                  <a:pt x="281630" y="35981"/>
                                </a:cubicBezTo>
                                <a:cubicBezTo>
                                  <a:pt x="284584" y="40401"/>
                                  <a:pt x="287078" y="45067"/>
                                  <a:pt x="289112" y="49978"/>
                                </a:cubicBezTo>
                                <a:cubicBezTo>
                                  <a:pt x="291146" y="54890"/>
                                  <a:pt x="292682" y="59953"/>
                                  <a:pt x="293719" y="65167"/>
                                </a:cubicBezTo>
                                <a:cubicBezTo>
                                  <a:pt x="294757" y="70381"/>
                                  <a:pt x="295275" y="75647"/>
                                  <a:pt x="295275" y="80963"/>
                                </a:cubicBezTo>
                                <a:cubicBezTo>
                                  <a:pt x="295275" y="86278"/>
                                  <a:pt x="294757" y="91542"/>
                                  <a:pt x="293719" y="96756"/>
                                </a:cubicBezTo>
                                <a:cubicBezTo>
                                  <a:pt x="292682" y="101971"/>
                                  <a:pt x="291146" y="107033"/>
                                  <a:pt x="289112" y="111944"/>
                                </a:cubicBezTo>
                                <a:cubicBezTo>
                                  <a:pt x="287078" y="116856"/>
                                  <a:pt x="284584" y="121521"/>
                                  <a:pt x="281630" y="125942"/>
                                </a:cubicBezTo>
                                <a:cubicBezTo>
                                  <a:pt x="278677" y="130362"/>
                                  <a:pt x="275321" y="134451"/>
                                  <a:pt x="271562" y="138211"/>
                                </a:cubicBezTo>
                                <a:cubicBezTo>
                                  <a:pt x="267803" y="141970"/>
                                  <a:pt x="263713" y="145326"/>
                                  <a:pt x="259293" y="148279"/>
                                </a:cubicBezTo>
                                <a:cubicBezTo>
                                  <a:pt x="254873" y="151233"/>
                                  <a:pt x="250207" y="153727"/>
                                  <a:pt x="245295" y="155761"/>
                                </a:cubicBezTo>
                                <a:cubicBezTo>
                                  <a:pt x="240384" y="157795"/>
                                  <a:pt x="235321" y="159331"/>
                                  <a:pt x="230107" y="160369"/>
                                </a:cubicBezTo>
                                <a:cubicBezTo>
                                  <a:pt x="224894" y="161406"/>
                                  <a:pt x="219629" y="161924"/>
                                  <a:pt x="214313" y="161925"/>
                                </a:cubicBezTo>
                                <a:lnTo>
                                  <a:pt x="80963" y="161925"/>
                                </a:lnTo>
                                <a:cubicBezTo>
                                  <a:pt x="75646" y="161924"/>
                                  <a:pt x="70381" y="161406"/>
                                  <a:pt x="65167" y="160369"/>
                                </a:cubicBezTo>
                                <a:cubicBezTo>
                                  <a:pt x="59954" y="159331"/>
                                  <a:pt x="54891" y="157795"/>
                                  <a:pt x="49980" y="155761"/>
                                </a:cubicBezTo>
                                <a:cubicBezTo>
                                  <a:pt x="45068" y="153727"/>
                                  <a:pt x="40402" y="151233"/>
                                  <a:pt x="35982" y="148279"/>
                                </a:cubicBezTo>
                                <a:cubicBezTo>
                                  <a:pt x="31562" y="145326"/>
                                  <a:pt x="27472" y="141970"/>
                                  <a:pt x="23713" y="138211"/>
                                </a:cubicBezTo>
                                <a:cubicBezTo>
                                  <a:pt x="19954" y="134451"/>
                                  <a:pt x="16598" y="130362"/>
                                  <a:pt x="13645" y="125942"/>
                                </a:cubicBezTo>
                                <a:cubicBezTo>
                                  <a:pt x="10691" y="121521"/>
                                  <a:pt x="8197" y="116856"/>
                                  <a:pt x="6163" y="111944"/>
                                </a:cubicBezTo>
                                <a:cubicBezTo>
                                  <a:pt x="4129" y="107033"/>
                                  <a:pt x="2593" y="101971"/>
                                  <a:pt x="1556" y="96757"/>
                                </a:cubicBezTo>
                                <a:cubicBezTo>
                                  <a:pt x="519" y="91542"/>
                                  <a:pt x="0" y="86278"/>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48" name="Shape 48"/>
                        <wps:cNvSpPr/>
                        <wps:spPr>
                          <a:xfrm>
                            <a:off x="0" y="914400"/>
                            <a:ext cx="295275" cy="161925"/>
                          </a:xfrm>
                          <a:custGeom>
                            <a:avLst/>
                            <a:gdLst/>
                            <a:ahLst/>
                            <a:cxnLst/>
                            <a:rect l="0" t="0" r="0" b="0"/>
                            <a:pathLst>
                              <a:path w="295275" h="161925">
                                <a:moveTo>
                                  <a:pt x="0" y="80963"/>
                                </a:moveTo>
                                <a:cubicBezTo>
                                  <a:pt x="0" y="75646"/>
                                  <a:pt x="519" y="70380"/>
                                  <a:pt x="1556" y="65167"/>
                                </a:cubicBezTo>
                                <a:cubicBezTo>
                                  <a:pt x="2593" y="59952"/>
                                  <a:pt x="4129" y="54890"/>
                                  <a:pt x="6163" y="49978"/>
                                </a:cubicBezTo>
                                <a:cubicBezTo>
                                  <a:pt x="8197" y="45066"/>
                                  <a:pt x="10691" y="40401"/>
                                  <a:pt x="13645" y="35981"/>
                                </a:cubicBezTo>
                                <a:cubicBezTo>
                                  <a:pt x="16598" y="31560"/>
                                  <a:pt x="19954" y="27471"/>
                                  <a:pt x="23713" y="23713"/>
                                </a:cubicBezTo>
                                <a:cubicBezTo>
                                  <a:pt x="27472" y="19954"/>
                                  <a:pt x="31562" y="16597"/>
                                  <a:pt x="35982" y="13643"/>
                                </a:cubicBezTo>
                                <a:cubicBezTo>
                                  <a:pt x="40402" y="10691"/>
                                  <a:pt x="45068" y="8196"/>
                                  <a:pt x="49980" y="6162"/>
                                </a:cubicBezTo>
                                <a:cubicBezTo>
                                  <a:pt x="54891" y="4128"/>
                                  <a:pt x="59954" y="2593"/>
                                  <a:pt x="65167" y="1556"/>
                                </a:cubicBezTo>
                                <a:cubicBezTo>
                                  <a:pt x="70381" y="519"/>
                                  <a:pt x="75646" y="0"/>
                                  <a:pt x="80963" y="0"/>
                                </a:cubicBezTo>
                                <a:lnTo>
                                  <a:pt x="214313" y="0"/>
                                </a:lnTo>
                                <a:cubicBezTo>
                                  <a:pt x="219629" y="0"/>
                                  <a:pt x="224894" y="519"/>
                                  <a:pt x="230107" y="1556"/>
                                </a:cubicBezTo>
                                <a:cubicBezTo>
                                  <a:pt x="235321" y="2592"/>
                                  <a:pt x="240384" y="4128"/>
                                  <a:pt x="245295" y="6162"/>
                                </a:cubicBezTo>
                                <a:cubicBezTo>
                                  <a:pt x="250207" y="8196"/>
                                  <a:pt x="254873" y="10690"/>
                                  <a:pt x="259293" y="13643"/>
                                </a:cubicBezTo>
                                <a:cubicBezTo>
                                  <a:pt x="263713" y="16597"/>
                                  <a:pt x="267803" y="19954"/>
                                  <a:pt x="271562" y="23713"/>
                                </a:cubicBezTo>
                                <a:cubicBezTo>
                                  <a:pt x="275321" y="27471"/>
                                  <a:pt x="278677" y="31560"/>
                                  <a:pt x="281630" y="35981"/>
                                </a:cubicBezTo>
                                <a:cubicBezTo>
                                  <a:pt x="284584" y="40401"/>
                                  <a:pt x="287078" y="45066"/>
                                  <a:pt x="289112" y="49978"/>
                                </a:cubicBezTo>
                                <a:cubicBezTo>
                                  <a:pt x="291146" y="54890"/>
                                  <a:pt x="292682" y="59952"/>
                                  <a:pt x="293719" y="65167"/>
                                </a:cubicBezTo>
                                <a:cubicBezTo>
                                  <a:pt x="294757" y="70380"/>
                                  <a:pt x="295275" y="75646"/>
                                  <a:pt x="295275" y="80963"/>
                                </a:cubicBezTo>
                                <a:cubicBezTo>
                                  <a:pt x="295275" y="86278"/>
                                  <a:pt x="294757" y="91543"/>
                                  <a:pt x="293719" y="96757"/>
                                </a:cubicBezTo>
                                <a:cubicBezTo>
                                  <a:pt x="292682" y="101971"/>
                                  <a:pt x="291146" y="107034"/>
                                  <a:pt x="289112" y="111944"/>
                                </a:cubicBezTo>
                                <a:cubicBezTo>
                                  <a:pt x="287078" y="116856"/>
                                  <a:pt x="284584" y="121521"/>
                                  <a:pt x="281630" y="125942"/>
                                </a:cubicBezTo>
                                <a:cubicBezTo>
                                  <a:pt x="278677" y="130362"/>
                                  <a:pt x="275321" y="134451"/>
                                  <a:pt x="271562" y="138211"/>
                                </a:cubicBezTo>
                                <a:cubicBezTo>
                                  <a:pt x="267803" y="141970"/>
                                  <a:pt x="263713" y="145326"/>
                                  <a:pt x="259293" y="148280"/>
                                </a:cubicBezTo>
                                <a:cubicBezTo>
                                  <a:pt x="254873" y="151233"/>
                                  <a:pt x="250207" y="153727"/>
                                  <a:pt x="245295" y="155761"/>
                                </a:cubicBezTo>
                                <a:cubicBezTo>
                                  <a:pt x="240384" y="157796"/>
                                  <a:pt x="235321" y="159331"/>
                                  <a:pt x="230107" y="160369"/>
                                </a:cubicBezTo>
                                <a:cubicBezTo>
                                  <a:pt x="224894" y="161406"/>
                                  <a:pt x="219629" y="161924"/>
                                  <a:pt x="214313" y="161925"/>
                                </a:cubicBezTo>
                                <a:lnTo>
                                  <a:pt x="80963" y="161925"/>
                                </a:lnTo>
                                <a:cubicBezTo>
                                  <a:pt x="75646" y="161924"/>
                                  <a:pt x="70381" y="161406"/>
                                  <a:pt x="65167" y="160369"/>
                                </a:cubicBezTo>
                                <a:cubicBezTo>
                                  <a:pt x="59954" y="159331"/>
                                  <a:pt x="54891" y="157796"/>
                                  <a:pt x="49980" y="155761"/>
                                </a:cubicBezTo>
                                <a:cubicBezTo>
                                  <a:pt x="45068" y="153727"/>
                                  <a:pt x="40402" y="151233"/>
                                  <a:pt x="35982" y="148279"/>
                                </a:cubicBezTo>
                                <a:cubicBezTo>
                                  <a:pt x="31562" y="145326"/>
                                  <a:pt x="27472" y="141970"/>
                                  <a:pt x="23713" y="138211"/>
                                </a:cubicBezTo>
                                <a:cubicBezTo>
                                  <a:pt x="19954" y="134451"/>
                                  <a:pt x="16598" y="130362"/>
                                  <a:pt x="13645" y="125942"/>
                                </a:cubicBezTo>
                                <a:cubicBezTo>
                                  <a:pt x="10691" y="121521"/>
                                  <a:pt x="8197" y="116856"/>
                                  <a:pt x="6163" y="111944"/>
                                </a:cubicBezTo>
                                <a:cubicBezTo>
                                  <a:pt x="4129" y="107034"/>
                                  <a:pt x="2593" y="101971"/>
                                  <a:pt x="1556" y="96756"/>
                                </a:cubicBezTo>
                                <a:cubicBezTo>
                                  <a:pt x="519" y="91543"/>
                                  <a:pt x="0" y="86278"/>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g:wgp>
                  </a:graphicData>
                </a:graphic>
              </wp:anchor>
            </w:drawing>
          </mc:Choice>
          <mc:Fallback>
            <w:pict>
              <v:group w14:anchorId="26A2C6EE" id="Group 1763" o:spid="_x0000_s1026" style="position:absolute;margin-left:28.85pt;margin-top:-3.4pt;width:23.25pt;height:84.75pt;z-index:251658249" coordsize="2952,10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">
                <v:shape id="Shape 45" o:spid="_x0000_s1027" style="position:absolute;width:2952;height:1619;visibility:visible;mso-wrap-style:square;v-text-anchor:top" coordsize="29527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" path="m,80963c,75647,519,70381,1556,65167,2593,59953,4129,54890,6163,49978v2034,-4911,4528,-9577,7482,-13997c16598,31561,19954,27471,23713,23713v3759,-3759,7849,-7116,12269,-10069c40402,10691,45068,8196,49980,6162,54891,4128,59954,2592,65167,1555,70381,519,75646,,80963,l214313,v5316,,10581,519,15794,1555c235321,2592,240384,4128,245295,6162v4912,2034,9578,4528,13998,7482c263713,16597,267803,19954,271562,23713v3759,3758,7115,7848,10068,12268c284584,40401,287078,45067,289112,49979v2034,4911,3570,9974,4607,15188c294757,70381,295275,75647,295275,80963v,5315,-518,10579,-1556,15794c292682,101971,291146,107034,289112,111945v-2034,4911,-4528,9578,-7482,13998c278677,130363,275321,134452,271562,138212v-3759,3758,-7849,7115,-12269,10069c254873,151233,250207,153727,245295,155761v-4911,2036,-9974,3571,-15188,4608c224894,161406,219629,161924,214313,161925r-133350,c75646,161924,70381,161406,65167,160369v-5213,-1037,-10276,-2572,-15187,-4608c45068,153727,40402,151233,35982,148279v-4420,-2952,-8510,-6309,-12269,-10067c19954,134452,16598,130363,13645,125943,10691,121523,8197,116856,6163,111945,4129,107034,2593,101971,1556,96757,519,91542,,86278,,80963xe" filled="f" strokecolor="#9aa0a6">
                  <v:stroke miterlimit="1" joinstyle="miter"/>
                  <v:path arrowok="t" textboxrect="0,0,295275,161925"/>
                </v:shape>
                <v:shape id="Shape 46" o:spid="_x0000_s1028" style="position:absolute;top:3048;width:2952;height:1619;visibility:visible;mso-wrap-style:square;v-text-anchor:top" coordsize="29527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" path="m,80963c,75646,519,70380,1556,65167,2593,59952,4129,54890,6163,49978v2034,-4911,4528,-9577,7482,-13997c16598,31561,19954,27471,23713,23713v3759,-3759,7849,-7116,12269,-10069c40402,10691,45068,8196,49980,6162,54891,4128,59954,2593,65167,1556,70381,519,75646,,80963,l214313,v5316,,10581,519,15794,1556c235321,2593,240384,4128,245295,6162v4912,2034,9578,4529,13998,7482c263713,16597,267803,19954,271562,23713v3759,3758,7115,7848,10068,12268c284584,40401,287078,45067,289112,49978v2034,4912,3570,9974,4607,15189c294757,70380,295275,75646,295275,80963v,5315,-518,10580,-1556,15794c292682,101971,291146,107034,289112,111944v-2034,4912,-4528,9577,-7482,13999c278677,130363,275321,134452,271562,138212v-3759,3758,-7849,7115,-12269,10068c254873,151234,250207,153728,245295,155762v-4911,2035,-9974,3569,-15188,4607c224894,161406,219629,161924,214313,161925r-133350,c75646,161924,70381,161406,65167,160369v-5213,-1038,-10276,-2572,-15187,-4607c45068,153728,40402,151234,35982,148280v-4420,-2953,-8510,-6310,-12269,-10068c19954,134452,16598,130363,13645,125943,10691,121522,8197,116856,6163,111945,4129,107034,2593,101971,1556,96757,519,91543,,86278,,80963xe" filled="f" strokecolor="#9aa0a6">
                  <v:stroke miterlimit="1" joinstyle="miter"/>
                  <v:path arrowok="t" textboxrect="0,0,295275,161925"/>
                </v:shape>
                <v:shape id="Shape 47" o:spid="_x0000_s1029" style="position:absolute;top:6096;width:2952;height:1619;visibility:visible;mso-wrap-style:square;v-text-anchor:top" coordsize="29527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" path="m,80963c,75647,519,70381,1556,65167,2593,59953,4129,54890,6163,49978v2034,-4911,4528,-9577,7482,-13997c16598,31561,19954,27471,23713,23713v3759,-3759,7849,-7116,12269,-10069c40402,10691,45068,8196,49980,6162,54891,4128,59954,2592,65167,1555,70381,519,75646,,80963,l214313,v5316,,10581,519,15794,1555c235321,2592,240384,4128,245295,6162v4912,2035,9578,4529,13998,7482c263713,16597,267803,19954,271562,23713v3759,3758,7115,7848,10068,12268c284584,40401,287078,45067,289112,49978v2034,4912,3570,9975,4607,15189c294757,70381,295275,75647,295275,80963v,5315,-518,10579,-1556,15793c292682,101971,291146,107033,289112,111944v-2034,4912,-4528,9577,-7482,13998c278677,130362,275321,134451,271562,138211v-3759,3759,-7849,7115,-12269,10068c254873,151233,250207,153727,245295,155761v-4911,2034,-9974,3570,-15188,4608c224894,161406,219629,161924,214313,161925r-133350,c75646,161924,70381,161406,65167,160369v-5213,-1038,-10276,-2574,-15187,-4608c45068,153727,40402,151233,35982,148279v-4420,-2953,-8510,-6309,-12269,-10068c19954,134451,16598,130362,13645,125942,10691,121521,8197,116856,6163,111944,4129,107033,2593,101971,1556,96757,519,91542,,86278,,80963xe" filled="f" strokecolor="#9aa0a6">
                  <v:stroke miterlimit="1" joinstyle="miter"/>
                  <v:path arrowok="t" textboxrect="0,0,295275,161925"/>
                </v:shape>
                <v:shape id="Shape 48" o:spid="_x0000_s1030" style="position:absolute;top:9144;width:2952;height:1619;visibility:visible;mso-wrap-style:square;v-text-anchor:top" coordsize="29527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" path="m,80963c,75646,519,70380,1556,65167,2593,59952,4129,54890,6163,49978v2034,-4912,4528,-9577,7482,-13997c16598,31560,19954,27471,23713,23713v3759,-3759,7849,-7116,12269,-10070c40402,10691,45068,8196,49980,6162,54891,4128,59954,2593,65167,1556,70381,519,75646,,80963,l214313,v5316,,10581,519,15794,1556c235321,2592,240384,4128,245295,6162v4912,2034,9578,4528,13998,7481c263713,16597,267803,19954,271562,23713v3759,3758,7115,7847,10068,12268c284584,40401,287078,45066,289112,49978v2034,4912,3570,9974,4607,15189c294757,70380,295275,75646,295275,80963v,5315,-518,10580,-1556,15794c292682,101971,291146,107034,289112,111944v-2034,4912,-4528,9577,-7482,13998c278677,130362,275321,134451,271562,138211v-3759,3759,-7849,7115,-12269,10069c254873,151233,250207,153727,245295,155761v-4911,2035,-9974,3570,-15188,4608c224894,161406,219629,161924,214313,161925r-133350,c75646,161924,70381,161406,65167,160369v-5213,-1038,-10276,-2573,-15187,-4608c45068,153727,40402,151233,35982,148279v-4420,-2953,-8510,-6309,-12269,-10068c19954,134451,16598,130362,13645,125942,10691,121521,8197,116856,6163,111944,4129,107034,2593,101971,1556,96756,519,91543,,86278,,80963xe" filled="f" strokecolor="#9aa0a6">
                  <v:stroke miterlimit="1" joinstyle="miter"/>
                  <v:path arrowok="t" textboxrect="0,0,295275,161925"/>
                </v:shape>
                <w10:wrap type="square"/>
              </v:group>
            </w:pict>
          </mc:Fallback>
        </mc:AlternateContent>
      </w:r>
      <w:r>
        <w:rPr>
          <w:rFonts w:ascii="Calibri" w:eastAsia="Calibri" w:hAnsi="Calibri" w:cs="Calibri"/>
          <w:color w:val="202124"/>
          <w:sz w:val="22"/>
        </w:rPr>
        <w:t>Menos de 6 meses</w:t>
      </w:r>
    </w:p>
    <w:p w14:paraId="0D164978" w14:textId="77777777" w:rsidR="00B703E1" w:rsidRDefault="00B703E1" w:rsidP="00B703E1">
      <w:pPr>
        <w:spacing w:after="185" w:line="265" w:lineRule="auto"/>
        <w:ind w:left="722" w:hanging="10"/>
      </w:pPr>
      <w:r>
        <w:rPr>
          <w:rFonts w:ascii="Calibri" w:eastAsia="Calibri" w:hAnsi="Calibri" w:cs="Calibri"/>
          <w:color w:val="202124"/>
          <w:sz w:val="22"/>
        </w:rPr>
        <w:t>6 meses a un año</w:t>
      </w:r>
    </w:p>
    <w:p w14:paraId="2B0D369E" w14:textId="77777777" w:rsidR="00B703E1" w:rsidRDefault="00B703E1" w:rsidP="00B703E1">
      <w:pPr>
        <w:spacing w:after="185" w:line="265" w:lineRule="auto"/>
        <w:ind w:left="722" w:hanging="10"/>
      </w:pPr>
      <w:r>
        <w:rPr>
          <w:rFonts w:ascii="Calibri" w:eastAsia="Calibri" w:hAnsi="Calibri" w:cs="Calibri"/>
          <w:color w:val="202124"/>
          <w:sz w:val="22"/>
        </w:rPr>
        <w:t>1-2 años</w:t>
      </w:r>
    </w:p>
    <w:p w14:paraId="34F523D1" w14:textId="77777777" w:rsidR="00B703E1" w:rsidRDefault="00B703E1" w:rsidP="00B703E1">
      <w:pPr>
        <w:spacing w:after="185" w:line="265" w:lineRule="auto"/>
        <w:ind w:left="722" w:hanging="10"/>
      </w:pPr>
      <w:r>
        <w:rPr>
          <w:rFonts w:ascii="Calibri" w:eastAsia="Calibri" w:hAnsi="Calibri" w:cs="Calibri"/>
          <w:color w:val="202124"/>
          <w:sz w:val="22"/>
        </w:rPr>
        <w:t>Más de 2 años</w:t>
      </w:r>
    </w:p>
    <w:p w14:paraId="3B6BC94A" w14:textId="77777777" w:rsidR="00B703E1" w:rsidRDefault="00B703E1" w:rsidP="00B703E1">
      <w:pPr>
        <w:numPr>
          <w:ilvl w:val="0"/>
          <w:numId w:val="33"/>
        </w:numPr>
        <w:spacing w:after="250"/>
        <w:ind w:hanging="633"/>
        <w:jc w:val="left"/>
      </w:pPr>
      <w:r>
        <w:rPr>
          <w:rFonts w:ascii="Calibri" w:eastAsia="Calibri" w:hAnsi="Calibri" w:cs="Calibri"/>
          <w:b/>
          <w:color w:val="202124"/>
        </w:rPr>
        <w:t>Si estás independizado, indica la respuesta que mejor describe tu situación</w:t>
      </w:r>
    </w:p>
    <w:p w14:paraId="3115F6D9" w14:textId="77777777" w:rsidR="00B703E1" w:rsidRDefault="00B703E1" w:rsidP="00B703E1">
      <w:pPr>
        <w:spacing w:after="314"/>
        <w:ind w:left="493" w:hanging="10"/>
      </w:pPr>
      <w:r>
        <w:rPr>
          <w:rFonts w:ascii="Calibri" w:eastAsia="Calibri" w:hAnsi="Calibri" w:cs="Calibri"/>
          <w:i/>
          <w:color w:val="202124"/>
        </w:rPr>
        <w:t>Marca solo un óvalo.</w:t>
      </w:r>
    </w:p>
    <w:p w14:paraId="32ABA9F1" w14:textId="77777777" w:rsidR="00B703E1" w:rsidRDefault="00B703E1" w:rsidP="00B703E1">
      <w:pPr>
        <w:spacing w:after="185" w:line="265" w:lineRule="auto"/>
        <w:ind w:left="722" w:hanging="10"/>
      </w:pPr>
      <w:r>
        <w:rPr>
          <w:noProof/>
        </w:rPr>
        <mc:AlternateContent>
          <mc:Choice Requires="wpg">
            <w:drawing>
              <wp:anchor distT="0" distB="0" distL="114300" distR="114300" simplePos="0" relativeHeight="251658250" behindDoc="0" locked="0" layoutInCell="1" allowOverlap="1" wp14:anchorId="2A92A721" wp14:editId="57226DFC">
                <wp:simplePos x="0" y="0"/>
                <wp:positionH relativeFrom="column">
                  <wp:posOffset>366712</wp:posOffset>
                </wp:positionH>
                <wp:positionV relativeFrom="paragraph">
                  <wp:posOffset>-42908</wp:posOffset>
                </wp:positionV>
                <wp:extent cx="295275" cy="1381125"/>
                <wp:effectExtent l="0" t="0" r="0" b="0"/>
                <wp:wrapSquare wrapText="bothSides"/>
                <wp:docPr id="1910" name="Group 1910"/>
                <wp:cNvGraphicFramePr/>
                <a:graphic xmlns:a="http://schemas.openxmlformats.org/drawingml/2006/main">
                  <a:graphicData uri="http://schemas.microsoft.com/office/word/2010/wordprocessingGroup">
                    <wpg:wgp>
                      <wpg:cNvGrpSpPr/>
                      <wpg:grpSpPr>
                        <a:xfrm>
                          <a:off x="0" y="0"/>
                          <a:ext cx="295275" cy="1381125"/>
                          <a:chOff x="0" y="0"/>
                          <a:chExt cx="295275" cy="1381125"/>
                        </a:xfrm>
                      </wpg:grpSpPr>
                      <wps:wsp>
                        <wps:cNvPr id="80" name="Shape 80"/>
                        <wps:cNvSpPr/>
                        <wps:spPr>
                          <a:xfrm>
                            <a:off x="0" y="0"/>
                            <a:ext cx="295275" cy="161925"/>
                          </a:xfrm>
                          <a:custGeom>
                            <a:avLst/>
                            <a:gdLst/>
                            <a:ahLst/>
                            <a:cxnLst/>
                            <a:rect l="0" t="0" r="0" b="0"/>
                            <a:pathLst>
                              <a:path w="295275" h="161925">
                                <a:moveTo>
                                  <a:pt x="0" y="80963"/>
                                </a:moveTo>
                                <a:cubicBezTo>
                                  <a:pt x="0" y="75647"/>
                                  <a:pt x="519" y="70382"/>
                                  <a:pt x="1556" y="65168"/>
                                </a:cubicBezTo>
                                <a:cubicBezTo>
                                  <a:pt x="2593" y="59953"/>
                                  <a:pt x="4129" y="54891"/>
                                  <a:pt x="6163" y="49978"/>
                                </a:cubicBezTo>
                                <a:cubicBezTo>
                                  <a:pt x="8197" y="45065"/>
                                  <a:pt x="10691" y="40400"/>
                                  <a:pt x="13645" y="35981"/>
                                </a:cubicBezTo>
                                <a:cubicBezTo>
                                  <a:pt x="16598" y="31561"/>
                                  <a:pt x="19954" y="27471"/>
                                  <a:pt x="23713" y="23713"/>
                                </a:cubicBezTo>
                                <a:cubicBezTo>
                                  <a:pt x="27472" y="19954"/>
                                  <a:pt x="31562" y="16597"/>
                                  <a:pt x="35982" y="13643"/>
                                </a:cubicBezTo>
                                <a:cubicBezTo>
                                  <a:pt x="40402" y="10689"/>
                                  <a:pt x="45068" y="8195"/>
                                  <a:pt x="49980" y="6161"/>
                                </a:cubicBezTo>
                                <a:cubicBezTo>
                                  <a:pt x="54891" y="4128"/>
                                  <a:pt x="59954" y="2592"/>
                                  <a:pt x="65167" y="1556"/>
                                </a:cubicBezTo>
                                <a:cubicBezTo>
                                  <a:pt x="70381" y="519"/>
                                  <a:pt x="75646" y="0"/>
                                  <a:pt x="80963" y="0"/>
                                </a:cubicBezTo>
                                <a:lnTo>
                                  <a:pt x="214313" y="0"/>
                                </a:lnTo>
                                <a:cubicBezTo>
                                  <a:pt x="219629" y="0"/>
                                  <a:pt x="224894" y="519"/>
                                  <a:pt x="230107" y="1556"/>
                                </a:cubicBezTo>
                                <a:cubicBezTo>
                                  <a:pt x="235321" y="2592"/>
                                  <a:pt x="240384" y="4128"/>
                                  <a:pt x="245295" y="6161"/>
                                </a:cubicBezTo>
                                <a:cubicBezTo>
                                  <a:pt x="250207" y="8195"/>
                                  <a:pt x="254873" y="10689"/>
                                  <a:pt x="259293" y="13643"/>
                                </a:cubicBezTo>
                                <a:cubicBezTo>
                                  <a:pt x="263713" y="16597"/>
                                  <a:pt x="267803" y="19954"/>
                                  <a:pt x="271562" y="23713"/>
                                </a:cubicBezTo>
                                <a:cubicBezTo>
                                  <a:pt x="275321" y="27471"/>
                                  <a:pt x="278677" y="31561"/>
                                  <a:pt x="281630" y="35981"/>
                                </a:cubicBezTo>
                                <a:cubicBezTo>
                                  <a:pt x="284584" y="40400"/>
                                  <a:pt x="287078" y="45065"/>
                                  <a:pt x="289112" y="49978"/>
                                </a:cubicBezTo>
                                <a:cubicBezTo>
                                  <a:pt x="291146" y="54891"/>
                                  <a:pt x="292682" y="59953"/>
                                  <a:pt x="293719" y="65168"/>
                                </a:cubicBezTo>
                                <a:cubicBezTo>
                                  <a:pt x="294757" y="70382"/>
                                  <a:pt x="295275" y="75647"/>
                                  <a:pt x="295275" y="80963"/>
                                </a:cubicBezTo>
                                <a:cubicBezTo>
                                  <a:pt x="295275" y="86278"/>
                                  <a:pt x="294757" y="91543"/>
                                  <a:pt x="293719" y="96757"/>
                                </a:cubicBezTo>
                                <a:cubicBezTo>
                                  <a:pt x="292682" y="101969"/>
                                  <a:pt x="291146" y="107032"/>
                                  <a:pt x="289112" y="111944"/>
                                </a:cubicBezTo>
                                <a:cubicBezTo>
                                  <a:pt x="287078" y="116855"/>
                                  <a:pt x="284584" y="121520"/>
                                  <a:pt x="281630" y="125941"/>
                                </a:cubicBezTo>
                                <a:cubicBezTo>
                                  <a:pt x="278677" y="130361"/>
                                  <a:pt x="275321" y="134451"/>
                                  <a:pt x="271562" y="138210"/>
                                </a:cubicBezTo>
                                <a:cubicBezTo>
                                  <a:pt x="267803" y="141970"/>
                                  <a:pt x="263713" y="145326"/>
                                  <a:pt x="259293" y="148279"/>
                                </a:cubicBezTo>
                                <a:cubicBezTo>
                                  <a:pt x="254873" y="151233"/>
                                  <a:pt x="250207" y="153727"/>
                                  <a:pt x="245295" y="155760"/>
                                </a:cubicBezTo>
                                <a:cubicBezTo>
                                  <a:pt x="240384" y="157795"/>
                                  <a:pt x="235321" y="159331"/>
                                  <a:pt x="230107" y="160369"/>
                                </a:cubicBezTo>
                                <a:cubicBezTo>
                                  <a:pt x="224894" y="161406"/>
                                  <a:pt x="219629" y="161923"/>
                                  <a:pt x="214313" y="161925"/>
                                </a:cubicBezTo>
                                <a:lnTo>
                                  <a:pt x="80963" y="161925"/>
                                </a:lnTo>
                                <a:cubicBezTo>
                                  <a:pt x="75646" y="161923"/>
                                  <a:pt x="70381" y="161406"/>
                                  <a:pt x="65167" y="160369"/>
                                </a:cubicBezTo>
                                <a:cubicBezTo>
                                  <a:pt x="59954" y="159331"/>
                                  <a:pt x="54891" y="157795"/>
                                  <a:pt x="49980" y="155760"/>
                                </a:cubicBezTo>
                                <a:cubicBezTo>
                                  <a:pt x="45068" y="153727"/>
                                  <a:pt x="40402" y="151233"/>
                                  <a:pt x="35982" y="148279"/>
                                </a:cubicBezTo>
                                <a:cubicBezTo>
                                  <a:pt x="31562" y="145326"/>
                                  <a:pt x="27472" y="141970"/>
                                  <a:pt x="23713" y="138210"/>
                                </a:cubicBezTo>
                                <a:cubicBezTo>
                                  <a:pt x="19954" y="134451"/>
                                  <a:pt x="16598" y="130361"/>
                                  <a:pt x="13645" y="125941"/>
                                </a:cubicBezTo>
                                <a:cubicBezTo>
                                  <a:pt x="10691" y="121520"/>
                                  <a:pt x="8197" y="116855"/>
                                  <a:pt x="6163" y="111944"/>
                                </a:cubicBezTo>
                                <a:cubicBezTo>
                                  <a:pt x="4129" y="107032"/>
                                  <a:pt x="2593" y="101969"/>
                                  <a:pt x="1556" y="96757"/>
                                </a:cubicBezTo>
                                <a:cubicBezTo>
                                  <a:pt x="519" y="91543"/>
                                  <a:pt x="0" y="86278"/>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81" name="Shape 81"/>
                        <wps:cNvSpPr/>
                        <wps:spPr>
                          <a:xfrm>
                            <a:off x="0" y="304800"/>
                            <a:ext cx="295275" cy="161925"/>
                          </a:xfrm>
                          <a:custGeom>
                            <a:avLst/>
                            <a:gdLst/>
                            <a:ahLst/>
                            <a:cxnLst/>
                            <a:rect l="0" t="0" r="0" b="0"/>
                            <a:pathLst>
                              <a:path w="295275" h="161925">
                                <a:moveTo>
                                  <a:pt x="0" y="80963"/>
                                </a:moveTo>
                                <a:cubicBezTo>
                                  <a:pt x="0" y="75645"/>
                                  <a:pt x="519" y="70380"/>
                                  <a:pt x="1556" y="65166"/>
                                </a:cubicBezTo>
                                <a:cubicBezTo>
                                  <a:pt x="2593" y="59951"/>
                                  <a:pt x="4129" y="54888"/>
                                  <a:pt x="6163" y="49978"/>
                                </a:cubicBezTo>
                                <a:cubicBezTo>
                                  <a:pt x="8197" y="45067"/>
                                  <a:pt x="10691" y="40401"/>
                                  <a:pt x="13645" y="35982"/>
                                </a:cubicBezTo>
                                <a:cubicBezTo>
                                  <a:pt x="16598" y="31562"/>
                                  <a:pt x="19954" y="27471"/>
                                  <a:pt x="23713" y="23713"/>
                                </a:cubicBezTo>
                                <a:cubicBezTo>
                                  <a:pt x="27472" y="19954"/>
                                  <a:pt x="31562" y="16597"/>
                                  <a:pt x="35982" y="13643"/>
                                </a:cubicBezTo>
                                <a:cubicBezTo>
                                  <a:pt x="40402" y="10690"/>
                                  <a:pt x="45068" y="8196"/>
                                  <a:pt x="49980" y="6162"/>
                                </a:cubicBezTo>
                                <a:cubicBezTo>
                                  <a:pt x="54891" y="4128"/>
                                  <a:pt x="59954" y="2592"/>
                                  <a:pt x="65167" y="1556"/>
                                </a:cubicBezTo>
                                <a:cubicBezTo>
                                  <a:pt x="70381" y="519"/>
                                  <a:pt x="75646" y="0"/>
                                  <a:pt x="80963" y="0"/>
                                </a:cubicBezTo>
                                <a:lnTo>
                                  <a:pt x="214313" y="0"/>
                                </a:lnTo>
                                <a:cubicBezTo>
                                  <a:pt x="219629" y="0"/>
                                  <a:pt x="224894" y="519"/>
                                  <a:pt x="230107" y="1556"/>
                                </a:cubicBezTo>
                                <a:cubicBezTo>
                                  <a:pt x="235321" y="2592"/>
                                  <a:pt x="240384" y="4128"/>
                                  <a:pt x="245295" y="6162"/>
                                </a:cubicBezTo>
                                <a:cubicBezTo>
                                  <a:pt x="250207" y="8196"/>
                                  <a:pt x="254873" y="10690"/>
                                  <a:pt x="259293" y="13643"/>
                                </a:cubicBezTo>
                                <a:cubicBezTo>
                                  <a:pt x="263713" y="16597"/>
                                  <a:pt x="267803" y="19954"/>
                                  <a:pt x="271562" y="23713"/>
                                </a:cubicBezTo>
                                <a:cubicBezTo>
                                  <a:pt x="275321" y="27471"/>
                                  <a:pt x="278677" y="31562"/>
                                  <a:pt x="281630" y="35982"/>
                                </a:cubicBezTo>
                                <a:cubicBezTo>
                                  <a:pt x="284584" y="40401"/>
                                  <a:pt x="287078" y="45067"/>
                                  <a:pt x="289112" y="49978"/>
                                </a:cubicBezTo>
                                <a:cubicBezTo>
                                  <a:pt x="291146" y="54888"/>
                                  <a:pt x="292682" y="59951"/>
                                  <a:pt x="293719" y="65166"/>
                                </a:cubicBezTo>
                                <a:cubicBezTo>
                                  <a:pt x="294757" y="70380"/>
                                  <a:pt x="295275" y="75645"/>
                                  <a:pt x="295275" y="80963"/>
                                </a:cubicBezTo>
                                <a:cubicBezTo>
                                  <a:pt x="295275" y="86278"/>
                                  <a:pt x="294757" y="91543"/>
                                  <a:pt x="293719" y="96757"/>
                                </a:cubicBezTo>
                                <a:cubicBezTo>
                                  <a:pt x="292682" y="101971"/>
                                  <a:pt x="291146" y="107033"/>
                                  <a:pt x="289112" y="111944"/>
                                </a:cubicBezTo>
                                <a:cubicBezTo>
                                  <a:pt x="287078" y="116855"/>
                                  <a:pt x="284584" y="121520"/>
                                  <a:pt x="281630" y="125941"/>
                                </a:cubicBezTo>
                                <a:cubicBezTo>
                                  <a:pt x="278677" y="130362"/>
                                  <a:pt x="275321" y="134452"/>
                                  <a:pt x="271562" y="138212"/>
                                </a:cubicBezTo>
                                <a:cubicBezTo>
                                  <a:pt x="267803" y="141970"/>
                                  <a:pt x="263713" y="145326"/>
                                  <a:pt x="259293" y="148281"/>
                                </a:cubicBezTo>
                                <a:cubicBezTo>
                                  <a:pt x="254873" y="151233"/>
                                  <a:pt x="250207" y="153727"/>
                                  <a:pt x="245295" y="155761"/>
                                </a:cubicBezTo>
                                <a:cubicBezTo>
                                  <a:pt x="240384" y="157797"/>
                                  <a:pt x="235321" y="159332"/>
                                  <a:pt x="230107" y="160369"/>
                                </a:cubicBezTo>
                                <a:cubicBezTo>
                                  <a:pt x="224894" y="161406"/>
                                  <a:pt x="219629" y="161923"/>
                                  <a:pt x="214313" y="161925"/>
                                </a:cubicBezTo>
                                <a:lnTo>
                                  <a:pt x="80963" y="161925"/>
                                </a:lnTo>
                                <a:cubicBezTo>
                                  <a:pt x="75646" y="161923"/>
                                  <a:pt x="70381" y="161406"/>
                                  <a:pt x="65167" y="160369"/>
                                </a:cubicBezTo>
                                <a:cubicBezTo>
                                  <a:pt x="59954" y="159332"/>
                                  <a:pt x="54891" y="157797"/>
                                  <a:pt x="49980" y="155761"/>
                                </a:cubicBezTo>
                                <a:cubicBezTo>
                                  <a:pt x="45068" y="153727"/>
                                  <a:pt x="40402" y="151233"/>
                                  <a:pt x="35982" y="148279"/>
                                </a:cubicBezTo>
                                <a:cubicBezTo>
                                  <a:pt x="31562" y="145326"/>
                                  <a:pt x="27472" y="141970"/>
                                  <a:pt x="23713" y="138212"/>
                                </a:cubicBezTo>
                                <a:cubicBezTo>
                                  <a:pt x="19954" y="134452"/>
                                  <a:pt x="16598" y="130362"/>
                                  <a:pt x="13645" y="125941"/>
                                </a:cubicBezTo>
                                <a:cubicBezTo>
                                  <a:pt x="10691" y="121520"/>
                                  <a:pt x="8197" y="116855"/>
                                  <a:pt x="6163" y="111944"/>
                                </a:cubicBezTo>
                                <a:cubicBezTo>
                                  <a:pt x="4129" y="107033"/>
                                  <a:pt x="2593" y="101971"/>
                                  <a:pt x="1556" y="96757"/>
                                </a:cubicBezTo>
                                <a:cubicBezTo>
                                  <a:pt x="519" y="91543"/>
                                  <a:pt x="0" y="86278"/>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82" name="Shape 82"/>
                        <wps:cNvSpPr/>
                        <wps:spPr>
                          <a:xfrm>
                            <a:off x="0" y="609600"/>
                            <a:ext cx="295275" cy="161925"/>
                          </a:xfrm>
                          <a:custGeom>
                            <a:avLst/>
                            <a:gdLst/>
                            <a:ahLst/>
                            <a:cxnLst/>
                            <a:rect l="0" t="0" r="0" b="0"/>
                            <a:pathLst>
                              <a:path w="295275" h="161925">
                                <a:moveTo>
                                  <a:pt x="0" y="80963"/>
                                </a:moveTo>
                                <a:cubicBezTo>
                                  <a:pt x="0" y="75645"/>
                                  <a:pt x="519" y="70380"/>
                                  <a:pt x="1556" y="65167"/>
                                </a:cubicBezTo>
                                <a:cubicBezTo>
                                  <a:pt x="2593" y="59952"/>
                                  <a:pt x="4129" y="54890"/>
                                  <a:pt x="6163" y="49978"/>
                                </a:cubicBezTo>
                                <a:cubicBezTo>
                                  <a:pt x="8197" y="45067"/>
                                  <a:pt x="10691" y="40401"/>
                                  <a:pt x="13645" y="35981"/>
                                </a:cubicBezTo>
                                <a:cubicBezTo>
                                  <a:pt x="16598" y="31561"/>
                                  <a:pt x="19954" y="27471"/>
                                  <a:pt x="23713" y="23713"/>
                                </a:cubicBezTo>
                                <a:cubicBezTo>
                                  <a:pt x="27472" y="19954"/>
                                  <a:pt x="31562" y="16597"/>
                                  <a:pt x="35982" y="13644"/>
                                </a:cubicBezTo>
                                <a:cubicBezTo>
                                  <a:pt x="40402" y="10690"/>
                                  <a:pt x="45068" y="8196"/>
                                  <a:pt x="49980" y="6162"/>
                                </a:cubicBezTo>
                                <a:cubicBezTo>
                                  <a:pt x="54891" y="4128"/>
                                  <a:pt x="59954" y="2593"/>
                                  <a:pt x="65167" y="1556"/>
                                </a:cubicBezTo>
                                <a:cubicBezTo>
                                  <a:pt x="70381" y="519"/>
                                  <a:pt x="75646" y="0"/>
                                  <a:pt x="80963" y="0"/>
                                </a:cubicBezTo>
                                <a:lnTo>
                                  <a:pt x="214313" y="0"/>
                                </a:lnTo>
                                <a:cubicBezTo>
                                  <a:pt x="219629" y="0"/>
                                  <a:pt x="224894" y="519"/>
                                  <a:pt x="230107" y="1556"/>
                                </a:cubicBezTo>
                                <a:cubicBezTo>
                                  <a:pt x="235321" y="2593"/>
                                  <a:pt x="240384" y="4128"/>
                                  <a:pt x="245295" y="6162"/>
                                </a:cubicBezTo>
                                <a:cubicBezTo>
                                  <a:pt x="250207" y="8196"/>
                                  <a:pt x="254873" y="10690"/>
                                  <a:pt x="259293" y="13644"/>
                                </a:cubicBezTo>
                                <a:cubicBezTo>
                                  <a:pt x="263713" y="16597"/>
                                  <a:pt x="267803" y="19954"/>
                                  <a:pt x="271562" y="23713"/>
                                </a:cubicBezTo>
                                <a:cubicBezTo>
                                  <a:pt x="275321" y="27471"/>
                                  <a:pt x="278677" y="31561"/>
                                  <a:pt x="281630" y="35981"/>
                                </a:cubicBezTo>
                                <a:cubicBezTo>
                                  <a:pt x="284584" y="40401"/>
                                  <a:pt x="287078" y="45067"/>
                                  <a:pt x="289112" y="49978"/>
                                </a:cubicBezTo>
                                <a:cubicBezTo>
                                  <a:pt x="291146" y="54890"/>
                                  <a:pt x="292682" y="59952"/>
                                  <a:pt x="293719" y="65167"/>
                                </a:cubicBezTo>
                                <a:cubicBezTo>
                                  <a:pt x="294757" y="70380"/>
                                  <a:pt x="295275" y="75645"/>
                                  <a:pt x="295275" y="80963"/>
                                </a:cubicBezTo>
                                <a:cubicBezTo>
                                  <a:pt x="295275" y="86278"/>
                                  <a:pt x="294757" y="91543"/>
                                  <a:pt x="293719" y="96757"/>
                                </a:cubicBezTo>
                                <a:cubicBezTo>
                                  <a:pt x="292682" y="101971"/>
                                  <a:pt x="291146" y="107033"/>
                                  <a:pt x="289112" y="111944"/>
                                </a:cubicBezTo>
                                <a:cubicBezTo>
                                  <a:pt x="287078" y="116856"/>
                                  <a:pt x="284584" y="121521"/>
                                  <a:pt x="281630" y="125943"/>
                                </a:cubicBezTo>
                                <a:cubicBezTo>
                                  <a:pt x="278677" y="130362"/>
                                  <a:pt x="275321" y="134452"/>
                                  <a:pt x="271562" y="138212"/>
                                </a:cubicBezTo>
                                <a:cubicBezTo>
                                  <a:pt x="267803" y="141970"/>
                                  <a:pt x="263713" y="145328"/>
                                  <a:pt x="259293" y="148279"/>
                                </a:cubicBezTo>
                                <a:cubicBezTo>
                                  <a:pt x="254873" y="151233"/>
                                  <a:pt x="250207" y="153727"/>
                                  <a:pt x="245295" y="155761"/>
                                </a:cubicBezTo>
                                <a:cubicBezTo>
                                  <a:pt x="240384" y="157795"/>
                                  <a:pt x="235321" y="159331"/>
                                  <a:pt x="230107" y="160369"/>
                                </a:cubicBezTo>
                                <a:cubicBezTo>
                                  <a:pt x="224894" y="161406"/>
                                  <a:pt x="219629" y="161925"/>
                                  <a:pt x="214313" y="161925"/>
                                </a:cubicBezTo>
                                <a:lnTo>
                                  <a:pt x="80963" y="161925"/>
                                </a:lnTo>
                                <a:cubicBezTo>
                                  <a:pt x="75646" y="161925"/>
                                  <a:pt x="70381" y="161406"/>
                                  <a:pt x="65167" y="160369"/>
                                </a:cubicBezTo>
                                <a:cubicBezTo>
                                  <a:pt x="59954" y="159331"/>
                                  <a:pt x="54891" y="157795"/>
                                  <a:pt x="49980" y="155761"/>
                                </a:cubicBezTo>
                                <a:cubicBezTo>
                                  <a:pt x="45068" y="153727"/>
                                  <a:pt x="40402" y="151233"/>
                                  <a:pt x="35982" y="148279"/>
                                </a:cubicBezTo>
                                <a:cubicBezTo>
                                  <a:pt x="31562" y="145328"/>
                                  <a:pt x="27472" y="141970"/>
                                  <a:pt x="23713" y="138212"/>
                                </a:cubicBezTo>
                                <a:cubicBezTo>
                                  <a:pt x="19954" y="134452"/>
                                  <a:pt x="16598" y="130362"/>
                                  <a:pt x="13645" y="125943"/>
                                </a:cubicBezTo>
                                <a:cubicBezTo>
                                  <a:pt x="10691" y="121521"/>
                                  <a:pt x="8197" y="116856"/>
                                  <a:pt x="6163" y="111944"/>
                                </a:cubicBezTo>
                                <a:cubicBezTo>
                                  <a:pt x="4129" y="107033"/>
                                  <a:pt x="2593" y="101971"/>
                                  <a:pt x="1556" y="96757"/>
                                </a:cubicBezTo>
                                <a:cubicBezTo>
                                  <a:pt x="519" y="91543"/>
                                  <a:pt x="0" y="86278"/>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83" name="Shape 83"/>
                        <wps:cNvSpPr/>
                        <wps:spPr>
                          <a:xfrm>
                            <a:off x="0" y="914400"/>
                            <a:ext cx="295275" cy="161925"/>
                          </a:xfrm>
                          <a:custGeom>
                            <a:avLst/>
                            <a:gdLst/>
                            <a:ahLst/>
                            <a:cxnLst/>
                            <a:rect l="0" t="0" r="0" b="0"/>
                            <a:pathLst>
                              <a:path w="295275" h="161925">
                                <a:moveTo>
                                  <a:pt x="0" y="80963"/>
                                </a:moveTo>
                                <a:cubicBezTo>
                                  <a:pt x="0" y="75647"/>
                                  <a:pt x="519" y="70382"/>
                                  <a:pt x="1556" y="65167"/>
                                </a:cubicBezTo>
                                <a:cubicBezTo>
                                  <a:pt x="2593" y="59952"/>
                                  <a:pt x="4129" y="54890"/>
                                  <a:pt x="6163" y="49978"/>
                                </a:cubicBezTo>
                                <a:cubicBezTo>
                                  <a:pt x="8197" y="45069"/>
                                  <a:pt x="10691" y="40402"/>
                                  <a:pt x="13645" y="35982"/>
                                </a:cubicBezTo>
                                <a:cubicBezTo>
                                  <a:pt x="16598" y="31562"/>
                                  <a:pt x="19954" y="27473"/>
                                  <a:pt x="23713" y="23713"/>
                                </a:cubicBezTo>
                                <a:cubicBezTo>
                                  <a:pt x="27472" y="19955"/>
                                  <a:pt x="31562" y="16599"/>
                                  <a:pt x="35982" y="13644"/>
                                </a:cubicBezTo>
                                <a:cubicBezTo>
                                  <a:pt x="40402" y="10691"/>
                                  <a:pt x="45068" y="8197"/>
                                  <a:pt x="49980" y="6162"/>
                                </a:cubicBezTo>
                                <a:cubicBezTo>
                                  <a:pt x="54891" y="4128"/>
                                  <a:pt x="59954" y="2593"/>
                                  <a:pt x="65167" y="1555"/>
                                </a:cubicBezTo>
                                <a:cubicBezTo>
                                  <a:pt x="70381" y="519"/>
                                  <a:pt x="75646" y="2"/>
                                  <a:pt x="80963" y="0"/>
                                </a:cubicBezTo>
                                <a:lnTo>
                                  <a:pt x="214313" y="0"/>
                                </a:lnTo>
                                <a:cubicBezTo>
                                  <a:pt x="219629" y="2"/>
                                  <a:pt x="224894" y="519"/>
                                  <a:pt x="230107" y="1555"/>
                                </a:cubicBezTo>
                                <a:cubicBezTo>
                                  <a:pt x="235321" y="2593"/>
                                  <a:pt x="240384" y="4128"/>
                                  <a:pt x="245295" y="6162"/>
                                </a:cubicBezTo>
                                <a:cubicBezTo>
                                  <a:pt x="250207" y="8197"/>
                                  <a:pt x="254873" y="10691"/>
                                  <a:pt x="259293" y="13644"/>
                                </a:cubicBezTo>
                                <a:cubicBezTo>
                                  <a:pt x="263713" y="16599"/>
                                  <a:pt x="267803" y="19955"/>
                                  <a:pt x="271562" y="23713"/>
                                </a:cubicBezTo>
                                <a:cubicBezTo>
                                  <a:pt x="275321" y="27473"/>
                                  <a:pt x="278677" y="31562"/>
                                  <a:pt x="281630" y="35982"/>
                                </a:cubicBezTo>
                                <a:cubicBezTo>
                                  <a:pt x="284584" y="40402"/>
                                  <a:pt x="287078" y="45069"/>
                                  <a:pt x="289112" y="49978"/>
                                </a:cubicBezTo>
                                <a:cubicBezTo>
                                  <a:pt x="291146" y="54890"/>
                                  <a:pt x="292682" y="59952"/>
                                  <a:pt x="293719" y="65167"/>
                                </a:cubicBezTo>
                                <a:cubicBezTo>
                                  <a:pt x="294757" y="70382"/>
                                  <a:pt x="295275" y="75647"/>
                                  <a:pt x="295275" y="80963"/>
                                </a:cubicBezTo>
                                <a:cubicBezTo>
                                  <a:pt x="295275" y="86277"/>
                                  <a:pt x="294757" y="91542"/>
                                  <a:pt x="293719" y="96757"/>
                                </a:cubicBezTo>
                                <a:cubicBezTo>
                                  <a:pt x="292682" y="101972"/>
                                  <a:pt x="291146" y="107034"/>
                                  <a:pt x="289112" y="111944"/>
                                </a:cubicBezTo>
                                <a:cubicBezTo>
                                  <a:pt x="287078" y="116856"/>
                                  <a:pt x="284584" y="121521"/>
                                  <a:pt x="281630" y="125943"/>
                                </a:cubicBezTo>
                                <a:cubicBezTo>
                                  <a:pt x="278677" y="130363"/>
                                  <a:pt x="275321" y="134452"/>
                                  <a:pt x="271562" y="138212"/>
                                </a:cubicBezTo>
                                <a:cubicBezTo>
                                  <a:pt x="267803" y="141970"/>
                                  <a:pt x="263713" y="145326"/>
                                  <a:pt x="259293" y="148281"/>
                                </a:cubicBezTo>
                                <a:cubicBezTo>
                                  <a:pt x="254873" y="151233"/>
                                  <a:pt x="250207" y="153727"/>
                                  <a:pt x="245295" y="155761"/>
                                </a:cubicBezTo>
                                <a:cubicBezTo>
                                  <a:pt x="240384" y="157797"/>
                                  <a:pt x="235321" y="159332"/>
                                  <a:pt x="230107" y="160369"/>
                                </a:cubicBezTo>
                                <a:cubicBezTo>
                                  <a:pt x="224894" y="161406"/>
                                  <a:pt x="219629" y="161925"/>
                                  <a:pt x="214313" y="161925"/>
                                </a:cubicBezTo>
                                <a:lnTo>
                                  <a:pt x="80963" y="161925"/>
                                </a:lnTo>
                                <a:cubicBezTo>
                                  <a:pt x="75646" y="161925"/>
                                  <a:pt x="70381" y="161406"/>
                                  <a:pt x="65167" y="160369"/>
                                </a:cubicBezTo>
                                <a:cubicBezTo>
                                  <a:pt x="59954" y="159332"/>
                                  <a:pt x="54891" y="157797"/>
                                  <a:pt x="49980" y="155761"/>
                                </a:cubicBezTo>
                                <a:cubicBezTo>
                                  <a:pt x="45068" y="153727"/>
                                  <a:pt x="40402" y="151233"/>
                                  <a:pt x="35982" y="148279"/>
                                </a:cubicBezTo>
                                <a:cubicBezTo>
                                  <a:pt x="31562" y="145326"/>
                                  <a:pt x="27472" y="141970"/>
                                  <a:pt x="23713" y="138212"/>
                                </a:cubicBezTo>
                                <a:cubicBezTo>
                                  <a:pt x="19954" y="134452"/>
                                  <a:pt x="16598" y="130363"/>
                                  <a:pt x="13645" y="125943"/>
                                </a:cubicBezTo>
                                <a:cubicBezTo>
                                  <a:pt x="10691" y="121521"/>
                                  <a:pt x="8197" y="116856"/>
                                  <a:pt x="6163" y="111944"/>
                                </a:cubicBezTo>
                                <a:cubicBezTo>
                                  <a:pt x="4129" y="107034"/>
                                  <a:pt x="2593" y="101972"/>
                                  <a:pt x="1556" y="96757"/>
                                </a:cubicBezTo>
                                <a:cubicBezTo>
                                  <a:pt x="519" y="91542"/>
                                  <a:pt x="0" y="86277"/>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84" name="Shape 84"/>
                        <wps:cNvSpPr/>
                        <wps:spPr>
                          <a:xfrm>
                            <a:off x="0" y="1219200"/>
                            <a:ext cx="295275" cy="161925"/>
                          </a:xfrm>
                          <a:custGeom>
                            <a:avLst/>
                            <a:gdLst/>
                            <a:ahLst/>
                            <a:cxnLst/>
                            <a:rect l="0" t="0" r="0" b="0"/>
                            <a:pathLst>
                              <a:path w="295275" h="161925">
                                <a:moveTo>
                                  <a:pt x="0" y="80963"/>
                                </a:moveTo>
                                <a:cubicBezTo>
                                  <a:pt x="0" y="75645"/>
                                  <a:pt x="519" y="70380"/>
                                  <a:pt x="1556" y="65167"/>
                                </a:cubicBezTo>
                                <a:cubicBezTo>
                                  <a:pt x="2593" y="59952"/>
                                  <a:pt x="4129" y="54890"/>
                                  <a:pt x="6163" y="49978"/>
                                </a:cubicBezTo>
                                <a:cubicBezTo>
                                  <a:pt x="8197" y="45067"/>
                                  <a:pt x="10691" y="40401"/>
                                  <a:pt x="13645" y="35982"/>
                                </a:cubicBezTo>
                                <a:cubicBezTo>
                                  <a:pt x="16598" y="31562"/>
                                  <a:pt x="19954" y="27473"/>
                                  <a:pt x="23713" y="23713"/>
                                </a:cubicBezTo>
                                <a:cubicBezTo>
                                  <a:pt x="27472" y="19954"/>
                                  <a:pt x="31562" y="16597"/>
                                  <a:pt x="35982" y="13644"/>
                                </a:cubicBezTo>
                                <a:cubicBezTo>
                                  <a:pt x="40402" y="10690"/>
                                  <a:pt x="45068" y="8195"/>
                                  <a:pt x="49980" y="6161"/>
                                </a:cubicBezTo>
                                <a:cubicBezTo>
                                  <a:pt x="54891" y="4128"/>
                                  <a:pt x="59954" y="2592"/>
                                  <a:pt x="65167" y="1556"/>
                                </a:cubicBezTo>
                                <a:cubicBezTo>
                                  <a:pt x="70381" y="519"/>
                                  <a:pt x="75646" y="0"/>
                                  <a:pt x="80963" y="0"/>
                                </a:cubicBezTo>
                                <a:lnTo>
                                  <a:pt x="214313" y="0"/>
                                </a:lnTo>
                                <a:cubicBezTo>
                                  <a:pt x="219629" y="0"/>
                                  <a:pt x="224894" y="519"/>
                                  <a:pt x="230107" y="1556"/>
                                </a:cubicBezTo>
                                <a:cubicBezTo>
                                  <a:pt x="235321" y="2592"/>
                                  <a:pt x="240384" y="4128"/>
                                  <a:pt x="245295" y="6161"/>
                                </a:cubicBezTo>
                                <a:cubicBezTo>
                                  <a:pt x="250207" y="8195"/>
                                  <a:pt x="254873" y="10690"/>
                                  <a:pt x="259293" y="13644"/>
                                </a:cubicBezTo>
                                <a:cubicBezTo>
                                  <a:pt x="263713" y="16597"/>
                                  <a:pt x="267803" y="19954"/>
                                  <a:pt x="271562" y="23713"/>
                                </a:cubicBezTo>
                                <a:cubicBezTo>
                                  <a:pt x="275321" y="27473"/>
                                  <a:pt x="278677" y="31562"/>
                                  <a:pt x="281630" y="35982"/>
                                </a:cubicBezTo>
                                <a:cubicBezTo>
                                  <a:pt x="284584" y="40401"/>
                                  <a:pt x="287078" y="45067"/>
                                  <a:pt x="289112" y="49978"/>
                                </a:cubicBezTo>
                                <a:cubicBezTo>
                                  <a:pt x="291146" y="54890"/>
                                  <a:pt x="292682" y="59952"/>
                                  <a:pt x="293719" y="65167"/>
                                </a:cubicBezTo>
                                <a:cubicBezTo>
                                  <a:pt x="294757" y="70380"/>
                                  <a:pt x="295275" y="75645"/>
                                  <a:pt x="295275" y="80963"/>
                                </a:cubicBezTo>
                                <a:cubicBezTo>
                                  <a:pt x="295275" y="86278"/>
                                  <a:pt x="294757" y="91543"/>
                                  <a:pt x="293719" y="96758"/>
                                </a:cubicBezTo>
                                <a:cubicBezTo>
                                  <a:pt x="292682" y="101971"/>
                                  <a:pt x="291146" y="107033"/>
                                  <a:pt x="289112" y="111944"/>
                                </a:cubicBezTo>
                                <a:cubicBezTo>
                                  <a:pt x="287078" y="116856"/>
                                  <a:pt x="284584" y="121521"/>
                                  <a:pt x="281630" y="125943"/>
                                </a:cubicBezTo>
                                <a:cubicBezTo>
                                  <a:pt x="278677" y="130362"/>
                                  <a:pt x="275321" y="134451"/>
                                  <a:pt x="271562" y="138212"/>
                                </a:cubicBezTo>
                                <a:cubicBezTo>
                                  <a:pt x="267803" y="141970"/>
                                  <a:pt x="263713" y="145326"/>
                                  <a:pt x="259293" y="148279"/>
                                </a:cubicBezTo>
                                <a:cubicBezTo>
                                  <a:pt x="254873" y="151233"/>
                                  <a:pt x="250207" y="153727"/>
                                  <a:pt x="245295" y="155760"/>
                                </a:cubicBezTo>
                                <a:cubicBezTo>
                                  <a:pt x="240384" y="157795"/>
                                  <a:pt x="235321" y="159331"/>
                                  <a:pt x="230107" y="160369"/>
                                </a:cubicBezTo>
                                <a:cubicBezTo>
                                  <a:pt x="224894" y="161406"/>
                                  <a:pt x="219629" y="161923"/>
                                  <a:pt x="214313" y="161925"/>
                                </a:cubicBezTo>
                                <a:lnTo>
                                  <a:pt x="80963" y="161925"/>
                                </a:lnTo>
                                <a:cubicBezTo>
                                  <a:pt x="75646" y="161923"/>
                                  <a:pt x="70381" y="161406"/>
                                  <a:pt x="65167" y="160369"/>
                                </a:cubicBezTo>
                                <a:cubicBezTo>
                                  <a:pt x="59954" y="159331"/>
                                  <a:pt x="54891" y="157795"/>
                                  <a:pt x="49980" y="155760"/>
                                </a:cubicBezTo>
                                <a:cubicBezTo>
                                  <a:pt x="45068" y="153727"/>
                                  <a:pt x="40402" y="151233"/>
                                  <a:pt x="35982" y="148279"/>
                                </a:cubicBezTo>
                                <a:cubicBezTo>
                                  <a:pt x="31562" y="145326"/>
                                  <a:pt x="27472" y="141970"/>
                                  <a:pt x="23713" y="138212"/>
                                </a:cubicBezTo>
                                <a:cubicBezTo>
                                  <a:pt x="19954" y="134451"/>
                                  <a:pt x="16598" y="130361"/>
                                  <a:pt x="13645" y="125941"/>
                                </a:cubicBezTo>
                                <a:cubicBezTo>
                                  <a:pt x="10691" y="121521"/>
                                  <a:pt x="8197" y="116856"/>
                                  <a:pt x="6163" y="111944"/>
                                </a:cubicBezTo>
                                <a:cubicBezTo>
                                  <a:pt x="4129" y="107033"/>
                                  <a:pt x="2593" y="101971"/>
                                  <a:pt x="1556" y="96758"/>
                                </a:cubicBezTo>
                                <a:cubicBezTo>
                                  <a:pt x="519" y="91543"/>
                                  <a:pt x="0" y="86278"/>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g:wgp>
                  </a:graphicData>
                </a:graphic>
              </wp:anchor>
            </w:drawing>
          </mc:Choice>
          <mc:Fallback>
            <w:pict>
              <v:group w14:anchorId="41FC881A" id="Group 1910" o:spid="_x0000_s1026" style="position:absolute;margin-left:28.85pt;margin-top:-3.4pt;width:23.25pt;height:108.75pt;z-index:251658250" coordsize="2952,13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">
                <v:shape id="Shape 80" o:spid="_x0000_s1027" style="position:absolute;width:2952;height:1619;visibility:visible;mso-wrap-style:square;v-text-anchor:top" coordsize="29527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" path="m,80963c,75647,519,70382,1556,65168,2593,59953,4129,54891,6163,49978v2034,-4913,4528,-9578,7482,-13997c16598,31561,19954,27471,23713,23713v3759,-3759,7849,-7116,12269,-10070c40402,10689,45068,8195,49980,6161,54891,4128,59954,2592,65167,1556,70381,519,75646,,80963,l214313,v5316,,10581,519,15794,1556c235321,2592,240384,4128,245295,6161v4912,2034,9578,4528,13998,7482c263713,16597,267803,19954,271562,23713v3759,3758,7115,7848,10068,12268c284584,40400,287078,45065,289112,49978v2034,4913,3570,9975,4607,15190c294757,70382,295275,75647,295275,80963v,5315,-518,10580,-1556,15794c292682,101969,291146,107032,289112,111944v-2034,4911,-4528,9576,-7482,13997c278677,130361,275321,134451,271562,138210v-3759,3760,-7849,7116,-12269,10069c254873,151233,250207,153727,245295,155760v-4911,2035,-9974,3571,-15188,4609c224894,161406,219629,161923,214313,161925r-133350,c75646,161923,70381,161406,65167,160369v-5213,-1038,-10276,-2574,-15187,-4609c45068,153727,40402,151233,35982,148279v-4420,-2953,-8510,-6309,-12269,-10069c19954,134451,16598,130361,13645,125941,10691,121520,8197,116855,6163,111944,4129,107032,2593,101969,1556,96757,519,91543,,86278,,80963xe" filled="f" strokecolor="#9aa0a6">
                  <v:stroke miterlimit="1" joinstyle="miter"/>
                  <v:path arrowok="t" textboxrect="0,0,295275,161925"/>
                </v:shape>
                <v:shape id="Shape 81" o:spid="_x0000_s1028" style="position:absolute;top:3048;width:2952;height:1619;visibility:visible;mso-wrap-style:square;v-text-anchor:top" coordsize="29527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" path="m,80963c,75645,519,70380,1556,65166,2593,59951,4129,54888,6163,49978v2034,-4911,4528,-9577,7482,-13996c16598,31562,19954,27471,23713,23713v3759,-3759,7849,-7116,12269,-10070c40402,10690,45068,8196,49980,6162,54891,4128,59954,2592,65167,1556,70381,519,75646,,80963,l214313,v5316,,10581,519,15794,1556c235321,2592,240384,4128,245295,6162v4912,2034,9578,4528,13998,7481c263713,16597,267803,19954,271562,23713v3759,3758,7115,7849,10068,12269c284584,40401,287078,45067,289112,49978v2034,4910,3570,9973,4607,15188c294757,70380,295275,75645,295275,80963v,5315,-518,10580,-1556,15794c292682,101971,291146,107033,289112,111944v-2034,4911,-4528,9576,-7482,13997c278677,130362,275321,134452,271562,138212v-3759,3758,-7849,7114,-12269,10069c254873,151233,250207,153727,245295,155761v-4911,2036,-9974,3571,-15188,4608c224894,161406,219629,161923,214313,161925r-133350,c75646,161923,70381,161406,65167,160369v-5213,-1037,-10276,-2572,-15187,-4608c45068,153727,40402,151233,35982,148279v-4420,-2953,-8510,-6309,-12269,-10067c19954,134452,16598,130362,13645,125941,10691,121520,8197,116855,6163,111944,4129,107033,2593,101971,1556,96757,519,91543,,86278,,80963xe" filled="f" strokecolor="#9aa0a6">
                  <v:stroke miterlimit="1" joinstyle="miter"/>
                  <v:path arrowok="t" textboxrect="0,0,295275,161925"/>
                </v:shape>
                <v:shape id="Shape 82" o:spid="_x0000_s1029" style="position:absolute;top:6096;width:2952;height:1619;visibility:visible;mso-wrap-style:square;v-text-anchor:top" coordsize="29527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" path="m,80963c,75645,519,70380,1556,65167,2593,59952,4129,54890,6163,49978v2034,-4911,4528,-9577,7482,-13997c16598,31561,19954,27471,23713,23713v3759,-3759,7849,-7116,12269,-10069c40402,10690,45068,8196,49980,6162,54891,4128,59954,2593,65167,1556,70381,519,75646,,80963,l214313,v5316,,10581,519,15794,1556c235321,2593,240384,4128,245295,6162v4912,2034,9578,4528,13998,7482c263713,16597,267803,19954,271562,23713v3759,3758,7115,7848,10068,12268c284584,40401,287078,45067,289112,49978v2034,4912,3570,9974,4607,15189c294757,70380,295275,75645,295275,80963v,5315,-518,10580,-1556,15794c292682,101971,291146,107033,289112,111944v-2034,4912,-4528,9577,-7482,13999c278677,130362,275321,134452,271562,138212v-3759,3758,-7849,7116,-12269,10067c254873,151233,250207,153727,245295,155761v-4911,2034,-9974,3570,-15188,4608c224894,161406,219629,161925,214313,161925r-133350,c75646,161925,70381,161406,65167,160369v-5213,-1038,-10276,-2574,-15187,-4608c45068,153727,40402,151233,35982,148279v-4420,-2951,-8510,-6309,-12269,-10067c19954,134452,16598,130362,13645,125943,10691,121521,8197,116856,6163,111944,4129,107033,2593,101971,1556,96757,519,91543,,86278,,80963xe" filled="f" strokecolor="#9aa0a6">
                  <v:stroke miterlimit="1" joinstyle="miter"/>
                  <v:path arrowok="t" textboxrect="0,0,295275,161925"/>
                </v:shape>
                <v:shape id="Shape 83" o:spid="_x0000_s1030" style="position:absolute;top:9144;width:2952;height:1619;visibility:visible;mso-wrap-style:square;v-text-anchor:top" coordsize="29527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" path="m,80963c,75647,519,70382,1556,65167,2593,59952,4129,54890,6163,49978v2034,-4909,4528,-9576,7482,-13996c16598,31562,19954,27473,23713,23713v3759,-3758,7849,-7114,12269,-10069c40402,10691,45068,8197,49980,6162,54891,4128,59954,2593,65167,1555,70381,519,75646,2,80963,l214313,v5316,2,10581,519,15794,1555c235321,2593,240384,4128,245295,6162v4912,2035,9578,4529,13998,7482c263713,16599,267803,19955,271562,23713v3759,3760,7115,7849,10068,12269c284584,40402,287078,45069,289112,49978v2034,4912,3570,9974,4607,15189c294757,70382,295275,75647,295275,80963v,5314,-518,10579,-1556,15794c292682,101972,291146,107034,289112,111944v-2034,4912,-4528,9577,-7482,13999c278677,130363,275321,134452,271562,138212v-3759,3758,-7849,7114,-12269,10069c254873,151233,250207,153727,245295,155761v-4911,2036,-9974,3571,-15188,4608c224894,161406,219629,161925,214313,161925r-133350,c75646,161925,70381,161406,65167,160369v-5213,-1037,-10276,-2572,-15187,-4608c45068,153727,40402,151233,35982,148279v-4420,-2953,-8510,-6309,-12269,-10067c19954,134452,16598,130363,13645,125943,10691,121521,8197,116856,6163,111944,4129,107034,2593,101972,1556,96757,519,91542,,86277,,80963xe" filled="f" strokecolor="#9aa0a6">
                  <v:stroke miterlimit="1" joinstyle="miter"/>
                  <v:path arrowok="t" textboxrect="0,0,295275,161925"/>
                </v:shape>
                <v:shape id="Shape 84" o:spid="_x0000_s1031" style="position:absolute;top:12192;width:2952;height:1619;visibility:visible;mso-wrap-style:square;v-text-anchor:top" coordsize="29527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" path="m,80963c,75645,519,70380,1556,65167,2593,59952,4129,54890,6163,49978v2034,-4911,4528,-9577,7482,-13996c16598,31562,19954,27473,23713,23713v3759,-3759,7849,-7116,12269,-10069c40402,10690,45068,8195,49980,6161,54891,4128,59954,2592,65167,1556,70381,519,75646,,80963,l214313,v5316,,10581,519,15794,1556c235321,2592,240384,4128,245295,6161v4912,2034,9578,4529,13998,7483c263713,16597,267803,19954,271562,23713v3759,3760,7115,7849,10068,12269c284584,40401,287078,45067,289112,49978v2034,4912,3570,9974,4607,15189c294757,70380,295275,75645,295275,80963v,5315,-518,10580,-1556,15795c292682,101971,291146,107033,289112,111944v-2034,4912,-4528,9577,-7482,13999c278677,130362,275321,134451,271562,138212v-3759,3758,-7849,7114,-12269,10067c254873,151233,250207,153727,245295,155760v-4911,2035,-9974,3571,-15188,4609c224894,161406,219629,161923,214313,161925r-133350,c75646,161923,70381,161406,65167,160369v-5213,-1038,-10276,-2574,-15187,-4609c45068,153727,40402,151233,35982,148279v-4420,-2953,-8510,-6309,-12269,-10067c19954,134451,16598,130361,13645,125941,10691,121521,8197,116856,6163,111944,4129,107033,2593,101971,1556,96758,519,91543,,86278,,80963xe" filled="f" strokecolor="#9aa0a6">
                  <v:stroke miterlimit="1" joinstyle="miter"/>
                  <v:path arrowok="t" textboxrect="0,0,295275,161925"/>
                </v:shape>
                <w10:wrap type="square"/>
              </v:group>
            </w:pict>
          </mc:Fallback>
        </mc:AlternateContent>
      </w:r>
      <w:r>
        <w:rPr>
          <w:rFonts w:ascii="Calibri" w:eastAsia="Calibri" w:hAnsi="Calibri" w:cs="Calibri"/>
          <w:color w:val="202124"/>
          <w:sz w:val="22"/>
        </w:rPr>
        <w:t>Alquiler en solitario</w:t>
      </w:r>
    </w:p>
    <w:p w14:paraId="7EA3447C" w14:textId="77777777" w:rsidR="00B703E1" w:rsidRDefault="00B703E1" w:rsidP="00B703E1">
      <w:pPr>
        <w:spacing w:after="185" w:line="265" w:lineRule="auto"/>
        <w:ind w:left="722" w:hanging="10"/>
      </w:pPr>
      <w:r>
        <w:rPr>
          <w:rFonts w:ascii="Calibri" w:eastAsia="Calibri" w:hAnsi="Calibri" w:cs="Calibri"/>
          <w:color w:val="202124"/>
          <w:sz w:val="22"/>
        </w:rPr>
        <w:t>Alquiler compartido con compañeros</w:t>
      </w:r>
    </w:p>
    <w:p w14:paraId="58874341" w14:textId="77777777" w:rsidR="00B703E1" w:rsidRDefault="00B703E1" w:rsidP="00B703E1">
      <w:pPr>
        <w:spacing w:after="185" w:line="265" w:lineRule="auto"/>
        <w:ind w:left="722" w:hanging="10"/>
      </w:pPr>
      <w:r>
        <w:rPr>
          <w:rFonts w:ascii="Calibri" w:eastAsia="Calibri" w:hAnsi="Calibri" w:cs="Calibri"/>
          <w:color w:val="202124"/>
          <w:sz w:val="22"/>
        </w:rPr>
        <w:t>Alquiler compartido con pareja</w:t>
      </w:r>
    </w:p>
    <w:p w14:paraId="582BF857" w14:textId="77777777" w:rsidR="00B703E1" w:rsidRDefault="00B703E1" w:rsidP="00B703E1">
      <w:pPr>
        <w:spacing w:after="0" w:line="421" w:lineRule="auto"/>
        <w:ind w:left="722" w:right="5756" w:hanging="10"/>
      </w:pPr>
      <w:r>
        <w:rPr>
          <w:rFonts w:ascii="Calibri" w:eastAsia="Calibri" w:hAnsi="Calibri" w:cs="Calibri"/>
          <w:color w:val="202124"/>
          <w:sz w:val="22"/>
        </w:rPr>
        <w:t xml:space="preserve">Vivienda propia </w:t>
      </w:r>
      <w:r>
        <w:rPr>
          <w:rFonts w:ascii="Calibri" w:eastAsia="Calibri" w:hAnsi="Calibri" w:cs="Calibri"/>
          <w:color w:val="202124"/>
          <w:sz w:val="21"/>
        </w:rPr>
        <w:t>Otro:</w:t>
      </w:r>
    </w:p>
    <w:p w14:paraId="29E318BE" w14:textId="77777777" w:rsidR="00B703E1" w:rsidRDefault="00B703E1" w:rsidP="00B703E1">
      <w:pPr>
        <w:spacing w:after="1155"/>
        <w:ind w:left="1740"/>
      </w:pPr>
      <w:r>
        <w:rPr>
          <w:noProof/>
        </w:rPr>
        <mc:AlternateContent>
          <mc:Choice Requires="wpg">
            <w:drawing>
              <wp:inline distT="0" distB="0" distL="0" distR="0" wp14:anchorId="5EE243F2" wp14:editId="29558E3B">
                <wp:extent cx="2676525" cy="9525"/>
                <wp:effectExtent l="0" t="0" r="0" b="0"/>
                <wp:docPr id="1906" name="Group 1906"/>
                <wp:cNvGraphicFramePr/>
                <a:graphic xmlns:a="http://schemas.openxmlformats.org/drawingml/2006/main">
                  <a:graphicData uri="http://schemas.microsoft.com/office/word/2010/wordprocessingGroup">
                    <wpg:wgp>
                      <wpg:cNvGrpSpPr/>
                      <wpg:grpSpPr>
                        <a:xfrm>
                          <a:off x="0" y="0"/>
                          <a:ext cx="2676525" cy="9525"/>
                          <a:chOff x="0" y="0"/>
                          <a:chExt cx="2676525" cy="9525"/>
                        </a:xfrm>
                      </wpg:grpSpPr>
                      <wps:wsp>
                        <wps:cNvPr id="2484" name="Shape 2484"/>
                        <wps:cNvSpPr/>
                        <wps:spPr>
                          <a:xfrm>
                            <a:off x="0" y="0"/>
                            <a:ext cx="2676525" cy="9525"/>
                          </a:xfrm>
                          <a:custGeom>
                            <a:avLst/>
                            <a:gdLst/>
                            <a:ahLst/>
                            <a:cxnLst/>
                            <a:rect l="0" t="0" r="0" b="0"/>
                            <a:pathLst>
                              <a:path w="2676525" h="9525">
                                <a:moveTo>
                                  <a:pt x="0" y="0"/>
                                </a:moveTo>
                                <a:lnTo>
                                  <a:pt x="2676525" y="0"/>
                                </a:lnTo>
                                <a:lnTo>
                                  <a:pt x="2676525" y="9525"/>
                                </a:lnTo>
                                <a:lnTo>
                                  <a:pt x="0" y="9525"/>
                                </a:lnTo>
                                <a:lnTo>
                                  <a:pt x="0" y="0"/>
                                </a:lnTo>
                              </a:path>
                            </a:pathLst>
                          </a:custGeom>
                          <a:ln w="0" cap="flat">
                            <a:miter lim="127000"/>
                          </a:ln>
                        </wps:spPr>
                        <wps:style>
                          <a:lnRef idx="0">
                            <a:srgbClr val="000000">
                              <a:alpha val="0"/>
                            </a:srgbClr>
                          </a:lnRef>
                          <a:fillRef idx="1">
                            <a:srgbClr val="BDC1C6"/>
                          </a:fillRef>
                          <a:effectRef idx="0">
                            <a:scrgbClr r="0" g="0" b="0"/>
                          </a:effectRef>
                          <a:fontRef idx="none"/>
                        </wps:style>
                        <wps:bodyPr/>
                      </wps:wsp>
                    </wpg:wgp>
                  </a:graphicData>
                </a:graphic>
              </wp:inline>
            </w:drawing>
          </mc:Choice>
          <mc:Fallback>
            <w:pict>
              <v:group w14:anchorId="2A811723" id="Group 1906" o:spid="_x0000_s1026" style="width:210.75pt;height:.75pt;mso-position-horizontal-relative:char;mso-position-vertical-relative:line" coordsize="2676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">
                <v:shape id="Shape 2484" o:spid="_x0000_s1027" style="position:absolute;width:26765;height:95;visibility:visible;mso-wrap-style:square;v-text-anchor:top" coordsize="2676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" path="m,l2676525,r,9525l,9525,,e" fillcolor="#bdc1c6" stroked="f" strokeweight="0">
                  <v:stroke miterlimit="83231f" joinstyle="miter"/>
                  <v:path arrowok="t" textboxrect="0,0,2676525,9525"/>
                </v:shape>
                <w10:anchorlock/>
              </v:group>
            </w:pict>
          </mc:Fallback>
        </mc:AlternateContent>
      </w:r>
    </w:p>
    <w:p w14:paraId="08390386" w14:textId="77777777" w:rsidR="00B703E1" w:rsidRDefault="00B703E1" w:rsidP="00B703E1">
      <w:pPr>
        <w:numPr>
          <w:ilvl w:val="0"/>
          <w:numId w:val="33"/>
        </w:numPr>
        <w:spacing w:after="250"/>
        <w:ind w:hanging="633"/>
        <w:jc w:val="left"/>
      </w:pPr>
      <w:r>
        <w:rPr>
          <w:rFonts w:ascii="Calibri" w:eastAsia="Calibri" w:hAnsi="Calibri" w:cs="Calibri"/>
          <w:b/>
          <w:color w:val="202124"/>
        </w:rPr>
        <w:t>Si aún no te has independizado, ¿has considerado hacerlo en el próximo año?</w:t>
      </w:r>
    </w:p>
    <w:p w14:paraId="0E48DEA2" w14:textId="77777777" w:rsidR="00B703E1" w:rsidRDefault="00B703E1" w:rsidP="00B703E1">
      <w:pPr>
        <w:spacing w:after="314"/>
        <w:ind w:left="493" w:hanging="10"/>
      </w:pPr>
      <w:r>
        <w:rPr>
          <w:rFonts w:ascii="Calibri" w:eastAsia="Calibri" w:hAnsi="Calibri" w:cs="Calibri"/>
          <w:i/>
          <w:color w:val="202124"/>
        </w:rPr>
        <w:t>Marca solo un óvalo.</w:t>
      </w:r>
    </w:p>
    <w:p w14:paraId="1C91B41C" w14:textId="77777777" w:rsidR="00B703E1" w:rsidRDefault="00B703E1" w:rsidP="00B703E1">
      <w:pPr>
        <w:spacing w:after="185" w:line="265" w:lineRule="auto"/>
        <w:ind w:left="722" w:hanging="10"/>
      </w:pPr>
      <w:r>
        <w:rPr>
          <w:noProof/>
        </w:rPr>
        <mc:AlternateContent>
          <mc:Choice Requires="wpg">
            <w:drawing>
              <wp:anchor distT="0" distB="0" distL="114300" distR="114300" simplePos="0" relativeHeight="251658251" behindDoc="0" locked="0" layoutInCell="1" allowOverlap="1" wp14:anchorId="523E35D0" wp14:editId="37A3583C">
                <wp:simplePos x="0" y="0"/>
                <wp:positionH relativeFrom="column">
                  <wp:posOffset>366712</wp:posOffset>
                </wp:positionH>
                <wp:positionV relativeFrom="paragraph">
                  <wp:posOffset>-42908</wp:posOffset>
                </wp:positionV>
                <wp:extent cx="295275" cy="771525"/>
                <wp:effectExtent l="0" t="0" r="0" b="0"/>
                <wp:wrapSquare wrapText="bothSides"/>
                <wp:docPr id="1916" name="Group 1916"/>
                <wp:cNvGraphicFramePr/>
                <a:graphic xmlns:a="http://schemas.openxmlformats.org/drawingml/2006/main">
                  <a:graphicData uri="http://schemas.microsoft.com/office/word/2010/wordprocessingGroup">
                    <wpg:wgp>
                      <wpg:cNvGrpSpPr/>
                      <wpg:grpSpPr>
                        <a:xfrm>
                          <a:off x="0" y="0"/>
                          <a:ext cx="295275" cy="771525"/>
                          <a:chOff x="0" y="0"/>
                          <a:chExt cx="295275" cy="771525"/>
                        </a:xfrm>
                      </wpg:grpSpPr>
                      <wps:wsp>
                        <wps:cNvPr id="86" name="Shape 86"/>
                        <wps:cNvSpPr/>
                        <wps:spPr>
                          <a:xfrm>
                            <a:off x="0" y="0"/>
                            <a:ext cx="295275" cy="161925"/>
                          </a:xfrm>
                          <a:custGeom>
                            <a:avLst/>
                            <a:gdLst/>
                            <a:ahLst/>
                            <a:cxnLst/>
                            <a:rect l="0" t="0" r="0" b="0"/>
                            <a:pathLst>
                              <a:path w="295275" h="161925">
                                <a:moveTo>
                                  <a:pt x="0" y="80963"/>
                                </a:moveTo>
                                <a:cubicBezTo>
                                  <a:pt x="0" y="75647"/>
                                  <a:pt x="519" y="70382"/>
                                  <a:pt x="1556" y="65167"/>
                                </a:cubicBezTo>
                                <a:cubicBezTo>
                                  <a:pt x="2593" y="59953"/>
                                  <a:pt x="4129" y="54891"/>
                                  <a:pt x="6163" y="49978"/>
                                </a:cubicBezTo>
                                <a:cubicBezTo>
                                  <a:pt x="8197" y="45065"/>
                                  <a:pt x="10691" y="40401"/>
                                  <a:pt x="13645" y="35979"/>
                                </a:cubicBezTo>
                                <a:cubicBezTo>
                                  <a:pt x="16598" y="31559"/>
                                  <a:pt x="19954" y="27471"/>
                                  <a:pt x="23713" y="23713"/>
                                </a:cubicBezTo>
                                <a:cubicBezTo>
                                  <a:pt x="27472" y="19954"/>
                                  <a:pt x="31562" y="16597"/>
                                  <a:pt x="35982" y="13643"/>
                                </a:cubicBezTo>
                                <a:cubicBezTo>
                                  <a:pt x="40402" y="10691"/>
                                  <a:pt x="45068" y="8198"/>
                                  <a:pt x="49980" y="6162"/>
                                </a:cubicBezTo>
                                <a:cubicBezTo>
                                  <a:pt x="54891" y="4127"/>
                                  <a:pt x="59954" y="2592"/>
                                  <a:pt x="65167" y="1556"/>
                                </a:cubicBezTo>
                                <a:cubicBezTo>
                                  <a:pt x="70381" y="518"/>
                                  <a:pt x="75646" y="0"/>
                                  <a:pt x="80963" y="0"/>
                                </a:cubicBezTo>
                                <a:lnTo>
                                  <a:pt x="214313" y="0"/>
                                </a:lnTo>
                                <a:cubicBezTo>
                                  <a:pt x="219629" y="0"/>
                                  <a:pt x="224894" y="518"/>
                                  <a:pt x="230107" y="1556"/>
                                </a:cubicBezTo>
                                <a:cubicBezTo>
                                  <a:pt x="235321" y="2592"/>
                                  <a:pt x="240384" y="4127"/>
                                  <a:pt x="245295" y="6162"/>
                                </a:cubicBezTo>
                                <a:cubicBezTo>
                                  <a:pt x="250207" y="8198"/>
                                  <a:pt x="254873" y="10691"/>
                                  <a:pt x="259293" y="13643"/>
                                </a:cubicBezTo>
                                <a:cubicBezTo>
                                  <a:pt x="263713" y="16597"/>
                                  <a:pt x="267803" y="19954"/>
                                  <a:pt x="271562" y="23713"/>
                                </a:cubicBezTo>
                                <a:cubicBezTo>
                                  <a:pt x="275321" y="27471"/>
                                  <a:pt x="278677" y="31561"/>
                                  <a:pt x="281630" y="35981"/>
                                </a:cubicBezTo>
                                <a:cubicBezTo>
                                  <a:pt x="284584" y="40401"/>
                                  <a:pt x="287078" y="45065"/>
                                  <a:pt x="289112" y="49978"/>
                                </a:cubicBezTo>
                                <a:cubicBezTo>
                                  <a:pt x="291146" y="54891"/>
                                  <a:pt x="292682" y="59953"/>
                                  <a:pt x="293719" y="65167"/>
                                </a:cubicBezTo>
                                <a:cubicBezTo>
                                  <a:pt x="294757" y="70382"/>
                                  <a:pt x="295275" y="75647"/>
                                  <a:pt x="295275" y="80963"/>
                                </a:cubicBezTo>
                                <a:cubicBezTo>
                                  <a:pt x="295275" y="86278"/>
                                  <a:pt x="294757" y="91543"/>
                                  <a:pt x="293719" y="96755"/>
                                </a:cubicBezTo>
                                <a:cubicBezTo>
                                  <a:pt x="292682" y="101969"/>
                                  <a:pt x="291146" y="107032"/>
                                  <a:pt x="289112" y="111944"/>
                                </a:cubicBezTo>
                                <a:cubicBezTo>
                                  <a:pt x="287078" y="116855"/>
                                  <a:pt x="284584" y="121521"/>
                                  <a:pt x="281630" y="125940"/>
                                </a:cubicBezTo>
                                <a:cubicBezTo>
                                  <a:pt x="278677" y="130361"/>
                                  <a:pt x="275321" y="134451"/>
                                  <a:pt x="271562" y="138210"/>
                                </a:cubicBezTo>
                                <a:cubicBezTo>
                                  <a:pt x="267803" y="141970"/>
                                  <a:pt x="263713" y="145324"/>
                                  <a:pt x="259293" y="148276"/>
                                </a:cubicBezTo>
                                <a:cubicBezTo>
                                  <a:pt x="254873" y="151231"/>
                                  <a:pt x="250207" y="153726"/>
                                  <a:pt x="245295" y="155761"/>
                                </a:cubicBezTo>
                                <a:cubicBezTo>
                                  <a:pt x="240384" y="157795"/>
                                  <a:pt x="235321" y="159331"/>
                                  <a:pt x="230107" y="160369"/>
                                </a:cubicBezTo>
                                <a:cubicBezTo>
                                  <a:pt x="224894" y="161406"/>
                                  <a:pt x="219629" y="161923"/>
                                  <a:pt x="214313" y="161925"/>
                                </a:cubicBezTo>
                                <a:lnTo>
                                  <a:pt x="80963" y="161925"/>
                                </a:lnTo>
                                <a:cubicBezTo>
                                  <a:pt x="75646" y="161923"/>
                                  <a:pt x="70381" y="161406"/>
                                  <a:pt x="65167" y="160367"/>
                                </a:cubicBezTo>
                                <a:cubicBezTo>
                                  <a:pt x="59954" y="159331"/>
                                  <a:pt x="54891" y="157795"/>
                                  <a:pt x="49980" y="155761"/>
                                </a:cubicBezTo>
                                <a:cubicBezTo>
                                  <a:pt x="45068" y="153726"/>
                                  <a:pt x="40402" y="151231"/>
                                  <a:pt x="35982" y="148278"/>
                                </a:cubicBezTo>
                                <a:cubicBezTo>
                                  <a:pt x="31562" y="145324"/>
                                  <a:pt x="27472" y="141970"/>
                                  <a:pt x="23713" y="138210"/>
                                </a:cubicBezTo>
                                <a:cubicBezTo>
                                  <a:pt x="19954" y="134451"/>
                                  <a:pt x="16598" y="130361"/>
                                  <a:pt x="13645" y="125940"/>
                                </a:cubicBezTo>
                                <a:cubicBezTo>
                                  <a:pt x="10691" y="121521"/>
                                  <a:pt x="8197" y="116855"/>
                                  <a:pt x="6163" y="111942"/>
                                </a:cubicBezTo>
                                <a:cubicBezTo>
                                  <a:pt x="4129" y="107032"/>
                                  <a:pt x="2593" y="101969"/>
                                  <a:pt x="1556" y="96754"/>
                                </a:cubicBezTo>
                                <a:cubicBezTo>
                                  <a:pt x="519" y="91542"/>
                                  <a:pt x="0" y="86278"/>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87" name="Shape 87"/>
                        <wps:cNvSpPr/>
                        <wps:spPr>
                          <a:xfrm>
                            <a:off x="0" y="304800"/>
                            <a:ext cx="295275" cy="161925"/>
                          </a:xfrm>
                          <a:custGeom>
                            <a:avLst/>
                            <a:gdLst/>
                            <a:ahLst/>
                            <a:cxnLst/>
                            <a:rect l="0" t="0" r="0" b="0"/>
                            <a:pathLst>
                              <a:path w="295275" h="161925">
                                <a:moveTo>
                                  <a:pt x="0" y="80963"/>
                                </a:moveTo>
                                <a:cubicBezTo>
                                  <a:pt x="0" y="75645"/>
                                  <a:pt x="519" y="70380"/>
                                  <a:pt x="1556" y="65167"/>
                                </a:cubicBezTo>
                                <a:cubicBezTo>
                                  <a:pt x="2593" y="59953"/>
                                  <a:pt x="4129" y="54888"/>
                                  <a:pt x="6163" y="49977"/>
                                </a:cubicBezTo>
                                <a:cubicBezTo>
                                  <a:pt x="8197" y="45065"/>
                                  <a:pt x="10691" y="40401"/>
                                  <a:pt x="13645" y="35981"/>
                                </a:cubicBezTo>
                                <a:cubicBezTo>
                                  <a:pt x="16598" y="31561"/>
                                  <a:pt x="19954" y="27471"/>
                                  <a:pt x="23713" y="23713"/>
                                </a:cubicBezTo>
                                <a:cubicBezTo>
                                  <a:pt x="27472" y="19954"/>
                                  <a:pt x="31562" y="16597"/>
                                  <a:pt x="35982" y="13644"/>
                                </a:cubicBezTo>
                                <a:cubicBezTo>
                                  <a:pt x="40402" y="10691"/>
                                  <a:pt x="45068" y="8195"/>
                                  <a:pt x="49980" y="6161"/>
                                </a:cubicBezTo>
                                <a:cubicBezTo>
                                  <a:pt x="54891" y="4127"/>
                                  <a:pt x="59954" y="2592"/>
                                  <a:pt x="65167" y="1555"/>
                                </a:cubicBezTo>
                                <a:cubicBezTo>
                                  <a:pt x="70381" y="518"/>
                                  <a:pt x="75646" y="0"/>
                                  <a:pt x="80963" y="0"/>
                                </a:cubicBezTo>
                                <a:lnTo>
                                  <a:pt x="214313" y="0"/>
                                </a:lnTo>
                                <a:cubicBezTo>
                                  <a:pt x="219629" y="0"/>
                                  <a:pt x="224894" y="518"/>
                                  <a:pt x="230107" y="1555"/>
                                </a:cubicBezTo>
                                <a:cubicBezTo>
                                  <a:pt x="235321" y="2592"/>
                                  <a:pt x="240384" y="4127"/>
                                  <a:pt x="245295" y="6161"/>
                                </a:cubicBezTo>
                                <a:cubicBezTo>
                                  <a:pt x="250207" y="8195"/>
                                  <a:pt x="254873" y="10689"/>
                                  <a:pt x="259293" y="13643"/>
                                </a:cubicBezTo>
                                <a:cubicBezTo>
                                  <a:pt x="263713" y="16597"/>
                                  <a:pt x="267803" y="19954"/>
                                  <a:pt x="271562" y="23713"/>
                                </a:cubicBezTo>
                                <a:cubicBezTo>
                                  <a:pt x="275321" y="27471"/>
                                  <a:pt x="278677" y="31561"/>
                                  <a:pt x="281630" y="35981"/>
                                </a:cubicBezTo>
                                <a:cubicBezTo>
                                  <a:pt x="284584" y="40401"/>
                                  <a:pt x="287078" y="45065"/>
                                  <a:pt x="289112" y="49977"/>
                                </a:cubicBezTo>
                                <a:cubicBezTo>
                                  <a:pt x="291146" y="54888"/>
                                  <a:pt x="292682" y="59953"/>
                                  <a:pt x="293719" y="65167"/>
                                </a:cubicBezTo>
                                <a:cubicBezTo>
                                  <a:pt x="294757" y="70380"/>
                                  <a:pt x="295275" y="75645"/>
                                  <a:pt x="295275" y="80963"/>
                                </a:cubicBezTo>
                                <a:cubicBezTo>
                                  <a:pt x="295275" y="86278"/>
                                  <a:pt x="294757" y="91543"/>
                                  <a:pt x="293719" y="96758"/>
                                </a:cubicBezTo>
                                <a:cubicBezTo>
                                  <a:pt x="292682" y="101971"/>
                                  <a:pt x="291146" y="107032"/>
                                  <a:pt x="289112" y="111944"/>
                                </a:cubicBezTo>
                                <a:cubicBezTo>
                                  <a:pt x="287078" y="116855"/>
                                  <a:pt x="284584" y="121521"/>
                                  <a:pt x="281630" y="125943"/>
                                </a:cubicBezTo>
                                <a:cubicBezTo>
                                  <a:pt x="278677" y="130361"/>
                                  <a:pt x="275321" y="134451"/>
                                  <a:pt x="271562" y="138210"/>
                                </a:cubicBezTo>
                                <a:cubicBezTo>
                                  <a:pt x="267803" y="141970"/>
                                  <a:pt x="263713" y="145324"/>
                                  <a:pt x="259293" y="148276"/>
                                </a:cubicBezTo>
                                <a:cubicBezTo>
                                  <a:pt x="254873" y="151231"/>
                                  <a:pt x="250207" y="153726"/>
                                  <a:pt x="245295" y="155761"/>
                                </a:cubicBezTo>
                                <a:cubicBezTo>
                                  <a:pt x="240384" y="157793"/>
                                  <a:pt x="235321" y="159330"/>
                                  <a:pt x="230107" y="160367"/>
                                </a:cubicBezTo>
                                <a:cubicBezTo>
                                  <a:pt x="224894" y="161406"/>
                                  <a:pt x="219629" y="161923"/>
                                  <a:pt x="214313" y="161925"/>
                                </a:cubicBezTo>
                                <a:lnTo>
                                  <a:pt x="80963" y="161925"/>
                                </a:lnTo>
                                <a:cubicBezTo>
                                  <a:pt x="75646" y="161923"/>
                                  <a:pt x="70381" y="161406"/>
                                  <a:pt x="65167" y="160367"/>
                                </a:cubicBezTo>
                                <a:cubicBezTo>
                                  <a:pt x="59954" y="159330"/>
                                  <a:pt x="54891" y="157793"/>
                                  <a:pt x="49980" y="155761"/>
                                </a:cubicBezTo>
                                <a:cubicBezTo>
                                  <a:pt x="45068" y="153726"/>
                                  <a:pt x="40402" y="151231"/>
                                  <a:pt x="35982" y="148278"/>
                                </a:cubicBezTo>
                                <a:cubicBezTo>
                                  <a:pt x="31562" y="145324"/>
                                  <a:pt x="27472" y="141970"/>
                                  <a:pt x="23713" y="138210"/>
                                </a:cubicBezTo>
                                <a:cubicBezTo>
                                  <a:pt x="19954" y="134451"/>
                                  <a:pt x="16598" y="130361"/>
                                  <a:pt x="13645" y="125941"/>
                                </a:cubicBezTo>
                                <a:cubicBezTo>
                                  <a:pt x="10691" y="121521"/>
                                  <a:pt x="8197" y="116855"/>
                                  <a:pt x="6163" y="111944"/>
                                </a:cubicBezTo>
                                <a:cubicBezTo>
                                  <a:pt x="4129" y="107032"/>
                                  <a:pt x="2593" y="101969"/>
                                  <a:pt x="1556" y="96757"/>
                                </a:cubicBezTo>
                                <a:cubicBezTo>
                                  <a:pt x="519" y="91543"/>
                                  <a:pt x="0" y="86278"/>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88" name="Shape 88"/>
                        <wps:cNvSpPr/>
                        <wps:spPr>
                          <a:xfrm>
                            <a:off x="0" y="609600"/>
                            <a:ext cx="295275" cy="161925"/>
                          </a:xfrm>
                          <a:custGeom>
                            <a:avLst/>
                            <a:gdLst/>
                            <a:ahLst/>
                            <a:cxnLst/>
                            <a:rect l="0" t="0" r="0" b="0"/>
                            <a:pathLst>
                              <a:path w="295275" h="161925">
                                <a:moveTo>
                                  <a:pt x="0" y="80963"/>
                                </a:moveTo>
                                <a:cubicBezTo>
                                  <a:pt x="0" y="75645"/>
                                  <a:pt x="519" y="70380"/>
                                  <a:pt x="1556" y="65165"/>
                                </a:cubicBezTo>
                                <a:cubicBezTo>
                                  <a:pt x="2593" y="59953"/>
                                  <a:pt x="4129" y="54890"/>
                                  <a:pt x="6163" y="49977"/>
                                </a:cubicBezTo>
                                <a:cubicBezTo>
                                  <a:pt x="8197" y="45067"/>
                                  <a:pt x="10691" y="40401"/>
                                  <a:pt x="13645" y="35981"/>
                                </a:cubicBezTo>
                                <a:cubicBezTo>
                                  <a:pt x="16598" y="31561"/>
                                  <a:pt x="19954" y="27471"/>
                                  <a:pt x="23713" y="23713"/>
                                </a:cubicBezTo>
                                <a:cubicBezTo>
                                  <a:pt x="27472" y="19954"/>
                                  <a:pt x="31562" y="16597"/>
                                  <a:pt x="35982" y="13643"/>
                                </a:cubicBezTo>
                                <a:cubicBezTo>
                                  <a:pt x="40402" y="10691"/>
                                  <a:pt x="45068" y="8196"/>
                                  <a:pt x="49980" y="6161"/>
                                </a:cubicBezTo>
                                <a:cubicBezTo>
                                  <a:pt x="54891" y="4127"/>
                                  <a:pt x="59954" y="2592"/>
                                  <a:pt x="65167" y="1556"/>
                                </a:cubicBezTo>
                                <a:cubicBezTo>
                                  <a:pt x="70381" y="518"/>
                                  <a:pt x="75646" y="0"/>
                                  <a:pt x="80963" y="0"/>
                                </a:cubicBezTo>
                                <a:lnTo>
                                  <a:pt x="214313" y="0"/>
                                </a:lnTo>
                                <a:cubicBezTo>
                                  <a:pt x="219629" y="0"/>
                                  <a:pt x="224894" y="518"/>
                                  <a:pt x="230107" y="1555"/>
                                </a:cubicBezTo>
                                <a:cubicBezTo>
                                  <a:pt x="235321" y="2591"/>
                                  <a:pt x="240384" y="4127"/>
                                  <a:pt x="245295" y="6161"/>
                                </a:cubicBezTo>
                                <a:cubicBezTo>
                                  <a:pt x="250207" y="8196"/>
                                  <a:pt x="254873" y="10691"/>
                                  <a:pt x="259293" y="13643"/>
                                </a:cubicBezTo>
                                <a:cubicBezTo>
                                  <a:pt x="263713" y="16597"/>
                                  <a:pt x="267803" y="19954"/>
                                  <a:pt x="271562" y="23713"/>
                                </a:cubicBezTo>
                                <a:cubicBezTo>
                                  <a:pt x="275321" y="27471"/>
                                  <a:pt x="278677" y="31561"/>
                                  <a:pt x="281630" y="35981"/>
                                </a:cubicBezTo>
                                <a:cubicBezTo>
                                  <a:pt x="284584" y="40401"/>
                                  <a:pt x="287078" y="45067"/>
                                  <a:pt x="289112" y="49978"/>
                                </a:cubicBezTo>
                                <a:cubicBezTo>
                                  <a:pt x="291146" y="54890"/>
                                  <a:pt x="292682" y="59953"/>
                                  <a:pt x="293719" y="65165"/>
                                </a:cubicBezTo>
                                <a:cubicBezTo>
                                  <a:pt x="294757" y="70380"/>
                                  <a:pt x="295275" y="75645"/>
                                  <a:pt x="295275" y="80963"/>
                                </a:cubicBezTo>
                                <a:cubicBezTo>
                                  <a:pt x="295275" y="86278"/>
                                  <a:pt x="294757" y="91543"/>
                                  <a:pt x="293719" y="96755"/>
                                </a:cubicBezTo>
                                <a:cubicBezTo>
                                  <a:pt x="292682" y="101971"/>
                                  <a:pt x="291146" y="107032"/>
                                  <a:pt x="289112" y="111944"/>
                                </a:cubicBezTo>
                                <a:cubicBezTo>
                                  <a:pt x="287078" y="116855"/>
                                  <a:pt x="284584" y="121521"/>
                                  <a:pt x="281630" y="125941"/>
                                </a:cubicBezTo>
                                <a:cubicBezTo>
                                  <a:pt x="278677" y="130361"/>
                                  <a:pt x="275321" y="134451"/>
                                  <a:pt x="271562" y="138210"/>
                                </a:cubicBezTo>
                                <a:cubicBezTo>
                                  <a:pt x="267803" y="141968"/>
                                  <a:pt x="263713" y="145324"/>
                                  <a:pt x="259293" y="148278"/>
                                </a:cubicBezTo>
                                <a:cubicBezTo>
                                  <a:pt x="254873" y="151231"/>
                                  <a:pt x="250207" y="153726"/>
                                  <a:pt x="245295" y="155759"/>
                                </a:cubicBezTo>
                                <a:cubicBezTo>
                                  <a:pt x="240384" y="157793"/>
                                  <a:pt x="235321" y="159330"/>
                                  <a:pt x="230107" y="160369"/>
                                </a:cubicBezTo>
                                <a:cubicBezTo>
                                  <a:pt x="224894" y="161407"/>
                                  <a:pt x="219629" y="161925"/>
                                  <a:pt x="214313" y="161925"/>
                                </a:cubicBezTo>
                                <a:lnTo>
                                  <a:pt x="80963" y="161925"/>
                                </a:lnTo>
                                <a:cubicBezTo>
                                  <a:pt x="75646" y="161925"/>
                                  <a:pt x="70381" y="161407"/>
                                  <a:pt x="65167" y="160369"/>
                                </a:cubicBezTo>
                                <a:cubicBezTo>
                                  <a:pt x="59954" y="159330"/>
                                  <a:pt x="54891" y="157793"/>
                                  <a:pt x="49980" y="155761"/>
                                </a:cubicBezTo>
                                <a:cubicBezTo>
                                  <a:pt x="45068" y="153727"/>
                                  <a:pt x="40402" y="151233"/>
                                  <a:pt x="35982" y="148278"/>
                                </a:cubicBezTo>
                                <a:cubicBezTo>
                                  <a:pt x="31562" y="145324"/>
                                  <a:pt x="27472" y="141968"/>
                                  <a:pt x="23713" y="138210"/>
                                </a:cubicBezTo>
                                <a:cubicBezTo>
                                  <a:pt x="19954" y="134451"/>
                                  <a:pt x="16598" y="130361"/>
                                  <a:pt x="13645" y="125940"/>
                                </a:cubicBezTo>
                                <a:cubicBezTo>
                                  <a:pt x="10691" y="121521"/>
                                  <a:pt x="8197" y="116855"/>
                                  <a:pt x="6163" y="111944"/>
                                </a:cubicBezTo>
                                <a:cubicBezTo>
                                  <a:pt x="4129" y="107032"/>
                                  <a:pt x="2593" y="101971"/>
                                  <a:pt x="1556" y="96755"/>
                                </a:cubicBezTo>
                                <a:cubicBezTo>
                                  <a:pt x="519" y="91543"/>
                                  <a:pt x="0" y="86278"/>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g:wgp>
                  </a:graphicData>
                </a:graphic>
              </wp:anchor>
            </w:drawing>
          </mc:Choice>
          <mc:Fallback>
            <w:pict>
              <v:group w14:anchorId="71608694" id="Group 1916" o:spid="_x0000_s1026" style="position:absolute;margin-left:28.85pt;margin-top:-3.4pt;width:23.25pt;height:60.75pt;z-index:251658251" coordsize="2952,7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">
                <v:shape id="Shape 86" o:spid="_x0000_s1027" style="position:absolute;width:2952;height:1619;visibility:visible;mso-wrap-style:square;v-text-anchor:top" coordsize="29527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" path="m,80963c,75647,519,70382,1556,65167,2593,59953,4129,54891,6163,49978v2034,-4913,4528,-9577,7482,-13999c16598,31559,19954,27471,23713,23713v3759,-3759,7849,-7116,12269,-10070c40402,10691,45068,8198,49980,6162,54891,4127,59954,2592,65167,1556,70381,518,75646,,80963,l214313,v5316,,10581,518,15794,1556c235321,2592,240384,4127,245295,6162v4912,2036,9578,4529,13998,7481c263713,16597,267803,19954,271562,23713v3759,3758,7115,7848,10068,12268c284584,40401,287078,45065,289112,49978v2034,4913,3570,9975,4607,15189c294757,70382,295275,75647,295275,80963v,5315,-518,10580,-1556,15792c292682,101969,291146,107032,289112,111944v-2034,4911,-4528,9577,-7482,13996c278677,130361,275321,134451,271562,138210v-3759,3760,-7849,7114,-12269,10066c254873,151231,250207,153726,245295,155761v-4911,2034,-9974,3570,-15188,4608c224894,161406,219629,161923,214313,161925r-133350,c75646,161923,70381,161406,65167,160367v-5213,-1036,-10276,-2572,-15187,-4606c45068,153726,40402,151231,35982,148278v-4420,-2954,-8510,-6308,-12269,-10068c19954,134451,16598,130361,13645,125940,10691,121521,8197,116855,6163,111942,4129,107032,2593,101969,1556,96754,519,91542,,86278,,80963xe" filled="f" strokecolor="#9aa0a6">
                  <v:stroke miterlimit="1" joinstyle="miter"/>
                  <v:path arrowok="t" textboxrect="0,0,295275,161925"/>
                </v:shape>
                <v:shape id="Shape 87" o:spid="_x0000_s1028" style="position:absolute;top:3048;width:2952;height:1619;visibility:visible;mso-wrap-style:square;v-text-anchor:top" coordsize="29527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" path="m,80963c,75645,519,70380,1556,65167,2593,59953,4129,54888,6163,49977v2034,-4912,4528,-9576,7482,-13996c16598,31561,19954,27471,23713,23713v3759,-3759,7849,-7116,12269,-10069c40402,10691,45068,8195,49980,6161,54891,4127,59954,2592,65167,1555,70381,518,75646,,80963,l214313,v5316,,10581,518,15794,1555c235321,2592,240384,4127,245295,6161v4912,2034,9578,4528,13998,7482c263713,16597,267803,19954,271562,23713v3759,3758,7115,7848,10068,12268c284584,40401,287078,45065,289112,49977v2034,4911,3570,9976,4607,15190c294757,70380,295275,75645,295275,80963v,5315,-518,10580,-1556,15795c292682,101971,291146,107032,289112,111944v-2034,4911,-4528,9577,-7482,13999c278677,130361,275321,134451,271562,138210v-3759,3760,-7849,7114,-12269,10066c254873,151231,250207,153726,245295,155761v-4911,2032,-9974,3569,-15188,4606c224894,161406,219629,161923,214313,161925r-133350,c75646,161923,70381,161406,65167,160367v-5213,-1037,-10276,-2574,-15187,-4606c45068,153726,40402,151231,35982,148278v-4420,-2954,-8510,-6308,-12269,-10068c19954,134451,16598,130361,13645,125941,10691,121521,8197,116855,6163,111944,4129,107032,2593,101969,1556,96757,519,91543,,86278,,80963xe" filled="f" strokecolor="#9aa0a6">
                  <v:stroke miterlimit="1" joinstyle="miter"/>
                  <v:path arrowok="t" textboxrect="0,0,295275,161925"/>
                </v:shape>
                <v:shape id="Shape 88" o:spid="_x0000_s1029" style="position:absolute;top:6096;width:2952;height:1619;visibility:visible;mso-wrap-style:square;v-text-anchor:top" coordsize="29527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" path="m,80963c,75645,519,70380,1556,65165,2593,59953,4129,54890,6163,49977v2034,-4910,4528,-9576,7482,-13996c16598,31561,19954,27471,23713,23713v3759,-3759,7849,-7116,12269,-10070c40402,10691,45068,8196,49980,6161,54891,4127,59954,2592,65167,1556,70381,518,75646,,80963,l214313,v5316,,10581,518,15794,1555c235321,2591,240384,4127,245295,6161v4912,2035,9578,4530,13998,7482c263713,16597,267803,19954,271562,23713v3759,3758,7115,7848,10068,12268c284584,40401,287078,45067,289112,49978v2034,4912,3570,9975,4607,15187c294757,70380,295275,75645,295275,80963v,5315,-518,10580,-1556,15792c292682,101971,291146,107032,289112,111944v-2034,4911,-4528,9577,-7482,13997c278677,130361,275321,134451,271562,138210v-3759,3758,-7849,7114,-12269,10068c254873,151231,250207,153726,245295,155759v-4911,2034,-9974,3571,-15188,4610c224894,161407,219629,161925,214313,161925r-133350,c75646,161925,70381,161407,65167,160369v-5213,-1039,-10276,-2576,-15187,-4608c45068,153727,40402,151233,35982,148278v-4420,-2954,-8510,-6310,-12269,-10068c19954,134451,16598,130361,13645,125940,10691,121521,8197,116855,6163,111944,4129,107032,2593,101971,1556,96755,519,91543,,86278,,80963xe" filled="f" strokecolor="#9aa0a6">
                  <v:stroke miterlimit="1" joinstyle="miter"/>
                  <v:path arrowok="t" textboxrect="0,0,295275,161925"/>
                </v:shape>
                <w10:wrap type="square"/>
              </v:group>
            </w:pict>
          </mc:Fallback>
        </mc:AlternateContent>
      </w:r>
      <w:r>
        <w:rPr>
          <w:rFonts w:ascii="Calibri" w:eastAsia="Calibri" w:hAnsi="Calibri" w:cs="Calibri"/>
          <w:color w:val="202124"/>
          <w:sz w:val="22"/>
        </w:rPr>
        <w:t>Sí</w:t>
      </w:r>
    </w:p>
    <w:p w14:paraId="1CB7660C" w14:textId="77777777" w:rsidR="00B703E1" w:rsidRDefault="00B703E1" w:rsidP="00B703E1">
      <w:pPr>
        <w:spacing w:after="185" w:line="265" w:lineRule="auto"/>
        <w:ind w:left="722" w:hanging="10"/>
      </w:pPr>
      <w:r>
        <w:rPr>
          <w:rFonts w:ascii="Calibri" w:eastAsia="Calibri" w:hAnsi="Calibri" w:cs="Calibri"/>
          <w:color w:val="202124"/>
          <w:sz w:val="22"/>
        </w:rPr>
        <w:t>No</w:t>
      </w:r>
    </w:p>
    <w:p w14:paraId="42D2A5F6" w14:textId="77777777" w:rsidR="00B703E1" w:rsidRDefault="00B703E1" w:rsidP="00B703E1">
      <w:pPr>
        <w:spacing w:after="1055" w:line="265" w:lineRule="auto"/>
        <w:ind w:left="722" w:hanging="10"/>
        <w:rPr>
          <w:rFonts w:ascii="Calibri" w:eastAsia="Calibri" w:hAnsi="Calibri" w:cs="Calibri"/>
          <w:color w:val="202124"/>
          <w:sz w:val="22"/>
        </w:rPr>
      </w:pPr>
      <w:r>
        <w:rPr>
          <w:rFonts w:ascii="Calibri" w:eastAsia="Calibri" w:hAnsi="Calibri" w:cs="Calibri"/>
          <w:color w:val="202124"/>
          <w:sz w:val="22"/>
        </w:rPr>
        <w:t>No me lo he planteado</w:t>
      </w:r>
    </w:p>
    <w:p w14:paraId="61AF968A" w14:textId="77777777" w:rsidR="00B703E1" w:rsidRDefault="00B703E1" w:rsidP="00B703E1">
      <w:pPr>
        <w:spacing w:after="1055" w:line="265" w:lineRule="auto"/>
        <w:ind w:left="722" w:hanging="10"/>
        <w:rPr>
          <w:rFonts w:ascii="Calibri" w:eastAsia="Calibri" w:hAnsi="Calibri" w:cs="Calibri"/>
          <w:color w:val="202124"/>
          <w:sz w:val="22"/>
        </w:rPr>
      </w:pPr>
    </w:p>
    <w:p w14:paraId="31CAF330" w14:textId="77777777" w:rsidR="00B703E1" w:rsidRDefault="00B703E1" w:rsidP="00B703E1">
      <w:pPr>
        <w:spacing w:after="1055" w:line="265" w:lineRule="auto"/>
        <w:ind w:left="722" w:hanging="10"/>
      </w:pPr>
    </w:p>
    <w:p w14:paraId="2635B2C6" w14:textId="77777777" w:rsidR="00B703E1" w:rsidRDefault="00B703E1" w:rsidP="00B703E1">
      <w:pPr>
        <w:numPr>
          <w:ilvl w:val="0"/>
          <w:numId w:val="33"/>
        </w:numPr>
        <w:spacing w:after="239"/>
        <w:ind w:hanging="633"/>
        <w:jc w:val="left"/>
      </w:pPr>
      <w:r>
        <w:rPr>
          <w:rFonts w:ascii="Calibri" w:eastAsia="Calibri" w:hAnsi="Calibri" w:cs="Calibri"/>
          <w:b/>
          <w:color w:val="202124"/>
        </w:rPr>
        <w:lastRenderedPageBreak/>
        <w:t>¿Cuál es tu situación actual?</w:t>
      </w:r>
      <w:r>
        <w:rPr>
          <w:rFonts w:ascii="Calibri" w:eastAsia="Calibri" w:hAnsi="Calibri" w:cs="Calibri"/>
          <w:color w:val="202124"/>
        </w:rPr>
        <w:t xml:space="preserve"> (Puedes seleccionar más de una opción)</w:t>
      </w:r>
    </w:p>
    <w:p w14:paraId="751818B0" w14:textId="77777777" w:rsidR="00B703E1" w:rsidRDefault="00B703E1" w:rsidP="00B703E1">
      <w:pPr>
        <w:spacing w:after="233"/>
        <w:ind w:left="493" w:hanging="10"/>
      </w:pPr>
      <w:r>
        <w:rPr>
          <w:rFonts w:ascii="Calibri" w:eastAsia="Calibri" w:hAnsi="Calibri" w:cs="Calibri"/>
          <w:i/>
          <w:color w:val="6D6F72"/>
          <w:sz w:val="21"/>
        </w:rPr>
        <w:t>Selecciona todos los que correspondan.</w:t>
      </w:r>
    </w:p>
    <w:p w14:paraId="38781212" w14:textId="77777777" w:rsidR="00B703E1" w:rsidRDefault="00B703E1" w:rsidP="00B703E1">
      <w:pPr>
        <w:spacing w:after="95" w:line="265" w:lineRule="auto"/>
        <w:ind w:left="722" w:hanging="10"/>
      </w:pPr>
      <w:r>
        <w:rPr>
          <w:noProof/>
        </w:rPr>
        <mc:AlternateContent>
          <mc:Choice Requires="wpg">
            <w:drawing>
              <wp:anchor distT="0" distB="0" distL="114300" distR="114300" simplePos="0" relativeHeight="251658252" behindDoc="0" locked="0" layoutInCell="1" allowOverlap="1" wp14:anchorId="107CD050" wp14:editId="1F5050BA">
                <wp:simplePos x="0" y="0"/>
                <wp:positionH relativeFrom="column">
                  <wp:posOffset>366713</wp:posOffset>
                </wp:positionH>
                <wp:positionV relativeFrom="paragraph">
                  <wp:posOffset>-42910</wp:posOffset>
                </wp:positionV>
                <wp:extent cx="161925" cy="1228725"/>
                <wp:effectExtent l="0" t="0" r="0" b="0"/>
                <wp:wrapSquare wrapText="bothSides"/>
                <wp:docPr id="1918" name="Group 1918"/>
                <wp:cNvGraphicFramePr/>
                <a:graphic xmlns:a="http://schemas.openxmlformats.org/drawingml/2006/main">
                  <a:graphicData uri="http://schemas.microsoft.com/office/word/2010/wordprocessingGroup">
                    <wpg:wgp>
                      <wpg:cNvGrpSpPr/>
                      <wpg:grpSpPr>
                        <a:xfrm>
                          <a:off x="0" y="0"/>
                          <a:ext cx="161925" cy="1228725"/>
                          <a:chOff x="0" y="0"/>
                          <a:chExt cx="161925" cy="1228725"/>
                        </a:xfrm>
                      </wpg:grpSpPr>
                      <wps:wsp>
                        <wps:cNvPr id="91" name="Shape 91"/>
                        <wps:cNvSpPr/>
                        <wps:spPr>
                          <a:xfrm>
                            <a:off x="0" y="0"/>
                            <a:ext cx="161925" cy="161925"/>
                          </a:xfrm>
                          <a:custGeom>
                            <a:avLst/>
                            <a:gdLst/>
                            <a:ahLst/>
                            <a:cxnLst/>
                            <a:rect l="0" t="0" r="0" b="0"/>
                            <a:pathLst>
                              <a:path w="161925" h="161925">
                                <a:moveTo>
                                  <a:pt x="0" y="0"/>
                                </a:moveTo>
                                <a:lnTo>
                                  <a:pt x="161925" y="0"/>
                                </a:lnTo>
                                <a:lnTo>
                                  <a:pt x="161925" y="161925"/>
                                </a:lnTo>
                                <a:lnTo>
                                  <a:pt x="0" y="161925"/>
                                </a:ln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92" name="Shape 92"/>
                        <wps:cNvSpPr/>
                        <wps:spPr>
                          <a:xfrm>
                            <a:off x="0" y="247650"/>
                            <a:ext cx="161925" cy="161925"/>
                          </a:xfrm>
                          <a:custGeom>
                            <a:avLst/>
                            <a:gdLst/>
                            <a:ahLst/>
                            <a:cxnLst/>
                            <a:rect l="0" t="0" r="0" b="0"/>
                            <a:pathLst>
                              <a:path w="161925" h="161925">
                                <a:moveTo>
                                  <a:pt x="0" y="0"/>
                                </a:moveTo>
                                <a:lnTo>
                                  <a:pt x="161925" y="0"/>
                                </a:lnTo>
                                <a:lnTo>
                                  <a:pt x="161925" y="161925"/>
                                </a:lnTo>
                                <a:lnTo>
                                  <a:pt x="0" y="161925"/>
                                </a:ln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93" name="Shape 93"/>
                        <wps:cNvSpPr/>
                        <wps:spPr>
                          <a:xfrm>
                            <a:off x="0" y="495300"/>
                            <a:ext cx="161925" cy="161925"/>
                          </a:xfrm>
                          <a:custGeom>
                            <a:avLst/>
                            <a:gdLst/>
                            <a:ahLst/>
                            <a:cxnLst/>
                            <a:rect l="0" t="0" r="0" b="0"/>
                            <a:pathLst>
                              <a:path w="161925" h="161925">
                                <a:moveTo>
                                  <a:pt x="0" y="0"/>
                                </a:moveTo>
                                <a:lnTo>
                                  <a:pt x="161925" y="0"/>
                                </a:lnTo>
                                <a:lnTo>
                                  <a:pt x="161925" y="161925"/>
                                </a:lnTo>
                                <a:lnTo>
                                  <a:pt x="0" y="161925"/>
                                </a:ln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94" name="Shape 94"/>
                        <wps:cNvSpPr/>
                        <wps:spPr>
                          <a:xfrm>
                            <a:off x="0" y="742950"/>
                            <a:ext cx="161925" cy="161925"/>
                          </a:xfrm>
                          <a:custGeom>
                            <a:avLst/>
                            <a:gdLst/>
                            <a:ahLst/>
                            <a:cxnLst/>
                            <a:rect l="0" t="0" r="0" b="0"/>
                            <a:pathLst>
                              <a:path w="161925" h="161925">
                                <a:moveTo>
                                  <a:pt x="0" y="0"/>
                                </a:moveTo>
                                <a:lnTo>
                                  <a:pt x="161925" y="0"/>
                                </a:lnTo>
                                <a:lnTo>
                                  <a:pt x="161925" y="161925"/>
                                </a:lnTo>
                                <a:lnTo>
                                  <a:pt x="0" y="161925"/>
                                </a:ln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95" name="Shape 95"/>
                        <wps:cNvSpPr/>
                        <wps:spPr>
                          <a:xfrm>
                            <a:off x="0" y="1066800"/>
                            <a:ext cx="161925" cy="161925"/>
                          </a:xfrm>
                          <a:custGeom>
                            <a:avLst/>
                            <a:gdLst/>
                            <a:ahLst/>
                            <a:cxnLst/>
                            <a:rect l="0" t="0" r="0" b="0"/>
                            <a:pathLst>
                              <a:path w="161925" h="161925">
                                <a:moveTo>
                                  <a:pt x="0" y="0"/>
                                </a:moveTo>
                                <a:lnTo>
                                  <a:pt x="161925" y="0"/>
                                </a:lnTo>
                                <a:lnTo>
                                  <a:pt x="161925" y="161925"/>
                                </a:lnTo>
                                <a:lnTo>
                                  <a:pt x="0" y="161925"/>
                                </a:ln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g:wgp>
                  </a:graphicData>
                </a:graphic>
              </wp:anchor>
            </w:drawing>
          </mc:Choice>
          <mc:Fallback>
            <w:pict>
              <v:group w14:anchorId="3EFC99B2" id="Group 1918" o:spid="_x0000_s1026" style="position:absolute;margin-left:28.9pt;margin-top:-3.4pt;width:12.75pt;height:96.75pt;z-index:251658252" coordsize="1619,12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">
                <v:shape id="Shape 91" o:spid="_x0000_s1027" style="position:absolute;width:1619;height:1619;visibility:visible;mso-wrap-style:square;v-text-anchor:top" coordsize="1619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" path="m,l161925,r,161925l,161925,,xe" filled="f" strokecolor="#9aa0a6">
                  <v:stroke miterlimit="1" joinstyle="miter"/>
                  <v:path arrowok="t" textboxrect="0,0,161925,161925"/>
                </v:shape>
                <v:shape id="Shape 92" o:spid="_x0000_s1028" style="position:absolute;top:2476;width:1619;height:1619;visibility:visible;mso-wrap-style:square;v-text-anchor:top" coordsize="1619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" path="m,l161925,r,161925l,161925,,xe" filled="f" strokecolor="#9aa0a6">
                  <v:stroke miterlimit="1" joinstyle="miter"/>
                  <v:path arrowok="t" textboxrect="0,0,161925,161925"/>
                </v:shape>
                <v:shape id="Shape 93" o:spid="_x0000_s1029" style="position:absolute;top:4953;width:1619;height:1619;visibility:visible;mso-wrap-style:square;v-text-anchor:top" coordsize="1619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" path="m,l161925,r,161925l,161925,,xe" filled="f" strokecolor="#9aa0a6">
                  <v:stroke miterlimit="1" joinstyle="miter"/>
                  <v:path arrowok="t" textboxrect="0,0,161925,161925"/>
                </v:shape>
                <v:shape id="Shape 94" o:spid="_x0000_s1030" style="position:absolute;top:7429;width:1619;height:1619;visibility:visible;mso-wrap-style:square;v-text-anchor:top" coordsize="1619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" path="m,l161925,r,161925l,161925,,xe" filled="f" strokecolor="#9aa0a6">
                  <v:stroke miterlimit="1" joinstyle="miter"/>
                  <v:path arrowok="t" textboxrect="0,0,161925,161925"/>
                </v:shape>
                <v:shape id="Shape 95" o:spid="_x0000_s1031" style="position:absolute;top:10668;width:1619;height:1619;visibility:visible;mso-wrap-style:square;v-text-anchor:top" coordsize="1619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" path="m,l161925,r,161925l,161925,,xe" filled="f" strokecolor="#9aa0a6">
                  <v:stroke miterlimit="1" joinstyle="miter"/>
                  <v:path arrowok="t" textboxrect="0,0,161925,161925"/>
                </v:shape>
                <w10:wrap type="square"/>
              </v:group>
            </w:pict>
          </mc:Fallback>
        </mc:AlternateContent>
      </w:r>
      <w:r>
        <w:rPr>
          <w:rFonts w:ascii="Calibri" w:eastAsia="Calibri" w:hAnsi="Calibri" w:cs="Calibri"/>
          <w:color w:val="202124"/>
          <w:sz w:val="22"/>
        </w:rPr>
        <w:t>Empleo a tiempo completo</w:t>
      </w:r>
    </w:p>
    <w:p w14:paraId="715A195F" w14:textId="77777777" w:rsidR="00B703E1" w:rsidRDefault="00B703E1" w:rsidP="00B703E1">
      <w:pPr>
        <w:spacing w:after="95" w:line="265" w:lineRule="auto"/>
        <w:ind w:left="722" w:hanging="10"/>
      </w:pPr>
      <w:r>
        <w:rPr>
          <w:rFonts w:ascii="Calibri" w:eastAsia="Calibri" w:hAnsi="Calibri" w:cs="Calibri"/>
          <w:color w:val="202124"/>
          <w:sz w:val="22"/>
        </w:rPr>
        <w:t>Empleo a tiempo parcial</w:t>
      </w:r>
    </w:p>
    <w:p w14:paraId="288C53BD" w14:textId="77777777" w:rsidR="00B703E1" w:rsidRDefault="00B703E1" w:rsidP="00B703E1">
      <w:pPr>
        <w:spacing w:after="90" w:line="349" w:lineRule="auto"/>
        <w:ind w:left="722" w:right="5868" w:hanging="10"/>
      </w:pPr>
      <w:r>
        <w:rPr>
          <w:rFonts w:ascii="Calibri" w:eastAsia="Calibri" w:hAnsi="Calibri" w:cs="Calibri"/>
          <w:color w:val="202124"/>
          <w:sz w:val="22"/>
        </w:rPr>
        <w:t>Autónomo Estudiante</w:t>
      </w:r>
    </w:p>
    <w:p w14:paraId="2A7547D0" w14:textId="77777777" w:rsidR="00B703E1" w:rsidRDefault="00B703E1" w:rsidP="00B703E1">
      <w:pPr>
        <w:spacing w:after="0"/>
        <w:ind w:left="588" w:hanging="10"/>
      </w:pPr>
      <w:r>
        <w:rPr>
          <w:rFonts w:ascii="Calibri" w:eastAsia="Calibri" w:hAnsi="Calibri" w:cs="Calibri"/>
          <w:color w:val="202124"/>
          <w:sz w:val="21"/>
        </w:rPr>
        <w:t>Otro:</w:t>
      </w:r>
    </w:p>
    <w:p w14:paraId="7050BB58" w14:textId="77777777" w:rsidR="00B703E1" w:rsidRDefault="00B703E1" w:rsidP="00B703E1">
      <w:pPr>
        <w:spacing w:after="0"/>
        <w:ind w:left="1530"/>
      </w:pPr>
      <w:r>
        <w:rPr>
          <w:noProof/>
        </w:rPr>
        <mc:AlternateContent>
          <mc:Choice Requires="wpg">
            <w:drawing>
              <wp:inline distT="0" distB="0" distL="0" distR="0" wp14:anchorId="6735A3DE" wp14:editId="0FDC739D">
                <wp:extent cx="2771775" cy="9525"/>
                <wp:effectExtent l="0" t="0" r="0" b="0"/>
                <wp:docPr id="1908" name="Group 1908"/>
                <wp:cNvGraphicFramePr/>
                <a:graphic xmlns:a="http://schemas.openxmlformats.org/drawingml/2006/main">
                  <a:graphicData uri="http://schemas.microsoft.com/office/word/2010/wordprocessingGroup">
                    <wpg:wgp>
                      <wpg:cNvGrpSpPr/>
                      <wpg:grpSpPr>
                        <a:xfrm>
                          <a:off x="0" y="0"/>
                          <a:ext cx="2771775" cy="9525"/>
                          <a:chOff x="0" y="0"/>
                          <a:chExt cx="2771775" cy="9525"/>
                        </a:xfrm>
                      </wpg:grpSpPr>
                      <wps:wsp>
                        <wps:cNvPr id="2486" name="Shape 2486"/>
                        <wps:cNvSpPr/>
                        <wps:spPr>
                          <a:xfrm>
                            <a:off x="0" y="0"/>
                            <a:ext cx="2771775" cy="9525"/>
                          </a:xfrm>
                          <a:custGeom>
                            <a:avLst/>
                            <a:gdLst/>
                            <a:ahLst/>
                            <a:cxnLst/>
                            <a:rect l="0" t="0" r="0" b="0"/>
                            <a:pathLst>
                              <a:path w="2771775" h="9525">
                                <a:moveTo>
                                  <a:pt x="0" y="0"/>
                                </a:moveTo>
                                <a:lnTo>
                                  <a:pt x="2771775" y="0"/>
                                </a:lnTo>
                                <a:lnTo>
                                  <a:pt x="2771775" y="9525"/>
                                </a:lnTo>
                                <a:lnTo>
                                  <a:pt x="0" y="9525"/>
                                </a:lnTo>
                                <a:lnTo>
                                  <a:pt x="0" y="0"/>
                                </a:lnTo>
                              </a:path>
                            </a:pathLst>
                          </a:custGeom>
                          <a:ln w="0" cap="flat">
                            <a:miter lim="127000"/>
                          </a:ln>
                        </wps:spPr>
                        <wps:style>
                          <a:lnRef idx="0">
                            <a:srgbClr val="000000">
                              <a:alpha val="0"/>
                            </a:srgbClr>
                          </a:lnRef>
                          <a:fillRef idx="1">
                            <a:srgbClr val="BDC1C6"/>
                          </a:fillRef>
                          <a:effectRef idx="0">
                            <a:scrgbClr r="0" g="0" b="0"/>
                          </a:effectRef>
                          <a:fontRef idx="none"/>
                        </wps:style>
                        <wps:bodyPr/>
                      </wps:wsp>
                    </wpg:wgp>
                  </a:graphicData>
                </a:graphic>
              </wp:inline>
            </w:drawing>
          </mc:Choice>
          <mc:Fallback>
            <w:pict>
              <v:group w14:anchorId="1D404270" id="Group 1908" o:spid="_x0000_s1026" style="width:218.25pt;height:.75pt;mso-position-horizontal-relative:char;mso-position-vertical-relative:line" coordsize="2771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">
                <v:shape id="Shape 2486" o:spid="_x0000_s1027" style="position:absolute;width:27717;height:95;visibility:visible;mso-wrap-style:square;v-text-anchor:top" coordsize="27717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" path="m,l2771775,r,9525l,9525,,e" fillcolor="#bdc1c6" stroked="f" strokeweight="0">
                  <v:stroke miterlimit="83231f" joinstyle="miter"/>
                  <v:path arrowok="t" textboxrect="0,0,2771775,9525"/>
                </v:shape>
                <w10:anchorlock/>
              </v:group>
            </w:pict>
          </mc:Fallback>
        </mc:AlternateContent>
      </w:r>
    </w:p>
    <w:p w14:paraId="7E829A0E" w14:textId="77777777" w:rsidR="00B703E1" w:rsidRDefault="00B703E1" w:rsidP="00B703E1">
      <w:pPr>
        <w:spacing w:after="0"/>
        <w:ind w:left="1530"/>
      </w:pPr>
    </w:p>
    <w:p w14:paraId="6430156E" w14:textId="77777777" w:rsidR="00B703E1" w:rsidRDefault="00B703E1" w:rsidP="00B703E1">
      <w:pPr>
        <w:numPr>
          <w:ilvl w:val="0"/>
          <w:numId w:val="33"/>
        </w:numPr>
        <w:spacing w:after="250"/>
        <w:ind w:hanging="633"/>
        <w:jc w:val="left"/>
      </w:pPr>
      <w:r>
        <w:rPr>
          <w:rFonts w:ascii="Calibri" w:eastAsia="Calibri" w:hAnsi="Calibri" w:cs="Calibri"/>
          <w:b/>
          <w:color w:val="202124"/>
        </w:rPr>
        <w:t>¿Cuál es tu nivel de conocimiento en gestión financiera?</w:t>
      </w:r>
    </w:p>
    <w:p w14:paraId="23B2FD8C" w14:textId="77777777" w:rsidR="00B703E1" w:rsidRDefault="00B703E1" w:rsidP="00B703E1">
      <w:pPr>
        <w:spacing w:after="314"/>
        <w:ind w:left="493" w:hanging="10"/>
      </w:pPr>
      <w:r>
        <w:rPr>
          <w:rFonts w:ascii="Calibri" w:eastAsia="Calibri" w:hAnsi="Calibri" w:cs="Calibri"/>
          <w:i/>
          <w:color w:val="202124"/>
        </w:rPr>
        <w:t>Marca solo un óvalo.</w:t>
      </w:r>
    </w:p>
    <w:p w14:paraId="24B59C82" w14:textId="77777777" w:rsidR="00B703E1" w:rsidRDefault="00B703E1" w:rsidP="00B703E1">
      <w:pPr>
        <w:spacing w:after="185" w:line="265" w:lineRule="auto"/>
        <w:ind w:left="722" w:hanging="10"/>
      </w:pPr>
      <w:r>
        <w:rPr>
          <w:noProof/>
        </w:rPr>
        <mc:AlternateContent>
          <mc:Choice Requires="wpg">
            <w:drawing>
              <wp:anchor distT="0" distB="0" distL="114300" distR="114300" simplePos="0" relativeHeight="251658253" behindDoc="0" locked="0" layoutInCell="1" allowOverlap="1" wp14:anchorId="174BFA19" wp14:editId="58C63D10">
                <wp:simplePos x="0" y="0"/>
                <wp:positionH relativeFrom="column">
                  <wp:posOffset>366712</wp:posOffset>
                </wp:positionH>
                <wp:positionV relativeFrom="paragraph">
                  <wp:posOffset>-42908</wp:posOffset>
                </wp:positionV>
                <wp:extent cx="295275" cy="1076325"/>
                <wp:effectExtent l="0" t="0" r="0" b="0"/>
                <wp:wrapSquare wrapText="bothSides"/>
                <wp:docPr id="1915" name="Group 1915"/>
                <wp:cNvGraphicFramePr/>
                <a:graphic xmlns:a="http://schemas.openxmlformats.org/drawingml/2006/main">
                  <a:graphicData uri="http://schemas.microsoft.com/office/word/2010/wordprocessingGroup">
                    <wpg:wgp>
                      <wpg:cNvGrpSpPr/>
                      <wpg:grpSpPr>
                        <a:xfrm>
                          <a:off x="0" y="0"/>
                          <a:ext cx="295275" cy="1076325"/>
                          <a:chOff x="0" y="0"/>
                          <a:chExt cx="295275" cy="1076325"/>
                        </a:xfrm>
                      </wpg:grpSpPr>
                      <wps:wsp>
                        <wps:cNvPr id="128" name="Shape 128"/>
                        <wps:cNvSpPr/>
                        <wps:spPr>
                          <a:xfrm>
                            <a:off x="0" y="0"/>
                            <a:ext cx="295275" cy="161925"/>
                          </a:xfrm>
                          <a:custGeom>
                            <a:avLst/>
                            <a:gdLst/>
                            <a:ahLst/>
                            <a:cxnLst/>
                            <a:rect l="0" t="0" r="0" b="0"/>
                            <a:pathLst>
                              <a:path w="295275" h="161925">
                                <a:moveTo>
                                  <a:pt x="0" y="80963"/>
                                </a:moveTo>
                                <a:cubicBezTo>
                                  <a:pt x="0" y="75647"/>
                                  <a:pt x="519" y="70382"/>
                                  <a:pt x="1556" y="65165"/>
                                </a:cubicBezTo>
                                <a:cubicBezTo>
                                  <a:pt x="2593" y="59953"/>
                                  <a:pt x="4129" y="54890"/>
                                  <a:pt x="6163" y="49975"/>
                                </a:cubicBezTo>
                                <a:cubicBezTo>
                                  <a:pt x="8197" y="45064"/>
                                  <a:pt x="10691" y="40401"/>
                                  <a:pt x="13645" y="35982"/>
                                </a:cubicBezTo>
                                <a:cubicBezTo>
                                  <a:pt x="16598" y="31561"/>
                                  <a:pt x="19954" y="27473"/>
                                  <a:pt x="23713" y="23713"/>
                                </a:cubicBezTo>
                                <a:cubicBezTo>
                                  <a:pt x="27472" y="19952"/>
                                  <a:pt x="31562" y="16597"/>
                                  <a:pt x="35982" y="13643"/>
                                </a:cubicBezTo>
                                <a:cubicBezTo>
                                  <a:pt x="40402" y="10691"/>
                                  <a:pt x="45068" y="8198"/>
                                  <a:pt x="49980" y="6162"/>
                                </a:cubicBezTo>
                                <a:cubicBezTo>
                                  <a:pt x="54891" y="4127"/>
                                  <a:pt x="59954" y="2592"/>
                                  <a:pt x="65167" y="1556"/>
                                </a:cubicBezTo>
                                <a:cubicBezTo>
                                  <a:pt x="70381" y="518"/>
                                  <a:pt x="75646" y="0"/>
                                  <a:pt x="80963" y="0"/>
                                </a:cubicBezTo>
                                <a:lnTo>
                                  <a:pt x="214313" y="0"/>
                                </a:lnTo>
                                <a:cubicBezTo>
                                  <a:pt x="219629" y="0"/>
                                  <a:pt x="224894" y="518"/>
                                  <a:pt x="230107" y="1553"/>
                                </a:cubicBezTo>
                                <a:cubicBezTo>
                                  <a:pt x="235321" y="2592"/>
                                  <a:pt x="240384" y="4127"/>
                                  <a:pt x="245295" y="6161"/>
                                </a:cubicBezTo>
                                <a:cubicBezTo>
                                  <a:pt x="250207" y="8195"/>
                                  <a:pt x="254873" y="10688"/>
                                  <a:pt x="259293" y="13641"/>
                                </a:cubicBezTo>
                                <a:cubicBezTo>
                                  <a:pt x="263713" y="16597"/>
                                  <a:pt x="267803" y="19952"/>
                                  <a:pt x="271562" y="23713"/>
                                </a:cubicBezTo>
                                <a:cubicBezTo>
                                  <a:pt x="275321" y="27473"/>
                                  <a:pt x="278677" y="31561"/>
                                  <a:pt x="281630" y="35982"/>
                                </a:cubicBezTo>
                                <a:cubicBezTo>
                                  <a:pt x="284584" y="40401"/>
                                  <a:pt x="287078" y="45064"/>
                                  <a:pt x="289112" y="49975"/>
                                </a:cubicBezTo>
                                <a:cubicBezTo>
                                  <a:pt x="291146" y="54890"/>
                                  <a:pt x="292682" y="59953"/>
                                  <a:pt x="293719" y="65165"/>
                                </a:cubicBezTo>
                                <a:cubicBezTo>
                                  <a:pt x="294757" y="70382"/>
                                  <a:pt x="295275" y="75647"/>
                                  <a:pt x="295275" y="80963"/>
                                </a:cubicBezTo>
                                <a:cubicBezTo>
                                  <a:pt x="295275" y="86277"/>
                                  <a:pt x="294757" y="91542"/>
                                  <a:pt x="293719" y="96757"/>
                                </a:cubicBezTo>
                                <a:cubicBezTo>
                                  <a:pt x="292682" y="101971"/>
                                  <a:pt x="291146" y="107032"/>
                                  <a:pt x="289112" y="111944"/>
                                </a:cubicBezTo>
                                <a:cubicBezTo>
                                  <a:pt x="287078" y="116855"/>
                                  <a:pt x="284584" y="121521"/>
                                  <a:pt x="281630" y="125940"/>
                                </a:cubicBezTo>
                                <a:cubicBezTo>
                                  <a:pt x="278677" y="130359"/>
                                  <a:pt x="275321" y="134451"/>
                                  <a:pt x="271562" y="138210"/>
                                </a:cubicBezTo>
                                <a:cubicBezTo>
                                  <a:pt x="267803" y="141970"/>
                                  <a:pt x="263713" y="145326"/>
                                  <a:pt x="259293" y="148279"/>
                                </a:cubicBezTo>
                                <a:cubicBezTo>
                                  <a:pt x="254873" y="151231"/>
                                  <a:pt x="250207" y="153724"/>
                                  <a:pt x="245295" y="155758"/>
                                </a:cubicBezTo>
                                <a:cubicBezTo>
                                  <a:pt x="240384" y="157792"/>
                                  <a:pt x="235321" y="159330"/>
                                  <a:pt x="230107" y="160367"/>
                                </a:cubicBezTo>
                                <a:cubicBezTo>
                                  <a:pt x="224894" y="161407"/>
                                  <a:pt x="219629" y="161925"/>
                                  <a:pt x="214313" y="161925"/>
                                </a:cubicBezTo>
                                <a:lnTo>
                                  <a:pt x="80963" y="161925"/>
                                </a:lnTo>
                                <a:cubicBezTo>
                                  <a:pt x="75646" y="161925"/>
                                  <a:pt x="70381" y="161407"/>
                                  <a:pt x="65167" y="160367"/>
                                </a:cubicBezTo>
                                <a:cubicBezTo>
                                  <a:pt x="59954" y="159330"/>
                                  <a:pt x="54891" y="157792"/>
                                  <a:pt x="49980" y="155758"/>
                                </a:cubicBezTo>
                                <a:cubicBezTo>
                                  <a:pt x="45068" y="153724"/>
                                  <a:pt x="40402" y="151231"/>
                                  <a:pt x="35982" y="148279"/>
                                </a:cubicBezTo>
                                <a:cubicBezTo>
                                  <a:pt x="31562" y="145326"/>
                                  <a:pt x="27472" y="141970"/>
                                  <a:pt x="23713" y="138210"/>
                                </a:cubicBezTo>
                                <a:cubicBezTo>
                                  <a:pt x="19954" y="134451"/>
                                  <a:pt x="16598" y="130359"/>
                                  <a:pt x="13645" y="125940"/>
                                </a:cubicBezTo>
                                <a:cubicBezTo>
                                  <a:pt x="10691" y="121518"/>
                                  <a:pt x="8197" y="116853"/>
                                  <a:pt x="6163" y="111942"/>
                                </a:cubicBezTo>
                                <a:cubicBezTo>
                                  <a:pt x="4129" y="107032"/>
                                  <a:pt x="2593" y="101971"/>
                                  <a:pt x="1556" y="96757"/>
                                </a:cubicBezTo>
                                <a:cubicBezTo>
                                  <a:pt x="519" y="91542"/>
                                  <a:pt x="0" y="86277"/>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129" name="Shape 129"/>
                        <wps:cNvSpPr/>
                        <wps:spPr>
                          <a:xfrm>
                            <a:off x="0" y="304800"/>
                            <a:ext cx="295275" cy="161925"/>
                          </a:xfrm>
                          <a:custGeom>
                            <a:avLst/>
                            <a:gdLst/>
                            <a:ahLst/>
                            <a:cxnLst/>
                            <a:rect l="0" t="0" r="0" b="0"/>
                            <a:pathLst>
                              <a:path w="295275" h="161925">
                                <a:moveTo>
                                  <a:pt x="0" y="80963"/>
                                </a:moveTo>
                                <a:cubicBezTo>
                                  <a:pt x="0" y="75645"/>
                                  <a:pt x="519" y="70380"/>
                                  <a:pt x="1556" y="65165"/>
                                </a:cubicBezTo>
                                <a:cubicBezTo>
                                  <a:pt x="2593" y="59950"/>
                                  <a:pt x="4129" y="54887"/>
                                  <a:pt x="6163" y="49978"/>
                                </a:cubicBezTo>
                                <a:cubicBezTo>
                                  <a:pt x="8197" y="45064"/>
                                  <a:pt x="10691" y="40401"/>
                                  <a:pt x="13645" y="35979"/>
                                </a:cubicBezTo>
                                <a:cubicBezTo>
                                  <a:pt x="16598" y="31561"/>
                                  <a:pt x="19954" y="27473"/>
                                  <a:pt x="23713" y="23713"/>
                                </a:cubicBezTo>
                                <a:cubicBezTo>
                                  <a:pt x="27472" y="19952"/>
                                  <a:pt x="31562" y="16594"/>
                                  <a:pt x="35982" y="13643"/>
                                </a:cubicBezTo>
                                <a:cubicBezTo>
                                  <a:pt x="40402" y="10688"/>
                                  <a:pt x="45068" y="8195"/>
                                  <a:pt x="49980" y="6162"/>
                                </a:cubicBezTo>
                                <a:cubicBezTo>
                                  <a:pt x="54891" y="4127"/>
                                  <a:pt x="59954" y="2591"/>
                                  <a:pt x="65167" y="1556"/>
                                </a:cubicBezTo>
                                <a:cubicBezTo>
                                  <a:pt x="70381" y="518"/>
                                  <a:pt x="75646" y="0"/>
                                  <a:pt x="80963" y="0"/>
                                </a:cubicBezTo>
                                <a:lnTo>
                                  <a:pt x="214313" y="0"/>
                                </a:lnTo>
                                <a:cubicBezTo>
                                  <a:pt x="219629" y="0"/>
                                  <a:pt x="224894" y="518"/>
                                  <a:pt x="230107" y="1556"/>
                                </a:cubicBezTo>
                                <a:cubicBezTo>
                                  <a:pt x="235321" y="2591"/>
                                  <a:pt x="240384" y="4127"/>
                                  <a:pt x="245295" y="6162"/>
                                </a:cubicBezTo>
                                <a:cubicBezTo>
                                  <a:pt x="250207" y="8195"/>
                                  <a:pt x="254873" y="10688"/>
                                  <a:pt x="259293" y="13643"/>
                                </a:cubicBezTo>
                                <a:cubicBezTo>
                                  <a:pt x="263713" y="16594"/>
                                  <a:pt x="267803" y="19952"/>
                                  <a:pt x="271562" y="23713"/>
                                </a:cubicBezTo>
                                <a:cubicBezTo>
                                  <a:pt x="275321" y="27473"/>
                                  <a:pt x="278677" y="31561"/>
                                  <a:pt x="281630" y="35979"/>
                                </a:cubicBezTo>
                                <a:cubicBezTo>
                                  <a:pt x="284584" y="40401"/>
                                  <a:pt x="287078" y="45064"/>
                                  <a:pt x="289112" y="49978"/>
                                </a:cubicBezTo>
                                <a:cubicBezTo>
                                  <a:pt x="291146" y="54887"/>
                                  <a:pt x="292682" y="59950"/>
                                  <a:pt x="293719" y="65165"/>
                                </a:cubicBezTo>
                                <a:cubicBezTo>
                                  <a:pt x="294757" y="70380"/>
                                  <a:pt x="295275" y="75645"/>
                                  <a:pt x="295275" y="80963"/>
                                </a:cubicBezTo>
                                <a:cubicBezTo>
                                  <a:pt x="295275" y="86277"/>
                                  <a:pt x="294757" y="91542"/>
                                  <a:pt x="293719" y="96754"/>
                                </a:cubicBezTo>
                                <a:cubicBezTo>
                                  <a:pt x="292682" y="101969"/>
                                  <a:pt x="291146" y="107031"/>
                                  <a:pt x="289112" y="111942"/>
                                </a:cubicBezTo>
                                <a:cubicBezTo>
                                  <a:pt x="287078" y="116852"/>
                                  <a:pt x="284584" y="121518"/>
                                  <a:pt x="281630" y="125940"/>
                                </a:cubicBezTo>
                                <a:cubicBezTo>
                                  <a:pt x="278677" y="130359"/>
                                  <a:pt x="275321" y="134451"/>
                                  <a:pt x="271562" y="138210"/>
                                </a:cubicBezTo>
                                <a:cubicBezTo>
                                  <a:pt x="267803" y="141970"/>
                                  <a:pt x="263713" y="145326"/>
                                  <a:pt x="259293" y="148276"/>
                                </a:cubicBezTo>
                                <a:cubicBezTo>
                                  <a:pt x="254873" y="151231"/>
                                  <a:pt x="250207" y="153726"/>
                                  <a:pt x="245295" y="155761"/>
                                </a:cubicBezTo>
                                <a:cubicBezTo>
                                  <a:pt x="240384" y="157792"/>
                                  <a:pt x="235321" y="159327"/>
                                  <a:pt x="230107" y="160367"/>
                                </a:cubicBezTo>
                                <a:cubicBezTo>
                                  <a:pt x="224894" y="161404"/>
                                  <a:pt x="219629" y="161922"/>
                                  <a:pt x="214313" y="161925"/>
                                </a:cubicBezTo>
                                <a:lnTo>
                                  <a:pt x="80963" y="161925"/>
                                </a:lnTo>
                                <a:cubicBezTo>
                                  <a:pt x="75646" y="161922"/>
                                  <a:pt x="70381" y="161404"/>
                                  <a:pt x="65167" y="160367"/>
                                </a:cubicBezTo>
                                <a:cubicBezTo>
                                  <a:pt x="59954" y="159327"/>
                                  <a:pt x="54891" y="157792"/>
                                  <a:pt x="49980" y="155761"/>
                                </a:cubicBezTo>
                                <a:cubicBezTo>
                                  <a:pt x="45068" y="153726"/>
                                  <a:pt x="40402" y="151231"/>
                                  <a:pt x="35982" y="148276"/>
                                </a:cubicBezTo>
                                <a:cubicBezTo>
                                  <a:pt x="31562" y="145326"/>
                                  <a:pt x="27472" y="141970"/>
                                  <a:pt x="23713" y="138210"/>
                                </a:cubicBezTo>
                                <a:cubicBezTo>
                                  <a:pt x="19954" y="134451"/>
                                  <a:pt x="16598" y="130359"/>
                                  <a:pt x="13645" y="125940"/>
                                </a:cubicBezTo>
                                <a:cubicBezTo>
                                  <a:pt x="10691" y="121518"/>
                                  <a:pt x="8197" y="116852"/>
                                  <a:pt x="6163" y="111942"/>
                                </a:cubicBezTo>
                                <a:cubicBezTo>
                                  <a:pt x="4129" y="107031"/>
                                  <a:pt x="2593" y="101969"/>
                                  <a:pt x="1556" y="96754"/>
                                </a:cubicBezTo>
                                <a:cubicBezTo>
                                  <a:pt x="519" y="91542"/>
                                  <a:pt x="0" y="86277"/>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130" name="Shape 130"/>
                        <wps:cNvSpPr/>
                        <wps:spPr>
                          <a:xfrm>
                            <a:off x="0" y="609600"/>
                            <a:ext cx="295275" cy="161925"/>
                          </a:xfrm>
                          <a:custGeom>
                            <a:avLst/>
                            <a:gdLst/>
                            <a:ahLst/>
                            <a:cxnLst/>
                            <a:rect l="0" t="0" r="0" b="0"/>
                            <a:pathLst>
                              <a:path w="295275" h="161925">
                                <a:moveTo>
                                  <a:pt x="0" y="80963"/>
                                </a:moveTo>
                                <a:cubicBezTo>
                                  <a:pt x="0" y="75647"/>
                                  <a:pt x="519" y="70382"/>
                                  <a:pt x="1556" y="65165"/>
                                </a:cubicBezTo>
                                <a:cubicBezTo>
                                  <a:pt x="2593" y="59950"/>
                                  <a:pt x="4129" y="54887"/>
                                  <a:pt x="6163" y="49975"/>
                                </a:cubicBezTo>
                                <a:cubicBezTo>
                                  <a:pt x="8197" y="45067"/>
                                  <a:pt x="10691" y="40401"/>
                                  <a:pt x="13645" y="35979"/>
                                </a:cubicBezTo>
                                <a:cubicBezTo>
                                  <a:pt x="16598" y="31558"/>
                                  <a:pt x="19954" y="27471"/>
                                  <a:pt x="23713" y="23713"/>
                                </a:cubicBezTo>
                                <a:cubicBezTo>
                                  <a:pt x="27472" y="19952"/>
                                  <a:pt x="31562" y="16597"/>
                                  <a:pt x="35982" y="13643"/>
                                </a:cubicBezTo>
                                <a:cubicBezTo>
                                  <a:pt x="40402" y="10691"/>
                                  <a:pt x="45068" y="8195"/>
                                  <a:pt x="49980" y="6161"/>
                                </a:cubicBezTo>
                                <a:cubicBezTo>
                                  <a:pt x="54891" y="4125"/>
                                  <a:pt x="59954" y="2591"/>
                                  <a:pt x="65167" y="1556"/>
                                </a:cubicBezTo>
                                <a:cubicBezTo>
                                  <a:pt x="70381" y="518"/>
                                  <a:pt x="75646" y="0"/>
                                  <a:pt x="80963" y="0"/>
                                </a:cubicBezTo>
                                <a:lnTo>
                                  <a:pt x="214313" y="0"/>
                                </a:lnTo>
                                <a:cubicBezTo>
                                  <a:pt x="219629" y="0"/>
                                  <a:pt x="224894" y="518"/>
                                  <a:pt x="230107" y="1556"/>
                                </a:cubicBezTo>
                                <a:cubicBezTo>
                                  <a:pt x="235321" y="2591"/>
                                  <a:pt x="240384" y="4125"/>
                                  <a:pt x="245295" y="6161"/>
                                </a:cubicBezTo>
                                <a:cubicBezTo>
                                  <a:pt x="250207" y="8195"/>
                                  <a:pt x="254873" y="10691"/>
                                  <a:pt x="259293" y="13643"/>
                                </a:cubicBezTo>
                                <a:cubicBezTo>
                                  <a:pt x="263713" y="16597"/>
                                  <a:pt x="267803" y="19952"/>
                                  <a:pt x="271562" y="23713"/>
                                </a:cubicBezTo>
                                <a:cubicBezTo>
                                  <a:pt x="275321" y="27471"/>
                                  <a:pt x="278677" y="31558"/>
                                  <a:pt x="281630" y="35979"/>
                                </a:cubicBezTo>
                                <a:cubicBezTo>
                                  <a:pt x="284584" y="40401"/>
                                  <a:pt x="287078" y="45067"/>
                                  <a:pt x="289112" y="49975"/>
                                </a:cubicBezTo>
                                <a:cubicBezTo>
                                  <a:pt x="291146" y="54887"/>
                                  <a:pt x="292682" y="59950"/>
                                  <a:pt x="293719" y="65165"/>
                                </a:cubicBezTo>
                                <a:cubicBezTo>
                                  <a:pt x="294757" y="70382"/>
                                  <a:pt x="295275" y="75647"/>
                                  <a:pt x="295275" y="80963"/>
                                </a:cubicBezTo>
                                <a:cubicBezTo>
                                  <a:pt x="295275" y="86278"/>
                                  <a:pt x="294757" y="91543"/>
                                  <a:pt x="293719" y="96757"/>
                                </a:cubicBezTo>
                                <a:cubicBezTo>
                                  <a:pt x="292682" y="101972"/>
                                  <a:pt x="291146" y="107035"/>
                                  <a:pt x="289112" y="111944"/>
                                </a:cubicBezTo>
                                <a:cubicBezTo>
                                  <a:pt x="287078" y="116853"/>
                                  <a:pt x="284584" y="121521"/>
                                  <a:pt x="281630" y="125941"/>
                                </a:cubicBezTo>
                                <a:cubicBezTo>
                                  <a:pt x="278677" y="130361"/>
                                  <a:pt x="275321" y="134451"/>
                                  <a:pt x="271562" y="138210"/>
                                </a:cubicBezTo>
                                <a:cubicBezTo>
                                  <a:pt x="267803" y="141970"/>
                                  <a:pt x="263713" y="145326"/>
                                  <a:pt x="259293" y="148279"/>
                                </a:cubicBezTo>
                                <a:cubicBezTo>
                                  <a:pt x="254873" y="151231"/>
                                  <a:pt x="250207" y="153726"/>
                                  <a:pt x="245295" y="155761"/>
                                </a:cubicBezTo>
                                <a:cubicBezTo>
                                  <a:pt x="240384" y="157795"/>
                                  <a:pt x="235321" y="159333"/>
                                  <a:pt x="230107" y="160367"/>
                                </a:cubicBezTo>
                                <a:cubicBezTo>
                                  <a:pt x="224894" y="161407"/>
                                  <a:pt x="219629" y="161925"/>
                                  <a:pt x="214313" y="161925"/>
                                </a:cubicBezTo>
                                <a:lnTo>
                                  <a:pt x="80963" y="161925"/>
                                </a:lnTo>
                                <a:cubicBezTo>
                                  <a:pt x="75646" y="161925"/>
                                  <a:pt x="70381" y="161407"/>
                                  <a:pt x="65167" y="160367"/>
                                </a:cubicBezTo>
                                <a:cubicBezTo>
                                  <a:pt x="59954" y="159333"/>
                                  <a:pt x="54891" y="157795"/>
                                  <a:pt x="49980" y="155761"/>
                                </a:cubicBezTo>
                                <a:cubicBezTo>
                                  <a:pt x="45068" y="153726"/>
                                  <a:pt x="40402" y="151231"/>
                                  <a:pt x="35982" y="148279"/>
                                </a:cubicBezTo>
                                <a:cubicBezTo>
                                  <a:pt x="31562" y="145326"/>
                                  <a:pt x="27472" y="141970"/>
                                  <a:pt x="23713" y="138210"/>
                                </a:cubicBezTo>
                                <a:cubicBezTo>
                                  <a:pt x="19954" y="134451"/>
                                  <a:pt x="16598" y="130361"/>
                                  <a:pt x="13645" y="125941"/>
                                </a:cubicBezTo>
                                <a:cubicBezTo>
                                  <a:pt x="10691" y="121521"/>
                                  <a:pt x="8197" y="116853"/>
                                  <a:pt x="6163" y="111944"/>
                                </a:cubicBezTo>
                                <a:cubicBezTo>
                                  <a:pt x="4129" y="107035"/>
                                  <a:pt x="2593" y="101972"/>
                                  <a:pt x="1556" y="96757"/>
                                </a:cubicBezTo>
                                <a:cubicBezTo>
                                  <a:pt x="519" y="91543"/>
                                  <a:pt x="0" y="86278"/>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131" name="Shape 131"/>
                        <wps:cNvSpPr/>
                        <wps:spPr>
                          <a:xfrm>
                            <a:off x="0" y="914400"/>
                            <a:ext cx="295275" cy="161925"/>
                          </a:xfrm>
                          <a:custGeom>
                            <a:avLst/>
                            <a:gdLst/>
                            <a:ahLst/>
                            <a:cxnLst/>
                            <a:rect l="0" t="0" r="0" b="0"/>
                            <a:pathLst>
                              <a:path w="295275" h="161925">
                                <a:moveTo>
                                  <a:pt x="0" y="80963"/>
                                </a:moveTo>
                                <a:cubicBezTo>
                                  <a:pt x="0" y="75645"/>
                                  <a:pt x="519" y="70380"/>
                                  <a:pt x="1556" y="65163"/>
                                </a:cubicBezTo>
                                <a:cubicBezTo>
                                  <a:pt x="2593" y="59950"/>
                                  <a:pt x="4129" y="54887"/>
                                  <a:pt x="6163" y="49975"/>
                                </a:cubicBezTo>
                                <a:cubicBezTo>
                                  <a:pt x="8197" y="45064"/>
                                  <a:pt x="10691" y="40398"/>
                                  <a:pt x="13645" y="35976"/>
                                </a:cubicBezTo>
                                <a:cubicBezTo>
                                  <a:pt x="16598" y="31558"/>
                                  <a:pt x="19954" y="27471"/>
                                  <a:pt x="23713" y="23713"/>
                                </a:cubicBezTo>
                                <a:cubicBezTo>
                                  <a:pt x="27472" y="19952"/>
                                  <a:pt x="31562" y="16594"/>
                                  <a:pt x="35982" y="13643"/>
                                </a:cubicBezTo>
                                <a:cubicBezTo>
                                  <a:pt x="40402" y="10691"/>
                                  <a:pt x="45068" y="8198"/>
                                  <a:pt x="49980" y="6162"/>
                                </a:cubicBezTo>
                                <a:cubicBezTo>
                                  <a:pt x="54891" y="4127"/>
                                  <a:pt x="59954" y="2592"/>
                                  <a:pt x="65167" y="1556"/>
                                </a:cubicBezTo>
                                <a:cubicBezTo>
                                  <a:pt x="70381" y="518"/>
                                  <a:pt x="75646" y="0"/>
                                  <a:pt x="80963" y="0"/>
                                </a:cubicBezTo>
                                <a:lnTo>
                                  <a:pt x="214313" y="0"/>
                                </a:lnTo>
                                <a:cubicBezTo>
                                  <a:pt x="219629" y="0"/>
                                  <a:pt x="224894" y="518"/>
                                  <a:pt x="230107" y="1556"/>
                                </a:cubicBezTo>
                                <a:cubicBezTo>
                                  <a:pt x="235321" y="2592"/>
                                  <a:pt x="240384" y="4127"/>
                                  <a:pt x="245295" y="6162"/>
                                </a:cubicBezTo>
                                <a:cubicBezTo>
                                  <a:pt x="250207" y="8198"/>
                                  <a:pt x="254873" y="10691"/>
                                  <a:pt x="259293" y="13643"/>
                                </a:cubicBezTo>
                                <a:cubicBezTo>
                                  <a:pt x="263713" y="16594"/>
                                  <a:pt x="267803" y="19952"/>
                                  <a:pt x="271562" y="23713"/>
                                </a:cubicBezTo>
                                <a:cubicBezTo>
                                  <a:pt x="275321" y="27471"/>
                                  <a:pt x="278677" y="31558"/>
                                  <a:pt x="281630" y="35979"/>
                                </a:cubicBezTo>
                                <a:cubicBezTo>
                                  <a:pt x="284584" y="40401"/>
                                  <a:pt x="287078" y="45064"/>
                                  <a:pt x="289112" y="49975"/>
                                </a:cubicBezTo>
                                <a:cubicBezTo>
                                  <a:pt x="291146" y="54887"/>
                                  <a:pt x="292682" y="59950"/>
                                  <a:pt x="293719" y="65163"/>
                                </a:cubicBezTo>
                                <a:cubicBezTo>
                                  <a:pt x="294757" y="70380"/>
                                  <a:pt x="295275" y="75645"/>
                                  <a:pt x="295275" y="80963"/>
                                </a:cubicBezTo>
                                <a:cubicBezTo>
                                  <a:pt x="295275" y="86277"/>
                                  <a:pt x="294757" y="91542"/>
                                  <a:pt x="293719" y="96757"/>
                                </a:cubicBezTo>
                                <a:cubicBezTo>
                                  <a:pt x="292682" y="101971"/>
                                  <a:pt x="291146" y="107032"/>
                                  <a:pt x="289112" y="111944"/>
                                </a:cubicBezTo>
                                <a:cubicBezTo>
                                  <a:pt x="287078" y="116855"/>
                                  <a:pt x="284584" y="121521"/>
                                  <a:pt x="281630" y="125940"/>
                                </a:cubicBezTo>
                                <a:cubicBezTo>
                                  <a:pt x="278677" y="130359"/>
                                  <a:pt x="275321" y="134451"/>
                                  <a:pt x="271562" y="138210"/>
                                </a:cubicBezTo>
                                <a:cubicBezTo>
                                  <a:pt x="267803" y="141967"/>
                                  <a:pt x="263713" y="145321"/>
                                  <a:pt x="259293" y="148275"/>
                                </a:cubicBezTo>
                                <a:cubicBezTo>
                                  <a:pt x="254873" y="151231"/>
                                  <a:pt x="250207" y="153724"/>
                                  <a:pt x="245295" y="155758"/>
                                </a:cubicBezTo>
                                <a:cubicBezTo>
                                  <a:pt x="240384" y="157792"/>
                                  <a:pt x="235321" y="159330"/>
                                  <a:pt x="230107" y="160365"/>
                                </a:cubicBezTo>
                                <a:cubicBezTo>
                                  <a:pt x="224894" y="161404"/>
                                  <a:pt x="219629" y="161925"/>
                                  <a:pt x="214313" y="161925"/>
                                </a:cubicBezTo>
                                <a:lnTo>
                                  <a:pt x="80963" y="161925"/>
                                </a:lnTo>
                                <a:cubicBezTo>
                                  <a:pt x="75646" y="161925"/>
                                  <a:pt x="70381" y="161404"/>
                                  <a:pt x="65167" y="160365"/>
                                </a:cubicBezTo>
                                <a:cubicBezTo>
                                  <a:pt x="59954" y="159330"/>
                                  <a:pt x="54891" y="157792"/>
                                  <a:pt x="49980" y="155758"/>
                                </a:cubicBezTo>
                                <a:cubicBezTo>
                                  <a:pt x="45068" y="153724"/>
                                  <a:pt x="40402" y="151231"/>
                                  <a:pt x="35982" y="148275"/>
                                </a:cubicBezTo>
                                <a:cubicBezTo>
                                  <a:pt x="31562" y="145321"/>
                                  <a:pt x="27472" y="141967"/>
                                  <a:pt x="23713" y="138210"/>
                                </a:cubicBezTo>
                                <a:cubicBezTo>
                                  <a:pt x="19954" y="134451"/>
                                  <a:pt x="16598" y="130361"/>
                                  <a:pt x="13645" y="125941"/>
                                </a:cubicBezTo>
                                <a:cubicBezTo>
                                  <a:pt x="10691" y="121521"/>
                                  <a:pt x="8197" y="116855"/>
                                  <a:pt x="6163" y="111944"/>
                                </a:cubicBezTo>
                                <a:cubicBezTo>
                                  <a:pt x="4129" y="107032"/>
                                  <a:pt x="2593" y="101971"/>
                                  <a:pt x="1556" y="96757"/>
                                </a:cubicBezTo>
                                <a:cubicBezTo>
                                  <a:pt x="519" y="91542"/>
                                  <a:pt x="0" y="86277"/>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g:wgp>
                  </a:graphicData>
                </a:graphic>
              </wp:anchor>
            </w:drawing>
          </mc:Choice>
          <mc:Fallback>
            <w:pict>
              <v:group w14:anchorId="3196A821" id="Group 1915" o:spid="_x0000_s1026" style="position:absolute;margin-left:28.85pt;margin-top:-3.4pt;width:23.25pt;height:84.75pt;z-index:251658253" coordsize="2952,10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">
                <v:shape id="Shape 128" o:spid="_x0000_s1027" style="position:absolute;width:2952;height:1619;visibility:visible;mso-wrap-style:square;v-text-anchor:top" coordsize="29527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" path="m,80963c,75647,519,70382,1556,65165,2593,59953,4129,54890,6163,49975v2034,-4911,4528,-9574,7482,-13993c16598,31561,19954,27473,23713,23713v3759,-3761,7849,-7116,12269,-10070c40402,10691,45068,8198,49980,6162,54891,4127,59954,2592,65167,1556,70381,518,75646,,80963,l214313,v5316,,10581,518,15794,1553c235321,2592,240384,4127,245295,6161v4912,2034,9578,4527,13998,7480c263713,16597,267803,19952,271562,23713v3759,3760,7115,7848,10068,12269c284584,40401,287078,45064,289112,49975v2034,4915,3570,9978,4607,15190c294757,70382,295275,75647,295275,80963v,5314,-518,10579,-1556,15794c292682,101971,291146,107032,289112,111944v-2034,4911,-4528,9577,-7482,13996c278677,130359,275321,134451,271562,138210v-3759,3760,-7849,7116,-12269,10069c254873,151231,250207,153724,245295,155758v-4911,2034,-9974,3572,-15188,4609c224894,161407,219629,161925,214313,161925r-133350,c75646,161925,70381,161407,65167,160367v-5213,-1037,-10276,-2575,-15187,-4609c45068,153724,40402,151231,35982,148279v-4420,-2953,-8510,-6309,-12269,-10069c19954,134451,16598,130359,13645,125940,10691,121518,8197,116853,6163,111942,4129,107032,2593,101971,1556,96757,519,91542,,86277,,80963xe" filled="f" strokecolor="#9aa0a6">
                  <v:stroke miterlimit="1" joinstyle="miter"/>
                  <v:path arrowok="t" textboxrect="0,0,295275,161925"/>
                </v:shape>
                <v:shape id="Shape 129" o:spid="_x0000_s1028" style="position:absolute;top:3048;width:2952;height:1619;visibility:visible;mso-wrap-style:square;v-text-anchor:top" coordsize="29527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" path="m,80963c,75645,519,70380,1556,65165,2593,59950,4129,54887,6163,49978v2034,-4914,4528,-9577,7482,-13999c16598,31561,19954,27473,23713,23713v3759,-3761,7849,-7119,12269,-10070c40402,10688,45068,8195,49980,6162,54891,4127,59954,2591,65167,1556,70381,518,75646,,80963,l214313,v5316,,10581,518,15794,1556c235321,2591,240384,4127,245295,6162v4912,2033,9578,4526,13998,7481c263713,16594,267803,19952,271562,23713v3759,3760,7115,7848,10068,12266c284584,40401,287078,45064,289112,49978v2034,4909,3570,9972,4607,15187c294757,70380,295275,75645,295275,80963v,5314,-518,10579,-1556,15791c292682,101969,291146,107031,289112,111942v-2034,4910,-4528,9576,-7482,13998c278677,130359,275321,134451,271562,138210v-3759,3760,-7849,7116,-12269,10066c254873,151231,250207,153726,245295,155761v-4911,2031,-9974,3566,-15188,4606c224894,161404,219629,161922,214313,161925r-133350,c75646,161922,70381,161404,65167,160367v-5213,-1040,-10276,-2575,-15187,-4606c45068,153726,40402,151231,35982,148276v-4420,-2950,-8510,-6306,-12269,-10066c19954,134451,16598,130359,13645,125940,10691,121518,8197,116852,6163,111942,4129,107031,2593,101969,1556,96754,519,91542,,86277,,80963xe" filled="f" strokecolor="#9aa0a6">
                  <v:stroke miterlimit="1" joinstyle="miter"/>
                  <v:path arrowok="t" textboxrect="0,0,295275,161925"/>
                </v:shape>
                <v:shape id="Shape 130" o:spid="_x0000_s1029" style="position:absolute;top:6096;width:2952;height:1619;visibility:visible;mso-wrap-style:square;v-text-anchor:top" coordsize="29527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" path="m,80963c,75647,519,70382,1556,65165,2593,59950,4129,54887,6163,49975v2034,-4908,4528,-9574,7482,-13996c16598,31558,19954,27471,23713,23713v3759,-3761,7849,-7116,12269,-10070c40402,10691,45068,8195,49980,6161,54891,4125,59954,2591,65167,1556,70381,518,75646,,80963,l214313,v5316,,10581,518,15794,1556c235321,2591,240384,4125,245295,6161v4912,2034,9578,4530,13998,7482c263713,16597,267803,19952,271562,23713v3759,3758,7115,7845,10068,12266c284584,40401,287078,45067,289112,49975v2034,4912,3570,9975,4607,15190c294757,70382,295275,75647,295275,80963v,5315,-518,10580,-1556,15794c292682,101972,291146,107035,289112,111944v-2034,4909,-4528,9577,-7482,13997c278677,130361,275321,134451,271562,138210v-3759,3760,-7849,7116,-12269,10069c254873,151231,250207,153726,245295,155761v-4911,2034,-9974,3572,-15188,4606c224894,161407,219629,161925,214313,161925r-133350,c75646,161925,70381,161407,65167,160367v-5213,-1034,-10276,-2572,-15187,-4606c45068,153726,40402,151231,35982,148279v-4420,-2953,-8510,-6309,-12269,-10069c19954,134451,16598,130361,13645,125941,10691,121521,8197,116853,6163,111944,4129,107035,2593,101972,1556,96757,519,91543,,86278,,80963xe" filled="f" strokecolor="#9aa0a6">
                  <v:stroke miterlimit="1" joinstyle="miter"/>
                  <v:path arrowok="t" textboxrect="0,0,295275,161925"/>
                </v:shape>
                <v:shape id="Shape 131" o:spid="_x0000_s1030" style="position:absolute;top:9144;width:2952;height:1619;visibility:visible;mso-wrap-style:square;v-text-anchor:top" coordsize="29527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" path="m,80963c,75645,519,70380,1556,65163,2593,59950,4129,54887,6163,49975v2034,-4911,4528,-9577,7482,-13999c16598,31558,19954,27471,23713,23713v3759,-3761,7849,-7119,12269,-10070c40402,10691,45068,8198,49980,6162,54891,4127,59954,2592,65167,1556,70381,518,75646,,80963,l214313,v5316,,10581,518,15794,1556c235321,2592,240384,4127,245295,6162v4912,2036,9578,4529,13998,7481c263713,16594,267803,19952,271562,23713v3759,3758,7115,7845,10068,12266c284584,40401,287078,45064,289112,49975v2034,4912,3570,9975,4607,15188c294757,70380,295275,75645,295275,80963v,5314,-518,10579,-1556,15794c292682,101971,291146,107032,289112,111944v-2034,4911,-4528,9577,-7482,13996c278677,130359,275321,134451,271562,138210v-3759,3757,-7849,7111,-12269,10065c254873,151231,250207,153724,245295,155758v-4911,2034,-9974,3572,-15188,4607c224894,161404,219629,161925,214313,161925r-133350,c75646,161925,70381,161404,65167,160365v-5213,-1035,-10276,-2573,-15187,-4607c45068,153724,40402,151231,35982,148275v-4420,-2954,-8510,-6308,-12269,-10065c19954,134451,16598,130361,13645,125941,10691,121521,8197,116855,6163,111944,4129,107032,2593,101971,1556,96757,519,91542,,86277,,80963xe" filled="f" strokecolor="#9aa0a6">
                  <v:stroke miterlimit="1" joinstyle="miter"/>
                  <v:path arrowok="t" textboxrect="0,0,295275,161925"/>
                </v:shape>
                <w10:wrap type="square"/>
              </v:group>
            </w:pict>
          </mc:Fallback>
        </mc:AlternateContent>
      </w:r>
      <w:r>
        <w:rPr>
          <w:rFonts w:ascii="Calibri" w:eastAsia="Calibri" w:hAnsi="Calibri" w:cs="Calibri"/>
          <w:color w:val="202124"/>
          <w:sz w:val="22"/>
        </w:rPr>
        <w:t>No tengo conocimientos</w:t>
      </w:r>
    </w:p>
    <w:p w14:paraId="6641E6FD" w14:textId="77777777" w:rsidR="00B703E1" w:rsidRDefault="00B703E1" w:rsidP="00B703E1">
      <w:pPr>
        <w:spacing w:after="185" w:line="265" w:lineRule="auto"/>
        <w:ind w:left="722" w:hanging="10"/>
      </w:pPr>
      <w:r>
        <w:rPr>
          <w:rFonts w:ascii="Calibri" w:eastAsia="Calibri" w:hAnsi="Calibri" w:cs="Calibri"/>
          <w:color w:val="202124"/>
          <w:sz w:val="22"/>
        </w:rPr>
        <w:t>Conocimientos básicos</w:t>
      </w:r>
    </w:p>
    <w:p w14:paraId="094767DB" w14:textId="77777777" w:rsidR="00B703E1" w:rsidRDefault="00B703E1" w:rsidP="00B703E1">
      <w:pPr>
        <w:spacing w:after="185" w:line="265" w:lineRule="auto"/>
        <w:ind w:left="722" w:hanging="10"/>
      </w:pPr>
      <w:r>
        <w:rPr>
          <w:rFonts w:ascii="Calibri" w:eastAsia="Calibri" w:hAnsi="Calibri" w:cs="Calibri"/>
          <w:color w:val="202124"/>
          <w:sz w:val="22"/>
        </w:rPr>
        <w:t>Conocimientos intermedios</w:t>
      </w:r>
    </w:p>
    <w:p w14:paraId="1367FE46" w14:textId="77777777" w:rsidR="00B703E1" w:rsidRDefault="00B703E1" w:rsidP="00B703E1">
      <w:pPr>
        <w:spacing w:after="1055" w:line="265" w:lineRule="auto"/>
        <w:ind w:left="722" w:hanging="10"/>
      </w:pPr>
      <w:r>
        <w:rPr>
          <w:rFonts w:ascii="Calibri" w:eastAsia="Calibri" w:hAnsi="Calibri" w:cs="Calibri"/>
          <w:color w:val="202124"/>
          <w:sz w:val="22"/>
        </w:rPr>
        <w:t>Conocimientos avanzados</w:t>
      </w:r>
    </w:p>
    <w:p w14:paraId="1792825F" w14:textId="77777777" w:rsidR="00B703E1" w:rsidRDefault="00B703E1" w:rsidP="00B703E1">
      <w:pPr>
        <w:numPr>
          <w:ilvl w:val="0"/>
          <w:numId w:val="33"/>
        </w:numPr>
        <w:spacing w:after="250"/>
        <w:ind w:hanging="633"/>
        <w:jc w:val="left"/>
      </w:pPr>
      <w:r>
        <w:rPr>
          <w:rFonts w:ascii="Calibri" w:eastAsia="Calibri" w:hAnsi="Calibri" w:cs="Calibri"/>
          <w:b/>
          <w:color w:val="202124"/>
        </w:rPr>
        <w:t xml:space="preserve">¿Cómo gestionas actualmente tus finanzas? </w:t>
      </w:r>
      <w:r>
        <w:rPr>
          <w:rFonts w:ascii="Calibri" w:eastAsia="Calibri" w:hAnsi="Calibri" w:cs="Calibri"/>
          <w:color w:val="202124"/>
        </w:rPr>
        <w:t>(Puedes seleccionar más de una opción)</w:t>
      </w:r>
    </w:p>
    <w:p w14:paraId="6AA0402A" w14:textId="77777777" w:rsidR="00B703E1" w:rsidRDefault="00B703E1" w:rsidP="00B703E1">
      <w:pPr>
        <w:spacing w:after="233"/>
        <w:ind w:left="493" w:hanging="10"/>
      </w:pPr>
      <w:r>
        <w:rPr>
          <w:rFonts w:ascii="Calibri" w:eastAsia="Calibri" w:hAnsi="Calibri" w:cs="Calibri"/>
          <w:i/>
          <w:color w:val="6D6F72"/>
          <w:sz w:val="21"/>
        </w:rPr>
        <w:t>Selecciona todos los que correspondan.</w:t>
      </w:r>
    </w:p>
    <w:p w14:paraId="20CA7A4E" w14:textId="77777777" w:rsidR="00B703E1" w:rsidRDefault="00B703E1" w:rsidP="00B703E1">
      <w:pPr>
        <w:spacing w:after="95" w:line="265" w:lineRule="auto"/>
        <w:ind w:left="722" w:hanging="10"/>
      </w:pPr>
      <w:r>
        <w:rPr>
          <w:noProof/>
        </w:rPr>
        <mc:AlternateContent>
          <mc:Choice Requires="wpg">
            <w:drawing>
              <wp:anchor distT="0" distB="0" distL="114300" distR="114300" simplePos="0" relativeHeight="251658254" behindDoc="0" locked="0" layoutInCell="1" allowOverlap="1" wp14:anchorId="4821808E" wp14:editId="484D9716">
                <wp:simplePos x="0" y="0"/>
                <wp:positionH relativeFrom="column">
                  <wp:posOffset>366713</wp:posOffset>
                </wp:positionH>
                <wp:positionV relativeFrom="paragraph">
                  <wp:posOffset>-42908</wp:posOffset>
                </wp:positionV>
                <wp:extent cx="161925" cy="1476375"/>
                <wp:effectExtent l="0" t="0" r="0" b="0"/>
                <wp:wrapSquare wrapText="bothSides"/>
                <wp:docPr id="1917" name="Group 1917"/>
                <wp:cNvGraphicFramePr/>
                <a:graphic xmlns:a="http://schemas.openxmlformats.org/drawingml/2006/main">
                  <a:graphicData uri="http://schemas.microsoft.com/office/word/2010/wordprocessingGroup">
                    <wpg:wgp>
                      <wpg:cNvGrpSpPr/>
                      <wpg:grpSpPr>
                        <a:xfrm>
                          <a:off x="0" y="0"/>
                          <a:ext cx="161925" cy="1476375"/>
                          <a:chOff x="0" y="0"/>
                          <a:chExt cx="161925" cy="1476375"/>
                        </a:xfrm>
                      </wpg:grpSpPr>
                      <wps:wsp>
                        <wps:cNvPr id="135" name="Shape 135"/>
                        <wps:cNvSpPr/>
                        <wps:spPr>
                          <a:xfrm>
                            <a:off x="0" y="0"/>
                            <a:ext cx="161925" cy="161925"/>
                          </a:xfrm>
                          <a:custGeom>
                            <a:avLst/>
                            <a:gdLst/>
                            <a:ahLst/>
                            <a:cxnLst/>
                            <a:rect l="0" t="0" r="0" b="0"/>
                            <a:pathLst>
                              <a:path w="161925" h="161925">
                                <a:moveTo>
                                  <a:pt x="0" y="0"/>
                                </a:moveTo>
                                <a:lnTo>
                                  <a:pt x="161925" y="0"/>
                                </a:lnTo>
                                <a:lnTo>
                                  <a:pt x="161925" y="161925"/>
                                </a:lnTo>
                                <a:lnTo>
                                  <a:pt x="0" y="161925"/>
                                </a:ln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136" name="Shape 136"/>
                        <wps:cNvSpPr/>
                        <wps:spPr>
                          <a:xfrm>
                            <a:off x="0" y="247650"/>
                            <a:ext cx="161925" cy="161925"/>
                          </a:xfrm>
                          <a:custGeom>
                            <a:avLst/>
                            <a:gdLst/>
                            <a:ahLst/>
                            <a:cxnLst/>
                            <a:rect l="0" t="0" r="0" b="0"/>
                            <a:pathLst>
                              <a:path w="161925" h="161925">
                                <a:moveTo>
                                  <a:pt x="0" y="0"/>
                                </a:moveTo>
                                <a:lnTo>
                                  <a:pt x="161925" y="0"/>
                                </a:lnTo>
                                <a:lnTo>
                                  <a:pt x="161925" y="161925"/>
                                </a:lnTo>
                                <a:lnTo>
                                  <a:pt x="0" y="161925"/>
                                </a:ln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137" name="Shape 137"/>
                        <wps:cNvSpPr/>
                        <wps:spPr>
                          <a:xfrm>
                            <a:off x="0" y="495300"/>
                            <a:ext cx="161925" cy="161925"/>
                          </a:xfrm>
                          <a:custGeom>
                            <a:avLst/>
                            <a:gdLst/>
                            <a:ahLst/>
                            <a:cxnLst/>
                            <a:rect l="0" t="0" r="0" b="0"/>
                            <a:pathLst>
                              <a:path w="161925" h="161925">
                                <a:moveTo>
                                  <a:pt x="0" y="0"/>
                                </a:moveTo>
                                <a:lnTo>
                                  <a:pt x="161925" y="0"/>
                                </a:lnTo>
                                <a:lnTo>
                                  <a:pt x="161925" y="161925"/>
                                </a:lnTo>
                                <a:lnTo>
                                  <a:pt x="0" y="161925"/>
                                </a:ln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138" name="Shape 138"/>
                        <wps:cNvSpPr/>
                        <wps:spPr>
                          <a:xfrm>
                            <a:off x="0" y="742950"/>
                            <a:ext cx="161925" cy="161925"/>
                          </a:xfrm>
                          <a:custGeom>
                            <a:avLst/>
                            <a:gdLst/>
                            <a:ahLst/>
                            <a:cxnLst/>
                            <a:rect l="0" t="0" r="0" b="0"/>
                            <a:pathLst>
                              <a:path w="161925" h="161925">
                                <a:moveTo>
                                  <a:pt x="0" y="0"/>
                                </a:moveTo>
                                <a:lnTo>
                                  <a:pt x="161925" y="0"/>
                                </a:lnTo>
                                <a:lnTo>
                                  <a:pt x="161925" y="161925"/>
                                </a:lnTo>
                                <a:lnTo>
                                  <a:pt x="0" y="161925"/>
                                </a:ln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139" name="Shape 139"/>
                        <wps:cNvSpPr/>
                        <wps:spPr>
                          <a:xfrm>
                            <a:off x="0" y="990600"/>
                            <a:ext cx="161925" cy="161925"/>
                          </a:xfrm>
                          <a:custGeom>
                            <a:avLst/>
                            <a:gdLst/>
                            <a:ahLst/>
                            <a:cxnLst/>
                            <a:rect l="0" t="0" r="0" b="0"/>
                            <a:pathLst>
                              <a:path w="161925" h="161925">
                                <a:moveTo>
                                  <a:pt x="0" y="0"/>
                                </a:moveTo>
                                <a:lnTo>
                                  <a:pt x="161925" y="0"/>
                                </a:lnTo>
                                <a:lnTo>
                                  <a:pt x="161925" y="161925"/>
                                </a:lnTo>
                                <a:lnTo>
                                  <a:pt x="0" y="161925"/>
                                </a:ln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140" name="Shape 140"/>
                        <wps:cNvSpPr/>
                        <wps:spPr>
                          <a:xfrm>
                            <a:off x="0" y="1314450"/>
                            <a:ext cx="161925" cy="161925"/>
                          </a:xfrm>
                          <a:custGeom>
                            <a:avLst/>
                            <a:gdLst/>
                            <a:ahLst/>
                            <a:cxnLst/>
                            <a:rect l="0" t="0" r="0" b="0"/>
                            <a:pathLst>
                              <a:path w="161925" h="161925">
                                <a:moveTo>
                                  <a:pt x="0" y="0"/>
                                </a:moveTo>
                                <a:lnTo>
                                  <a:pt x="161925" y="0"/>
                                </a:lnTo>
                                <a:lnTo>
                                  <a:pt x="161925" y="161925"/>
                                </a:lnTo>
                                <a:lnTo>
                                  <a:pt x="0" y="161925"/>
                                </a:ln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g:wgp>
                  </a:graphicData>
                </a:graphic>
              </wp:anchor>
            </w:drawing>
          </mc:Choice>
          <mc:Fallback>
            <w:pict>
              <v:group w14:anchorId="055C8712" id="Group 1917" o:spid="_x0000_s1026" style="position:absolute;margin-left:28.9pt;margin-top:-3.4pt;width:12.75pt;height:116.25pt;z-index:251658254" coordsize="1619,14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">
                <v:shape id="Shape 135" o:spid="_x0000_s1027" style="position:absolute;width:1619;height:1619;visibility:visible;mso-wrap-style:square;v-text-anchor:top" coordsize="1619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" path="m,l161925,r,161925l,161925,,xe" filled="f" strokecolor="#9aa0a6">
                  <v:stroke miterlimit="1" joinstyle="miter"/>
                  <v:path arrowok="t" textboxrect="0,0,161925,161925"/>
                </v:shape>
                <v:shape id="Shape 136" o:spid="_x0000_s1028" style="position:absolute;top:2476;width:1619;height:1619;visibility:visible;mso-wrap-style:square;v-text-anchor:top" coordsize="1619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" path="m,l161925,r,161925l,161925,,xe" filled="f" strokecolor="#9aa0a6">
                  <v:stroke miterlimit="1" joinstyle="miter"/>
                  <v:path arrowok="t" textboxrect="0,0,161925,161925"/>
                </v:shape>
                <v:shape id="Shape 137" o:spid="_x0000_s1029" style="position:absolute;top:4953;width:1619;height:1619;visibility:visible;mso-wrap-style:square;v-text-anchor:top" coordsize="1619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" path="m,l161925,r,161925l,161925,,xe" filled="f" strokecolor="#9aa0a6">
                  <v:stroke miterlimit="1" joinstyle="miter"/>
                  <v:path arrowok="t" textboxrect="0,0,161925,161925"/>
                </v:shape>
                <v:shape id="Shape 138" o:spid="_x0000_s1030" style="position:absolute;top:7429;width:1619;height:1619;visibility:visible;mso-wrap-style:square;v-text-anchor:top" coordsize="1619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" path="m,l161925,r,161925l,161925,,xe" filled="f" strokecolor="#9aa0a6">
                  <v:stroke miterlimit="1" joinstyle="miter"/>
                  <v:path arrowok="t" textboxrect="0,0,161925,161925"/>
                </v:shape>
                <v:shape id="Shape 139" o:spid="_x0000_s1031" style="position:absolute;top:9906;width:1619;height:1619;visibility:visible;mso-wrap-style:square;v-text-anchor:top" coordsize="1619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" path="m,l161925,r,161925l,161925,,xe" filled="f" strokecolor="#9aa0a6">
                  <v:stroke miterlimit="1" joinstyle="miter"/>
                  <v:path arrowok="t" textboxrect="0,0,161925,161925"/>
                </v:shape>
                <v:shape id="Shape 140" o:spid="_x0000_s1032" style="position:absolute;top:13144;width:1619;height:1619;visibility:visible;mso-wrap-style:square;v-text-anchor:top" coordsize="1619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" path="m,l161925,r,161925l,161925,,xe" filled="f" strokecolor="#9aa0a6">
                  <v:stroke miterlimit="1" joinstyle="miter"/>
                  <v:path arrowok="t" textboxrect="0,0,161925,161925"/>
                </v:shape>
                <w10:wrap type="square"/>
              </v:group>
            </w:pict>
          </mc:Fallback>
        </mc:AlternateContent>
      </w:r>
      <w:r>
        <w:rPr>
          <w:rFonts w:ascii="Calibri" w:eastAsia="Calibri" w:hAnsi="Calibri" w:cs="Calibri"/>
          <w:color w:val="202124"/>
          <w:sz w:val="22"/>
        </w:rPr>
        <w:t>Plataforma de gestión financiera</w:t>
      </w:r>
    </w:p>
    <w:p w14:paraId="12C2BD28" w14:textId="77777777" w:rsidR="00B703E1" w:rsidRDefault="00B703E1" w:rsidP="00B703E1">
      <w:pPr>
        <w:spacing w:after="95" w:line="265" w:lineRule="auto"/>
        <w:ind w:left="722" w:hanging="10"/>
      </w:pPr>
      <w:r>
        <w:rPr>
          <w:rFonts w:ascii="Calibri" w:eastAsia="Calibri" w:hAnsi="Calibri" w:cs="Calibri"/>
          <w:color w:val="202124"/>
          <w:sz w:val="22"/>
        </w:rPr>
        <w:t>Hoja de cálculo</w:t>
      </w:r>
    </w:p>
    <w:p w14:paraId="53DF718F" w14:textId="5023C004" w:rsidR="00B703E1" w:rsidRDefault="00B703E1" w:rsidP="00B703E1">
      <w:pPr>
        <w:spacing w:after="95" w:line="265" w:lineRule="auto"/>
        <w:ind w:left="722" w:hanging="10"/>
      </w:pPr>
      <w:r>
        <w:rPr>
          <w:rFonts w:ascii="Calibri" w:eastAsia="Calibri" w:hAnsi="Calibri" w:cs="Calibri"/>
          <w:color w:val="202124"/>
          <w:sz w:val="22"/>
        </w:rPr>
        <w:t>Aplicación bancaria</w:t>
      </w:r>
    </w:p>
    <w:p w14:paraId="3E146679" w14:textId="77777777" w:rsidR="00B703E1" w:rsidRDefault="00B703E1" w:rsidP="00B703E1">
      <w:pPr>
        <w:spacing w:after="95" w:line="265" w:lineRule="auto"/>
        <w:ind w:left="722" w:hanging="10"/>
      </w:pPr>
      <w:r>
        <w:rPr>
          <w:rFonts w:ascii="Calibri" w:eastAsia="Calibri" w:hAnsi="Calibri" w:cs="Calibri"/>
          <w:color w:val="202124"/>
          <w:sz w:val="22"/>
        </w:rPr>
        <w:t>Papel y lápiz</w:t>
      </w:r>
    </w:p>
    <w:p w14:paraId="2FABFC89" w14:textId="77777777" w:rsidR="00B703E1" w:rsidRDefault="00B703E1" w:rsidP="00B703E1">
      <w:pPr>
        <w:spacing w:after="185" w:line="265" w:lineRule="auto"/>
        <w:ind w:left="722" w:hanging="10"/>
      </w:pPr>
      <w:r>
        <w:rPr>
          <w:rFonts w:ascii="Calibri" w:eastAsia="Calibri" w:hAnsi="Calibri" w:cs="Calibri"/>
          <w:color w:val="202124"/>
          <w:sz w:val="22"/>
        </w:rPr>
        <w:t>De memoria</w:t>
      </w:r>
    </w:p>
    <w:p w14:paraId="7403DFAB" w14:textId="77777777" w:rsidR="00B703E1" w:rsidRDefault="00B703E1" w:rsidP="00B703E1">
      <w:pPr>
        <w:spacing w:after="0"/>
        <w:ind w:left="588" w:hanging="10"/>
      </w:pPr>
      <w:r>
        <w:rPr>
          <w:rFonts w:ascii="Calibri" w:eastAsia="Calibri" w:hAnsi="Calibri" w:cs="Calibri"/>
          <w:color w:val="202124"/>
          <w:sz w:val="21"/>
        </w:rPr>
        <w:t>Otro:</w:t>
      </w:r>
    </w:p>
    <w:p w14:paraId="53A8A366" w14:textId="77777777" w:rsidR="00B703E1" w:rsidRDefault="00B703E1" w:rsidP="00B703E1">
      <w:pPr>
        <w:spacing w:after="1065"/>
        <w:ind w:left="1530"/>
      </w:pPr>
      <w:r>
        <w:rPr>
          <w:noProof/>
        </w:rPr>
        <mc:AlternateContent>
          <mc:Choice Requires="wpg">
            <w:drawing>
              <wp:inline distT="0" distB="0" distL="0" distR="0" wp14:anchorId="722BD6F5" wp14:editId="16E261E1">
                <wp:extent cx="2771775" cy="9525"/>
                <wp:effectExtent l="0" t="0" r="0" b="0"/>
                <wp:docPr id="1907" name="Group 1907"/>
                <wp:cNvGraphicFramePr/>
                <a:graphic xmlns:a="http://schemas.openxmlformats.org/drawingml/2006/main">
                  <a:graphicData uri="http://schemas.microsoft.com/office/word/2010/wordprocessingGroup">
                    <wpg:wgp>
                      <wpg:cNvGrpSpPr/>
                      <wpg:grpSpPr>
                        <a:xfrm>
                          <a:off x="0" y="0"/>
                          <a:ext cx="2771775" cy="9525"/>
                          <a:chOff x="0" y="0"/>
                          <a:chExt cx="2771775" cy="9525"/>
                        </a:xfrm>
                      </wpg:grpSpPr>
                      <wps:wsp>
                        <wps:cNvPr id="2494" name="Shape 2494"/>
                        <wps:cNvSpPr/>
                        <wps:spPr>
                          <a:xfrm>
                            <a:off x="0" y="0"/>
                            <a:ext cx="2771775" cy="9525"/>
                          </a:xfrm>
                          <a:custGeom>
                            <a:avLst/>
                            <a:gdLst/>
                            <a:ahLst/>
                            <a:cxnLst/>
                            <a:rect l="0" t="0" r="0" b="0"/>
                            <a:pathLst>
                              <a:path w="2771775" h="9525">
                                <a:moveTo>
                                  <a:pt x="0" y="0"/>
                                </a:moveTo>
                                <a:lnTo>
                                  <a:pt x="2771775" y="0"/>
                                </a:lnTo>
                                <a:lnTo>
                                  <a:pt x="2771775" y="9525"/>
                                </a:lnTo>
                                <a:lnTo>
                                  <a:pt x="0" y="9525"/>
                                </a:lnTo>
                                <a:lnTo>
                                  <a:pt x="0" y="0"/>
                                </a:lnTo>
                              </a:path>
                            </a:pathLst>
                          </a:custGeom>
                          <a:ln w="0" cap="flat">
                            <a:miter lim="127000"/>
                          </a:ln>
                        </wps:spPr>
                        <wps:style>
                          <a:lnRef idx="0">
                            <a:srgbClr val="000000">
                              <a:alpha val="0"/>
                            </a:srgbClr>
                          </a:lnRef>
                          <a:fillRef idx="1">
                            <a:srgbClr val="BDC1C6"/>
                          </a:fillRef>
                          <a:effectRef idx="0">
                            <a:scrgbClr r="0" g="0" b="0"/>
                          </a:effectRef>
                          <a:fontRef idx="none"/>
                        </wps:style>
                        <wps:bodyPr/>
                      </wps:wsp>
                    </wpg:wgp>
                  </a:graphicData>
                </a:graphic>
              </wp:inline>
            </w:drawing>
          </mc:Choice>
          <mc:Fallback>
            <w:pict>
              <v:group w14:anchorId="7541D209" id="Group 1907" o:spid="_x0000_s1026" style="width:218.25pt;height:.75pt;mso-position-horizontal-relative:char;mso-position-vertical-relative:line" coordsize="2771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">
                <v:shape id="Shape 2494" o:spid="_x0000_s1027" style="position:absolute;width:27717;height:95;visibility:visible;mso-wrap-style:square;v-text-anchor:top" coordsize="27717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" path="m,l2771775,r,9525l,9525,,e" fillcolor="#bdc1c6" stroked="f" strokeweight="0">
                  <v:stroke miterlimit="83231f" joinstyle="miter"/>
                  <v:path arrowok="t" textboxrect="0,0,2771775,9525"/>
                </v:shape>
                <w10:anchorlock/>
              </v:group>
            </w:pict>
          </mc:Fallback>
        </mc:AlternateContent>
      </w:r>
    </w:p>
    <w:p w14:paraId="229F438D" w14:textId="77777777" w:rsidR="00B703E1" w:rsidRDefault="00B703E1" w:rsidP="00B703E1">
      <w:pPr>
        <w:spacing w:after="1065"/>
        <w:ind w:left="1530"/>
      </w:pPr>
    </w:p>
    <w:p w14:paraId="38A5AFA3" w14:textId="77777777" w:rsidR="00B703E1" w:rsidRDefault="00B703E1" w:rsidP="00B703E1">
      <w:pPr>
        <w:spacing w:after="1065"/>
        <w:ind w:left="1530"/>
      </w:pPr>
    </w:p>
    <w:p w14:paraId="7F2560D5" w14:textId="77777777" w:rsidR="00B703E1" w:rsidRPr="00B703E1" w:rsidRDefault="00B703E1" w:rsidP="00B703E1">
      <w:pPr>
        <w:spacing w:after="250"/>
        <w:ind w:left="633"/>
        <w:jc w:val="left"/>
      </w:pPr>
    </w:p>
    <w:p w14:paraId="079158B3" w14:textId="1CDA5617" w:rsidR="00B703E1" w:rsidRDefault="00B703E1" w:rsidP="00B703E1">
      <w:pPr>
        <w:numPr>
          <w:ilvl w:val="0"/>
          <w:numId w:val="33"/>
        </w:numPr>
        <w:spacing w:after="250"/>
        <w:ind w:hanging="633"/>
        <w:jc w:val="left"/>
      </w:pPr>
      <w:r>
        <w:rPr>
          <w:rFonts w:ascii="Calibri" w:eastAsia="Calibri" w:hAnsi="Calibri" w:cs="Calibri"/>
          <w:b/>
          <w:color w:val="202124"/>
        </w:rPr>
        <w:t>¿Has tenido dificultades para gestionar tus finanzas desde que te independizaste o al considerar la independencia?</w:t>
      </w:r>
    </w:p>
    <w:p w14:paraId="6E0479EE" w14:textId="77777777" w:rsidR="00B703E1" w:rsidRDefault="00B703E1" w:rsidP="00B703E1">
      <w:pPr>
        <w:spacing w:after="314"/>
        <w:ind w:left="493" w:hanging="10"/>
      </w:pPr>
      <w:r>
        <w:rPr>
          <w:rFonts w:ascii="Calibri" w:eastAsia="Calibri" w:hAnsi="Calibri" w:cs="Calibri"/>
          <w:i/>
          <w:color w:val="202124"/>
        </w:rPr>
        <w:t>Marca solo un óvalo.</w:t>
      </w:r>
    </w:p>
    <w:p w14:paraId="3CC6946D" w14:textId="77777777" w:rsidR="00B703E1" w:rsidRDefault="00B703E1" w:rsidP="00B703E1">
      <w:pPr>
        <w:spacing w:after="185" w:line="265" w:lineRule="auto"/>
        <w:ind w:left="722" w:hanging="10"/>
      </w:pPr>
      <w:r>
        <w:rPr>
          <w:noProof/>
        </w:rPr>
        <mc:AlternateContent>
          <mc:Choice Requires="wpg">
            <w:drawing>
              <wp:anchor distT="0" distB="0" distL="114300" distR="114300" simplePos="0" relativeHeight="251658255" behindDoc="0" locked="0" layoutInCell="1" allowOverlap="1" wp14:anchorId="05D1A55F" wp14:editId="56C1DC91">
                <wp:simplePos x="0" y="0"/>
                <wp:positionH relativeFrom="column">
                  <wp:posOffset>366712</wp:posOffset>
                </wp:positionH>
                <wp:positionV relativeFrom="paragraph">
                  <wp:posOffset>-42908</wp:posOffset>
                </wp:positionV>
                <wp:extent cx="295275" cy="466725"/>
                <wp:effectExtent l="0" t="0" r="0" b="0"/>
                <wp:wrapSquare wrapText="bothSides"/>
                <wp:docPr id="1919" name="Group 1919"/>
                <wp:cNvGraphicFramePr/>
                <a:graphic xmlns:a="http://schemas.openxmlformats.org/drawingml/2006/main">
                  <a:graphicData uri="http://schemas.microsoft.com/office/word/2010/wordprocessingGroup">
                    <wpg:wgp>
                      <wpg:cNvGrpSpPr/>
                      <wpg:grpSpPr>
                        <a:xfrm>
                          <a:off x="0" y="0"/>
                          <a:ext cx="295275" cy="466725"/>
                          <a:chOff x="0" y="0"/>
                          <a:chExt cx="295275" cy="466725"/>
                        </a:xfrm>
                      </wpg:grpSpPr>
                      <wps:wsp>
                        <wps:cNvPr id="143" name="Shape 143"/>
                        <wps:cNvSpPr/>
                        <wps:spPr>
                          <a:xfrm>
                            <a:off x="0" y="0"/>
                            <a:ext cx="295275" cy="161925"/>
                          </a:xfrm>
                          <a:custGeom>
                            <a:avLst/>
                            <a:gdLst/>
                            <a:ahLst/>
                            <a:cxnLst/>
                            <a:rect l="0" t="0" r="0" b="0"/>
                            <a:pathLst>
                              <a:path w="295275" h="161925">
                                <a:moveTo>
                                  <a:pt x="0" y="80963"/>
                                </a:moveTo>
                                <a:cubicBezTo>
                                  <a:pt x="0" y="75645"/>
                                  <a:pt x="519" y="70380"/>
                                  <a:pt x="1556" y="65162"/>
                                </a:cubicBezTo>
                                <a:cubicBezTo>
                                  <a:pt x="2593" y="59950"/>
                                  <a:pt x="4129" y="54887"/>
                                  <a:pt x="6163" y="49975"/>
                                </a:cubicBezTo>
                                <a:cubicBezTo>
                                  <a:pt x="8197" y="45064"/>
                                  <a:pt x="10691" y="40398"/>
                                  <a:pt x="13645" y="35976"/>
                                </a:cubicBezTo>
                                <a:cubicBezTo>
                                  <a:pt x="16598" y="31558"/>
                                  <a:pt x="19954" y="27465"/>
                                  <a:pt x="23713" y="23710"/>
                                </a:cubicBezTo>
                                <a:cubicBezTo>
                                  <a:pt x="27472" y="19949"/>
                                  <a:pt x="31562" y="16594"/>
                                  <a:pt x="35982" y="13643"/>
                                </a:cubicBezTo>
                                <a:cubicBezTo>
                                  <a:pt x="40402" y="10688"/>
                                  <a:pt x="45068" y="8195"/>
                                  <a:pt x="49980" y="6164"/>
                                </a:cubicBezTo>
                                <a:cubicBezTo>
                                  <a:pt x="54891" y="4127"/>
                                  <a:pt x="59954" y="2592"/>
                                  <a:pt x="65167" y="1556"/>
                                </a:cubicBezTo>
                                <a:cubicBezTo>
                                  <a:pt x="70381" y="518"/>
                                  <a:pt x="75646" y="0"/>
                                  <a:pt x="80963" y="0"/>
                                </a:cubicBezTo>
                                <a:lnTo>
                                  <a:pt x="214313" y="0"/>
                                </a:lnTo>
                                <a:cubicBezTo>
                                  <a:pt x="219629" y="0"/>
                                  <a:pt x="224894" y="518"/>
                                  <a:pt x="230107" y="1556"/>
                                </a:cubicBezTo>
                                <a:cubicBezTo>
                                  <a:pt x="235321" y="2592"/>
                                  <a:pt x="240384" y="4127"/>
                                  <a:pt x="245295" y="6164"/>
                                </a:cubicBezTo>
                                <a:cubicBezTo>
                                  <a:pt x="250207" y="8195"/>
                                  <a:pt x="254873" y="10688"/>
                                  <a:pt x="259293" y="13643"/>
                                </a:cubicBezTo>
                                <a:cubicBezTo>
                                  <a:pt x="263713" y="16594"/>
                                  <a:pt x="267803" y="19949"/>
                                  <a:pt x="271562" y="23710"/>
                                </a:cubicBezTo>
                                <a:cubicBezTo>
                                  <a:pt x="275321" y="27465"/>
                                  <a:pt x="278677" y="31558"/>
                                  <a:pt x="281630" y="35979"/>
                                </a:cubicBezTo>
                                <a:cubicBezTo>
                                  <a:pt x="284584" y="40398"/>
                                  <a:pt x="287078" y="45064"/>
                                  <a:pt x="289112" y="49975"/>
                                </a:cubicBezTo>
                                <a:cubicBezTo>
                                  <a:pt x="291146" y="54887"/>
                                  <a:pt x="292682" y="59950"/>
                                  <a:pt x="293719" y="65162"/>
                                </a:cubicBezTo>
                                <a:cubicBezTo>
                                  <a:pt x="294757" y="70380"/>
                                  <a:pt x="295275" y="75645"/>
                                  <a:pt x="295275" y="80963"/>
                                </a:cubicBezTo>
                                <a:cubicBezTo>
                                  <a:pt x="295275" y="86277"/>
                                  <a:pt x="294757" y="91542"/>
                                  <a:pt x="293719" y="96754"/>
                                </a:cubicBezTo>
                                <a:cubicBezTo>
                                  <a:pt x="292682" y="101969"/>
                                  <a:pt x="291146" y="107032"/>
                                  <a:pt x="289112" y="111944"/>
                                </a:cubicBezTo>
                                <a:cubicBezTo>
                                  <a:pt x="287078" y="116855"/>
                                  <a:pt x="284584" y="121524"/>
                                  <a:pt x="281630" y="125943"/>
                                </a:cubicBezTo>
                                <a:cubicBezTo>
                                  <a:pt x="278677" y="130364"/>
                                  <a:pt x="275321" y="134454"/>
                                  <a:pt x="271562" y="138212"/>
                                </a:cubicBezTo>
                                <a:cubicBezTo>
                                  <a:pt x="267803" y="141970"/>
                                  <a:pt x="263713" y="145324"/>
                                  <a:pt x="259293" y="148276"/>
                                </a:cubicBezTo>
                                <a:cubicBezTo>
                                  <a:pt x="254873" y="151228"/>
                                  <a:pt x="250207" y="153724"/>
                                  <a:pt x="245295" y="155758"/>
                                </a:cubicBezTo>
                                <a:cubicBezTo>
                                  <a:pt x="240384" y="157792"/>
                                  <a:pt x="235321" y="159327"/>
                                  <a:pt x="230107" y="160369"/>
                                </a:cubicBezTo>
                                <a:cubicBezTo>
                                  <a:pt x="224894" y="161404"/>
                                  <a:pt x="219629" y="161922"/>
                                  <a:pt x="214313" y="161925"/>
                                </a:cubicBezTo>
                                <a:lnTo>
                                  <a:pt x="80963" y="161925"/>
                                </a:lnTo>
                                <a:cubicBezTo>
                                  <a:pt x="75646" y="161922"/>
                                  <a:pt x="70381" y="161404"/>
                                  <a:pt x="65167" y="160369"/>
                                </a:cubicBezTo>
                                <a:cubicBezTo>
                                  <a:pt x="59954" y="159327"/>
                                  <a:pt x="54891" y="157792"/>
                                  <a:pt x="49980" y="155758"/>
                                </a:cubicBezTo>
                                <a:cubicBezTo>
                                  <a:pt x="45068" y="153724"/>
                                  <a:pt x="40402" y="151228"/>
                                  <a:pt x="35982" y="148276"/>
                                </a:cubicBezTo>
                                <a:cubicBezTo>
                                  <a:pt x="31562" y="145324"/>
                                  <a:pt x="27472" y="141970"/>
                                  <a:pt x="23713" y="138212"/>
                                </a:cubicBezTo>
                                <a:cubicBezTo>
                                  <a:pt x="19954" y="134454"/>
                                  <a:pt x="16598" y="130364"/>
                                  <a:pt x="13645" y="125943"/>
                                </a:cubicBezTo>
                                <a:cubicBezTo>
                                  <a:pt x="10691" y="121524"/>
                                  <a:pt x="8197" y="116855"/>
                                  <a:pt x="6163" y="111944"/>
                                </a:cubicBezTo>
                                <a:cubicBezTo>
                                  <a:pt x="4129" y="107032"/>
                                  <a:pt x="2593" y="101969"/>
                                  <a:pt x="1556" y="96754"/>
                                </a:cubicBezTo>
                                <a:cubicBezTo>
                                  <a:pt x="519" y="91542"/>
                                  <a:pt x="0" y="86277"/>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144" name="Shape 144"/>
                        <wps:cNvSpPr/>
                        <wps:spPr>
                          <a:xfrm>
                            <a:off x="0" y="304800"/>
                            <a:ext cx="295275" cy="161925"/>
                          </a:xfrm>
                          <a:custGeom>
                            <a:avLst/>
                            <a:gdLst/>
                            <a:ahLst/>
                            <a:cxnLst/>
                            <a:rect l="0" t="0" r="0" b="0"/>
                            <a:pathLst>
                              <a:path w="295275" h="161925">
                                <a:moveTo>
                                  <a:pt x="0" y="80963"/>
                                </a:moveTo>
                                <a:cubicBezTo>
                                  <a:pt x="0" y="75645"/>
                                  <a:pt x="519" y="70380"/>
                                  <a:pt x="1556" y="65165"/>
                                </a:cubicBezTo>
                                <a:cubicBezTo>
                                  <a:pt x="2593" y="59950"/>
                                  <a:pt x="4129" y="54887"/>
                                  <a:pt x="6163" y="49975"/>
                                </a:cubicBezTo>
                                <a:cubicBezTo>
                                  <a:pt x="8197" y="45064"/>
                                  <a:pt x="10691" y="40398"/>
                                  <a:pt x="13645" y="35976"/>
                                </a:cubicBezTo>
                                <a:cubicBezTo>
                                  <a:pt x="16598" y="31558"/>
                                  <a:pt x="19954" y="27471"/>
                                  <a:pt x="23713" y="23710"/>
                                </a:cubicBezTo>
                                <a:cubicBezTo>
                                  <a:pt x="27472" y="19949"/>
                                  <a:pt x="31562" y="16594"/>
                                  <a:pt x="35982" y="13643"/>
                                </a:cubicBezTo>
                                <a:cubicBezTo>
                                  <a:pt x="40402" y="10691"/>
                                  <a:pt x="45068" y="8195"/>
                                  <a:pt x="49980" y="6161"/>
                                </a:cubicBezTo>
                                <a:cubicBezTo>
                                  <a:pt x="54891" y="4124"/>
                                  <a:pt x="59954" y="2592"/>
                                  <a:pt x="65167" y="1556"/>
                                </a:cubicBezTo>
                                <a:cubicBezTo>
                                  <a:pt x="70381" y="518"/>
                                  <a:pt x="75646" y="0"/>
                                  <a:pt x="80963" y="0"/>
                                </a:cubicBezTo>
                                <a:lnTo>
                                  <a:pt x="214313" y="0"/>
                                </a:lnTo>
                                <a:cubicBezTo>
                                  <a:pt x="219629" y="0"/>
                                  <a:pt x="224894" y="518"/>
                                  <a:pt x="230107" y="1553"/>
                                </a:cubicBezTo>
                                <a:cubicBezTo>
                                  <a:pt x="235321" y="2592"/>
                                  <a:pt x="240384" y="4124"/>
                                  <a:pt x="245295" y="6161"/>
                                </a:cubicBezTo>
                                <a:cubicBezTo>
                                  <a:pt x="250207" y="8195"/>
                                  <a:pt x="254873" y="10691"/>
                                  <a:pt x="259293" y="13643"/>
                                </a:cubicBezTo>
                                <a:cubicBezTo>
                                  <a:pt x="263713" y="16594"/>
                                  <a:pt x="267803" y="19949"/>
                                  <a:pt x="271562" y="23710"/>
                                </a:cubicBezTo>
                                <a:cubicBezTo>
                                  <a:pt x="275321" y="27471"/>
                                  <a:pt x="278677" y="31558"/>
                                  <a:pt x="281630" y="35976"/>
                                </a:cubicBezTo>
                                <a:cubicBezTo>
                                  <a:pt x="284584" y="40398"/>
                                  <a:pt x="287078" y="45064"/>
                                  <a:pt x="289112" y="49975"/>
                                </a:cubicBezTo>
                                <a:cubicBezTo>
                                  <a:pt x="291146" y="54887"/>
                                  <a:pt x="292682" y="59950"/>
                                  <a:pt x="293719" y="65165"/>
                                </a:cubicBezTo>
                                <a:cubicBezTo>
                                  <a:pt x="294757" y="70380"/>
                                  <a:pt x="295275" y="75645"/>
                                  <a:pt x="295275" y="80963"/>
                                </a:cubicBezTo>
                                <a:cubicBezTo>
                                  <a:pt x="295275" y="86277"/>
                                  <a:pt x="294757" y="91542"/>
                                  <a:pt x="293719" y="96757"/>
                                </a:cubicBezTo>
                                <a:cubicBezTo>
                                  <a:pt x="292682" y="101972"/>
                                  <a:pt x="291146" y="107032"/>
                                  <a:pt x="289112" y="111944"/>
                                </a:cubicBezTo>
                                <a:cubicBezTo>
                                  <a:pt x="287078" y="116855"/>
                                  <a:pt x="284584" y="121521"/>
                                  <a:pt x="281630" y="125940"/>
                                </a:cubicBezTo>
                                <a:cubicBezTo>
                                  <a:pt x="278677" y="130361"/>
                                  <a:pt x="275321" y="134451"/>
                                  <a:pt x="271562" y="138212"/>
                                </a:cubicBezTo>
                                <a:cubicBezTo>
                                  <a:pt x="267803" y="141970"/>
                                  <a:pt x="263713" y="145324"/>
                                  <a:pt x="259293" y="148276"/>
                                </a:cubicBezTo>
                                <a:cubicBezTo>
                                  <a:pt x="254873" y="151231"/>
                                  <a:pt x="250207" y="153727"/>
                                  <a:pt x="245295" y="155761"/>
                                </a:cubicBezTo>
                                <a:cubicBezTo>
                                  <a:pt x="240384" y="157795"/>
                                  <a:pt x="235321" y="159333"/>
                                  <a:pt x="230107" y="160369"/>
                                </a:cubicBezTo>
                                <a:cubicBezTo>
                                  <a:pt x="224894" y="161404"/>
                                  <a:pt x="219629" y="161922"/>
                                  <a:pt x="214313" y="161925"/>
                                </a:cubicBezTo>
                                <a:lnTo>
                                  <a:pt x="80963" y="161925"/>
                                </a:lnTo>
                                <a:cubicBezTo>
                                  <a:pt x="75646" y="161922"/>
                                  <a:pt x="70381" y="161404"/>
                                  <a:pt x="65167" y="160369"/>
                                </a:cubicBezTo>
                                <a:cubicBezTo>
                                  <a:pt x="59954" y="159333"/>
                                  <a:pt x="54891" y="157795"/>
                                  <a:pt x="49980" y="155761"/>
                                </a:cubicBezTo>
                                <a:cubicBezTo>
                                  <a:pt x="45068" y="153727"/>
                                  <a:pt x="40402" y="151231"/>
                                  <a:pt x="35982" y="148279"/>
                                </a:cubicBezTo>
                                <a:cubicBezTo>
                                  <a:pt x="31562" y="145324"/>
                                  <a:pt x="27472" y="141970"/>
                                  <a:pt x="23713" y="138212"/>
                                </a:cubicBezTo>
                                <a:cubicBezTo>
                                  <a:pt x="19954" y="134451"/>
                                  <a:pt x="16598" y="130361"/>
                                  <a:pt x="13645" y="125943"/>
                                </a:cubicBezTo>
                                <a:cubicBezTo>
                                  <a:pt x="10691" y="121521"/>
                                  <a:pt x="8197" y="116855"/>
                                  <a:pt x="6163" y="111944"/>
                                </a:cubicBezTo>
                                <a:cubicBezTo>
                                  <a:pt x="4129" y="107032"/>
                                  <a:pt x="2593" y="101972"/>
                                  <a:pt x="1556" y="96754"/>
                                </a:cubicBezTo>
                                <a:cubicBezTo>
                                  <a:pt x="519" y="91542"/>
                                  <a:pt x="0" y="86277"/>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g:wgp>
                  </a:graphicData>
                </a:graphic>
              </wp:anchor>
            </w:drawing>
          </mc:Choice>
          <mc:Fallback>
            <w:pict>
              <v:group w14:anchorId="0575E858" id="Group 1919" o:spid="_x0000_s1026" style="position:absolute;margin-left:28.85pt;margin-top:-3.4pt;width:23.25pt;height:36.75pt;z-index:251658255" coordsize="295275,466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">
                <v:shape id="Shape 143" o:spid="_x0000_s1027" style="position:absolute;width:295275;height:161925;visibility:visible;mso-wrap-style:square;v-text-anchor:top" coordsize="29527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" path="m,80963c,75645,519,70380,1556,65162,2593,59950,4129,54887,6163,49975v2034,-4911,4528,-9577,7482,-13999c16598,31558,19954,27465,23713,23710v3759,-3761,7849,-7116,12269,-10067c40402,10688,45068,8195,49980,6164,54891,4127,59954,2592,65167,1556,70381,518,75646,,80963,l214313,v5316,,10581,518,15794,1556c235321,2592,240384,4127,245295,6164v4912,2031,9578,4524,13998,7479c263713,16594,267803,19949,271562,23710v3759,3755,7115,7848,10068,12269c284584,40398,287078,45064,289112,49975v2034,4912,3570,9975,4607,15187c294757,70380,295275,75645,295275,80963v,5314,-518,10579,-1556,15791c292682,101969,291146,107032,289112,111944v-2034,4911,-4528,9580,-7482,13999c278677,130364,275321,134454,271562,138212v-3759,3758,-7849,7112,-12269,10064c254873,151228,250207,153724,245295,155758v-4911,2034,-9974,3569,-15188,4611c224894,161404,219629,161922,214313,161925r-133350,c75646,161922,70381,161404,65167,160369v-5213,-1042,-10276,-2577,-15187,-4611c45068,153724,40402,151228,35982,148276v-4420,-2952,-8510,-6306,-12269,-10064c19954,134454,16598,130364,13645,125943,10691,121524,8197,116855,6163,111944,4129,107032,2593,101969,1556,96754,519,91542,,86277,,80963xe" filled="f" strokecolor="#9aa0a6">
                  <v:stroke miterlimit="1" joinstyle="miter"/>
                  <v:path arrowok="t" textboxrect="0,0,295275,161925"/>
                </v:shape>
                <v:shape id="Shape 144" o:spid="_x0000_s1028" style="position:absolute;top:304800;width:295275;height:161925;visibility:visible;mso-wrap-style:square;v-text-anchor:top" coordsize="29527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" path="m,80963c,75645,519,70380,1556,65165,2593,59950,4129,54887,6163,49975v2034,-4911,4528,-9577,7482,-13999c16598,31558,19954,27471,23713,23710v3759,-3761,7849,-7116,12269,-10067c40402,10691,45068,8195,49980,6161,54891,4124,59954,2592,65167,1556,70381,518,75646,,80963,l214313,v5316,,10581,518,15794,1553c235321,2592,240384,4124,245295,6161v4912,2034,9578,4530,13998,7482c263713,16594,267803,19949,271562,23710v3759,3761,7115,7848,10068,12266c284584,40398,287078,45064,289112,49975v2034,4912,3570,9975,4607,15190c294757,70380,295275,75645,295275,80963v,5314,-518,10579,-1556,15794c292682,101972,291146,107032,289112,111944v-2034,4911,-4528,9577,-7482,13996c278677,130361,275321,134451,271562,138212v-3759,3758,-7849,7112,-12269,10064c254873,151231,250207,153727,245295,155761v-4911,2034,-9974,3572,-15188,4608c224894,161404,219629,161922,214313,161925r-133350,c75646,161922,70381,161404,65167,160369v-5213,-1036,-10276,-2574,-15187,-4608c45068,153727,40402,151231,35982,148279v-4420,-2955,-8510,-6309,-12269,-10067c19954,134451,16598,130361,13645,125943,10691,121521,8197,116855,6163,111944,4129,107032,2593,101972,1556,96754,519,91542,,86277,,80963xe" filled="f" strokecolor="#9aa0a6">
                  <v:stroke miterlimit="1" joinstyle="miter"/>
                  <v:path arrowok="t" textboxrect="0,0,295275,161925"/>
                </v:shape>
                <w10:wrap type="square"/>
              </v:group>
            </w:pict>
          </mc:Fallback>
        </mc:AlternateContent>
      </w:r>
      <w:r>
        <w:rPr>
          <w:rFonts w:ascii="Calibri" w:eastAsia="Calibri" w:hAnsi="Calibri" w:cs="Calibri"/>
          <w:color w:val="202124"/>
          <w:sz w:val="22"/>
        </w:rPr>
        <w:t>Sí</w:t>
      </w:r>
    </w:p>
    <w:p w14:paraId="2938E1E8" w14:textId="77777777" w:rsidR="00B703E1" w:rsidRDefault="00B703E1" w:rsidP="00B703E1">
      <w:pPr>
        <w:spacing w:after="1055" w:line="265" w:lineRule="auto"/>
        <w:ind w:left="722" w:hanging="10"/>
      </w:pPr>
      <w:r>
        <w:rPr>
          <w:rFonts w:ascii="Calibri" w:eastAsia="Calibri" w:hAnsi="Calibri" w:cs="Calibri"/>
          <w:color w:val="202124"/>
          <w:sz w:val="22"/>
        </w:rPr>
        <w:t>No</w:t>
      </w:r>
    </w:p>
    <w:p w14:paraId="063F3FA0" w14:textId="77777777" w:rsidR="00B703E1" w:rsidRDefault="00B703E1" w:rsidP="00B703E1">
      <w:pPr>
        <w:numPr>
          <w:ilvl w:val="0"/>
          <w:numId w:val="33"/>
        </w:numPr>
        <w:spacing w:after="381"/>
        <w:ind w:hanging="633"/>
        <w:jc w:val="left"/>
      </w:pPr>
      <w:r>
        <w:rPr>
          <w:rFonts w:ascii="Calibri" w:eastAsia="Calibri" w:hAnsi="Calibri" w:cs="Calibri"/>
          <w:b/>
          <w:color w:val="202124"/>
        </w:rPr>
        <w:t>Si respondiste sí a la pregunta anterior, ¿podrías describir brevemente las dificultades que has experimentado o anticipas?</w:t>
      </w:r>
    </w:p>
    <w:p w14:paraId="43789565" w14:textId="77777777" w:rsidR="00B703E1" w:rsidRDefault="00B703E1" w:rsidP="00B703E1">
      <w:pPr>
        <w:spacing w:after="420"/>
        <w:ind w:left="630" w:right="-377"/>
      </w:pPr>
      <w:r>
        <w:rPr>
          <w:noProof/>
        </w:rPr>
        <mc:AlternateContent>
          <mc:Choice Requires="wpg">
            <w:drawing>
              <wp:inline distT="0" distB="0" distL="0" distR="0" wp14:anchorId="66378336" wp14:editId="7AB194F7">
                <wp:extent cx="5457825" cy="9525"/>
                <wp:effectExtent l="0" t="0" r="0" b="0"/>
                <wp:docPr id="1909" name="Group 1909"/>
                <wp:cNvGraphicFramePr/>
                <a:graphic xmlns:a="http://schemas.openxmlformats.org/drawingml/2006/main">
                  <a:graphicData uri="http://schemas.microsoft.com/office/word/2010/wordprocessingGroup">
                    <wpg:wgp>
                      <wpg:cNvGrpSpPr/>
                      <wpg:grpSpPr>
                        <a:xfrm>
                          <a:off x="0" y="0"/>
                          <a:ext cx="5457825" cy="9525"/>
                          <a:chOff x="0" y="0"/>
                          <a:chExt cx="5457825" cy="9525"/>
                        </a:xfrm>
                      </wpg:grpSpPr>
                      <wps:wsp>
                        <wps:cNvPr id="2496" name="Shape 2496"/>
                        <wps:cNvSpPr/>
                        <wps:spPr>
                          <a:xfrm>
                            <a:off x="0" y="0"/>
                            <a:ext cx="5457825" cy="9525"/>
                          </a:xfrm>
                          <a:custGeom>
                            <a:avLst/>
                            <a:gdLst/>
                            <a:ahLst/>
                            <a:cxnLst/>
                            <a:rect l="0" t="0" r="0" b="0"/>
                            <a:pathLst>
                              <a:path w="5457825" h="9525">
                                <a:moveTo>
                                  <a:pt x="0" y="0"/>
                                </a:moveTo>
                                <a:lnTo>
                                  <a:pt x="5457825" y="0"/>
                                </a:lnTo>
                                <a:lnTo>
                                  <a:pt x="5457825" y="9525"/>
                                </a:lnTo>
                                <a:lnTo>
                                  <a:pt x="0" y="9525"/>
                                </a:lnTo>
                                <a:lnTo>
                                  <a:pt x="0" y="0"/>
                                </a:lnTo>
                              </a:path>
                            </a:pathLst>
                          </a:custGeom>
                          <a:ln w="0" cap="flat">
                            <a:miter lim="127000"/>
                          </a:ln>
                        </wps:spPr>
                        <wps:style>
                          <a:lnRef idx="0">
                            <a:srgbClr val="000000">
                              <a:alpha val="0"/>
                            </a:srgbClr>
                          </a:lnRef>
                          <a:fillRef idx="1">
                            <a:srgbClr val="BDC1C6"/>
                          </a:fillRef>
                          <a:effectRef idx="0">
                            <a:scrgbClr r="0" g="0" b="0"/>
                          </a:effectRef>
                          <a:fontRef idx="none"/>
                        </wps:style>
                        <wps:bodyPr/>
                      </wps:wsp>
                    </wpg:wgp>
                  </a:graphicData>
                </a:graphic>
              </wp:inline>
            </w:drawing>
          </mc:Choice>
          <mc:Fallback>
            <w:pict>
              <v:group w14:anchorId="3AA1F352" id="Group 1909" o:spid="_x0000_s1026" style="width:429.75pt;height:.75pt;mso-position-horizontal-relative:char;mso-position-vertical-relative:line" coordsize="5457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">
                <v:shape id="Shape 2496" o:spid="_x0000_s1027" style="position:absolute;width:54578;height:95;visibility:visible;mso-wrap-style:square;v-text-anchor:top" coordsize="54578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" path="m,l5457825,r,9525l,9525,,e" fillcolor="#bdc1c6" stroked="f" strokeweight="0">
                  <v:stroke miterlimit="83231f" joinstyle="miter"/>
                  <v:path arrowok="t" textboxrect="0,0,5457825,9525"/>
                </v:shape>
                <w10:anchorlock/>
              </v:group>
            </w:pict>
          </mc:Fallback>
        </mc:AlternateContent>
      </w:r>
    </w:p>
    <w:p w14:paraId="04082D58" w14:textId="32737232" w:rsidR="00B703E1" w:rsidRDefault="00B703E1" w:rsidP="00B703E1">
      <w:pPr>
        <w:spacing w:after="0"/>
        <w:ind w:left="630" w:right="-377"/>
      </w:pPr>
    </w:p>
    <w:p w14:paraId="48C040CA" w14:textId="77777777" w:rsidR="00B703E1" w:rsidRDefault="00B703E1" w:rsidP="00B703E1">
      <w:pPr>
        <w:numPr>
          <w:ilvl w:val="0"/>
          <w:numId w:val="33"/>
        </w:numPr>
        <w:spacing w:after="250"/>
        <w:ind w:hanging="633"/>
        <w:jc w:val="left"/>
      </w:pPr>
      <w:r>
        <w:rPr>
          <w:rFonts w:ascii="Calibri" w:eastAsia="Calibri" w:hAnsi="Calibri" w:cs="Calibri"/>
          <w:b/>
          <w:color w:val="202124"/>
        </w:rPr>
        <w:t>¿Estarías dispuesto a probar una nueva aplicación web de gestión financiera como NextStep?</w:t>
      </w:r>
    </w:p>
    <w:p w14:paraId="12826B97" w14:textId="77777777" w:rsidR="00B703E1" w:rsidRDefault="00B703E1" w:rsidP="00B703E1">
      <w:pPr>
        <w:spacing w:after="314"/>
        <w:ind w:left="643" w:hanging="10"/>
      </w:pPr>
      <w:r>
        <w:rPr>
          <w:rFonts w:ascii="Calibri" w:eastAsia="Calibri" w:hAnsi="Calibri" w:cs="Calibri"/>
          <w:i/>
          <w:color w:val="202124"/>
        </w:rPr>
        <w:t>Marca solo un óvalo.</w:t>
      </w:r>
    </w:p>
    <w:p w14:paraId="30662A0B" w14:textId="77777777" w:rsidR="00B703E1" w:rsidRDefault="00B703E1" w:rsidP="00B703E1">
      <w:pPr>
        <w:spacing w:after="185" w:line="265" w:lineRule="auto"/>
        <w:ind w:left="722" w:hanging="10"/>
      </w:pPr>
      <w:r>
        <w:rPr>
          <w:noProof/>
        </w:rPr>
        <mc:AlternateContent>
          <mc:Choice Requires="wpg">
            <w:drawing>
              <wp:anchor distT="0" distB="0" distL="114300" distR="114300" simplePos="0" relativeHeight="251658256" behindDoc="0" locked="0" layoutInCell="1" allowOverlap="1" wp14:anchorId="097A7F9F" wp14:editId="3B7EB1BB">
                <wp:simplePos x="0" y="0"/>
                <wp:positionH relativeFrom="column">
                  <wp:posOffset>452437</wp:posOffset>
                </wp:positionH>
                <wp:positionV relativeFrom="paragraph">
                  <wp:posOffset>-42908</wp:posOffset>
                </wp:positionV>
                <wp:extent cx="295275" cy="771525"/>
                <wp:effectExtent l="0" t="0" r="0" b="0"/>
                <wp:wrapSquare wrapText="bothSides"/>
                <wp:docPr id="1851" name="Group 1851"/>
                <wp:cNvGraphicFramePr/>
                <a:graphic xmlns:a="http://schemas.openxmlformats.org/drawingml/2006/main">
                  <a:graphicData uri="http://schemas.microsoft.com/office/word/2010/wordprocessingGroup">
                    <wpg:wgp>
                      <wpg:cNvGrpSpPr/>
                      <wpg:grpSpPr>
                        <a:xfrm>
                          <a:off x="0" y="0"/>
                          <a:ext cx="295275" cy="771525"/>
                          <a:chOff x="0" y="0"/>
                          <a:chExt cx="295275" cy="771525"/>
                        </a:xfrm>
                      </wpg:grpSpPr>
                      <wps:wsp>
                        <wps:cNvPr id="175" name="Shape 175"/>
                        <wps:cNvSpPr/>
                        <wps:spPr>
                          <a:xfrm>
                            <a:off x="0" y="0"/>
                            <a:ext cx="295275" cy="161925"/>
                          </a:xfrm>
                          <a:custGeom>
                            <a:avLst/>
                            <a:gdLst/>
                            <a:ahLst/>
                            <a:cxnLst/>
                            <a:rect l="0" t="0" r="0" b="0"/>
                            <a:pathLst>
                              <a:path w="295275" h="161925">
                                <a:moveTo>
                                  <a:pt x="0" y="80963"/>
                                </a:moveTo>
                                <a:cubicBezTo>
                                  <a:pt x="0" y="75645"/>
                                  <a:pt x="519" y="70380"/>
                                  <a:pt x="1556" y="65162"/>
                                </a:cubicBezTo>
                                <a:cubicBezTo>
                                  <a:pt x="2593" y="59950"/>
                                  <a:pt x="4129" y="54887"/>
                                  <a:pt x="6163" y="49975"/>
                                </a:cubicBezTo>
                                <a:cubicBezTo>
                                  <a:pt x="8197" y="45064"/>
                                  <a:pt x="10691" y="40398"/>
                                  <a:pt x="13645" y="35979"/>
                                </a:cubicBezTo>
                                <a:cubicBezTo>
                                  <a:pt x="16598" y="31558"/>
                                  <a:pt x="19954" y="27471"/>
                                  <a:pt x="23713" y="23713"/>
                                </a:cubicBezTo>
                                <a:cubicBezTo>
                                  <a:pt x="27472" y="19955"/>
                                  <a:pt x="31562" y="16597"/>
                                  <a:pt x="35982" y="13643"/>
                                </a:cubicBezTo>
                                <a:cubicBezTo>
                                  <a:pt x="40402" y="10691"/>
                                  <a:pt x="45068" y="8195"/>
                                  <a:pt x="49979" y="6161"/>
                                </a:cubicBezTo>
                                <a:cubicBezTo>
                                  <a:pt x="54891" y="4124"/>
                                  <a:pt x="59954" y="2592"/>
                                  <a:pt x="65167" y="1553"/>
                                </a:cubicBezTo>
                                <a:cubicBezTo>
                                  <a:pt x="70381" y="518"/>
                                  <a:pt x="75646" y="0"/>
                                  <a:pt x="80963" y="0"/>
                                </a:cubicBezTo>
                                <a:lnTo>
                                  <a:pt x="214313" y="0"/>
                                </a:lnTo>
                                <a:cubicBezTo>
                                  <a:pt x="219629" y="0"/>
                                  <a:pt x="224894" y="518"/>
                                  <a:pt x="230108" y="1553"/>
                                </a:cubicBezTo>
                                <a:cubicBezTo>
                                  <a:pt x="235321" y="2592"/>
                                  <a:pt x="240384" y="4124"/>
                                  <a:pt x="245296" y="6161"/>
                                </a:cubicBezTo>
                                <a:cubicBezTo>
                                  <a:pt x="250207" y="8195"/>
                                  <a:pt x="254873" y="10691"/>
                                  <a:pt x="259293" y="13643"/>
                                </a:cubicBezTo>
                                <a:cubicBezTo>
                                  <a:pt x="263713" y="16597"/>
                                  <a:pt x="267803" y="19955"/>
                                  <a:pt x="271562" y="23713"/>
                                </a:cubicBezTo>
                                <a:cubicBezTo>
                                  <a:pt x="275321" y="27471"/>
                                  <a:pt x="278677" y="31558"/>
                                  <a:pt x="281630" y="35979"/>
                                </a:cubicBezTo>
                                <a:cubicBezTo>
                                  <a:pt x="284584" y="40398"/>
                                  <a:pt x="287078" y="45064"/>
                                  <a:pt x="289112" y="49975"/>
                                </a:cubicBezTo>
                                <a:cubicBezTo>
                                  <a:pt x="291146" y="54887"/>
                                  <a:pt x="292682" y="59950"/>
                                  <a:pt x="293719" y="65162"/>
                                </a:cubicBezTo>
                                <a:cubicBezTo>
                                  <a:pt x="294757" y="70380"/>
                                  <a:pt x="295275" y="75645"/>
                                  <a:pt x="295275" y="80963"/>
                                </a:cubicBezTo>
                                <a:cubicBezTo>
                                  <a:pt x="295275" y="86277"/>
                                  <a:pt x="294757" y="91542"/>
                                  <a:pt x="293719" y="96754"/>
                                </a:cubicBezTo>
                                <a:cubicBezTo>
                                  <a:pt x="292682" y="101969"/>
                                  <a:pt x="291146" y="107032"/>
                                  <a:pt x="289112" y="111940"/>
                                </a:cubicBezTo>
                                <a:cubicBezTo>
                                  <a:pt x="287078" y="116852"/>
                                  <a:pt x="284584" y="121515"/>
                                  <a:pt x="281630" y="125937"/>
                                </a:cubicBezTo>
                                <a:cubicBezTo>
                                  <a:pt x="278677" y="130358"/>
                                  <a:pt x="275321" y="134448"/>
                                  <a:pt x="271562" y="138209"/>
                                </a:cubicBezTo>
                                <a:cubicBezTo>
                                  <a:pt x="267803" y="141967"/>
                                  <a:pt x="263713" y="145321"/>
                                  <a:pt x="259293" y="148276"/>
                                </a:cubicBezTo>
                                <a:cubicBezTo>
                                  <a:pt x="254873" y="151228"/>
                                  <a:pt x="250207" y="153724"/>
                                  <a:pt x="245295" y="155758"/>
                                </a:cubicBezTo>
                                <a:cubicBezTo>
                                  <a:pt x="240384" y="157792"/>
                                  <a:pt x="235321" y="159327"/>
                                  <a:pt x="230108" y="160369"/>
                                </a:cubicBezTo>
                                <a:cubicBezTo>
                                  <a:pt x="224894" y="161404"/>
                                  <a:pt x="219629" y="161922"/>
                                  <a:pt x="214313" y="161925"/>
                                </a:cubicBezTo>
                                <a:lnTo>
                                  <a:pt x="80963" y="161925"/>
                                </a:lnTo>
                                <a:cubicBezTo>
                                  <a:pt x="75646" y="161922"/>
                                  <a:pt x="70381" y="161404"/>
                                  <a:pt x="65167" y="160369"/>
                                </a:cubicBezTo>
                                <a:cubicBezTo>
                                  <a:pt x="59954" y="159327"/>
                                  <a:pt x="54891" y="157789"/>
                                  <a:pt x="49979" y="155755"/>
                                </a:cubicBezTo>
                                <a:cubicBezTo>
                                  <a:pt x="45068" y="153721"/>
                                  <a:pt x="40402" y="151228"/>
                                  <a:pt x="35982" y="148276"/>
                                </a:cubicBezTo>
                                <a:cubicBezTo>
                                  <a:pt x="31562" y="145321"/>
                                  <a:pt x="27472" y="141967"/>
                                  <a:pt x="23713" y="138209"/>
                                </a:cubicBezTo>
                                <a:cubicBezTo>
                                  <a:pt x="19954" y="134448"/>
                                  <a:pt x="16598" y="130358"/>
                                  <a:pt x="13645" y="125937"/>
                                </a:cubicBezTo>
                                <a:cubicBezTo>
                                  <a:pt x="10691" y="121515"/>
                                  <a:pt x="8197" y="116852"/>
                                  <a:pt x="6163" y="111940"/>
                                </a:cubicBezTo>
                                <a:cubicBezTo>
                                  <a:pt x="4129" y="107032"/>
                                  <a:pt x="2593" y="101969"/>
                                  <a:pt x="1556" y="96754"/>
                                </a:cubicBezTo>
                                <a:cubicBezTo>
                                  <a:pt x="519" y="91542"/>
                                  <a:pt x="0" y="86277"/>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176" name="Shape 176"/>
                        <wps:cNvSpPr/>
                        <wps:spPr>
                          <a:xfrm>
                            <a:off x="0" y="304800"/>
                            <a:ext cx="295275" cy="161925"/>
                          </a:xfrm>
                          <a:custGeom>
                            <a:avLst/>
                            <a:gdLst/>
                            <a:ahLst/>
                            <a:cxnLst/>
                            <a:rect l="0" t="0" r="0" b="0"/>
                            <a:pathLst>
                              <a:path w="295275" h="161925">
                                <a:moveTo>
                                  <a:pt x="0" y="80963"/>
                                </a:moveTo>
                                <a:cubicBezTo>
                                  <a:pt x="0" y="75648"/>
                                  <a:pt x="519" y="70383"/>
                                  <a:pt x="1556" y="65168"/>
                                </a:cubicBezTo>
                                <a:cubicBezTo>
                                  <a:pt x="2593" y="59953"/>
                                  <a:pt x="4129" y="54890"/>
                                  <a:pt x="6163" y="49978"/>
                                </a:cubicBezTo>
                                <a:cubicBezTo>
                                  <a:pt x="8197" y="45064"/>
                                  <a:pt x="10691" y="40401"/>
                                  <a:pt x="13645" y="35979"/>
                                </a:cubicBezTo>
                                <a:cubicBezTo>
                                  <a:pt x="16598" y="31558"/>
                                  <a:pt x="19954" y="27471"/>
                                  <a:pt x="23713" y="23713"/>
                                </a:cubicBezTo>
                                <a:cubicBezTo>
                                  <a:pt x="27472" y="19952"/>
                                  <a:pt x="31562" y="16597"/>
                                  <a:pt x="35982" y="13643"/>
                                </a:cubicBezTo>
                                <a:cubicBezTo>
                                  <a:pt x="40402" y="10688"/>
                                  <a:pt x="45068" y="8195"/>
                                  <a:pt x="49979" y="6161"/>
                                </a:cubicBezTo>
                                <a:cubicBezTo>
                                  <a:pt x="54891" y="4124"/>
                                  <a:pt x="59954" y="2592"/>
                                  <a:pt x="65167" y="1556"/>
                                </a:cubicBezTo>
                                <a:cubicBezTo>
                                  <a:pt x="70381" y="518"/>
                                  <a:pt x="75646" y="0"/>
                                  <a:pt x="80963" y="0"/>
                                </a:cubicBezTo>
                                <a:lnTo>
                                  <a:pt x="214313" y="0"/>
                                </a:lnTo>
                                <a:cubicBezTo>
                                  <a:pt x="219629" y="0"/>
                                  <a:pt x="224894" y="518"/>
                                  <a:pt x="230108" y="1553"/>
                                </a:cubicBezTo>
                                <a:cubicBezTo>
                                  <a:pt x="235321" y="2589"/>
                                  <a:pt x="240384" y="4124"/>
                                  <a:pt x="245296" y="6158"/>
                                </a:cubicBezTo>
                                <a:cubicBezTo>
                                  <a:pt x="250207" y="8192"/>
                                  <a:pt x="254873" y="10685"/>
                                  <a:pt x="259293" y="13643"/>
                                </a:cubicBezTo>
                                <a:cubicBezTo>
                                  <a:pt x="263713" y="16597"/>
                                  <a:pt x="267803" y="19952"/>
                                  <a:pt x="271562" y="23713"/>
                                </a:cubicBezTo>
                                <a:cubicBezTo>
                                  <a:pt x="275321" y="27471"/>
                                  <a:pt x="278677" y="31558"/>
                                  <a:pt x="281630" y="35979"/>
                                </a:cubicBezTo>
                                <a:cubicBezTo>
                                  <a:pt x="284584" y="40401"/>
                                  <a:pt x="287078" y="45064"/>
                                  <a:pt x="289112" y="49978"/>
                                </a:cubicBezTo>
                                <a:cubicBezTo>
                                  <a:pt x="291146" y="54890"/>
                                  <a:pt x="292682" y="59953"/>
                                  <a:pt x="293719" y="65165"/>
                                </a:cubicBezTo>
                                <a:cubicBezTo>
                                  <a:pt x="294757" y="70383"/>
                                  <a:pt x="295275" y="75648"/>
                                  <a:pt x="295275" y="80963"/>
                                </a:cubicBezTo>
                                <a:cubicBezTo>
                                  <a:pt x="295275" y="86277"/>
                                  <a:pt x="294757" y="91542"/>
                                  <a:pt x="293719" y="96757"/>
                                </a:cubicBezTo>
                                <a:cubicBezTo>
                                  <a:pt x="292682" y="101969"/>
                                  <a:pt x="291146" y="107032"/>
                                  <a:pt x="289112" y="111944"/>
                                </a:cubicBezTo>
                                <a:cubicBezTo>
                                  <a:pt x="287078" y="116855"/>
                                  <a:pt x="284584" y="121521"/>
                                  <a:pt x="281630" y="125940"/>
                                </a:cubicBezTo>
                                <a:cubicBezTo>
                                  <a:pt x="278677" y="130361"/>
                                  <a:pt x="275321" y="134451"/>
                                  <a:pt x="271562" y="138212"/>
                                </a:cubicBezTo>
                                <a:cubicBezTo>
                                  <a:pt x="267803" y="141970"/>
                                  <a:pt x="263713" y="145324"/>
                                  <a:pt x="259293" y="148276"/>
                                </a:cubicBezTo>
                                <a:cubicBezTo>
                                  <a:pt x="254873" y="151231"/>
                                  <a:pt x="250207" y="153727"/>
                                  <a:pt x="245295" y="155761"/>
                                </a:cubicBezTo>
                                <a:cubicBezTo>
                                  <a:pt x="240384" y="157795"/>
                                  <a:pt x="235321" y="159330"/>
                                  <a:pt x="230108" y="160369"/>
                                </a:cubicBezTo>
                                <a:cubicBezTo>
                                  <a:pt x="224894" y="161404"/>
                                  <a:pt x="219629" y="161922"/>
                                  <a:pt x="214313" y="161925"/>
                                </a:cubicBezTo>
                                <a:lnTo>
                                  <a:pt x="80963" y="161925"/>
                                </a:lnTo>
                                <a:cubicBezTo>
                                  <a:pt x="75646" y="161922"/>
                                  <a:pt x="70381" y="161404"/>
                                  <a:pt x="65167" y="160369"/>
                                </a:cubicBezTo>
                                <a:cubicBezTo>
                                  <a:pt x="59954" y="159327"/>
                                  <a:pt x="54891" y="157792"/>
                                  <a:pt x="49979" y="155758"/>
                                </a:cubicBezTo>
                                <a:cubicBezTo>
                                  <a:pt x="45068" y="153724"/>
                                  <a:pt x="40402" y="151231"/>
                                  <a:pt x="35982" y="148279"/>
                                </a:cubicBezTo>
                                <a:cubicBezTo>
                                  <a:pt x="31562" y="145324"/>
                                  <a:pt x="27472" y="141970"/>
                                  <a:pt x="23713" y="138212"/>
                                </a:cubicBezTo>
                                <a:cubicBezTo>
                                  <a:pt x="19954" y="134451"/>
                                  <a:pt x="16598" y="130361"/>
                                  <a:pt x="13645" y="125940"/>
                                </a:cubicBezTo>
                                <a:cubicBezTo>
                                  <a:pt x="10691" y="121521"/>
                                  <a:pt x="8197" y="116855"/>
                                  <a:pt x="6163" y="111944"/>
                                </a:cubicBezTo>
                                <a:cubicBezTo>
                                  <a:pt x="4129" y="107032"/>
                                  <a:pt x="2593" y="101969"/>
                                  <a:pt x="1556" y="96754"/>
                                </a:cubicBezTo>
                                <a:cubicBezTo>
                                  <a:pt x="519" y="91542"/>
                                  <a:pt x="0" y="86277"/>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177" name="Shape 177"/>
                        <wps:cNvSpPr/>
                        <wps:spPr>
                          <a:xfrm>
                            <a:off x="0" y="609600"/>
                            <a:ext cx="295275" cy="161925"/>
                          </a:xfrm>
                          <a:custGeom>
                            <a:avLst/>
                            <a:gdLst/>
                            <a:ahLst/>
                            <a:cxnLst/>
                            <a:rect l="0" t="0" r="0" b="0"/>
                            <a:pathLst>
                              <a:path w="295275" h="161925">
                                <a:moveTo>
                                  <a:pt x="0" y="80963"/>
                                </a:moveTo>
                                <a:cubicBezTo>
                                  <a:pt x="0" y="75645"/>
                                  <a:pt x="519" y="70380"/>
                                  <a:pt x="1556" y="65162"/>
                                </a:cubicBezTo>
                                <a:cubicBezTo>
                                  <a:pt x="2593" y="59947"/>
                                  <a:pt x="4129" y="54887"/>
                                  <a:pt x="6163" y="49975"/>
                                </a:cubicBezTo>
                                <a:cubicBezTo>
                                  <a:pt x="8197" y="45064"/>
                                  <a:pt x="10691" y="40401"/>
                                  <a:pt x="13645" y="35979"/>
                                </a:cubicBezTo>
                                <a:cubicBezTo>
                                  <a:pt x="16598" y="31561"/>
                                  <a:pt x="19954" y="27471"/>
                                  <a:pt x="23713" y="23713"/>
                                </a:cubicBezTo>
                                <a:cubicBezTo>
                                  <a:pt x="27472" y="19952"/>
                                  <a:pt x="31562" y="16594"/>
                                  <a:pt x="35982" y="13643"/>
                                </a:cubicBezTo>
                                <a:cubicBezTo>
                                  <a:pt x="40402" y="10688"/>
                                  <a:pt x="45068" y="8195"/>
                                  <a:pt x="49979" y="6161"/>
                                </a:cubicBezTo>
                                <a:cubicBezTo>
                                  <a:pt x="54891" y="4124"/>
                                  <a:pt x="59954" y="2592"/>
                                  <a:pt x="65167" y="1556"/>
                                </a:cubicBezTo>
                                <a:cubicBezTo>
                                  <a:pt x="70381" y="521"/>
                                  <a:pt x="75646" y="3"/>
                                  <a:pt x="80963" y="0"/>
                                </a:cubicBezTo>
                                <a:lnTo>
                                  <a:pt x="214313" y="0"/>
                                </a:lnTo>
                                <a:cubicBezTo>
                                  <a:pt x="219629" y="3"/>
                                  <a:pt x="224894" y="521"/>
                                  <a:pt x="230108" y="1556"/>
                                </a:cubicBezTo>
                                <a:cubicBezTo>
                                  <a:pt x="235321" y="2592"/>
                                  <a:pt x="240384" y="4124"/>
                                  <a:pt x="245296" y="6161"/>
                                </a:cubicBezTo>
                                <a:cubicBezTo>
                                  <a:pt x="250207" y="8195"/>
                                  <a:pt x="254873" y="10688"/>
                                  <a:pt x="259293" y="13643"/>
                                </a:cubicBezTo>
                                <a:cubicBezTo>
                                  <a:pt x="263713" y="16594"/>
                                  <a:pt x="267803" y="19952"/>
                                  <a:pt x="271562" y="23713"/>
                                </a:cubicBezTo>
                                <a:cubicBezTo>
                                  <a:pt x="275321" y="27471"/>
                                  <a:pt x="278677" y="31561"/>
                                  <a:pt x="281630" y="35979"/>
                                </a:cubicBezTo>
                                <a:cubicBezTo>
                                  <a:pt x="284584" y="40401"/>
                                  <a:pt x="287078" y="45064"/>
                                  <a:pt x="289112" y="49975"/>
                                </a:cubicBezTo>
                                <a:cubicBezTo>
                                  <a:pt x="291146" y="54887"/>
                                  <a:pt x="292682" y="59950"/>
                                  <a:pt x="293719" y="65165"/>
                                </a:cubicBezTo>
                                <a:cubicBezTo>
                                  <a:pt x="294757" y="70380"/>
                                  <a:pt x="295275" y="75645"/>
                                  <a:pt x="295275" y="80963"/>
                                </a:cubicBezTo>
                                <a:cubicBezTo>
                                  <a:pt x="295275" y="86277"/>
                                  <a:pt x="294757" y="91542"/>
                                  <a:pt x="293719" y="96751"/>
                                </a:cubicBezTo>
                                <a:cubicBezTo>
                                  <a:pt x="292682" y="101969"/>
                                  <a:pt x="291146" y="107032"/>
                                  <a:pt x="289112" y="111940"/>
                                </a:cubicBezTo>
                                <a:cubicBezTo>
                                  <a:pt x="287078" y="116852"/>
                                  <a:pt x="284584" y="121515"/>
                                  <a:pt x="281630" y="125937"/>
                                </a:cubicBezTo>
                                <a:cubicBezTo>
                                  <a:pt x="278677" y="130358"/>
                                  <a:pt x="275321" y="134448"/>
                                  <a:pt x="271562" y="138209"/>
                                </a:cubicBezTo>
                                <a:cubicBezTo>
                                  <a:pt x="267803" y="141970"/>
                                  <a:pt x="263713" y="145324"/>
                                  <a:pt x="259293" y="148276"/>
                                </a:cubicBezTo>
                                <a:cubicBezTo>
                                  <a:pt x="254873" y="151228"/>
                                  <a:pt x="250207" y="153721"/>
                                  <a:pt x="245295" y="155755"/>
                                </a:cubicBezTo>
                                <a:cubicBezTo>
                                  <a:pt x="240384" y="157789"/>
                                  <a:pt x="235321" y="159327"/>
                                  <a:pt x="230108" y="160365"/>
                                </a:cubicBezTo>
                                <a:cubicBezTo>
                                  <a:pt x="224894" y="161404"/>
                                  <a:pt x="219629" y="161925"/>
                                  <a:pt x="214313" y="161925"/>
                                </a:cubicBezTo>
                                <a:lnTo>
                                  <a:pt x="80963" y="161925"/>
                                </a:lnTo>
                                <a:cubicBezTo>
                                  <a:pt x="75646" y="161925"/>
                                  <a:pt x="70381" y="161407"/>
                                  <a:pt x="65167" y="160369"/>
                                </a:cubicBezTo>
                                <a:cubicBezTo>
                                  <a:pt x="59954" y="159327"/>
                                  <a:pt x="54891" y="157789"/>
                                  <a:pt x="49979" y="155755"/>
                                </a:cubicBezTo>
                                <a:cubicBezTo>
                                  <a:pt x="45068" y="153721"/>
                                  <a:pt x="40402" y="151228"/>
                                  <a:pt x="35982" y="148276"/>
                                </a:cubicBezTo>
                                <a:cubicBezTo>
                                  <a:pt x="31562" y="145324"/>
                                  <a:pt x="27472" y="141970"/>
                                  <a:pt x="23713" y="138209"/>
                                </a:cubicBezTo>
                                <a:cubicBezTo>
                                  <a:pt x="19954" y="134448"/>
                                  <a:pt x="16598" y="130358"/>
                                  <a:pt x="13645" y="125937"/>
                                </a:cubicBezTo>
                                <a:cubicBezTo>
                                  <a:pt x="10691" y="121515"/>
                                  <a:pt x="8197" y="116852"/>
                                  <a:pt x="6163" y="111940"/>
                                </a:cubicBezTo>
                                <a:cubicBezTo>
                                  <a:pt x="4129" y="107032"/>
                                  <a:pt x="2593" y="101969"/>
                                  <a:pt x="1556" y="96754"/>
                                </a:cubicBezTo>
                                <a:cubicBezTo>
                                  <a:pt x="519" y="91542"/>
                                  <a:pt x="0" y="86277"/>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g:wgp>
                  </a:graphicData>
                </a:graphic>
              </wp:anchor>
            </w:drawing>
          </mc:Choice>
          <mc:Fallback>
            <w:pict>
              <v:group w14:anchorId="4D506EBF" id="Group 1851" o:spid="_x0000_s1026" style="position:absolute;margin-left:35.6pt;margin-top:-3.4pt;width:23.25pt;height:60.75pt;z-index:251658256" coordsize="2952,7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">
                <v:shape id="Shape 175" o:spid="_x0000_s1027" style="position:absolute;width:2952;height:1619;visibility:visible;mso-wrap-style:square;v-text-anchor:top" coordsize="29527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" path="m,80963c,75645,519,70380,1556,65162,2593,59950,4129,54887,6163,49975v2034,-4911,4528,-9577,7482,-13996c16598,31558,19954,27471,23713,23713v3759,-3758,7849,-7116,12269,-10070c40402,10691,45068,8195,49979,6161,54891,4124,59954,2592,65167,1553,70381,518,75646,,80963,l214313,v5316,,10581,518,15795,1553c235321,2592,240384,4124,245296,6161v4911,2034,9577,4530,13997,7482c263713,16597,267803,19955,271562,23713v3759,3758,7115,7845,10068,12266c284584,40398,287078,45064,289112,49975v2034,4912,3570,9975,4607,15187c294757,70380,295275,75645,295275,80963v,5314,-518,10579,-1556,15791c292682,101969,291146,107032,289112,111940v-2034,4912,-4528,9575,-7482,13997c278677,130358,275321,134448,271562,138209v-3759,3758,-7849,7112,-12269,10067c254873,151228,250207,153724,245295,155758v-4911,2034,-9974,3569,-15187,4611c224894,161404,219629,161922,214313,161925r-133350,c75646,161922,70381,161404,65167,160369v-5213,-1042,-10276,-2580,-15188,-4614c45068,153721,40402,151228,35982,148276v-4420,-2955,-8510,-6309,-12269,-10067c19954,134448,16598,130358,13645,125937,10691,121515,8197,116852,6163,111940,4129,107032,2593,101969,1556,96754,519,91542,,86277,,80963xe" filled="f" strokecolor="#9aa0a6">
                  <v:stroke miterlimit="1" joinstyle="miter"/>
                  <v:path arrowok="t" textboxrect="0,0,295275,161925"/>
                </v:shape>
                <v:shape id="Shape 176" o:spid="_x0000_s1028" style="position:absolute;top:3048;width:2952;height:1619;visibility:visible;mso-wrap-style:square;v-text-anchor:top" coordsize="29527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" path="m,80963c,75648,519,70383,1556,65168,2593,59953,4129,54890,6163,49978v2034,-4914,4528,-9577,7482,-13999c16598,31558,19954,27471,23713,23713v3759,-3761,7849,-7116,12269,-10070c40402,10688,45068,8195,49979,6161,54891,4124,59954,2592,65167,1556,70381,518,75646,,80963,l214313,v5316,,10581,518,15795,1553c235321,2589,240384,4124,245296,6158v4911,2034,9577,4527,13997,7485c263713,16597,267803,19952,271562,23713v3759,3758,7115,7845,10068,12266c284584,40401,287078,45064,289112,49978v2034,4912,3570,9975,4607,15187c294757,70383,295275,75648,295275,80963v,5314,-518,10579,-1556,15794c292682,101969,291146,107032,289112,111944v-2034,4911,-4528,9577,-7482,13996c278677,130361,275321,134451,271562,138212v-3759,3758,-7849,7112,-12269,10064c254873,151231,250207,153727,245295,155761v-4911,2034,-9974,3569,-15187,4608c224894,161404,219629,161922,214313,161925r-133350,c75646,161922,70381,161404,65167,160369v-5213,-1042,-10276,-2577,-15188,-4611c45068,153724,40402,151231,35982,148279v-4420,-2955,-8510,-6309,-12269,-10067c19954,134451,16598,130361,13645,125940,10691,121521,8197,116855,6163,111944,4129,107032,2593,101969,1556,96754,519,91542,,86277,,80963xe" filled="f" strokecolor="#9aa0a6">
                  <v:stroke miterlimit="1" joinstyle="miter"/>
                  <v:path arrowok="t" textboxrect="0,0,295275,161925"/>
                </v:shape>
                <v:shape id="Shape 177" o:spid="_x0000_s1029" style="position:absolute;top:6096;width:2952;height:1619;visibility:visible;mso-wrap-style:square;v-text-anchor:top" coordsize="29527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" path="m,80963c,75645,519,70380,1556,65162,2593,59947,4129,54887,6163,49975v2034,-4911,4528,-9574,7482,-13996c16598,31561,19954,27471,23713,23713v3759,-3761,7849,-7119,12269,-10070c40402,10688,45068,8195,49979,6161,54891,4124,59954,2592,65167,1556,70381,521,75646,3,80963,l214313,v5316,3,10581,521,15795,1556c235321,2592,240384,4124,245296,6161v4911,2034,9577,4527,13997,7482c263713,16594,267803,19952,271562,23713v3759,3758,7115,7848,10068,12266c284584,40401,287078,45064,289112,49975v2034,4912,3570,9975,4607,15190c294757,70380,295275,75645,295275,80963v,5314,-518,10579,-1556,15788c292682,101969,291146,107032,289112,111940v-2034,4912,-4528,9575,-7482,13997c278677,130358,275321,134448,271562,138209v-3759,3761,-7849,7115,-12269,10067c254873,151228,250207,153721,245295,155755v-4911,2034,-9974,3572,-15187,4610c224894,161404,219629,161925,214313,161925r-133350,c75646,161925,70381,161407,65167,160369v-5213,-1042,-10276,-2580,-15188,-4614c45068,153721,40402,151228,35982,148276v-4420,-2952,-8510,-6306,-12269,-10067c19954,134448,16598,130358,13645,125937,10691,121515,8197,116852,6163,111940,4129,107032,2593,101969,1556,96754,519,91542,,86277,,80963xe" filled="f" strokecolor="#9aa0a6">
                  <v:stroke miterlimit="1" joinstyle="miter"/>
                  <v:path arrowok="t" textboxrect="0,0,295275,161925"/>
                </v:shape>
                <w10:wrap type="square"/>
              </v:group>
            </w:pict>
          </mc:Fallback>
        </mc:AlternateContent>
      </w:r>
      <w:r>
        <w:rPr>
          <w:rFonts w:ascii="Calibri" w:eastAsia="Calibri" w:hAnsi="Calibri" w:cs="Calibri"/>
          <w:color w:val="202124"/>
          <w:sz w:val="22"/>
        </w:rPr>
        <w:t>Sí</w:t>
      </w:r>
    </w:p>
    <w:p w14:paraId="5A67A596" w14:textId="77777777" w:rsidR="00B703E1" w:rsidRDefault="00B703E1" w:rsidP="00B703E1">
      <w:pPr>
        <w:spacing w:after="185" w:line="265" w:lineRule="auto"/>
        <w:ind w:left="722" w:hanging="10"/>
      </w:pPr>
      <w:r>
        <w:rPr>
          <w:rFonts w:ascii="Calibri" w:eastAsia="Calibri" w:hAnsi="Calibri" w:cs="Calibri"/>
          <w:color w:val="202124"/>
          <w:sz w:val="22"/>
        </w:rPr>
        <w:t>No</w:t>
      </w:r>
    </w:p>
    <w:p w14:paraId="5548512B" w14:textId="77777777" w:rsidR="00B703E1" w:rsidRDefault="00B703E1" w:rsidP="00B703E1">
      <w:pPr>
        <w:spacing w:after="1055" w:line="265" w:lineRule="auto"/>
        <w:ind w:left="722" w:hanging="10"/>
      </w:pPr>
      <w:r>
        <w:rPr>
          <w:rFonts w:ascii="Calibri" w:eastAsia="Calibri" w:hAnsi="Calibri" w:cs="Calibri"/>
          <w:color w:val="202124"/>
          <w:sz w:val="22"/>
        </w:rPr>
        <w:t>Tal vez</w:t>
      </w:r>
    </w:p>
    <w:p w14:paraId="525ECB1E" w14:textId="77777777" w:rsidR="00B703E1" w:rsidRDefault="00B703E1" w:rsidP="00B703E1">
      <w:pPr>
        <w:numPr>
          <w:ilvl w:val="0"/>
          <w:numId w:val="33"/>
        </w:numPr>
        <w:spacing w:after="381"/>
        <w:ind w:hanging="633"/>
        <w:jc w:val="left"/>
      </w:pPr>
      <w:r>
        <w:rPr>
          <w:rFonts w:ascii="Calibri" w:eastAsia="Calibri" w:hAnsi="Calibri" w:cs="Calibri"/>
          <w:b/>
          <w:color w:val="202124"/>
        </w:rPr>
        <w:t>¿Qué características te gustaría ver en una aplicación de gestión financiera dirigida a jóvenes en proceso de independización o ya independizados?</w:t>
      </w:r>
    </w:p>
    <w:p w14:paraId="702E75F3" w14:textId="1763E5E3" w:rsidR="00B703E1" w:rsidRDefault="00B703E1" w:rsidP="00B703E1">
      <w:pPr>
        <w:spacing w:after="420"/>
        <w:ind w:left="630" w:right="-377"/>
      </w:pPr>
      <w:r>
        <w:rPr>
          <w:noProof/>
        </w:rPr>
        <mc:AlternateContent>
          <mc:Choice Requires="wpg">
            <w:drawing>
              <wp:inline distT="0" distB="0" distL="0" distR="0" wp14:anchorId="06752AE7" wp14:editId="57FB9CD5">
                <wp:extent cx="5457825" cy="9525"/>
                <wp:effectExtent l="0" t="0" r="0" b="0"/>
                <wp:docPr id="1841" name="Group 1841"/>
                <wp:cNvGraphicFramePr/>
                <a:graphic xmlns:a="http://schemas.openxmlformats.org/drawingml/2006/main">
                  <a:graphicData uri="http://schemas.microsoft.com/office/word/2010/wordprocessingGroup">
                    <wpg:wgp>
                      <wpg:cNvGrpSpPr/>
                      <wpg:grpSpPr>
                        <a:xfrm>
                          <a:off x="0" y="0"/>
                          <a:ext cx="5457825" cy="9525"/>
                          <a:chOff x="0" y="0"/>
                          <a:chExt cx="5457825" cy="9525"/>
                        </a:xfrm>
                      </wpg:grpSpPr>
                      <wps:wsp>
                        <wps:cNvPr id="2500" name="Shape 2500"/>
                        <wps:cNvSpPr/>
                        <wps:spPr>
                          <a:xfrm>
                            <a:off x="0" y="0"/>
                            <a:ext cx="5457825" cy="9525"/>
                          </a:xfrm>
                          <a:custGeom>
                            <a:avLst/>
                            <a:gdLst/>
                            <a:ahLst/>
                            <a:cxnLst/>
                            <a:rect l="0" t="0" r="0" b="0"/>
                            <a:pathLst>
                              <a:path w="5457825" h="9525">
                                <a:moveTo>
                                  <a:pt x="0" y="0"/>
                                </a:moveTo>
                                <a:lnTo>
                                  <a:pt x="5457825" y="0"/>
                                </a:lnTo>
                                <a:lnTo>
                                  <a:pt x="5457825" y="9525"/>
                                </a:lnTo>
                                <a:lnTo>
                                  <a:pt x="0" y="9525"/>
                                </a:lnTo>
                                <a:lnTo>
                                  <a:pt x="0" y="0"/>
                                </a:lnTo>
                              </a:path>
                            </a:pathLst>
                          </a:custGeom>
                          <a:ln w="0" cap="flat">
                            <a:miter lim="127000"/>
                          </a:ln>
                        </wps:spPr>
                        <wps:style>
                          <a:lnRef idx="0">
                            <a:srgbClr val="000000">
                              <a:alpha val="0"/>
                            </a:srgbClr>
                          </a:lnRef>
                          <a:fillRef idx="1">
                            <a:srgbClr val="BDC1C6"/>
                          </a:fillRef>
                          <a:effectRef idx="0">
                            <a:scrgbClr r="0" g="0" b="0"/>
                          </a:effectRef>
                          <a:fontRef idx="none"/>
                        </wps:style>
                        <wps:bodyPr/>
                      </wps:wsp>
                    </wpg:wgp>
                  </a:graphicData>
                </a:graphic>
              </wp:inline>
            </w:drawing>
          </mc:Choice>
          <mc:Fallback>
            <w:pict>
              <v:group w14:anchorId="04780F15" id="Group 1841" o:spid="_x0000_s1026" style="width:429.75pt;height:.75pt;mso-position-horizontal-relative:char;mso-position-vertical-relative:line" coordsize="5457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">
                <v:shape id="Shape 2500" o:spid="_x0000_s1027" style="position:absolute;width:54578;height:95;visibility:visible;mso-wrap-style:square;v-text-anchor:top" coordsize="54578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" path="m,l5457825,r,9525l,9525,,e" fillcolor="#bdc1c6" stroked="f" strokeweight="0">
                  <v:stroke miterlimit="83231f" joinstyle="miter"/>
                  <v:path arrowok="t" textboxrect="0,0,5457825,9525"/>
                </v:shape>
                <w10:anchorlock/>
              </v:group>
            </w:pict>
          </mc:Fallback>
        </mc:AlternateContent>
      </w:r>
    </w:p>
    <w:p w14:paraId="646E44BA" w14:textId="77777777" w:rsidR="00B703E1" w:rsidRDefault="00B703E1" w:rsidP="00B703E1">
      <w:pPr>
        <w:spacing w:after="420"/>
        <w:ind w:left="630" w:right="-377"/>
      </w:pPr>
    </w:p>
    <w:p w14:paraId="416FD23B" w14:textId="5376595F" w:rsidR="00CA61D0" w:rsidRDefault="00CA61D0" w:rsidP="00B703E1">
      <w:pPr>
        <w:numPr>
          <w:ilvl w:val="0"/>
          <w:numId w:val="33"/>
        </w:numPr>
        <w:spacing w:after="381"/>
        <w:ind w:hanging="633"/>
        <w:jc w:val="left"/>
        <w:rPr>
          <w:rFonts w:ascii="Calibri" w:eastAsia="Calibri" w:hAnsi="Calibri" w:cs="Calibri"/>
          <w:b/>
          <w:color w:val="202124"/>
        </w:rPr>
      </w:pPr>
      <w:r>
        <w:rPr>
          <w:noProof/>
        </w:rPr>
        <mc:AlternateContent>
          <mc:Choice Requires="wpg">
            <w:drawing>
              <wp:anchor distT="0" distB="0" distL="114300" distR="114300" simplePos="0" relativeHeight="251658260" behindDoc="0" locked="0" layoutInCell="1" allowOverlap="1" wp14:anchorId="0E5FC06B" wp14:editId="4B55048C">
                <wp:simplePos x="0" y="0"/>
                <wp:positionH relativeFrom="page">
                  <wp:posOffset>1051560</wp:posOffset>
                </wp:positionH>
                <wp:positionV relativeFrom="paragraph">
                  <wp:posOffset>620726</wp:posOffset>
                </wp:positionV>
                <wp:extent cx="5457825" cy="9525"/>
                <wp:effectExtent l="0" t="0" r="0" b="0"/>
                <wp:wrapTopAndBottom/>
                <wp:docPr id="1846" name="Group 1846"/>
                <wp:cNvGraphicFramePr/>
                <a:graphic xmlns:a="http://schemas.openxmlformats.org/drawingml/2006/main">
                  <a:graphicData uri="http://schemas.microsoft.com/office/word/2010/wordprocessingGroup">
                    <wpg:wgp>
                      <wpg:cNvGrpSpPr/>
                      <wpg:grpSpPr>
                        <a:xfrm>
                          <a:off x="0" y="0"/>
                          <a:ext cx="5457825" cy="9525"/>
                          <a:chOff x="0" y="0"/>
                          <a:chExt cx="5457825" cy="9525"/>
                        </a:xfrm>
                      </wpg:grpSpPr>
                      <wps:wsp>
                        <wps:cNvPr id="2510" name="Shape 2510"/>
                        <wps:cNvSpPr/>
                        <wps:spPr>
                          <a:xfrm>
                            <a:off x="0" y="0"/>
                            <a:ext cx="5457825" cy="9525"/>
                          </a:xfrm>
                          <a:custGeom>
                            <a:avLst/>
                            <a:gdLst/>
                            <a:ahLst/>
                            <a:cxnLst/>
                            <a:rect l="0" t="0" r="0" b="0"/>
                            <a:pathLst>
                              <a:path w="5457825" h="9525">
                                <a:moveTo>
                                  <a:pt x="0" y="0"/>
                                </a:moveTo>
                                <a:lnTo>
                                  <a:pt x="5457825" y="0"/>
                                </a:lnTo>
                                <a:lnTo>
                                  <a:pt x="5457825" y="9525"/>
                                </a:lnTo>
                                <a:lnTo>
                                  <a:pt x="0" y="9525"/>
                                </a:lnTo>
                                <a:lnTo>
                                  <a:pt x="0" y="0"/>
                                </a:lnTo>
                              </a:path>
                            </a:pathLst>
                          </a:custGeom>
                          <a:ln w="0" cap="flat">
                            <a:miter lim="127000"/>
                          </a:ln>
                        </wps:spPr>
                        <wps:style>
                          <a:lnRef idx="0">
                            <a:srgbClr val="000000">
                              <a:alpha val="0"/>
                            </a:srgbClr>
                          </a:lnRef>
                          <a:fillRef idx="1">
                            <a:srgbClr val="BDC1C6"/>
                          </a:fillRef>
                          <a:effectRef idx="0">
                            <a:scrgbClr r="0" g="0" b="0"/>
                          </a:effectRef>
                          <a:fontRef idx="none"/>
                        </wps:style>
                        <wps:bodyPr/>
                      </wps:wsp>
                    </wpg:wgp>
                  </a:graphicData>
                </a:graphic>
              </wp:anchor>
            </w:drawing>
          </mc:Choice>
          <mc:Fallback>
            <w:pict>
              <v:group w14:anchorId="37EAB722" id="Group 1846" o:spid="_x0000_s1026" style="position:absolute;margin-left:82.8pt;margin-top:48.9pt;width:429.75pt;height:.75pt;z-index:251658260;mso-position-horizontal-relative:page" coordsize="5457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">
                <v:shape id="Shape 2510" o:spid="_x0000_s1027" style="position:absolute;width:54578;height:95;visibility:visible;mso-wrap-style:square;v-text-anchor:top" coordsize="54578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" path="m,l5457825,r,9525l,9525,,e" fillcolor="#bdc1c6" stroked="f" strokeweight="0">
                  <v:stroke miterlimit="83231f" joinstyle="miter"/>
                  <v:path arrowok="t" textboxrect="0,0,5457825,9525"/>
                </v:shape>
                <w10:wrap type="topAndBottom" anchorx="page"/>
              </v:group>
            </w:pict>
          </mc:Fallback>
        </mc:AlternateContent>
      </w:r>
      <w:r w:rsidR="00B703E1">
        <w:rPr>
          <w:rFonts w:ascii="Calibri" w:eastAsia="Calibri" w:hAnsi="Calibri" w:cs="Calibri"/>
          <w:b/>
          <w:color w:val="202124"/>
        </w:rPr>
        <w:t>Si tienes algún comentario adicional o sugerencia para NextStep, por favor compártelo aquí.</w:t>
      </w:r>
    </w:p>
    <w:p w14:paraId="3BBF7E81" w14:textId="5A755722" w:rsidR="00B703E1" w:rsidRPr="001360E7" w:rsidRDefault="00B703E1" w:rsidP="001360E7">
      <w:pPr>
        <w:jc w:val="left"/>
        <w:rPr>
          <w:rFonts w:ascii="Calibri" w:eastAsia="Calibri" w:hAnsi="Calibri" w:cs="Calibri"/>
          <w:b/>
          <w:color w:val="202124"/>
        </w:rPr>
      </w:pPr>
    </w:p>
    <w:sectPr w:rsidR="00B703E1" w:rsidRPr="001360E7" w:rsidSect="00C73977">
      <w:type w:val="oddPage"/>
      <w:pgSz w:w="11907" w:h="16840" w:code="9"/>
      <w:pgMar w:top="1304" w:right="1247" w:bottom="1304" w:left="1247" w:header="720" w:footer="720" w:gutter="454"/>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83C2A" w14:textId="77777777" w:rsidR="00C73977" w:rsidRDefault="00C73977" w:rsidP="00CB0A14">
      <w:pPr>
        <w:spacing w:after="0" w:line="240" w:lineRule="auto"/>
      </w:pPr>
      <w:r>
        <w:separator/>
      </w:r>
    </w:p>
  </w:endnote>
  <w:endnote w:type="continuationSeparator" w:id="0">
    <w:p w14:paraId="24DCA67E" w14:textId="77777777" w:rsidR="00C73977" w:rsidRDefault="00C73977" w:rsidP="00CB0A14">
      <w:pPr>
        <w:spacing w:after="0" w:line="240" w:lineRule="auto"/>
      </w:pPr>
      <w:r>
        <w:continuationSeparator/>
      </w:r>
    </w:p>
  </w:endnote>
  <w:endnote w:type="continuationNotice" w:id="1">
    <w:p w14:paraId="5C39C937" w14:textId="77777777" w:rsidR="00C73977" w:rsidRDefault="00C739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EE803" w14:textId="77777777" w:rsidR="004F1A5B" w:rsidRDefault="004F1A5B" w:rsidP="004F1A5B">
    <w:pPr>
      <w:pStyle w:val="Piedepgina"/>
      <w:pBdr>
        <w:top w:val="single" w:sz="4" w:space="1" w:color="auto"/>
      </w:pBdr>
      <w:tabs>
        <w:tab w:val="clear" w:pos="8504"/>
        <w:tab w:val="right" w:pos="8931"/>
      </w:tabs>
    </w:pPr>
    <w:r w:rsidRPr="00D80112">
      <w:rPr>
        <w:color w:val="000000" w:themeColor="text1"/>
        <w:sz w:val="20"/>
        <w:szCs w:val="20"/>
      </w:rPr>
      <w:fldChar w:fldCharType="begin"/>
    </w:r>
    <w:r w:rsidRPr="00D80112">
      <w:rPr>
        <w:color w:val="000000" w:themeColor="text1"/>
        <w:sz w:val="20"/>
        <w:szCs w:val="20"/>
      </w:rPr>
      <w:instrText>PAGE   \* MERGEFORMAT</w:instrText>
    </w:r>
    <w:r w:rsidRPr="00D80112">
      <w:rPr>
        <w:color w:val="000000" w:themeColor="text1"/>
        <w:sz w:val="20"/>
        <w:szCs w:val="20"/>
      </w:rPr>
      <w:fldChar w:fldCharType="separate"/>
    </w:r>
    <w:r w:rsidR="00A82B27">
      <w:rPr>
        <w:noProof/>
        <w:color w:val="000000" w:themeColor="text1"/>
        <w:sz w:val="20"/>
        <w:szCs w:val="20"/>
      </w:rPr>
      <w:t>8</w:t>
    </w:r>
    <w:r w:rsidRPr="00D80112">
      <w:rPr>
        <w:color w:val="000000" w:themeColor="text1"/>
        <w:sz w:val="20"/>
        <w:szCs w:val="20"/>
      </w:rPr>
      <w:fldChar w:fldCharType="end"/>
    </w:r>
    <w:r>
      <w:tab/>
    </w:r>
    <w:r>
      <w:tab/>
    </w:r>
    <w:r>
      <w:rPr>
        <w:caps/>
        <w:color w:val="156082" w:themeColor="accent1"/>
        <w:sz w:val="20"/>
        <w:szCs w:val="20"/>
      </w:rPr>
      <w:t>GRADO EN INGENIERÍA INFORMÁTICA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EE804" w14:textId="77777777" w:rsidR="004F1A5B" w:rsidRDefault="004F1A5B" w:rsidP="0067575B">
    <w:pPr>
      <w:pStyle w:val="Piedepgina"/>
      <w:pBdr>
        <w:top w:val="single" w:sz="4" w:space="4" w:color="auto"/>
      </w:pBdr>
      <w:tabs>
        <w:tab w:val="clear" w:pos="8504"/>
        <w:tab w:val="left" w:pos="8427"/>
        <w:tab w:val="right" w:pos="9072"/>
      </w:tabs>
    </w:pPr>
    <w:r w:rsidRPr="00D37D7F">
      <w:rPr>
        <w:caps/>
        <w:color w:val="156082" w:themeColor="accent1"/>
        <w:sz w:val="20"/>
        <w:szCs w:val="20"/>
      </w:rPr>
      <w:t>PROYECTO FIN DE GRADO</w:t>
    </w:r>
    <w:r>
      <w:rPr>
        <w:caps/>
        <w:color w:val="808080" w:themeColor="background1" w:themeShade="80"/>
        <w:sz w:val="20"/>
        <w:szCs w:val="20"/>
      </w:rPr>
      <w:t> | </w:t>
    </w:r>
    <w:r>
      <w:rPr>
        <w:color w:val="808080" w:themeColor="background1" w:themeShade="80"/>
        <w:sz w:val="20"/>
        <w:szCs w:val="20"/>
      </w:rPr>
      <w:t>Universidad Francisco de Vitoria</w:t>
    </w:r>
    <w:r>
      <w:rPr>
        <w:color w:val="808080" w:themeColor="background1" w:themeShade="80"/>
        <w:sz w:val="20"/>
        <w:szCs w:val="20"/>
      </w:rPr>
      <w:tab/>
    </w:r>
    <w:r w:rsidR="0067575B">
      <w:rPr>
        <w:color w:val="808080" w:themeColor="background1" w:themeShade="80"/>
        <w:sz w:val="20"/>
        <w:szCs w:val="20"/>
      </w:rPr>
      <w:tab/>
    </w:r>
    <w:r w:rsidRPr="004A4057">
      <w:rPr>
        <w:color w:val="000000" w:themeColor="text1"/>
        <w:sz w:val="20"/>
        <w:szCs w:val="20"/>
      </w:rPr>
      <w:fldChar w:fldCharType="begin"/>
    </w:r>
    <w:r w:rsidRPr="004A4057">
      <w:rPr>
        <w:color w:val="000000" w:themeColor="text1"/>
        <w:sz w:val="20"/>
        <w:szCs w:val="20"/>
      </w:rPr>
      <w:instrText>PAGE   \* MERGEFORMAT</w:instrText>
    </w:r>
    <w:r w:rsidRPr="004A4057">
      <w:rPr>
        <w:color w:val="000000" w:themeColor="text1"/>
        <w:sz w:val="20"/>
        <w:szCs w:val="20"/>
      </w:rPr>
      <w:fldChar w:fldCharType="separate"/>
    </w:r>
    <w:r w:rsidR="00A82B27">
      <w:rPr>
        <w:noProof/>
        <w:color w:val="000000" w:themeColor="text1"/>
        <w:sz w:val="20"/>
        <w:szCs w:val="20"/>
      </w:rPr>
      <w:t>13</w:t>
    </w:r>
    <w:r w:rsidRPr="004A4057">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1C8F5" w14:textId="77777777" w:rsidR="00C73977" w:rsidRDefault="00C73977" w:rsidP="00CB0A14">
      <w:pPr>
        <w:spacing w:after="0" w:line="240" w:lineRule="auto"/>
      </w:pPr>
      <w:r>
        <w:separator/>
      </w:r>
    </w:p>
  </w:footnote>
  <w:footnote w:type="continuationSeparator" w:id="0">
    <w:p w14:paraId="70AC523A" w14:textId="77777777" w:rsidR="00C73977" w:rsidRDefault="00C73977" w:rsidP="00CB0A14">
      <w:pPr>
        <w:spacing w:after="0" w:line="240" w:lineRule="auto"/>
      </w:pPr>
      <w:r>
        <w:continuationSeparator/>
      </w:r>
    </w:p>
  </w:footnote>
  <w:footnote w:type="continuationNotice" w:id="1">
    <w:p w14:paraId="0471A815" w14:textId="77777777" w:rsidR="00C73977" w:rsidRDefault="00C73977">
      <w:pPr>
        <w:spacing w:after="0" w:line="240" w:lineRule="auto"/>
      </w:pPr>
    </w:p>
  </w:footnote>
  <w:footnote w:id="2">
    <w:p w14:paraId="376AC05E" w14:textId="77777777" w:rsidR="006C7003" w:rsidRDefault="006C7003" w:rsidP="006C7003">
      <w:pPr>
        <w:pStyle w:val="Textonotapie"/>
        <w:jc w:val="both"/>
      </w:pPr>
      <w:r>
        <w:rPr>
          <w:rStyle w:val="Refdenotaalpie"/>
        </w:rPr>
        <w:footnoteRef/>
      </w:r>
      <w:r>
        <w:t xml:space="preserve"> Se recomienda que para realizar esta reflexión recojas por escrito las experiencias formativas que han sido especialmente significativas para ti a lo largo de tu camino universitario.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A98D8F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7535FB"/>
    <w:multiLevelType w:val="hybridMultilevel"/>
    <w:tmpl w:val="423EB748"/>
    <w:lvl w:ilvl="0" w:tplc="EAF8D64E">
      <w:start w:val="1"/>
      <mc:AlternateContent>
        <mc:Choice Requires="w14">
          <w:numFmt w:val="custom" w:format="001, 002, 003, ..."/>
        </mc:Choice>
        <mc:Fallback>
          <w:numFmt w:val="decimal"/>
        </mc:Fallback>
      </mc:AlternateContent>
      <w:lvlText w:val="RF-%1"/>
      <w:lvlJc w:val="left"/>
      <w:pPr>
        <w:ind w:left="720" w:hanging="360"/>
      </w:pPr>
      <w:rPr>
        <w:rFonts w:hint="default"/>
        <w:b/>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BAE48E4"/>
    <w:multiLevelType w:val="multilevel"/>
    <w:tmpl w:val="2FCC0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CE0B72"/>
    <w:multiLevelType w:val="hybridMultilevel"/>
    <w:tmpl w:val="FB0A659C"/>
    <w:lvl w:ilvl="0" w:tplc="D2742404">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DD84754"/>
    <w:multiLevelType w:val="multilevel"/>
    <w:tmpl w:val="39864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BA1166"/>
    <w:multiLevelType w:val="hybridMultilevel"/>
    <w:tmpl w:val="6ECAB4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0D7344C"/>
    <w:multiLevelType w:val="hybridMultilevel"/>
    <w:tmpl w:val="FD2418FA"/>
    <w:lvl w:ilvl="0" w:tplc="EAF8D64E">
      <w:start w:val="1"/>
      <mc:AlternateContent>
        <mc:Choice Requires="w14">
          <w:numFmt w:val="custom" w:format="001, 002, 003, ..."/>
        </mc:Choice>
        <mc:Fallback>
          <w:numFmt w:val="decimal"/>
        </mc:Fallback>
      </mc:AlternateContent>
      <w:lvlText w:val="RF-%1"/>
      <w:lvlJc w:val="left"/>
      <w:pPr>
        <w:ind w:left="720" w:hanging="360"/>
      </w:pPr>
      <w:rPr>
        <w:rFonts w:hint="default"/>
        <w:b/>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2B85B46"/>
    <w:multiLevelType w:val="multilevel"/>
    <w:tmpl w:val="B854F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3A33F8"/>
    <w:multiLevelType w:val="hybridMultilevel"/>
    <w:tmpl w:val="E1564A3A"/>
    <w:lvl w:ilvl="0" w:tplc="67F6DC3C">
      <w:start w:val="1"/>
      <w:numFmt w:val="bullet"/>
      <w:lvlText w:val="̵"/>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B8872DA"/>
    <w:multiLevelType w:val="multilevel"/>
    <w:tmpl w:val="C52A5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AA05A3"/>
    <w:multiLevelType w:val="hybridMultilevel"/>
    <w:tmpl w:val="CAD49E4A"/>
    <w:lvl w:ilvl="0" w:tplc="EAF8D64E">
      <w:start w:val="1"/>
      <mc:AlternateContent>
        <mc:Choice Requires="w14">
          <w:numFmt w:val="custom" w:format="001, 002, 003, ..."/>
        </mc:Choice>
        <mc:Fallback>
          <w:numFmt w:val="decimal"/>
        </mc:Fallback>
      </mc:AlternateContent>
      <w:lvlText w:val="RF-%1"/>
      <w:lvlJc w:val="left"/>
      <w:pPr>
        <w:ind w:left="720" w:hanging="360"/>
      </w:pPr>
      <w:rPr>
        <w:rFonts w:hint="default"/>
        <w:b/>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3A53152"/>
    <w:multiLevelType w:val="hybridMultilevel"/>
    <w:tmpl w:val="91249CDC"/>
    <w:lvl w:ilvl="0" w:tplc="0C0A0001">
      <w:start w:val="1"/>
      <w:numFmt w:val="bullet"/>
      <w:lvlText w:val=""/>
      <w:lvlJc w:val="left"/>
      <w:pPr>
        <w:ind w:left="1778" w:hanging="360"/>
      </w:pPr>
      <w:rPr>
        <w:rFonts w:ascii="Symbol" w:hAnsi="Symbol" w:hint="default"/>
      </w:rPr>
    </w:lvl>
    <w:lvl w:ilvl="1" w:tplc="0C0A0003">
      <w:start w:val="1"/>
      <w:numFmt w:val="bullet"/>
      <w:lvlText w:val="o"/>
      <w:lvlJc w:val="left"/>
      <w:pPr>
        <w:ind w:left="2498" w:hanging="360"/>
      </w:pPr>
      <w:rPr>
        <w:rFonts w:ascii="Courier New" w:hAnsi="Courier New" w:cs="Courier New" w:hint="default"/>
      </w:rPr>
    </w:lvl>
    <w:lvl w:ilvl="2" w:tplc="0C0A0005" w:tentative="1">
      <w:start w:val="1"/>
      <w:numFmt w:val="bullet"/>
      <w:lvlText w:val=""/>
      <w:lvlJc w:val="left"/>
      <w:pPr>
        <w:ind w:left="3218" w:hanging="360"/>
      </w:pPr>
      <w:rPr>
        <w:rFonts w:ascii="Wingdings" w:hAnsi="Wingdings" w:hint="default"/>
      </w:rPr>
    </w:lvl>
    <w:lvl w:ilvl="3" w:tplc="0C0A0001" w:tentative="1">
      <w:start w:val="1"/>
      <w:numFmt w:val="bullet"/>
      <w:lvlText w:val=""/>
      <w:lvlJc w:val="left"/>
      <w:pPr>
        <w:ind w:left="3938" w:hanging="360"/>
      </w:pPr>
      <w:rPr>
        <w:rFonts w:ascii="Symbol" w:hAnsi="Symbol" w:hint="default"/>
      </w:rPr>
    </w:lvl>
    <w:lvl w:ilvl="4" w:tplc="0C0A0003" w:tentative="1">
      <w:start w:val="1"/>
      <w:numFmt w:val="bullet"/>
      <w:lvlText w:val="o"/>
      <w:lvlJc w:val="left"/>
      <w:pPr>
        <w:ind w:left="4658" w:hanging="360"/>
      </w:pPr>
      <w:rPr>
        <w:rFonts w:ascii="Courier New" w:hAnsi="Courier New" w:cs="Courier New" w:hint="default"/>
      </w:rPr>
    </w:lvl>
    <w:lvl w:ilvl="5" w:tplc="0C0A0005" w:tentative="1">
      <w:start w:val="1"/>
      <w:numFmt w:val="bullet"/>
      <w:lvlText w:val=""/>
      <w:lvlJc w:val="left"/>
      <w:pPr>
        <w:ind w:left="5378" w:hanging="360"/>
      </w:pPr>
      <w:rPr>
        <w:rFonts w:ascii="Wingdings" w:hAnsi="Wingdings" w:hint="default"/>
      </w:rPr>
    </w:lvl>
    <w:lvl w:ilvl="6" w:tplc="0C0A0001" w:tentative="1">
      <w:start w:val="1"/>
      <w:numFmt w:val="bullet"/>
      <w:lvlText w:val=""/>
      <w:lvlJc w:val="left"/>
      <w:pPr>
        <w:ind w:left="6098" w:hanging="360"/>
      </w:pPr>
      <w:rPr>
        <w:rFonts w:ascii="Symbol" w:hAnsi="Symbol" w:hint="default"/>
      </w:rPr>
    </w:lvl>
    <w:lvl w:ilvl="7" w:tplc="0C0A0003" w:tentative="1">
      <w:start w:val="1"/>
      <w:numFmt w:val="bullet"/>
      <w:lvlText w:val="o"/>
      <w:lvlJc w:val="left"/>
      <w:pPr>
        <w:ind w:left="6818" w:hanging="360"/>
      </w:pPr>
      <w:rPr>
        <w:rFonts w:ascii="Courier New" w:hAnsi="Courier New" w:cs="Courier New" w:hint="default"/>
      </w:rPr>
    </w:lvl>
    <w:lvl w:ilvl="8" w:tplc="0C0A0005" w:tentative="1">
      <w:start w:val="1"/>
      <w:numFmt w:val="bullet"/>
      <w:lvlText w:val=""/>
      <w:lvlJc w:val="left"/>
      <w:pPr>
        <w:ind w:left="7538" w:hanging="360"/>
      </w:pPr>
      <w:rPr>
        <w:rFonts w:ascii="Wingdings" w:hAnsi="Wingdings" w:hint="default"/>
      </w:rPr>
    </w:lvl>
  </w:abstractNum>
  <w:abstractNum w:abstractNumId="12" w15:restartNumberingAfterBreak="0">
    <w:nsid w:val="242F60A5"/>
    <w:multiLevelType w:val="hybridMultilevel"/>
    <w:tmpl w:val="B4F46EC0"/>
    <w:lvl w:ilvl="0" w:tplc="EAF8D64E">
      <w:start w:val="1"/>
      <mc:AlternateContent>
        <mc:Choice Requires="w14">
          <w:numFmt w:val="custom" w:format="001, 002, 003, ..."/>
        </mc:Choice>
        <mc:Fallback>
          <w:numFmt w:val="decimal"/>
        </mc:Fallback>
      </mc:AlternateContent>
      <w:lvlText w:val="RF-%1"/>
      <w:lvlJc w:val="left"/>
      <w:pPr>
        <w:ind w:left="720" w:hanging="360"/>
      </w:pPr>
      <w:rPr>
        <w:rFonts w:hint="default"/>
        <w:b/>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6C03B20"/>
    <w:multiLevelType w:val="multilevel"/>
    <w:tmpl w:val="D160D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DC4FB7"/>
    <w:multiLevelType w:val="hybridMultilevel"/>
    <w:tmpl w:val="F126C958"/>
    <w:lvl w:ilvl="0" w:tplc="EAF8D64E">
      <w:start w:val="1"/>
      <mc:AlternateContent>
        <mc:Choice Requires="w14">
          <w:numFmt w:val="custom" w:format="001, 002, 003, ..."/>
        </mc:Choice>
        <mc:Fallback>
          <w:numFmt w:val="decimal"/>
        </mc:Fallback>
      </mc:AlternateContent>
      <w:lvlText w:val="RF-%1"/>
      <w:lvlJc w:val="left"/>
      <w:pPr>
        <w:ind w:left="720" w:hanging="360"/>
      </w:pPr>
      <w:rPr>
        <w:rFonts w:hint="default"/>
        <w:b/>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9863BE7"/>
    <w:multiLevelType w:val="hybridMultilevel"/>
    <w:tmpl w:val="7E4A62B2"/>
    <w:lvl w:ilvl="0" w:tplc="BF14FB64">
      <w:start w:val="1"/>
      <w:numFmt w:val="decimal"/>
      <w:lvlText w:val="%1."/>
      <w:lvlJc w:val="left"/>
      <w:pPr>
        <w:ind w:left="633"/>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lvl w:ilvl="1" w:tplc="C23C2FE4">
      <w:start w:val="1"/>
      <w:numFmt w:val="lowerLetter"/>
      <w:lvlText w:val="%2"/>
      <w:lvlJc w:val="left"/>
      <w:pPr>
        <w:ind w:left="1080"/>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lvl w:ilvl="2" w:tplc="ADE4AAEA">
      <w:start w:val="1"/>
      <w:numFmt w:val="lowerRoman"/>
      <w:lvlText w:val="%3"/>
      <w:lvlJc w:val="left"/>
      <w:pPr>
        <w:ind w:left="1800"/>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lvl w:ilvl="3" w:tplc="7F020EA6">
      <w:start w:val="1"/>
      <w:numFmt w:val="decimal"/>
      <w:lvlText w:val="%4"/>
      <w:lvlJc w:val="left"/>
      <w:pPr>
        <w:ind w:left="2520"/>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lvl w:ilvl="4" w:tplc="5D146512">
      <w:start w:val="1"/>
      <w:numFmt w:val="lowerLetter"/>
      <w:lvlText w:val="%5"/>
      <w:lvlJc w:val="left"/>
      <w:pPr>
        <w:ind w:left="3240"/>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lvl w:ilvl="5" w:tplc="BE345BD4">
      <w:start w:val="1"/>
      <w:numFmt w:val="lowerRoman"/>
      <w:lvlText w:val="%6"/>
      <w:lvlJc w:val="left"/>
      <w:pPr>
        <w:ind w:left="3960"/>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lvl w:ilvl="6" w:tplc="50CCF9F0">
      <w:start w:val="1"/>
      <w:numFmt w:val="decimal"/>
      <w:lvlText w:val="%7"/>
      <w:lvlJc w:val="left"/>
      <w:pPr>
        <w:ind w:left="4680"/>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lvl w:ilvl="7" w:tplc="0DA60EC4">
      <w:start w:val="1"/>
      <w:numFmt w:val="lowerLetter"/>
      <w:lvlText w:val="%8"/>
      <w:lvlJc w:val="left"/>
      <w:pPr>
        <w:ind w:left="5400"/>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lvl w:ilvl="8" w:tplc="F3049740">
      <w:start w:val="1"/>
      <w:numFmt w:val="lowerRoman"/>
      <w:lvlText w:val="%9"/>
      <w:lvlJc w:val="left"/>
      <w:pPr>
        <w:ind w:left="6120"/>
      </w:pPr>
      <w:rPr>
        <w:rFonts w:ascii="Calibri" w:eastAsia="Calibri" w:hAnsi="Calibri" w:cs="Calibri"/>
        <w:b w:val="0"/>
        <w:i w:val="0"/>
        <w:strike w:val="0"/>
        <w:dstrike w:val="0"/>
        <w:color w:val="202124"/>
        <w:sz w:val="24"/>
        <w:szCs w:val="24"/>
        <w:u w:val="none" w:color="000000"/>
        <w:bdr w:val="none" w:sz="0" w:space="0" w:color="auto"/>
        <w:shd w:val="clear" w:color="auto" w:fill="auto"/>
        <w:vertAlign w:val="baseline"/>
      </w:rPr>
    </w:lvl>
  </w:abstractNum>
  <w:abstractNum w:abstractNumId="16" w15:restartNumberingAfterBreak="0">
    <w:nsid w:val="2E703539"/>
    <w:multiLevelType w:val="hybridMultilevel"/>
    <w:tmpl w:val="6ECAB4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4625AE3"/>
    <w:multiLevelType w:val="multilevel"/>
    <w:tmpl w:val="DDFA6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7C254D"/>
    <w:multiLevelType w:val="multilevel"/>
    <w:tmpl w:val="F8684F38"/>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37" w:hanging="737"/>
      </w:pPr>
      <w:rPr>
        <w:rFonts w:hint="default"/>
      </w:rPr>
    </w:lvl>
    <w:lvl w:ilvl="2">
      <w:start w:val="1"/>
      <w:numFmt w:val="decimal"/>
      <w:pStyle w:val="Ttulo3"/>
      <w:lvlText w:val="%1.%2.%3."/>
      <w:lvlJc w:val="left"/>
      <w:pPr>
        <w:ind w:left="1021" w:hanging="102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A882E7B"/>
    <w:multiLevelType w:val="hybridMultilevel"/>
    <w:tmpl w:val="B5DAF336"/>
    <w:lvl w:ilvl="0" w:tplc="0C0A0001">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0" w15:restartNumberingAfterBreak="0">
    <w:nsid w:val="3C762F44"/>
    <w:multiLevelType w:val="hybridMultilevel"/>
    <w:tmpl w:val="20A6FB5E"/>
    <w:lvl w:ilvl="0" w:tplc="EAF8D64E">
      <w:start w:val="1"/>
      <mc:AlternateContent>
        <mc:Choice Requires="w14">
          <w:numFmt w:val="custom" w:format="001, 002, 003, ..."/>
        </mc:Choice>
        <mc:Fallback>
          <w:numFmt w:val="decimal"/>
        </mc:Fallback>
      </mc:AlternateContent>
      <w:lvlText w:val="RF-%1"/>
      <w:lvlJc w:val="left"/>
      <w:pPr>
        <w:ind w:left="720" w:hanging="360"/>
      </w:pPr>
      <w:rPr>
        <w:rFonts w:hint="default"/>
        <w:b/>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F462024"/>
    <w:multiLevelType w:val="hybridMultilevel"/>
    <w:tmpl w:val="30268E0A"/>
    <w:lvl w:ilvl="0" w:tplc="B2701C50">
      <w:start w:val="1"/>
      <w:numFmt w:val="decimal"/>
      <w:lvlText w:val="OE-%1"/>
      <w:lvlJc w:val="left"/>
      <w:pPr>
        <w:ind w:left="720" w:hanging="360"/>
      </w:pPr>
      <w:rPr>
        <w:rFonts w:hint="default"/>
        <w:b/>
        <w:bCs/>
        <w:i/>
        <w:i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F9E4234"/>
    <w:multiLevelType w:val="multilevel"/>
    <w:tmpl w:val="A924510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3FFF6D15"/>
    <w:multiLevelType w:val="multilevel"/>
    <w:tmpl w:val="1B2E3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DD27D6"/>
    <w:multiLevelType w:val="hybridMultilevel"/>
    <w:tmpl w:val="9E3834CC"/>
    <w:lvl w:ilvl="0" w:tplc="0C0A0001">
      <w:start w:val="1"/>
      <w:numFmt w:val="bullet"/>
      <w:lvlText w:val=""/>
      <w:lvlJc w:val="left"/>
      <w:pPr>
        <w:ind w:left="1778" w:hanging="360"/>
      </w:pPr>
      <w:rPr>
        <w:rFonts w:ascii="Symbol" w:hAnsi="Symbol" w:hint="default"/>
      </w:rPr>
    </w:lvl>
    <w:lvl w:ilvl="1" w:tplc="0C0A0003" w:tentative="1">
      <w:start w:val="1"/>
      <w:numFmt w:val="bullet"/>
      <w:lvlText w:val="o"/>
      <w:lvlJc w:val="left"/>
      <w:pPr>
        <w:ind w:left="2498" w:hanging="360"/>
      </w:pPr>
      <w:rPr>
        <w:rFonts w:ascii="Courier New" w:hAnsi="Courier New" w:cs="Courier New" w:hint="default"/>
      </w:rPr>
    </w:lvl>
    <w:lvl w:ilvl="2" w:tplc="0C0A0005" w:tentative="1">
      <w:start w:val="1"/>
      <w:numFmt w:val="bullet"/>
      <w:lvlText w:val=""/>
      <w:lvlJc w:val="left"/>
      <w:pPr>
        <w:ind w:left="3218" w:hanging="360"/>
      </w:pPr>
      <w:rPr>
        <w:rFonts w:ascii="Wingdings" w:hAnsi="Wingdings" w:hint="default"/>
      </w:rPr>
    </w:lvl>
    <w:lvl w:ilvl="3" w:tplc="0C0A0001" w:tentative="1">
      <w:start w:val="1"/>
      <w:numFmt w:val="bullet"/>
      <w:lvlText w:val=""/>
      <w:lvlJc w:val="left"/>
      <w:pPr>
        <w:ind w:left="3938" w:hanging="360"/>
      </w:pPr>
      <w:rPr>
        <w:rFonts w:ascii="Symbol" w:hAnsi="Symbol" w:hint="default"/>
      </w:rPr>
    </w:lvl>
    <w:lvl w:ilvl="4" w:tplc="0C0A0003" w:tentative="1">
      <w:start w:val="1"/>
      <w:numFmt w:val="bullet"/>
      <w:lvlText w:val="o"/>
      <w:lvlJc w:val="left"/>
      <w:pPr>
        <w:ind w:left="4658" w:hanging="360"/>
      </w:pPr>
      <w:rPr>
        <w:rFonts w:ascii="Courier New" w:hAnsi="Courier New" w:cs="Courier New" w:hint="default"/>
      </w:rPr>
    </w:lvl>
    <w:lvl w:ilvl="5" w:tplc="0C0A0005" w:tentative="1">
      <w:start w:val="1"/>
      <w:numFmt w:val="bullet"/>
      <w:lvlText w:val=""/>
      <w:lvlJc w:val="left"/>
      <w:pPr>
        <w:ind w:left="5378" w:hanging="360"/>
      </w:pPr>
      <w:rPr>
        <w:rFonts w:ascii="Wingdings" w:hAnsi="Wingdings" w:hint="default"/>
      </w:rPr>
    </w:lvl>
    <w:lvl w:ilvl="6" w:tplc="0C0A0001" w:tentative="1">
      <w:start w:val="1"/>
      <w:numFmt w:val="bullet"/>
      <w:lvlText w:val=""/>
      <w:lvlJc w:val="left"/>
      <w:pPr>
        <w:ind w:left="6098" w:hanging="360"/>
      </w:pPr>
      <w:rPr>
        <w:rFonts w:ascii="Symbol" w:hAnsi="Symbol" w:hint="default"/>
      </w:rPr>
    </w:lvl>
    <w:lvl w:ilvl="7" w:tplc="0C0A0003" w:tentative="1">
      <w:start w:val="1"/>
      <w:numFmt w:val="bullet"/>
      <w:lvlText w:val="o"/>
      <w:lvlJc w:val="left"/>
      <w:pPr>
        <w:ind w:left="6818" w:hanging="360"/>
      </w:pPr>
      <w:rPr>
        <w:rFonts w:ascii="Courier New" w:hAnsi="Courier New" w:cs="Courier New" w:hint="default"/>
      </w:rPr>
    </w:lvl>
    <w:lvl w:ilvl="8" w:tplc="0C0A0005" w:tentative="1">
      <w:start w:val="1"/>
      <w:numFmt w:val="bullet"/>
      <w:lvlText w:val=""/>
      <w:lvlJc w:val="left"/>
      <w:pPr>
        <w:ind w:left="7538" w:hanging="360"/>
      </w:pPr>
      <w:rPr>
        <w:rFonts w:ascii="Wingdings" w:hAnsi="Wingdings" w:hint="default"/>
      </w:rPr>
    </w:lvl>
  </w:abstractNum>
  <w:abstractNum w:abstractNumId="25" w15:restartNumberingAfterBreak="0">
    <w:nsid w:val="48354B06"/>
    <w:multiLevelType w:val="hybridMultilevel"/>
    <w:tmpl w:val="6ECAB4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48EF2A1E"/>
    <w:multiLevelType w:val="hybridMultilevel"/>
    <w:tmpl w:val="6D281072"/>
    <w:lvl w:ilvl="0" w:tplc="57D27072">
      <w:start w:val="1"/>
      <w:numFmt w:val="decimal"/>
      <w:lvlText w:val="OE-%1"/>
      <w:lvlJc w:val="left"/>
      <w:pPr>
        <w:ind w:left="720" w:hanging="360"/>
      </w:pPr>
      <w:rPr>
        <w:rFonts w:hint="default"/>
        <w:b/>
        <w:bCs/>
        <w:i/>
        <w:i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4B996ACC"/>
    <w:multiLevelType w:val="multilevel"/>
    <w:tmpl w:val="CAA01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B9F505D"/>
    <w:multiLevelType w:val="multilevel"/>
    <w:tmpl w:val="992E2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C15A37"/>
    <w:multiLevelType w:val="hybridMultilevel"/>
    <w:tmpl w:val="865AD078"/>
    <w:lvl w:ilvl="0" w:tplc="B644EC72">
      <w:start w:val="1"/>
      <w:numFmt w:val="bullet"/>
      <w:lvlText w:val="-"/>
      <w:lvlJc w:val="left"/>
      <w:pPr>
        <w:ind w:left="2061" w:hanging="360"/>
      </w:pPr>
      <w:rPr>
        <w:rFonts w:ascii="Calibri" w:eastAsiaTheme="minorHAnsi" w:hAnsi="Calibri" w:cs="Calibri" w:hint="default"/>
      </w:rPr>
    </w:lvl>
    <w:lvl w:ilvl="1" w:tplc="0C0A0003" w:tentative="1">
      <w:start w:val="1"/>
      <w:numFmt w:val="bullet"/>
      <w:lvlText w:val="o"/>
      <w:lvlJc w:val="left"/>
      <w:pPr>
        <w:ind w:left="2781" w:hanging="360"/>
      </w:pPr>
      <w:rPr>
        <w:rFonts w:ascii="Courier New" w:hAnsi="Courier New" w:cs="Courier New" w:hint="default"/>
      </w:rPr>
    </w:lvl>
    <w:lvl w:ilvl="2" w:tplc="0C0A0005" w:tentative="1">
      <w:start w:val="1"/>
      <w:numFmt w:val="bullet"/>
      <w:lvlText w:val=""/>
      <w:lvlJc w:val="left"/>
      <w:pPr>
        <w:ind w:left="3501" w:hanging="360"/>
      </w:pPr>
      <w:rPr>
        <w:rFonts w:ascii="Wingdings" w:hAnsi="Wingdings" w:hint="default"/>
      </w:rPr>
    </w:lvl>
    <w:lvl w:ilvl="3" w:tplc="0C0A0001" w:tentative="1">
      <w:start w:val="1"/>
      <w:numFmt w:val="bullet"/>
      <w:lvlText w:val=""/>
      <w:lvlJc w:val="left"/>
      <w:pPr>
        <w:ind w:left="4221" w:hanging="360"/>
      </w:pPr>
      <w:rPr>
        <w:rFonts w:ascii="Symbol" w:hAnsi="Symbol" w:hint="default"/>
      </w:rPr>
    </w:lvl>
    <w:lvl w:ilvl="4" w:tplc="0C0A0003" w:tentative="1">
      <w:start w:val="1"/>
      <w:numFmt w:val="bullet"/>
      <w:lvlText w:val="o"/>
      <w:lvlJc w:val="left"/>
      <w:pPr>
        <w:ind w:left="4941" w:hanging="360"/>
      </w:pPr>
      <w:rPr>
        <w:rFonts w:ascii="Courier New" w:hAnsi="Courier New" w:cs="Courier New" w:hint="default"/>
      </w:rPr>
    </w:lvl>
    <w:lvl w:ilvl="5" w:tplc="0C0A0005" w:tentative="1">
      <w:start w:val="1"/>
      <w:numFmt w:val="bullet"/>
      <w:lvlText w:val=""/>
      <w:lvlJc w:val="left"/>
      <w:pPr>
        <w:ind w:left="5661" w:hanging="360"/>
      </w:pPr>
      <w:rPr>
        <w:rFonts w:ascii="Wingdings" w:hAnsi="Wingdings" w:hint="default"/>
      </w:rPr>
    </w:lvl>
    <w:lvl w:ilvl="6" w:tplc="0C0A0001" w:tentative="1">
      <w:start w:val="1"/>
      <w:numFmt w:val="bullet"/>
      <w:lvlText w:val=""/>
      <w:lvlJc w:val="left"/>
      <w:pPr>
        <w:ind w:left="6381" w:hanging="360"/>
      </w:pPr>
      <w:rPr>
        <w:rFonts w:ascii="Symbol" w:hAnsi="Symbol" w:hint="default"/>
      </w:rPr>
    </w:lvl>
    <w:lvl w:ilvl="7" w:tplc="0C0A0003" w:tentative="1">
      <w:start w:val="1"/>
      <w:numFmt w:val="bullet"/>
      <w:lvlText w:val="o"/>
      <w:lvlJc w:val="left"/>
      <w:pPr>
        <w:ind w:left="7101" w:hanging="360"/>
      </w:pPr>
      <w:rPr>
        <w:rFonts w:ascii="Courier New" w:hAnsi="Courier New" w:cs="Courier New" w:hint="default"/>
      </w:rPr>
    </w:lvl>
    <w:lvl w:ilvl="8" w:tplc="0C0A0005" w:tentative="1">
      <w:start w:val="1"/>
      <w:numFmt w:val="bullet"/>
      <w:lvlText w:val=""/>
      <w:lvlJc w:val="left"/>
      <w:pPr>
        <w:ind w:left="7821" w:hanging="360"/>
      </w:pPr>
      <w:rPr>
        <w:rFonts w:ascii="Wingdings" w:hAnsi="Wingdings" w:hint="default"/>
      </w:rPr>
    </w:lvl>
  </w:abstractNum>
  <w:abstractNum w:abstractNumId="30" w15:restartNumberingAfterBreak="0">
    <w:nsid w:val="4E7D568A"/>
    <w:multiLevelType w:val="multilevel"/>
    <w:tmpl w:val="73D65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1D2CE3"/>
    <w:multiLevelType w:val="hybridMultilevel"/>
    <w:tmpl w:val="8BCC93EA"/>
    <w:lvl w:ilvl="0" w:tplc="0C0A0001">
      <w:start w:val="1"/>
      <w:numFmt w:val="bullet"/>
      <w:lvlText w:val=""/>
      <w:lvlJc w:val="left"/>
      <w:pPr>
        <w:ind w:left="1778" w:hanging="360"/>
      </w:pPr>
      <w:rPr>
        <w:rFonts w:ascii="Symbol" w:hAnsi="Symbol" w:hint="default"/>
      </w:rPr>
    </w:lvl>
    <w:lvl w:ilvl="1" w:tplc="0C0A0003" w:tentative="1">
      <w:start w:val="1"/>
      <w:numFmt w:val="bullet"/>
      <w:lvlText w:val="o"/>
      <w:lvlJc w:val="left"/>
      <w:pPr>
        <w:ind w:left="2498" w:hanging="360"/>
      </w:pPr>
      <w:rPr>
        <w:rFonts w:ascii="Courier New" w:hAnsi="Courier New" w:cs="Courier New" w:hint="default"/>
      </w:rPr>
    </w:lvl>
    <w:lvl w:ilvl="2" w:tplc="0C0A0005" w:tentative="1">
      <w:start w:val="1"/>
      <w:numFmt w:val="bullet"/>
      <w:lvlText w:val=""/>
      <w:lvlJc w:val="left"/>
      <w:pPr>
        <w:ind w:left="3218" w:hanging="360"/>
      </w:pPr>
      <w:rPr>
        <w:rFonts w:ascii="Wingdings" w:hAnsi="Wingdings" w:hint="default"/>
      </w:rPr>
    </w:lvl>
    <w:lvl w:ilvl="3" w:tplc="0C0A0001" w:tentative="1">
      <w:start w:val="1"/>
      <w:numFmt w:val="bullet"/>
      <w:lvlText w:val=""/>
      <w:lvlJc w:val="left"/>
      <w:pPr>
        <w:ind w:left="3938" w:hanging="360"/>
      </w:pPr>
      <w:rPr>
        <w:rFonts w:ascii="Symbol" w:hAnsi="Symbol" w:hint="default"/>
      </w:rPr>
    </w:lvl>
    <w:lvl w:ilvl="4" w:tplc="0C0A0003" w:tentative="1">
      <w:start w:val="1"/>
      <w:numFmt w:val="bullet"/>
      <w:lvlText w:val="o"/>
      <w:lvlJc w:val="left"/>
      <w:pPr>
        <w:ind w:left="4658" w:hanging="360"/>
      </w:pPr>
      <w:rPr>
        <w:rFonts w:ascii="Courier New" w:hAnsi="Courier New" w:cs="Courier New" w:hint="default"/>
      </w:rPr>
    </w:lvl>
    <w:lvl w:ilvl="5" w:tplc="0C0A0005" w:tentative="1">
      <w:start w:val="1"/>
      <w:numFmt w:val="bullet"/>
      <w:lvlText w:val=""/>
      <w:lvlJc w:val="left"/>
      <w:pPr>
        <w:ind w:left="5378" w:hanging="360"/>
      </w:pPr>
      <w:rPr>
        <w:rFonts w:ascii="Wingdings" w:hAnsi="Wingdings" w:hint="default"/>
      </w:rPr>
    </w:lvl>
    <w:lvl w:ilvl="6" w:tplc="0C0A0001" w:tentative="1">
      <w:start w:val="1"/>
      <w:numFmt w:val="bullet"/>
      <w:lvlText w:val=""/>
      <w:lvlJc w:val="left"/>
      <w:pPr>
        <w:ind w:left="6098" w:hanging="360"/>
      </w:pPr>
      <w:rPr>
        <w:rFonts w:ascii="Symbol" w:hAnsi="Symbol" w:hint="default"/>
      </w:rPr>
    </w:lvl>
    <w:lvl w:ilvl="7" w:tplc="0C0A0003" w:tentative="1">
      <w:start w:val="1"/>
      <w:numFmt w:val="bullet"/>
      <w:lvlText w:val="o"/>
      <w:lvlJc w:val="left"/>
      <w:pPr>
        <w:ind w:left="6818" w:hanging="360"/>
      </w:pPr>
      <w:rPr>
        <w:rFonts w:ascii="Courier New" w:hAnsi="Courier New" w:cs="Courier New" w:hint="default"/>
      </w:rPr>
    </w:lvl>
    <w:lvl w:ilvl="8" w:tplc="0C0A0005" w:tentative="1">
      <w:start w:val="1"/>
      <w:numFmt w:val="bullet"/>
      <w:lvlText w:val=""/>
      <w:lvlJc w:val="left"/>
      <w:pPr>
        <w:ind w:left="7538" w:hanging="360"/>
      </w:pPr>
      <w:rPr>
        <w:rFonts w:ascii="Wingdings" w:hAnsi="Wingdings" w:hint="default"/>
      </w:rPr>
    </w:lvl>
  </w:abstractNum>
  <w:abstractNum w:abstractNumId="32" w15:restartNumberingAfterBreak="0">
    <w:nsid w:val="5B4477FA"/>
    <w:multiLevelType w:val="multilevel"/>
    <w:tmpl w:val="206C3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BE06445"/>
    <w:multiLevelType w:val="hybridMultilevel"/>
    <w:tmpl w:val="24682DAE"/>
    <w:lvl w:ilvl="0" w:tplc="EAF8D64E">
      <w:start w:val="1"/>
      <mc:AlternateContent>
        <mc:Choice Requires="w14">
          <w:numFmt w:val="custom" w:format="001, 002, 003, ..."/>
        </mc:Choice>
        <mc:Fallback>
          <w:numFmt w:val="decimal"/>
        </mc:Fallback>
      </mc:AlternateContent>
      <w:lvlText w:val="RF-%1"/>
      <w:lvlJc w:val="left"/>
      <w:pPr>
        <w:ind w:left="720" w:hanging="360"/>
      </w:pPr>
      <w:rPr>
        <w:rFonts w:hint="default"/>
        <w:b/>
        <w:i w: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5D7E03E4"/>
    <w:multiLevelType w:val="multilevel"/>
    <w:tmpl w:val="D0FCF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5541B3B"/>
    <w:multiLevelType w:val="hybridMultilevel"/>
    <w:tmpl w:val="A7341A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5815711"/>
    <w:multiLevelType w:val="multilevel"/>
    <w:tmpl w:val="D9B0E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DA3AD7"/>
    <w:multiLevelType w:val="hybridMultilevel"/>
    <w:tmpl w:val="A7341A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763026E"/>
    <w:multiLevelType w:val="hybridMultilevel"/>
    <w:tmpl w:val="D5248458"/>
    <w:lvl w:ilvl="0" w:tplc="F0F43FDC">
      <w:start w:val="1"/>
      <w:numFmt w:val="decimalZero"/>
      <w:lvlText w:val="RNF - 0%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9" w15:restartNumberingAfterBreak="0">
    <w:nsid w:val="6995459C"/>
    <w:multiLevelType w:val="multilevel"/>
    <w:tmpl w:val="946693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13568B"/>
    <w:multiLevelType w:val="hybridMultilevel"/>
    <w:tmpl w:val="D23CF6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6E521250"/>
    <w:multiLevelType w:val="hybridMultilevel"/>
    <w:tmpl w:val="D0AA9A44"/>
    <w:lvl w:ilvl="0" w:tplc="847C0DDE">
      <w:start w:val="1"/>
      <w:numFmt w:val="decimalZero"/>
      <w:lvlText w:val="RNF - 0%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70536CC5"/>
    <w:multiLevelType w:val="hybridMultilevel"/>
    <w:tmpl w:val="A7341AB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70E60988"/>
    <w:multiLevelType w:val="hybridMultilevel"/>
    <w:tmpl w:val="95E61E34"/>
    <w:lvl w:ilvl="0" w:tplc="38BAB5C4">
      <w:start w:val="1"/>
      <w:numFmt w:val="decimalZero"/>
      <w:lvlText w:val="RF - 0%1"/>
      <w:lvlJc w:val="left"/>
      <w:pPr>
        <w:ind w:left="1069" w:hanging="360"/>
      </w:pPr>
      <w:rPr>
        <w:rFonts w:hint="default"/>
        <w:b/>
        <w:bCs/>
      </w:rPr>
    </w:lvl>
    <w:lvl w:ilvl="1" w:tplc="0C0A0019">
      <w:start w:val="1"/>
      <w:numFmt w:val="lowerLetter"/>
      <w:lvlText w:val="%2."/>
      <w:lvlJc w:val="left"/>
      <w:pPr>
        <w:ind w:left="796" w:hanging="360"/>
      </w:pPr>
    </w:lvl>
    <w:lvl w:ilvl="2" w:tplc="0C0A001B" w:tentative="1">
      <w:start w:val="1"/>
      <w:numFmt w:val="lowerRoman"/>
      <w:lvlText w:val="%3."/>
      <w:lvlJc w:val="right"/>
      <w:pPr>
        <w:ind w:left="1516" w:hanging="180"/>
      </w:pPr>
    </w:lvl>
    <w:lvl w:ilvl="3" w:tplc="0C0A000F" w:tentative="1">
      <w:start w:val="1"/>
      <w:numFmt w:val="decimal"/>
      <w:lvlText w:val="%4."/>
      <w:lvlJc w:val="left"/>
      <w:pPr>
        <w:ind w:left="2236" w:hanging="360"/>
      </w:pPr>
    </w:lvl>
    <w:lvl w:ilvl="4" w:tplc="0C0A0019" w:tentative="1">
      <w:start w:val="1"/>
      <w:numFmt w:val="lowerLetter"/>
      <w:lvlText w:val="%5."/>
      <w:lvlJc w:val="left"/>
      <w:pPr>
        <w:ind w:left="2956" w:hanging="360"/>
      </w:pPr>
    </w:lvl>
    <w:lvl w:ilvl="5" w:tplc="0C0A001B" w:tentative="1">
      <w:start w:val="1"/>
      <w:numFmt w:val="lowerRoman"/>
      <w:lvlText w:val="%6."/>
      <w:lvlJc w:val="right"/>
      <w:pPr>
        <w:ind w:left="3676" w:hanging="180"/>
      </w:pPr>
    </w:lvl>
    <w:lvl w:ilvl="6" w:tplc="0C0A000F" w:tentative="1">
      <w:start w:val="1"/>
      <w:numFmt w:val="decimal"/>
      <w:lvlText w:val="%7."/>
      <w:lvlJc w:val="left"/>
      <w:pPr>
        <w:ind w:left="4396" w:hanging="360"/>
      </w:pPr>
    </w:lvl>
    <w:lvl w:ilvl="7" w:tplc="0C0A0019" w:tentative="1">
      <w:start w:val="1"/>
      <w:numFmt w:val="lowerLetter"/>
      <w:lvlText w:val="%8."/>
      <w:lvlJc w:val="left"/>
      <w:pPr>
        <w:ind w:left="5116" w:hanging="360"/>
      </w:pPr>
    </w:lvl>
    <w:lvl w:ilvl="8" w:tplc="0C0A001B" w:tentative="1">
      <w:start w:val="1"/>
      <w:numFmt w:val="lowerRoman"/>
      <w:lvlText w:val="%9."/>
      <w:lvlJc w:val="right"/>
      <w:pPr>
        <w:ind w:left="5836" w:hanging="180"/>
      </w:pPr>
    </w:lvl>
  </w:abstractNum>
  <w:abstractNum w:abstractNumId="44" w15:restartNumberingAfterBreak="0">
    <w:nsid w:val="773043B1"/>
    <w:multiLevelType w:val="hybridMultilevel"/>
    <w:tmpl w:val="D2D23C72"/>
    <w:lvl w:ilvl="0" w:tplc="D7709AFA">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22845051">
    <w:abstractNumId w:val="18"/>
  </w:num>
  <w:num w:numId="2" w16cid:durableId="1730376537">
    <w:abstractNumId w:val="44"/>
  </w:num>
  <w:num w:numId="3" w16cid:durableId="1658024522">
    <w:abstractNumId w:val="29"/>
  </w:num>
  <w:num w:numId="4" w16cid:durableId="1630552480">
    <w:abstractNumId w:val="3"/>
  </w:num>
  <w:num w:numId="5" w16cid:durableId="574314265">
    <w:abstractNumId w:val="8"/>
  </w:num>
  <w:num w:numId="6" w16cid:durableId="844783690">
    <w:abstractNumId w:val="25"/>
  </w:num>
  <w:num w:numId="7" w16cid:durableId="1267270611">
    <w:abstractNumId w:val="42"/>
  </w:num>
  <w:num w:numId="8" w16cid:durableId="455023030">
    <w:abstractNumId w:val="5"/>
  </w:num>
  <w:num w:numId="9" w16cid:durableId="125709331">
    <w:abstractNumId w:val="37"/>
  </w:num>
  <w:num w:numId="10" w16cid:durableId="3220516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8950585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57953765">
    <w:abstractNumId w:val="16"/>
  </w:num>
  <w:num w:numId="13" w16cid:durableId="1681078894">
    <w:abstractNumId w:val="35"/>
  </w:num>
  <w:num w:numId="14" w16cid:durableId="1088044770">
    <w:abstractNumId w:val="2"/>
  </w:num>
  <w:num w:numId="15" w16cid:durableId="774444317">
    <w:abstractNumId w:val="23"/>
  </w:num>
  <w:num w:numId="16" w16cid:durableId="1983077281">
    <w:abstractNumId w:val="32"/>
  </w:num>
  <w:num w:numId="17" w16cid:durableId="1853182486">
    <w:abstractNumId w:val="34"/>
  </w:num>
  <w:num w:numId="18" w16cid:durableId="21245720">
    <w:abstractNumId w:val="30"/>
  </w:num>
  <w:num w:numId="19" w16cid:durableId="2035763836">
    <w:abstractNumId w:val="7"/>
  </w:num>
  <w:num w:numId="20" w16cid:durableId="758647663">
    <w:abstractNumId w:val="17"/>
  </w:num>
  <w:num w:numId="21" w16cid:durableId="880090165">
    <w:abstractNumId w:val="27"/>
  </w:num>
  <w:num w:numId="22" w16cid:durableId="1452045288">
    <w:abstractNumId w:val="36"/>
  </w:num>
  <w:num w:numId="23" w16cid:durableId="481583715">
    <w:abstractNumId w:val="13"/>
  </w:num>
  <w:num w:numId="24" w16cid:durableId="1803763495">
    <w:abstractNumId w:val="4"/>
  </w:num>
  <w:num w:numId="25" w16cid:durableId="473060612">
    <w:abstractNumId w:val="39"/>
  </w:num>
  <w:num w:numId="26" w16cid:durableId="571354604">
    <w:abstractNumId w:val="40"/>
  </w:num>
  <w:num w:numId="27" w16cid:durableId="1183515275">
    <w:abstractNumId w:val="22"/>
  </w:num>
  <w:num w:numId="28" w16cid:durableId="821504488">
    <w:abstractNumId w:val="0"/>
  </w:num>
  <w:num w:numId="29" w16cid:durableId="1988196524">
    <w:abstractNumId w:val="28"/>
  </w:num>
  <w:num w:numId="30" w16cid:durableId="1591042530">
    <w:abstractNumId w:val="9"/>
  </w:num>
  <w:num w:numId="31" w16cid:durableId="866986888">
    <w:abstractNumId w:val="21"/>
  </w:num>
  <w:num w:numId="32" w16cid:durableId="110326936">
    <w:abstractNumId w:val="26"/>
  </w:num>
  <w:num w:numId="33" w16cid:durableId="1281064217">
    <w:abstractNumId w:val="15"/>
  </w:num>
  <w:num w:numId="34" w16cid:durableId="1990476526">
    <w:abstractNumId w:val="41"/>
  </w:num>
  <w:num w:numId="35" w16cid:durableId="1687250309">
    <w:abstractNumId w:val="43"/>
  </w:num>
  <w:num w:numId="36" w16cid:durableId="1144927351">
    <w:abstractNumId w:val="38"/>
  </w:num>
  <w:num w:numId="37" w16cid:durableId="1976375498">
    <w:abstractNumId w:val="19"/>
  </w:num>
  <w:num w:numId="38" w16cid:durableId="641539305">
    <w:abstractNumId w:val="33"/>
  </w:num>
  <w:num w:numId="39" w16cid:durableId="159467881">
    <w:abstractNumId w:val="6"/>
  </w:num>
  <w:num w:numId="40" w16cid:durableId="649016684">
    <w:abstractNumId w:val="20"/>
  </w:num>
  <w:num w:numId="41" w16cid:durableId="1440418280">
    <w:abstractNumId w:val="24"/>
  </w:num>
  <w:num w:numId="42" w16cid:durableId="516845802">
    <w:abstractNumId w:val="12"/>
  </w:num>
  <w:num w:numId="43" w16cid:durableId="674264241">
    <w:abstractNumId w:val="1"/>
  </w:num>
  <w:num w:numId="44" w16cid:durableId="1233664020">
    <w:abstractNumId w:val="10"/>
  </w:num>
  <w:num w:numId="45" w16cid:durableId="657348909">
    <w:abstractNumId w:val="31"/>
  </w:num>
  <w:num w:numId="46" w16cid:durableId="120345025">
    <w:abstractNumId w:val="14"/>
  </w:num>
  <w:num w:numId="47" w16cid:durableId="469130413">
    <w:abstractNumId w:val="1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9"/>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A14"/>
    <w:rsid w:val="00000874"/>
    <w:rsid w:val="0000184A"/>
    <w:rsid w:val="000024CE"/>
    <w:rsid w:val="000034EF"/>
    <w:rsid w:val="00003B19"/>
    <w:rsid w:val="0000664C"/>
    <w:rsid w:val="00006C7C"/>
    <w:rsid w:val="00011428"/>
    <w:rsid w:val="000146D7"/>
    <w:rsid w:val="000159A4"/>
    <w:rsid w:val="00016129"/>
    <w:rsid w:val="00016428"/>
    <w:rsid w:val="000243A6"/>
    <w:rsid w:val="00025885"/>
    <w:rsid w:val="00027051"/>
    <w:rsid w:val="00030460"/>
    <w:rsid w:val="00030F3D"/>
    <w:rsid w:val="00031BA1"/>
    <w:rsid w:val="00032042"/>
    <w:rsid w:val="00034226"/>
    <w:rsid w:val="0004026A"/>
    <w:rsid w:val="00041400"/>
    <w:rsid w:val="00041E34"/>
    <w:rsid w:val="0004315D"/>
    <w:rsid w:val="000435EC"/>
    <w:rsid w:val="00050135"/>
    <w:rsid w:val="00050896"/>
    <w:rsid w:val="00051FAA"/>
    <w:rsid w:val="00052375"/>
    <w:rsid w:val="00053832"/>
    <w:rsid w:val="000541EA"/>
    <w:rsid w:val="000549FB"/>
    <w:rsid w:val="00055014"/>
    <w:rsid w:val="0005526C"/>
    <w:rsid w:val="00056BE4"/>
    <w:rsid w:val="00057652"/>
    <w:rsid w:val="00057D74"/>
    <w:rsid w:val="0006162F"/>
    <w:rsid w:val="000641D9"/>
    <w:rsid w:val="00066F2D"/>
    <w:rsid w:val="000675BD"/>
    <w:rsid w:val="00067926"/>
    <w:rsid w:val="00071DA6"/>
    <w:rsid w:val="0007475A"/>
    <w:rsid w:val="00077E0A"/>
    <w:rsid w:val="0008039F"/>
    <w:rsid w:val="000820F7"/>
    <w:rsid w:val="00082FF2"/>
    <w:rsid w:val="00090929"/>
    <w:rsid w:val="000932E7"/>
    <w:rsid w:val="000939E4"/>
    <w:rsid w:val="00093F23"/>
    <w:rsid w:val="00094741"/>
    <w:rsid w:val="000A0357"/>
    <w:rsid w:val="000A1C98"/>
    <w:rsid w:val="000A1E67"/>
    <w:rsid w:val="000A2052"/>
    <w:rsid w:val="000A4BEE"/>
    <w:rsid w:val="000A6E11"/>
    <w:rsid w:val="000A7175"/>
    <w:rsid w:val="000B1A47"/>
    <w:rsid w:val="000B30F0"/>
    <w:rsid w:val="000B6A95"/>
    <w:rsid w:val="000B6DF1"/>
    <w:rsid w:val="000C44F4"/>
    <w:rsid w:val="000C6845"/>
    <w:rsid w:val="000D2E4D"/>
    <w:rsid w:val="000D611C"/>
    <w:rsid w:val="000D63A0"/>
    <w:rsid w:val="000E0739"/>
    <w:rsid w:val="000E58F0"/>
    <w:rsid w:val="000E6A12"/>
    <w:rsid w:val="000E711E"/>
    <w:rsid w:val="000E72EE"/>
    <w:rsid w:val="000F0000"/>
    <w:rsid w:val="000F62AD"/>
    <w:rsid w:val="000F6533"/>
    <w:rsid w:val="000F769B"/>
    <w:rsid w:val="000F7C8E"/>
    <w:rsid w:val="000F7E72"/>
    <w:rsid w:val="00102593"/>
    <w:rsid w:val="0010724F"/>
    <w:rsid w:val="001074FC"/>
    <w:rsid w:val="00110D4E"/>
    <w:rsid w:val="00112933"/>
    <w:rsid w:val="001155C8"/>
    <w:rsid w:val="0012159D"/>
    <w:rsid w:val="00123ADD"/>
    <w:rsid w:val="001265C2"/>
    <w:rsid w:val="00126767"/>
    <w:rsid w:val="001268FF"/>
    <w:rsid w:val="0013145F"/>
    <w:rsid w:val="001318D3"/>
    <w:rsid w:val="0013233F"/>
    <w:rsid w:val="001355B4"/>
    <w:rsid w:val="001360E7"/>
    <w:rsid w:val="00136702"/>
    <w:rsid w:val="00137480"/>
    <w:rsid w:val="00137C87"/>
    <w:rsid w:val="00140B24"/>
    <w:rsid w:val="00141DD8"/>
    <w:rsid w:val="001430DD"/>
    <w:rsid w:val="0014439F"/>
    <w:rsid w:val="00144676"/>
    <w:rsid w:val="00145C8C"/>
    <w:rsid w:val="00146CE7"/>
    <w:rsid w:val="001501F4"/>
    <w:rsid w:val="00151549"/>
    <w:rsid w:val="00156C2B"/>
    <w:rsid w:val="00161C40"/>
    <w:rsid w:val="00166C03"/>
    <w:rsid w:val="001675AD"/>
    <w:rsid w:val="00170450"/>
    <w:rsid w:val="00175C65"/>
    <w:rsid w:val="001765A7"/>
    <w:rsid w:val="00181A6B"/>
    <w:rsid w:val="00181C69"/>
    <w:rsid w:val="00181CF2"/>
    <w:rsid w:val="001828A2"/>
    <w:rsid w:val="00184AC3"/>
    <w:rsid w:val="0018692B"/>
    <w:rsid w:val="00187CEF"/>
    <w:rsid w:val="00190C1A"/>
    <w:rsid w:val="00191CBF"/>
    <w:rsid w:val="00192572"/>
    <w:rsid w:val="00192C8C"/>
    <w:rsid w:val="00192E2D"/>
    <w:rsid w:val="001949B4"/>
    <w:rsid w:val="00196B00"/>
    <w:rsid w:val="0019775D"/>
    <w:rsid w:val="001A0137"/>
    <w:rsid w:val="001A220C"/>
    <w:rsid w:val="001A2288"/>
    <w:rsid w:val="001A22EA"/>
    <w:rsid w:val="001A60B4"/>
    <w:rsid w:val="001B0E99"/>
    <w:rsid w:val="001B14A7"/>
    <w:rsid w:val="001B3920"/>
    <w:rsid w:val="001B4CEB"/>
    <w:rsid w:val="001B5216"/>
    <w:rsid w:val="001B5A39"/>
    <w:rsid w:val="001B7802"/>
    <w:rsid w:val="001C13D1"/>
    <w:rsid w:val="001C3CBF"/>
    <w:rsid w:val="001C4CC3"/>
    <w:rsid w:val="001D2825"/>
    <w:rsid w:val="001D63FF"/>
    <w:rsid w:val="001E1A3D"/>
    <w:rsid w:val="001E1C68"/>
    <w:rsid w:val="001E2663"/>
    <w:rsid w:val="001E2A3A"/>
    <w:rsid w:val="001E2E2C"/>
    <w:rsid w:val="001E5C41"/>
    <w:rsid w:val="001E66D1"/>
    <w:rsid w:val="001E7029"/>
    <w:rsid w:val="001F023D"/>
    <w:rsid w:val="001F12CF"/>
    <w:rsid w:val="001F2049"/>
    <w:rsid w:val="001F356A"/>
    <w:rsid w:val="001F7AAE"/>
    <w:rsid w:val="001F7CDA"/>
    <w:rsid w:val="00200ECC"/>
    <w:rsid w:val="002054CF"/>
    <w:rsid w:val="002061E8"/>
    <w:rsid w:val="0020652A"/>
    <w:rsid w:val="00207A59"/>
    <w:rsid w:val="0021079E"/>
    <w:rsid w:val="0021147E"/>
    <w:rsid w:val="00211E6B"/>
    <w:rsid w:val="002147EA"/>
    <w:rsid w:val="00215127"/>
    <w:rsid w:val="00215FEC"/>
    <w:rsid w:val="00216792"/>
    <w:rsid w:val="00216D45"/>
    <w:rsid w:val="00220FF9"/>
    <w:rsid w:val="00221E8A"/>
    <w:rsid w:val="0022246B"/>
    <w:rsid w:val="0022590F"/>
    <w:rsid w:val="00226607"/>
    <w:rsid w:val="00226BF0"/>
    <w:rsid w:val="00234DA8"/>
    <w:rsid w:val="002350CA"/>
    <w:rsid w:val="00235146"/>
    <w:rsid w:val="00236442"/>
    <w:rsid w:val="0024096E"/>
    <w:rsid w:val="00242274"/>
    <w:rsid w:val="00245C43"/>
    <w:rsid w:val="00251EF1"/>
    <w:rsid w:val="00255DA4"/>
    <w:rsid w:val="00257BB6"/>
    <w:rsid w:val="0026243C"/>
    <w:rsid w:val="00263DC1"/>
    <w:rsid w:val="002648B9"/>
    <w:rsid w:val="0026530B"/>
    <w:rsid w:val="00267646"/>
    <w:rsid w:val="00272DA4"/>
    <w:rsid w:val="00273009"/>
    <w:rsid w:val="0027572D"/>
    <w:rsid w:val="00276358"/>
    <w:rsid w:val="002766F9"/>
    <w:rsid w:val="00280A47"/>
    <w:rsid w:val="00280BA1"/>
    <w:rsid w:val="002817EF"/>
    <w:rsid w:val="00283900"/>
    <w:rsid w:val="00284574"/>
    <w:rsid w:val="002926F2"/>
    <w:rsid w:val="00294943"/>
    <w:rsid w:val="002953C3"/>
    <w:rsid w:val="002961AA"/>
    <w:rsid w:val="002A5495"/>
    <w:rsid w:val="002A5BE8"/>
    <w:rsid w:val="002A6E45"/>
    <w:rsid w:val="002A783E"/>
    <w:rsid w:val="002B003F"/>
    <w:rsid w:val="002B072B"/>
    <w:rsid w:val="002B0B8A"/>
    <w:rsid w:val="002B34F2"/>
    <w:rsid w:val="002C104C"/>
    <w:rsid w:val="002C20AB"/>
    <w:rsid w:val="002C592B"/>
    <w:rsid w:val="002C5CD1"/>
    <w:rsid w:val="002D0739"/>
    <w:rsid w:val="002D2C3F"/>
    <w:rsid w:val="002D2E3A"/>
    <w:rsid w:val="002D44E6"/>
    <w:rsid w:val="002D60F4"/>
    <w:rsid w:val="002E2726"/>
    <w:rsid w:val="002F395D"/>
    <w:rsid w:val="002F4341"/>
    <w:rsid w:val="002F5E2D"/>
    <w:rsid w:val="00302DC8"/>
    <w:rsid w:val="00305223"/>
    <w:rsid w:val="00306DE1"/>
    <w:rsid w:val="00307E86"/>
    <w:rsid w:val="0031102D"/>
    <w:rsid w:val="003125C6"/>
    <w:rsid w:val="00314FE0"/>
    <w:rsid w:val="0031552C"/>
    <w:rsid w:val="003163A1"/>
    <w:rsid w:val="00320E0D"/>
    <w:rsid w:val="00323778"/>
    <w:rsid w:val="00323A35"/>
    <w:rsid w:val="00324384"/>
    <w:rsid w:val="00324763"/>
    <w:rsid w:val="00334E59"/>
    <w:rsid w:val="003355EF"/>
    <w:rsid w:val="00335EF9"/>
    <w:rsid w:val="00337A01"/>
    <w:rsid w:val="00337D53"/>
    <w:rsid w:val="0034087A"/>
    <w:rsid w:val="0034273B"/>
    <w:rsid w:val="00343596"/>
    <w:rsid w:val="0035388E"/>
    <w:rsid w:val="00354808"/>
    <w:rsid w:val="00355C43"/>
    <w:rsid w:val="00356B61"/>
    <w:rsid w:val="00361090"/>
    <w:rsid w:val="00361478"/>
    <w:rsid w:val="00361B37"/>
    <w:rsid w:val="003629EE"/>
    <w:rsid w:val="003655E9"/>
    <w:rsid w:val="00365AD1"/>
    <w:rsid w:val="00366E46"/>
    <w:rsid w:val="00367166"/>
    <w:rsid w:val="00367BF4"/>
    <w:rsid w:val="00370F02"/>
    <w:rsid w:val="003737B1"/>
    <w:rsid w:val="003750C4"/>
    <w:rsid w:val="00376791"/>
    <w:rsid w:val="00376EA0"/>
    <w:rsid w:val="003779F7"/>
    <w:rsid w:val="00377E28"/>
    <w:rsid w:val="0038238B"/>
    <w:rsid w:val="00384CDB"/>
    <w:rsid w:val="00386B67"/>
    <w:rsid w:val="003935C2"/>
    <w:rsid w:val="003A2231"/>
    <w:rsid w:val="003A428A"/>
    <w:rsid w:val="003A475E"/>
    <w:rsid w:val="003A5F75"/>
    <w:rsid w:val="003A77F9"/>
    <w:rsid w:val="003A7BFE"/>
    <w:rsid w:val="003B03EC"/>
    <w:rsid w:val="003B5634"/>
    <w:rsid w:val="003B7EB4"/>
    <w:rsid w:val="003C567B"/>
    <w:rsid w:val="003C69D9"/>
    <w:rsid w:val="003C69EC"/>
    <w:rsid w:val="003C6DE5"/>
    <w:rsid w:val="003C72EB"/>
    <w:rsid w:val="003D05F5"/>
    <w:rsid w:val="003D1305"/>
    <w:rsid w:val="003D1DB1"/>
    <w:rsid w:val="003D4A7B"/>
    <w:rsid w:val="003D7A63"/>
    <w:rsid w:val="003E061C"/>
    <w:rsid w:val="003E3572"/>
    <w:rsid w:val="003E3CAB"/>
    <w:rsid w:val="003E62E6"/>
    <w:rsid w:val="003E6393"/>
    <w:rsid w:val="003F1A64"/>
    <w:rsid w:val="003F47FF"/>
    <w:rsid w:val="003F5711"/>
    <w:rsid w:val="003F749C"/>
    <w:rsid w:val="003F757C"/>
    <w:rsid w:val="00400C51"/>
    <w:rsid w:val="004021FA"/>
    <w:rsid w:val="0040290A"/>
    <w:rsid w:val="004051AF"/>
    <w:rsid w:val="00405BAB"/>
    <w:rsid w:val="004147DD"/>
    <w:rsid w:val="00415604"/>
    <w:rsid w:val="00415AD4"/>
    <w:rsid w:val="004204AE"/>
    <w:rsid w:val="00420848"/>
    <w:rsid w:val="00421CD9"/>
    <w:rsid w:val="00423DA7"/>
    <w:rsid w:val="0042547D"/>
    <w:rsid w:val="00426252"/>
    <w:rsid w:val="00427064"/>
    <w:rsid w:val="004327D6"/>
    <w:rsid w:val="004334F2"/>
    <w:rsid w:val="004336A6"/>
    <w:rsid w:val="00436280"/>
    <w:rsid w:val="0044246C"/>
    <w:rsid w:val="00442677"/>
    <w:rsid w:val="00445411"/>
    <w:rsid w:val="0044667A"/>
    <w:rsid w:val="0044701E"/>
    <w:rsid w:val="00447C99"/>
    <w:rsid w:val="00450691"/>
    <w:rsid w:val="00450967"/>
    <w:rsid w:val="004550F6"/>
    <w:rsid w:val="00456FC1"/>
    <w:rsid w:val="004636CE"/>
    <w:rsid w:val="004645F9"/>
    <w:rsid w:val="00465883"/>
    <w:rsid w:val="00467964"/>
    <w:rsid w:val="00473217"/>
    <w:rsid w:val="00475583"/>
    <w:rsid w:val="00476A8A"/>
    <w:rsid w:val="00476E8C"/>
    <w:rsid w:val="00481408"/>
    <w:rsid w:val="004840AF"/>
    <w:rsid w:val="0048513F"/>
    <w:rsid w:val="00485C33"/>
    <w:rsid w:val="00487FB6"/>
    <w:rsid w:val="004921C4"/>
    <w:rsid w:val="0049369B"/>
    <w:rsid w:val="0049459C"/>
    <w:rsid w:val="004962D7"/>
    <w:rsid w:val="004A3FBF"/>
    <w:rsid w:val="004A4057"/>
    <w:rsid w:val="004B0827"/>
    <w:rsid w:val="004B3B37"/>
    <w:rsid w:val="004B4CAA"/>
    <w:rsid w:val="004B5164"/>
    <w:rsid w:val="004B5C01"/>
    <w:rsid w:val="004B5F75"/>
    <w:rsid w:val="004C09B2"/>
    <w:rsid w:val="004C3F88"/>
    <w:rsid w:val="004C439C"/>
    <w:rsid w:val="004C5B6F"/>
    <w:rsid w:val="004C5D21"/>
    <w:rsid w:val="004C74E4"/>
    <w:rsid w:val="004C7FBF"/>
    <w:rsid w:val="004D00BE"/>
    <w:rsid w:val="004D2673"/>
    <w:rsid w:val="004D3D5C"/>
    <w:rsid w:val="004D5319"/>
    <w:rsid w:val="004D5B4E"/>
    <w:rsid w:val="004D5C93"/>
    <w:rsid w:val="004D66C3"/>
    <w:rsid w:val="004E04D6"/>
    <w:rsid w:val="004E17AB"/>
    <w:rsid w:val="004E18C5"/>
    <w:rsid w:val="004E5811"/>
    <w:rsid w:val="004E706D"/>
    <w:rsid w:val="004E7A2A"/>
    <w:rsid w:val="004F0299"/>
    <w:rsid w:val="004F1A5B"/>
    <w:rsid w:val="004F3C1B"/>
    <w:rsid w:val="004F5944"/>
    <w:rsid w:val="004F613B"/>
    <w:rsid w:val="004F7C85"/>
    <w:rsid w:val="00500621"/>
    <w:rsid w:val="005032B1"/>
    <w:rsid w:val="00504A29"/>
    <w:rsid w:val="00507ACC"/>
    <w:rsid w:val="00510336"/>
    <w:rsid w:val="005133B1"/>
    <w:rsid w:val="005140FB"/>
    <w:rsid w:val="00514847"/>
    <w:rsid w:val="00515A72"/>
    <w:rsid w:val="00521A4F"/>
    <w:rsid w:val="005263F9"/>
    <w:rsid w:val="00531958"/>
    <w:rsid w:val="005359C1"/>
    <w:rsid w:val="00535A38"/>
    <w:rsid w:val="00536BDA"/>
    <w:rsid w:val="00537846"/>
    <w:rsid w:val="0054020C"/>
    <w:rsid w:val="00543080"/>
    <w:rsid w:val="00545A08"/>
    <w:rsid w:val="005460DD"/>
    <w:rsid w:val="00546494"/>
    <w:rsid w:val="005468E3"/>
    <w:rsid w:val="00547E23"/>
    <w:rsid w:val="005505ED"/>
    <w:rsid w:val="005524B0"/>
    <w:rsid w:val="00552D82"/>
    <w:rsid w:val="005530CA"/>
    <w:rsid w:val="005550CC"/>
    <w:rsid w:val="00557653"/>
    <w:rsid w:val="00557740"/>
    <w:rsid w:val="00557F3E"/>
    <w:rsid w:val="0056045C"/>
    <w:rsid w:val="00561782"/>
    <w:rsid w:val="00565105"/>
    <w:rsid w:val="00565CCA"/>
    <w:rsid w:val="00571BEF"/>
    <w:rsid w:val="00573BE7"/>
    <w:rsid w:val="00575FAB"/>
    <w:rsid w:val="005803FA"/>
    <w:rsid w:val="00580A49"/>
    <w:rsid w:val="00580B5B"/>
    <w:rsid w:val="0059114D"/>
    <w:rsid w:val="00591DCB"/>
    <w:rsid w:val="00594F13"/>
    <w:rsid w:val="00597A5E"/>
    <w:rsid w:val="005A10BD"/>
    <w:rsid w:val="005A3B62"/>
    <w:rsid w:val="005B01AC"/>
    <w:rsid w:val="005B157E"/>
    <w:rsid w:val="005B1AB1"/>
    <w:rsid w:val="005B54FB"/>
    <w:rsid w:val="005B7F7D"/>
    <w:rsid w:val="005C0774"/>
    <w:rsid w:val="005C0F49"/>
    <w:rsid w:val="005C23B0"/>
    <w:rsid w:val="005C27EC"/>
    <w:rsid w:val="005C32A0"/>
    <w:rsid w:val="005C4DE5"/>
    <w:rsid w:val="005C50FF"/>
    <w:rsid w:val="005C593D"/>
    <w:rsid w:val="005C61F5"/>
    <w:rsid w:val="005D4504"/>
    <w:rsid w:val="005D47E7"/>
    <w:rsid w:val="005D4B66"/>
    <w:rsid w:val="005D6A9D"/>
    <w:rsid w:val="005D76EE"/>
    <w:rsid w:val="005E0E2B"/>
    <w:rsid w:val="005E1CE6"/>
    <w:rsid w:val="005E21F8"/>
    <w:rsid w:val="005E42AB"/>
    <w:rsid w:val="005E5F1B"/>
    <w:rsid w:val="005E7B62"/>
    <w:rsid w:val="005F08FD"/>
    <w:rsid w:val="005F21BE"/>
    <w:rsid w:val="005F2431"/>
    <w:rsid w:val="005F4F05"/>
    <w:rsid w:val="005F65FF"/>
    <w:rsid w:val="006005FC"/>
    <w:rsid w:val="006012F6"/>
    <w:rsid w:val="0060200A"/>
    <w:rsid w:val="00603E0B"/>
    <w:rsid w:val="0060493E"/>
    <w:rsid w:val="00610BB6"/>
    <w:rsid w:val="00613609"/>
    <w:rsid w:val="00614E07"/>
    <w:rsid w:val="00614EC5"/>
    <w:rsid w:val="00624483"/>
    <w:rsid w:val="00626F39"/>
    <w:rsid w:val="00630748"/>
    <w:rsid w:val="00631E8D"/>
    <w:rsid w:val="00635A2C"/>
    <w:rsid w:val="0064077C"/>
    <w:rsid w:val="00641C49"/>
    <w:rsid w:val="00641DF2"/>
    <w:rsid w:val="006438DA"/>
    <w:rsid w:val="006456EE"/>
    <w:rsid w:val="00646D39"/>
    <w:rsid w:val="0064797E"/>
    <w:rsid w:val="00652EEA"/>
    <w:rsid w:val="006549BE"/>
    <w:rsid w:val="00654D20"/>
    <w:rsid w:val="00655816"/>
    <w:rsid w:val="0065619E"/>
    <w:rsid w:val="0066020D"/>
    <w:rsid w:val="00660932"/>
    <w:rsid w:val="00661879"/>
    <w:rsid w:val="00661B4B"/>
    <w:rsid w:val="0066235D"/>
    <w:rsid w:val="006663F5"/>
    <w:rsid w:val="006670D4"/>
    <w:rsid w:val="00670B20"/>
    <w:rsid w:val="006710C2"/>
    <w:rsid w:val="00671961"/>
    <w:rsid w:val="0067440B"/>
    <w:rsid w:val="00675681"/>
    <w:rsid w:val="0067575B"/>
    <w:rsid w:val="00675A5C"/>
    <w:rsid w:val="006760D4"/>
    <w:rsid w:val="00677816"/>
    <w:rsid w:val="00680CCE"/>
    <w:rsid w:val="006823B4"/>
    <w:rsid w:val="00683F3F"/>
    <w:rsid w:val="0068410F"/>
    <w:rsid w:val="00684BF3"/>
    <w:rsid w:val="00686D57"/>
    <w:rsid w:val="0069075F"/>
    <w:rsid w:val="00695296"/>
    <w:rsid w:val="00695CDE"/>
    <w:rsid w:val="00695E8C"/>
    <w:rsid w:val="00696EFD"/>
    <w:rsid w:val="00697B26"/>
    <w:rsid w:val="006A1E53"/>
    <w:rsid w:val="006A5114"/>
    <w:rsid w:val="006A6860"/>
    <w:rsid w:val="006B24F8"/>
    <w:rsid w:val="006B322D"/>
    <w:rsid w:val="006B5F07"/>
    <w:rsid w:val="006C25E4"/>
    <w:rsid w:val="006C4F23"/>
    <w:rsid w:val="006C4FF6"/>
    <w:rsid w:val="006C7003"/>
    <w:rsid w:val="006D3B71"/>
    <w:rsid w:val="006D4FAA"/>
    <w:rsid w:val="006D638E"/>
    <w:rsid w:val="006E0C92"/>
    <w:rsid w:val="006E0EFD"/>
    <w:rsid w:val="006E13A7"/>
    <w:rsid w:val="006E1E8C"/>
    <w:rsid w:val="006E2B8F"/>
    <w:rsid w:val="006E3193"/>
    <w:rsid w:val="006E3872"/>
    <w:rsid w:val="006E3A3F"/>
    <w:rsid w:val="006E4B57"/>
    <w:rsid w:val="006E60DB"/>
    <w:rsid w:val="006F01C4"/>
    <w:rsid w:val="006F0257"/>
    <w:rsid w:val="006F06BB"/>
    <w:rsid w:val="006F075C"/>
    <w:rsid w:val="006F4684"/>
    <w:rsid w:val="006F6A4D"/>
    <w:rsid w:val="007017B5"/>
    <w:rsid w:val="00705E22"/>
    <w:rsid w:val="00714053"/>
    <w:rsid w:val="0071464B"/>
    <w:rsid w:val="00714ABB"/>
    <w:rsid w:val="00715DE0"/>
    <w:rsid w:val="00722FF0"/>
    <w:rsid w:val="00723502"/>
    <w:rsid w:val="00726E0D"/>
    <w:rsid w:val="00731320"/>
    <w:rsid w:val="007329B5"/>
    <w:rsid w:val="00732C8E"/>
    <w:rsid w:val="007423E8"/>
    <w:rsid w:val="00742A7D"/>
    <w:rsid w:val="00751CCC"/>
    <w:rsid w:val="007539AD"/>
    <w:rsid w:val="00754EEC"/>
    <w:rsid w:val="00755FAC"/>
    <w:rsid w:val="00756059"/>
    <w:rsid w:val="00756F9E"/>
    <w:rsid w:val="00763A1D"/>
    <w:rsid w:val="00765C3C"/>
    <w:rsid w:val="00766998"/>
    <w:rsid w:val="0077052F"/>
    <w:rsid w:val="00770931"/>
    <w:rsid w:val="00771273"/>
    <w:rsid w:val="00771908"/>
    <w:rsid w:val="007804D9"/>
    <w:rsid w:val="00780C2F"/>
    <w:rsid w:val="00780C5E"/>
    <w:rsid w:val="007827B4"/>
    <w:rsid w:val="007829BF"/>
    <w:rsid w:val="0078470C"/>
    <w:rsid w:val="00784754"/>
    <w:rsid w:val="007902F7"/>
    <w:rsid w:val="00791154"/>
    <w:rsid w:val="0079136F"/>
    <w:rsid w:val="00791983"/>
    <w:rsid w:val="007934BC"/>
    <w:rsid w:val="007A2DAE"/>
    <w:rsid w:val="007A451C"/>
    <w:rsid w:val="007A4992"/>
    <w:rsid w:val="007B169A"/>
    <w:rsid w:val="007B45C7"/>
    <w:rsid w:val="007B75C5"/>
    <w:rsid w:val="007B7893"/>
    <w:rsid w:val="007B7BC7"/>
    <w:rsid w:val="007C0368"/>
    <w:rsid w:val="007C0EAC"/>
    <w:rsid w:val="007C42BB"/>
    <w:rsid w:val="007C4C69"/>
    <w:rsid w:val="007C6014"/>
    <w:rsid w:val="007C64AC"/>
    <w:rsid w:val="007D12A1"/>
    <w:rsid w:val="007D21F8"/>
    <w:rsid w:val="007D2ED0"/>
    <w:rsid w:val="007D5A37"/>
    <w:rsid w:val="007E16F6"/>
    <w:rsid w:val="007E29AA"/>
    <w:rsid w:val="007F34A8"/>
    <w:rsid w:val="007F47A3"/>
    <w:rsid w:val="007F632F"/>
    <w:rsid w:val="00801E17"/>
    <w:rsid w:val="00802232"/>
    <w:rsid w:val="008044A8"/>
    <w:rsid w:val="008051E0"/>
    <w:rsid w:val="00810608"/>
    <w:rsid w:val="00811B2B"/>
    <w:rsid w:val="008145DB"/>
    <w:rsid w:val="00815E8E"/>
    <w:rsid w:val="00816272"/>
    <w:rsid w:val="00820709"/>
    <w:rsid w:val="008262EF"/>
    <w:rsid w:val="00827D64"/>
    <w:rsid w:val="00827DDC"/>
    <w:rsid w:val="008306F2"/>
    <w:rsid w:val="0083322F"/>
    <w:rsid w:val="008334A2"/>
    <w:rsid w:val="0083454B"/>
    <w:rsid w:val="008356F7"/>
    <w:rsid w:val="00835842"/>
    <w:rsid w:val="00836E51"/>
    <w:rsid w:val="008411D4"/>
    <w:rsid w:val="0084182A"/>
    <w:rsid w:val="00850301"/>
    <w:rsid w:val="00851BE9"/>
    <w:rsid w:val="008527B9"/>
    <w:rsid w:val="008544B0"/>
    <w:rsid w:val="00855AEF"/>
    <w:rsid w:val="00855D6F"/>
    <w:rsid w:val="0086079E"/>
    <w:rsid w:val="0086192F"/>
    <w:rsid w:val="008626CA"/>
    <w:rsid w:val="00863EC8"/>
    <w:rsid w:val="00864CDF"/>
    <w:rsid w:val="008651A7"/>
    <w:rsid w:val="00870CBC"/>
    <w:rsid w:val="0087170C"/>
    <w:rsid w:val="008719CB"/>
    <w:rsid w:val="008735BE"/>
    <w:rsid w:val="00873BCC"/>
    <w:rsid w:val="00874B46"/>
    <w:rsid w:val="00874D22"/>
    <w:rsid w:val="00875B19"/>
    <w:rsid w:val="00882CCA"/>
    <w:rsid w:val="008906E8"/>
    <w:rsid w:val="0089292E"/>
    <w:rsid w:val="0089453D"/>
    <w:rsid w:val="008960B1"/>
    <w:rsid w:val="00897C42"/>
    <w:rsid w:val="008A1B0A"/>
    <w:rsid w:val="008A4CE4"/>
    <w:rsid w:val="008A5955"/>
    <w:rsid w:val="008A7F61"/>
    <w:rsid w:val="008B05D3"/>
    <w:rsid w:val="008B1FDF"/>
    <w:rsid w:val="008B2113"/>
    <w:rsid w:val="008B53E8"/>
    <w:rsid w:val="008B5F8E"/>
    <w:rsid w:val="008B78FE"/>
    <w:rsid w:val="008C17E1"/>
    <w:rsid w:val="008C1A58"/>
    <w:rsid w:val="008C7166"/>
    <w:rsid w:val="008D32BF"/>
    <w:rsid w:val="008D5BC4"/>
    <w:rsid w:val="008D5ED9"/>
    <w:rsid w:val="008D778C"/>
    <w:rsid w:val="008E2B5C"/>
    <w:rsid w:val="008E35C1"/>
    <w:rsid w:val="008E5A6D"/>
    <w:rsid w:val="008E692A"/>
    <w:rsid w:val="008E6C9E"/>
    <w:rsid w:val="008E7F1D"/>
    <w:rsid w:val="008F2820"/>
    <w:rsid w:val="008F2B07"/>
    <w:rsid w:val="008F3D0F"/>
    <w:rsid w:val="008F5060"/>
    <w:rsid w:val="008F7E72"/>
    <w:rsid w:val="0090277F"/>
    <w:rsid w:val="00902A46"/>
    <w:rsid w:val="00902B21"/>
    <w:rsid w:val="00906467"/>
    <w:rsid w:val="00907A1F"/>
    <w:rsid w:val="00910849"/>
    <w:rsid w:val="00914A80"/>
    <w:rsid w:val="00914CB0"/>
    <w:rsid w:val="00916440"/>
    <w:rsid w:val="00916550"/>
    <w:rsid w:val="009179C9"/>
    <w:rsid w:val="00920148"/>
    <w:rsid w:val="009213DF"/>
    <w:rsid w:val="0092292A"/>
    <w:rsid w:val="00923D5D"/>
    <w:rsid w:val="00924E54"/>
    <w:rsid w:val="0092703C"/>
    <w:rsid w:val="00927D96"/>
    <w:rsid w:val="009305BC"/>
    <w:rsid w:val="00931462"/>
    <w:rsid w:val="0093284A"/>
    <w:rsid w:val="00932AF1"/>
    <w:rsid w:val="00934B7B"/>
    <w:rsid w:val="00937272"/>
    <w:rsid w:val="00950795"/>
    <w:rsid w:val="00952E04"/>
    <w:rsid w:val="00955DD3"/>
    <w:rsid w:val="009567E5"/>
    <w:rsid w:val="00956AB0"/>
    <w:rsid w:val="00957811"/>
    <w:rsid w:val="00960EE4"/>
    <w:rsid w:val="00961CC7"/>
    <w:rsid w:val="00964E9D"/>
    <w:rsid w:val="0096529D"/>
    <w:rsid w:val="00971C2F"/>
    <w:rsid w:val="00972F4C"/>
    <w:rsid w:val="00974904"/>
    <w:rsid w:val="00976C42"/>
    <w:rsid w:val="009807CB"/>
    <w:rsid w:val="009808CF"/>
    <w:rsid w:val="009813B2"/>
    <w:rsid w:val="0098140B"/>
    <w:rsid w:val="0098144B"/>
    <w:rsid w:val="00984D3A"/>
    <w:rsid w:val="00984E4D"/>
    <w:rsid w:val="009943D1"/>
    <w:rsid w:val="0099535A"/>
    <w:rsid w:val="009A00F6"/>
    <w:rsid w:val="009A1674"/>
    <w:rsid w:val="009A1C90"/>
    <w:rsid w:val="009A252F"/>
    <w:rsid w:val="009A5408"/>
    <w:rsid w:val="009B1626"/>
    <w:rsid w:val="009B5791"/>
    <w:rsid w:val="009B6E40"/>
    <w:rsid w:val="009B7C2E"/>
    <w:rsid w:val="009B7FBA"/>
    <w:rsid w:val="009C3575"/>
    <w:rsid w:val="009C36D9"/>
    <w:rsid w:val="009C5976"/>
    <w:rsid w:val="009C5E03"/>
    <w:rsid w:val="009C669F"/>
    <w:rsid w:val="009D24D8"/>
    <w:rsid w:val="009D3F11"/>
    <w:rsid w:val="009D4B26"/>
    <w:rsid w:val="009E5DF9"/>
    <w:rsid w:val="009E654A"/>
    <w:rsid w:val="009F0C73"/>
    <w:rsid w:val="009F15EF"/>
    <w:rsid w:val="009F199B"/>
    <w:rsid w:val="009F1E53"/>
    <w:rsid w:val="009F3453"/>
    <w:rsid w:val="009F46C5"/>
    <w:rsid w:val="009F75A6"/>
    <w:rsid w:val="00A018DD"/>
    <w:rsid w:val="00A02877"/>
    <w:rsid w:val="00A073B5"/>
    <w:rsid w:val="00A10476"/>
    <w:rsid w:val="00A126C1"/>
    <w:rsid w:val="00A208D4"/>
    <w:rsid w:val="00A234E4"/>
    <w:rsid w:val="00A23704"/>
    <w:rsid w:val="00A32323"/>
    <w:rsid w:val="00A33D35"/>
    <w:rsid w:val="00A3453E"/>
    <w:rsid w:val="00A40CEC"/>
    <w:rsid w:val="00A4234D"/>
    <w:rsid w:val="00A43923"/>
    <w:rsid w:val="00A45245"/>
    <w:rsid w:val="00A46C85"/>
    <w:rsid w:val="00A475DB"/>
    <w:rsid w:val="00A47A25"/>
    <w:rsid w:val="00A548C5"/>
    <w:rsid w:val="00A6745B"/>
    <w:rsid w:val="00A71CFD"/>
    <w:rsid w:val="00A7394D"/>
    <w:rsid w:val="00A751FF"/>
    <w:rsid w:val="00A779C8"/>
    <w:rsid w:val="00A82B27"/>
    <w:rsid w:val="00A83403"/>
    <w:rsid w:val="00A848EF"/>
    <w:rsid w:val="00A84E62"/>
    <w:rsid w:val="00A93268"/>
    <w:rsid w:val="00A940A9"/>
    <w:rsid w:val="00A9440E"/>
    <w:rsid w:val="00A977E7"/>
    <w:rsid w:val="00AA0C3C"/>
    <w:rsid w:val="00AA1A25"/>
    <w:rsid w:val="00AA27D5"/>
    <w:rsid w:val="00AA55B5"/>
    <w:rsid w:val="00AA5EA8"/>
    <w:rsid w:val="00AA61F1"/>
    <w:rsid w:val="00AB068B"/>
    <w:rsid w:val="00AB237B"/>
    <w:rsid w:val="00AB24CF"/>
    <w:rsid w:val="00AB67CD"/>
    <w:rsid w:val="00AC465B"/>
    <w:rsid w:val="00AC6F49"/>
    <w:rsid w:val="00AC7B42"/>
    <w:rsid w:val="00AD04A1"/>
    <w:rsid w:val="00AD13FB"/>
    <w:rsid w:val="00AD1ABA"/>
    <w:rsid w:val="00AD2BDC"/>
    <w:rsid w:val="00AD3AEF"/>
    <w:rsid w:val="00AD417C"/>
    <w:rsid w:val="00AD4AE3"/>
    <w:rsid w:val="00AD5E33"/>
    <w:rsid w:val="00AD612B"/>
    <w:rsid w:val="00AE5912"/>
    <w:rsid w:val="00AE5CE4"/>
    <w:rsid w:val="00AE5CF3"/>
    <w:rsid w:val="00AE6E3D"/>
    <w:rsid w:val="00AE6EE9"/>
    <w:rsid w:val="00AE7673"/>
    <w:rsid w:val="00AF0A43"/>
    <w:rsid w:val="00AF0B6D"/>
    <w:rsid w:val="00AF2503"/>
    <w:rsid w:val="00AF32E9"/>
    <w:rsid w:val="00AF374A"/>
    <w:rsid w:val="00AF5A78"/>
    <w:rsid w:val="00AF5EB1"/>
    <w:rsid w:val="00B02725"/>
    <w:rsid w:val="00B0520A"/>
    <w:rsid w:val="00B108BF"/>
    <w:rsid w:val="00B10C99"/>
    <w:rsid w:val="00B1100F"/>
    <w:rsid w:val="00B115B9"/>
    <w:rsid w:val="00B14060"/>
    <w:rsid w:val="00B14C5F"/>
    <w:rsid w:val="00B162AE"/>
    <w:rsid w:val="00B17453"/>
    <w:rsid w:val="00B24410"/>
    <w:rsid w:val="00B24F4B"/>
    <w:rsid w:val="00B308C9"/>
    <w:rsid w:val="00B310A9"/>
    <w:rsid w:val="00B339EC"/>
    <w:rsid w:val="00B34341"/>
    <w:rsid w:val="00B35789"/>
    <w:rsid w:val="00B35F69"/>
    <w:rsid w:val="00B36B00"/>
    <w:rsid w:val="00B4325E"/>
    <w:rsid w:val="00B454D4"/>
    <w:rsid w:val="00B47770"/>
    <w:rsid w:val="00B52352"/>
    <w:rsid w:val="00B57CE3"/>
    <w:rsid w:val="00B6142C"/>
    <w:rsid w:val="00B62418"/>
    <w:rsid w:val="00B64CA5"/>
    <w:rsid w:val="00B67F15"/>
    <w:rsid w:val="00B703E1"/>
    <w:rsid w:val="00B71861"/>
    <w:rsid w:val="00B72ABD"/>
    <w:rsid w:val="00B7321F"/>
    <w:rsid w:val="00B765FB"/>
    <w:rsid w:val="00B76A73"/>
    <w:rsid w:val="00B7769F"/>
    <w:rsid w:val="00B838A0"/>
    <w:rsid w:val="00B83B81"/>
    <w:rsid w:val="00B83D12"/>
    <w:rsid w:val="00B86D8D"/>
    <w:rsid w:val="00B86EE3"/>
    <w:rsid w:val="00B9039E"/>
    <w:rsid w:val="00B918DE"/>
    <w:rsid w:val="00B93788"/>
    <w:rsid w:val="00B978A9"/>
    <w:rsid w:val="00B97F63"/>
    <w:rsid w:val="00BA6224"/>
    <w:rsid w:val="00BA6BCE"/>
    <w:rsid w:val="00BB40E2"/>
    <w:rsid w:val="00BB5CD1"/>
    <w:rsid w:val="00BC2445"/>
    <w:rsid w:val="00BC419D"/>
    <w:rsid w:val="00BC4D35"/>
    <w:rsid w:val="00BC5250"/>
    <w:rsid w:val="00BC658A"/>
    <w:rsid w:val="00BC7CFC"/>
    <w:rsid w:val="00BD0C88"/>
    <w:rsid w:val="00BD1C75"/>
    <w:rsid w:val="00BD299B"/>
    <w:rsid w:val="00BD3388"/>
    <w:rsid w:val="00BD3B95"/>
    <w:rsid w:val="00BD4CE0"/>
    <w:rsid w:val="00BD6144"/>
    <w:rsid w:val="00BE24FE"/>
    <w:rsid w:val="00BE5FDD"/>
    <w:rsid w:val="00BF08EC"/>
    <w:rsid w:val="00BF3206"/>
    <w:rsid w:val="00BF54AA"/>
    <w:rsid w:val="00C00E61"/>
    <w:rsid w:val="00C00FF8"/>
    <w:rsid w:val="00C011FB"/>
    <w:rsid w:val="00C0226B"/>
    <w:rsid w:val="00C04783"/>
    <w:rsid w:val="00C054CF"/>
    <w:rsid w:val="00C05D07"/>
    <w:rsid w:val="00C05E4E"/>
    <w:rsid w:val="00C0650C"/>
    <w:rsid w:val="00C10C2A"/>
    <w:rsid w:val="00C14688"/>
    <w:rsid w:val="00C14983"/>
    <w:rsid w:val="00C166D3"/>
    <w:rsid w:val="00C20156"/>
    <w:rsid w:val="00C2312E"/>
    <w:rsid w:val="00C25A25"/>
    <w:rsid w:val="00C25E2C"/>
    <w:rsid w:val="00C276D8"/>
    <w:rsid w:val="00C322D7"/>
    <w:rsid w:val="00C36B15"/>
    <w:rsid w:val="00C502AC"/>
    <w:rsid w:val="00C50519"/>
    <w:rsid w:val="00C516F3"/>
    <w:rsid w:val="00C54F0A"/>
    <w:rsid w:val="00C55737"/>
    <w:rsid w:val="00C558AB"/>
    <w:rsid w:val="00C572C1"/>
    <w:rsid w:val="00C57ABD"/>
    <w:rsid w:val="00C57EED"/>
    <w:rsid w:val="00C62DC8"/>
    <w:rsid w:val="00C635A7"/>
    <w:rsid w:val="00C64C21"/>
    <w:rsid w:val="00C6517C"/>
    <w:rsid w:val="00C660BD"/>
    <w:rsid w:val="00C665DD"/>
    <w:rsid w:val="00C70198"/>
    <w:rsid w:val="00C707D9"/>
    <w:rsid w:val="00C70EB0"/>
    <w:rsid w:val="00C71F84"/>
    <w:rsid w:val="00C72108"/>
    <w:rsid w:val="00C727E8"/>
    <w:rsid w:val="00C72B11"/>
    <w:rsid w:val="00C737BF"/>
    <w:rsid w:val="00C73977"/>
    <w:rsid w:val="00C773D8"/>
    <w:rsid w:val="00C811F8"/>
    <w:rsid w:val="00C82F15"/>
    <w:rsid w:val="00C85180"/>
    <w:rsid w:val="00C85E84"/>
    <w:rsid w:val="00C865AF"/>
    <w:rsid w:val="00C90824"/>
    <w:rsid w:val="00C91882"/>
    <w:rsid w:val="00C97F43"/>
    <w:rsid w:val="00CA0C9E"/>
    <w:rsid w:val="00CA5B2D"/>
    <w:rsid w:val="00CA61D0"/>
    <w:rsid w:val="00CB0A14"/>
    <w:rsid w:val="00CB1DD0"/>
    <w:rsid w:val="00CB27CF"/>
    <w:rsid w:val="00CB4B51"/>
    <w:rsid w:val="00CB50A6"/>
    <w:rsid w:val="00CB7492"/>
    <w:rsid w:val="00CB789F"/>
    <w:rsid w:val="00CC4575"/>
    <w:rsid w:val="00CC5C43"/>
    <w:rsid w:val="00CD1128"/>
    <w:rsid w:val="00CD14EE"/>
    <w:rsid w:val="00CD3285"/>
    <w:rsid w:val="00CD4BEE"/>
    <w:rsid w:val="00CD627B"/>
    <w:rsid w:val="00CD67A8"/>
    <w:rsid w:val="00CE2988"/>
    <w:rsid w:val="00CE505E"/>
    <w:rsid w:val="00CE5858"/>
    <w:rsid w:val="00CF3242"/>
    <w:rsid w:val="00CF34AC"/>
    <w:rsid w:val="00CF696B"/>
    <w:rsid w:val="00CF6A13"/>
    <w:rsid w:val="00D07883"/>
    <w:rsid w:val="00D1102A"/>
    <w:rsid w:val="00D13220"/>
    <w:rsid w:val="00D135B7"/>
    <w:rsid w:val="00D13F72"/>
    <w:rsid w:val="00D174A8"/>
    <w:rsid w:val="00D17AA6"/>
    <w:rsid w:val="00D21E14"/>
    <w:rsid w:val="00D2334C"/>
    <w:rsid w:val="00D237C7"/>
    <w:rsid w:val="00D2506E"/>
    <w:rsid w:val="00D27263"/>
    <w:rsid w:val="00D316B6"/>
    <w:rsid w:val="00D34372"/>
    <w:rsid w:val="00D34770"/>
    <w:rsid w:val="00D3522B"/>
    <w:rsid w:val="00D35F61"/>
    <w:rsid w:val="00D37215"/>
    <w:rsid w:val="00D37D7F"/>
    <w:rsid w:val="00D41A38"/>
    <w:rsid w:val="00D43DA6"/>
    <w:rsid w:val="00D4779D"/>
    <w:rsid w:val="00D5376B"/>
    <w:rsid w:val="00D53B58"/>
    <w:rsid w:val="00D54988"/>
    <w:rsid w:val="00D60541"/>
    <w:rsid w:val="00D60A3A"/>
    <w:rsid w:val="00D65076"/>
    <w:rsid w:val="00D67672"/>
    <w:rsid w:val="00D718BC"/>
    <w:rsid w:val="00D72200"/>
    <w:rsid w:val="00D7351E"/>
    <w:rsid w:val="00D73B0B"/>
    <w:rsid w:val="00D74522"/>
    <w:rsid w:val="00D80112"/>
    <w:rsid w:val="00D81B5D"/>
    <w:rsid w:val="00D82299"/>
    <w:rsid w:val="00D87F84"/>
    <w:rsid w:val="00D90266"/>
    <w:rsid w:val="00D96608"/>
    <w:rsid w:val="00D96C0E"/>
    <w:rsid w:val="00DA02E8"/>
    <w:rsid w:val="00DA1B3B"/>
    <w:rsid w:val="00DA205D"/>
    <w:rsid w:val="00DA2799"/>
    <w:rsid w:val="00DA2A16"/>
    <w:rsid w:val="00DA4746"/>
    <w:rsid w:val="00DA5A50"/>
    <w:rsid w:val="00DA6CDC"/>
    <w:rsid w:val="00DB02A4"/>
    <w:rsid w:val="00DB0464"/>
    <w:rsid w:val="00DB1DE2"/>
    <w:rsid w:val="00DB3BAE"/>
    <w:rsid w:val="00DC03DF"/>
    <w:rsid w:val="00DC18DC"/>
    <w:rsid w:val="00DC25B4"/>
    <w:rsid w:val="00DC28F7"/>
    <w:rsid w:val="00DC47C1"/>
    <w:rsid w:val="00DC5771"/>
    <w:rsid w:val="00DC61DA"/>
    <w:rsid w:val="00DD25C8"/>
    <w:rsid w:val="00DD28E0"/>
    <w:rsid w:val="00DD5232"/>
    <w:rsid w:val="00DD5E4C"/>
    <w:rsid w:val="00DD6DEE"/>
    <w:rsid w:val="00DD7882"/>
    <w:rsid w:val="00DE0A4F"/>
    <w:rsid w:val="00DE627B"/>
    <w:rsid w:val="00DE6868"/>
    <w:rsid w:val="00DF2566"/>
    <w:rsid w:val="00DF29CB"/>
    <w:rsid w:val="00DF2B79"/>
    <w:rsid w:val="00DF369F"/>
    <w:rsid w:val="00DF371C"/>
    <w:rsid w:val="00DF6E4A"/>
    <w:rsid w:val="00E014E9"/>
    <w:rsid w:val="00E01888"/>
    <w:rsid w:val="00E03261"/>
    <w:rsid w:val="00E03CF7"/>
    <w:rsid w:val="00E03FFF"/>
    <w:rsid w:val="00E06149"/>
    <w:rsid w:val="00E07217"/>
    <w:rsid w:val="00E11E80"/>
    <w:rsid w:val="00E13348"/>
    <w:rsid w:val="00E13ADA"/>
    <w:rsid w:val="00E17830"/>
    <w:rsid w:val="00E17B8A"/>
    <w:rsid w:val="00E20929"/>
    <w:rsid w:val="00E22101"/>
    <w:rsid w:val="00E2725E"/>
    <w:rsid w:val="00E362EF"/>
    <w:rsid w:val="00E40EB6"/>
    <w:rsid w:val="00E4247B"/>
    <w:rsid w:val="00E44F67"/>
    <w:rsid w:val="00E45048"/>
    <w:rsid w:val="00E45C89"/>
    <w:rsid w:val="00E468DB"/>
    <w:rsid w:val="00E46FB0"/>
    <w:rsid w:val="00E53EB9"/>
    <w:rsid w:val="00E55854"/>
    <w:rsid w:val="00E57DBB"/>
    <w:rsid w:val="00E6008B"/>
    <w:rsid w:val="00E624DD"/>
    <w:rsid w:val="00E635D4"/>
    <w:rsid w:val="00E643D5"/>
    <w:rsid w:val="00E65837"/>
    <w:rsid w:val="00E66E8C"/>
    <w:rsid w:val="00E70232"/>
    <w:rsid w:val="00E721A9"/>
    <w:rsid w:val="00E73DF8"/>
    <w:rsid w:val="00E73FF3"/>
    <w:rsid w:val="00E83D77"/>
    <w:rsid w:val="00E85094"/>
    <w:rsid w:val="00E87FBC"/>
    <w:rsid w:val="00E90558"/>
    <w:rsid w:val="00E90B48"/>
    <w:rsid w:val="00E91680"/>
    <w:rsid w:val="00E92832"/>
    <w:rsid w:val="00E9379A"/>
    <w:rsid w:val="00E93C61"/>
    <w:rsid w:val="00E94562"/>
    <w:rsid w:val="00E950EC"/>
    <w:rsid w:val="00E95DBF"/>
    <w:rsid w:val="00E97F20"/>
    <w:rsid w:val="00EA403F"/>
    <w:rsid w:val="00EA663C"/>
    <w:rsid w:val="00EA6F1E"/>
    <w:rsid w:val="00EB0296"/>
    <w:rsid w:val="00EB0F85"/>
    <w:rsid w:val="00EB319F"/>
    <w:rsid w:val="00EB3712"/>
    <w:rsid w:val="00EB3A03"/>
    <w:rsid w:val="00EB3BCB"/>
    <w:rsid w:val="00EB3E30"/>
    <w:rsid w:val="00EB48B0"/>
    <w:rsid w:val="00EC161D"/>
    <w:rsid w:val="00EC2314"/>
    <w:rsid w:val="00EC47DE"/>
    <w:rsid w:val="00EC7C95"/>
    <w:rsid w:val="00ED391A"/>
    <w:rsid w:val="00EE0897"/>
    <w:rsid w:val="00EE45A0"/>
    <w:rsid w:val="00EF10BB"/>
    <w:rsid w:val="00EF2675"/>
    <w:rsid w:val="00EF3314"/>
    <w:rsid w:val="00EF6419"/>
    <w:rsid w:val="00F01049"/>
    <w:rsid w:val="00F02242"/>
    <w:rsid w:val="00F02E6C"/>
    <w:rsid w:val="00F04465"/>
    <w:rsid w:val="00F045CA"/>
    <w:rsid w:val="00F0756D"/>
    <w:rsid w:val="00F11954"/>
    <w:rsid w:val="00F136B7"/>
    <w:rsid w:val="00F158DF"/>
    <w:rsid w:val="00F162D0"/>
    <w:rsid w:val="00F174DF"/>
    <w:rsid w:val="00F230C3"/>
    <w:rsid w:val="00F2346F"/>
    <w:rsid w:val="00F234D7"/>
    <w:rsid w:val="00F26070"/>
    <w:rsid w:val="00F272D1"/>
    <w:rsid w:val="00F30E73"/>
    <w:rsid w:val="00F34D00"/>
    <w:rsid w:val="00F36593"/>
    <w:rsid w:val="00F4256C"/>
    <w:rsid w:val="00F43A9A"/>
    <w:rsid w:val="00F46428"/>
    <w:rsid w:val="00F47AD2"/>
    <w:rsid w:val="00F520BA"/>
    <w:rsid w:val="00F537A6"/>
    <w:rsid w:val="00F5528A"/>
    <w:rsid w:val="00F552FA"/>
    <w:rsid w:val="00F67B34"/>
    <w:rsid w:val="00F70422"/>
    <w:rsid w:val="00F7121D"/>
    <w:rsid w:val="00F71EE8"/>
    <w:rsid w:val="00F752D2"/>
    <w:rsid w:val="00F77855"/>
    <w:rsid w:val="00F81318"/>
    <w:rsid w:val="00F819D3"/>
    <w:rsid w:val="00F82D8C"/>
    <w:rsid w:val="00F87A79"/>
    <w:rsid w:val="00F91DD9"/>
    <w:rsid w:val="00F95942"/>
    <w:rsid w:val="00F97FB1"/>
    <w:rsid w:val="00FA4972"/>
    <w:rsid w:val="00FA571B"/>
    <w:rsid w:val="00FA6422"/>
    <w:rsid w:val="00FA6943"/>
    <w:rsid w:val="00FA7DF4"/>
    <w:rsid w:val="00FB35A8"/>
    <w:rsid w:val="00FB4F89"/>
    <w:rsid w:val="00FB4FA3"/>
    <w:rsid w:val="00FB5F7C"/>
    <w:rsid w:val="00FC2254"/>
    <w:rsid w:val="00FC3C57"/>
    <w:rsid w:val="00FC4523"/>
    <w:rsid w:val="00FC58B6"/>
    <w:rsid w:val="00FC6265"/>
    <w:rsid w:val="00FC7710"/>
    <w:rsid w:val="00FD2AFF"/>
    <w:rsid w:val="00FD3ED9"/>
    <w:rsid w:val="00FD4F99"/>
    <w:rsid w:val="00FD657E"/>
    <w:rsid w:val="00FD6C3B"/>
    <w:rsid w:val="00FE02B5"/>
    <w:rsid w:val="00FE1B75"/>
    <w:rsid w:val="00FE1BD9"/>
    <w:rsid w:val="00FE3C12"/>
    <w:rsid w:val="00FE4E02"/>
    <w:rsid w:val="00FE563B"/>
    <w:rsid w:val="00FE74C1"/>
    <w:rsid w:val="00FF016B"/>
    <w:rsid w:val="00FF0E10"/>
    <w:rsid w:val="00FF3A9C"/>
    <w:rsid w:val="00FF5E72"/>
    <w:rsid w:val="4955FAB3"/>
    <w:rsid w:val="72A3B1D3"/>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6EE6C3"/>
  <w15:chartTrackingRefBased/>
  <w15:docId w15:val="{73BC8C41-8DB9-4DA6-B1A6-B5FD6A87A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7EA"/>
    <w:pPr>
      <w:jc w:val="both"/>
    </w:pPr>
    <w:rPr>
      <w:sz w:val="24"/>
      <w:lang w:val="es-ES"/>
    </w:rPr>
  </w:style>
  <w:style w:type="paragraph" w:styleId="Ttulo1">
    <w:name w:val="heading 1"/>
    <w:basedOn w:val="Normal"/>
    <w:next w:val="Normal"/>
    <w:link w:val="Ttulo1Car"/>
    <w:uiPriority w:val="9"/>
    <w:qFormat/>
    <w:rsid w:val="004A4057"/>
    <w:pPr>
      <w:keepNext/>
      <w:keepLines/>
      <w:numPr>
        <w:numId w:val="1"/>
      </w:numPr>
      <w:pBdr>
        <w:bottom w:val="single" w:sz="6" w:space="1" w:color="002060"/>
      </w:pBdr>
      <w:spacing w:before="2040" w:after="840"/>
      <w:jc w:val="right"/>
      <w:outlineLvl w:val="0"/>
    </w:pPr>
    <w:rPr>
      <w:rFonts w:asciiTheme="majorHAnsi" w:eastAsiaTheme="majorEastAsia" w:hAnsiTheme="majorHAnsi" w:cstheme="majorHAnsi"/>
      <w:b/>
      <w:smallCaps/>
      <w:noProof/>
      <w:color w:val="002060"/>
      <w:sz w:val="52"/>
      <w:szCs w:val="52"/>
    </w:rPr>
  </w:style>
  <w:style w:type="paragraph" w:styleId="Ttulo2">
    <w:name w:val="heading 2"/>
    <w:basedOn w:val="Normal"/>
    <w:next w:val="Normal"/>
    <w:link w:val="Ttulo2Car"/>
    <w:uiPriority w:val="9"/>
    <w:unhideWhenUsed/>
    <w:qFormat/>
    <w:rsid w:val="00FE3C12"/>
    <w:pPr>
      <w:keepNext/>
      <w:keepLines/>
      <w:numPr>
        <w:ilvl w:val="1"/>
        <w:numId w:val="1"/>
      </w:numPr>
      <w:spacing w:before="480" w:after="240"/>
      <w:outlineLvl w:val="1"/>
    </w:pPr>
    <w:rPr>
      <w:rFonts w:asciiTheme="majorHAnsi" w:eastAsiaTheme="majorEastAsia" w:hAnsiTheme="majorHAnsi" w:cstheme="majorBidi"/>
      <w:bCs/>
      <w:smallCaps/>
      <w:noProof/>
      <w:color w:val="000000" w:themeColor="text1"/>
      <w:sz w:val="40"/>
      <w:szCs w:val="28"/>
    </w:rPr>
  </w:style>
  <w:style w:type="paragraph" w:styleId="Ttulo3">
    <w:name w:val="heading 3"/>
    <w:basedOn w:val="Normal"/>
    <w:next w:val="Normal"/>
    <w:link w:val="Ttulo3Car"/>
    <w:uiPriority w:val="9"/>
    <w:unhideWhenUsed/>
    <w:qFormat/>
    <w:rsid w:val="00FE3C12"/>
    <w:pPr>
      <w:keepNext/>
      <w:keepLines/>
      <w:numPr>
        <w:ilvl w:val="2"/>
        <w:numId w:val="1"/>
      </w:numPr>
      <w:spacing w:before="360" w:after="240" w:line="240" w:lineRule="auto"/>
      <w:outlineLvl w:val="2"/>
    </w:pPr>
    <w:rPr>
      <w:rFonts w:asciiTheme="majorHAnsi" w:eastAsiaTheme="majorEastAsia" w:hAnsiTheme="majorHAnsi" w:cstheme="majorBidi"/>
      <w:bCs/>
      <w:color w:val="000000" w:themeColor="text1"/>
      <w:sz w:val="32"/>
    </w:rPr>
  </w:style>
  <w:style w:type="paragraph" w:styleId="Ttulo4">
    <w:name w:val="heading 4"/>
    <w:basedOn w:val="Normal"/>
    <w:next w:val="Normal"/>
    <w:link w:val="Ttulo4Car"/>
    <w:uiPriority w:val="9"/>
    <w:unhideWhenUsed/>
    <w:qFormat/>
    <w:pPr>
      <w:keepNext/>
      <w:keepLines/>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pPr>
      <w:keepNext/>
      <w:keepLines/>
      <w:spacing w:before="200" w:after="0"/>
      <w:outlineLvl w:val="4"/>
    </w:pPr>
    <w:rPr>
      <w:rFonts w:asciiTheme="majorHAnsi" w:eastAsiaTheme="majorEastAsia" w:hAnsiTheme="majorHAnsi" w:cstheme="majorBidi"/>
      <w:color w:val="0A1D30" w:themeColor="text2" w:themeShade="BF"/>
    </w:rPr>
  </w:style>
  <w:style w:type="paragraph" w:styleId="Ttulo6">
    <w:name w:val="heading 6"/>
    <w:basedOn w:val="Normal"/>
    <w:next w:val="Normal"/>
    <w:link w:val="Ttulo6Car"/>
    <w:uiPriority w:val="9"/>
    <w:semiHidden/>
    <w:unhideWhenUsed/>
    <w:qFormat/>
    <w:pPr>
      <w:keepNext/>
      <w:keepLines/>
      <w:spacing w:before="200" w:after="0"/>
      <w:outlineLvl w:val="5"/>
    </w:pPr>
    <w:rPr>
      <w:rFonts w:asciiTheme="majorHAnsi" w:eastAsiaTheme="majorEastAsia" w:hAnsiTheme="majorHAnsi" w:cstheme="majorBidi"/>
      <w:i/>
      <w:iCs/>
      <w:color w:val="0A1D30" w:themeColor="text2" w:themeShade="BF"/>
    </w:rPr>
  </w:style>
  <w:style w:type="paragraph" w:styleId="Ttulo7">
    <w:name w:val="heading 7"/>
    <w:basedOn w:val="Normal"/>
    <w:next w:val="Normal"/>
    <w:link w:val="Ttulo7C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pPr>
      <w:numPr>
        <w:ilvl w:val="1"/>
      </w:numPr>
    </w:pPr>
    <w:rPr>
      <w:color w:val="5A5A5A" w:themeColor="text1" w:themeTint="A5"/>
      <w:spacing w:val="10"/>
    </w:rPr>
  </w:style>
  <w:style w:type="character" w:customStyle="1" w:styleId="SubttuloCar">
    <w:name w:val="Subtítulo Car"/>
    <w:basedOn w:val="Fuentedeprrafopredeter"/>
    <w:link w:val="Subttulo"/>
    <w:uiPriority w:val="11"/>
    <w:rPr>
      <w:color w:val="5A5A5A" w:themeColor="text1" w:themeTint="A5"/>
      <w:spacing w:val="10"/>
    </w:rPr>
  </w:style>
  <w:style w:type="character" w:customStyle="1" w:styleId="Ttulo1Car">
    <w:name w:val="Título 1 Car"/>
    <w:basedOn w:val="Fuentedeprrafopredeter"/>
    <w:link w:val="Ttulo1"/>
    <w:uiPriority w:val="9"/>
    <w:rsid w:val="004A4057"/>
    <w:rPr>
      <w:rFonts w:asciiTheme="majorHAnsi" w:eastAsiaTheme="majorEastAsia" w:hAnsiTheme="majorHAnsi" w:cstheme="majorHAnsi"/>
      <w:b/>
      <w:smallCaps/>
      <w:noProof/>
      <w:color w:val="002060"/>
      <w:sz w:val="52"/>
      <w:szCs w:val="52"/>
      <w:lang w:val="es-ES"/>
    </w:rPr>
  </w:style>
  <w:style w:type="character" w:customStyle="1" w:styleId="Ttulo2Car">
    <w:name w:val="Título 2 Car"/>
    <w:basedOn w:val="Fuentedeprrafopredeter"/>
    <w:link w:val="Ttulo2"/>
    <w:uiPriority w:val="9"/>
    <w:rsid w:val="00FE3C12"/>
    <w:rPr>
      <w:rFonts w:asciiTheme="majorHAnsi" w:eastAsiaTheme="majorEastAsia" w:hAnsiTheme="majorHAnsi" w:cstheme="majorBidi"/>
      <w:bCs/>
      <w:smallCaps/>
      <w:noProof/>
      <w:color w:val="000000" w:themeColor="text1"/>
      <w:sz w:val="40"/>
      <w:szCs w:val="28"/>
      <w:lang w:val="es-ES"/>
    </w:rPr>
  </w:style>
  <w:style w:type="character" w:customStyle="1" w:styleId="Ttulo3Car">
    <w:name w:val="Título 3 Car"/>
    <w:basedOn w:val="Fuentedeprrafopredeter"/>
    <w:link w:val="Ttulo3"/>
    <w:uiPriority w:val="9"/>
    <w:rsid w:val="00FE3C12"/>
    <w:rPr>
      <w:rFonts w:asciiTheme="majorHAnsi" w:eastAsiaTheme="majorEastAsia" w:hAnsiTheme="majorHAnsi" w:cstheme="majorBidi"/>
      <w:bCs/>
      <w:color w:val="000000" w:themeColor="text1"/>
      <w:sz w:val="32"/>
      <w:lang w:val="es-ES"/>
    </w:rPr>
  </w:style>
  <w:style w:type="character" w:customStyle="1" w:styleId="Ttulo4Car">
    <w:name w:val="Título 4 Car"/>
    <w:basedOn w:val="Fuentedeprrafopredeter"/>
    <w:link w:val="Ttulo4"/>
    <w:uiPriority w:val="9"/>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A1D30" w:themeColor="text2"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A1D30" w:themeColor="text2" w:themeShade="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color w:val="auto"/>
    </w:rPr>
  </w:style>
  <w:style w:type="character" w:styleId="nfasisintenso">
    <w:name w:val="Intense Emphasis"/>
    <w:basedOn w:val="Fuentedeprrafopredeter"/>
    <w:uiPriority w:val="21"/>
    <w:qFormat/>
    <w:rPr>
      <w:b/>
      <w:bCs/>
      <w:i/>
      <w:iCs/>
      <w:caps/>
    </w:rPr>
  </w:style>
  <w:style w:type="character" w:styleId="Textoennegrita">
    <w:name w:val="Strong"/>
    <w:basedOn w:val="Fuentedeprrafopredeter"/>
    <w:uiPriority w:val="22"/>
    <w:qFormat/>
    <w:rPr>
      <w:b/>
      <w:bCs/>
      <w:color w:val="000000" w:themeColor="text1"/>
    </w:rPr>
  </w:style>
  <w:style w:type="paragraph" w:styleId="Cita">
    <w:name w:val="Quote"/>
    <w:basedOn w:val="Normal"/>
    <w:next w:val="Normal"/>
    <w:link w:val="CitaCar"/>
    <w:uiPriority w:val="29"/>
    <w:qFormat/>
    <w:pPr>
      <w:spacing w:before="160"/>
      <w:ind w:left="720" w:right="720"/>
    </w:pPr>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Pr>
      <w:color w:val="000000" w:themeColor="text1"/>
      <w:shd w:val="clear" w:color="auto" w:fill="F2F2F2" w:themeFill="background1" w:themeFillShade="F2"/>
    </w:rPr>
  </w:style>
  <w:style w:type="character" w:styleId="Referenciasutil">
    <w:name w:val="Subtle Reference"/>
    <w:basedOn w:val="Fuentedeprrafopredeter"/>
    <w:uiPriority w:val="31"/>
    <w:qFormat/>
    <w:rPr>
      <w:smallCaps/>
      <w:color w:val="404040" w:themeColor="text1" w:themeTint="BF"/>
      <w:u w:val="single" w:color="7F7F7F" w:themeColor="text1" w:themeTint="80"/>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val="0"/>
      <w:bCs w:val="0"/>
      <w:smallCaps/>
      <w:spacing w:val="5"/>
    </w:rPr>
  </w:style>
  <w:style w:type="paragraph" w:styleId="Descripcin">
    <w:name w:val="caption"/>
    <w:basedOn w:val="Normal"/>
    <w:next w:val="Normal"/>
    <w:uiPriority w:val="35"/>
    <w:unhideWhenUsed/>
    <w:qFormat/>
    <w:pPr>
      <w:spacing w:after="200" w:line="240" w:lineRule="auto"/>
    </w:pPr>
    <w:rPr>
      <w:i/>
      <w:iCs/>
      <w:color w:val="0E2841" w:themeColor="text2"/>
      <w:sz w:val="18"/>
      <w:szCs w:val="18"/>
    </w:rPr>
  </w:style>
  <w:style w:type="paragraph" w:styleId="TtuloTDC">
    <w:name w:val="TOC Heading"/>
    <w:basedOn w:val="Ttulo1"/>
    <w:next w:val="Normal"/>
    <w:uiPriority w:val="39"/>
    <w:unhideWhenUsed/>
    <w:qFormat/>
    <w:pPr>
      <w:outlineLvl w:val="9"/>
    </w:pPr>
  </w:style>
  <w:style w:type="paragraph" w:styleId="Sinespaciado">
    <w:name w:val="No Spacing"/>
    <w:uiPriority w:val="1"/>
    <w:qFormat/>
    <w:pPr>
      <w:spacing w:after="0" w:line="240" w:lineRule="auto"/>
    </w:pPr>
  </w:style>
  <w:style w:type="paragraph" w:styleId="Prrafodelista">
    <w:name w:val="List Paragraph"/>
    <w:basedOn w:val="Normal"/>
    <w:uiPriority w:val="34"/>
    <w:qFormat/>
    <w:rsid w:val="00A82B27"/>
    <w:pPr>
      <w:spacing w:after="120"/>
      <w:ind w:left="720"/>
    </w:pPr>
  </w:style>
  <w:style w:type="paragraph" w:styleId="Encabezado">
    <w:name w:val="header"/>
    <w:basedOn w:val="Normal"/>
    <w:link w:val="EncabezadoCar"/>
    <w:uiPriority w:val="99"/>
    <w:unhideWhenUsed/>
    <w:rsid w:val="00CB0A1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0A14"/>
  </w:style>
  <w:style w:type="paragraph" w:styleId="Piedepgina">
    <w:name w:val="footer"/>
    <w:basedOn w:val="Normal"/>
    <w:link w:val="PiedepginaCar"/>
    <w:uiPriority w:val="99"/>
    <w:unhideWhenUsed/>
    <w:rsid w:val="00CB0A1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0A14"/>
  </w:style>
  <w:style w:type="paragraph" w:styleId="TDC1">
    <w:name w:val="toc 1"/>
    <w:basedOn w:val="Normal"/>
    <w:next w:val="Normal"/>
    <w:autoRedefine/>
    <w:uiPriority w:val="39"/>
    <w:unhideWhenUsed/>
    <w:rsid w:val="00E40EB6"/>
    <w:pPr>
      <w:tabs>
        <w:tab w:val="left" w:pos="567"/>
        <w:tab w:val="right" w:leader="dot" w:pos="8949"/>
      </w:tabs>
      <w:spacing w:before="360" w:after="120"/>
      <w:jc w:val="left"/>
    </w:pPr>
    <w:rPr>
      <w:rFonts w:asciiTheme="majorHAnsi" w:eastAsiaTheme="majorEastAsia" w:hAnsiTheme="majorHAnsi" w:cstheme="majorBidi"/>
      <w:b/>
      <w:noProof/>
      <w:color w:val="000000" w:themeColor="text1"/>
      <w:sz w:val="32"/>
      <w:szCs w:val="56"/>
    </w:rPr>
  </w:style>
  <w:style w:type="paragraph" w:styleId="TDC2">
    <w:name w:val="toc 2"/>
    <w:basedOn w:val="Normal"/>
    <w:next w:val="Normal"/>
    <w:autoRedefine/>
    <w:uiPriority w:val="39"/>
    <w:unhideWhenUsed/>
    <w:rsid w:val="00A32323"/>
    <w:pPr>
      <w:spacing w:after="100"/>
      <w:ind w:left="240"/>
    </w:pPr>
  </w:style>
  <w:style w:type="character" w:styleId="Hipervnculo">
    <w:name w:val="Hyperlink"/>
    <w:basedOn w:val="Fuentedeprrafopredeter"/>
    <w:uiPriority w:val="99"/>
    <w:unhideWhenUsed/>
    <w:rsid w:val="00A32323"/>
    <w:rPr>
      <w:color w:val="467886" w:themeColor="hyperlink"/>
      <w:u w:val="single"/>
    </w:rPr>
  </w:style>
  <w:style w:type="paragraph" w:styleId="TDC3">
    <w:name w:val="toc 3"/>
    <w:basedOn w:val="Normal"/>
    <w:next w:val="Normal"/>
    <w:autoRedefine/>
    <w:uiPriority w:val="39"/>
    <w:unhideWhenUsed/>
    <w:rsid w:val="00A32323"/>
    <w:pPr>
      <w:spacing w:after="100"/>
      <w:ind w:left="440"/>
      <w:jc w:val="left"/>
    </w:pPr>
    <w:rPr>
      <w:rFonts w:cs="Times New Roman"/>
      <w:sz w:val="22"/>
      <w:lang w:eastAsia="es-ES"/>
    </w:rPr>
  </w:style>
  <w:style w:type="table" w:styleId="Tablaconcuadrcula">
    <w:name w:val="Table Grid"/>
    <w:basedOn w:val="Tablanormal"/>
    <w:uiPriority w:val="39"/>
    <w:rsid w:val="00B14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rsid w:val="0004026A"/>
    <w:pPr>
      <w:tabs>
        <w:tab w:val="left" w:pos="384"/>
      </w:tabs>
      <w:spacing w:before="120" w:after="0" w:line="240" w:lineRule="auto"/>
      <w:ind w:left="384" w:hanging="384"/>
    </w:pPr>
    <w:rPr>
      <w:rFonts w:ascii="Times New Roman" w:eastAsia="Cambria" w:hAnsi="Times New Roman" w:cs="Times New Roman"/>
      <w:sz w:val="22"/>
      <w:szCs w:val="24"/>
      <w:lang w:val="es-ES_tradnl" w:eastAsia="en-US"/>
    </w:rPr>
  </w:style>
  <w:style w:type="paragraph" w:customStyle="1" w:styleId="PiedeTabla">
    <w:name w:val="Pie de Tabla"/>
    <w:basedOn w:val="Normal"/>
    <w:next w:val="Normal"/>
    <w:link w:val="PiedeTablaCar"/>
    <w:qFormat/>
    <w:rsid w:val="004E04D6"/>
    <w:pPr>
      <w:spacing w:before="360" w:after="120"/>
      <w:jc w:val="center"/>
    </w:pPr>
    <w:rPr>
      <w:rFonts w:ascii="Calibri" w:hAnsi="Calibri"/>
      <w:i/>
      <w:sz w:val="22"/>
    </w:rPr>
  </w:style>
  <w:style w:type="paragraph" w:customStyle="1" w:styleId="PiedeFigura">
    <w:name w:val="Pie de Figura"/>
    <w:basedOn w:val="PiedeTabla"/>
    <w:link w:val="PiedeFiguraCar"/>
    <w:qFormat/>
    <w:rsid w:val="00041E34"/>
    <w:pPr>
      <w:spacing w:before="120" w:after="360"/>
    </w:pPr>
  </w:style>
  <w:style w:type="character" w:customStyle="1" w:styleId="PiedeTablaCar">
    <w:name w:val="Pie de Tabla Car"/>
    <w:basedOn w:val="Fuentedeprrafopredeter"/>
    <w:link w:val="PiedeTabla"/>
    <w:rsid w:val="004E04D6"/>
    <w:rPr>
      <w:rFonts w:ascii="Calibri" w:hAnsi="Calibri"/>
      <w:i/>
      <w:lang w:val="es-ES"/>
    </w:rPr>
  </w:style>
  <w:style w:type="character" w:customStyle="1" w:styleId="PiedeFiguraCar">
    <w:name w:val="Pie de Figura Car"/>
    <w:basedOn w:val="PiedeTablaCar"/>
    <w:link w:val="PiedeFigura"/>
    <w:rsid w:val="00041E34"/>
    <w:rPr>
      <w:rFonts w:ascii="Calibri" w:hAnsi="Calibri"/>
      <w:i/>
      <w:lang w:val="es-ES"/>
    </w:rPr>
  </w:style>
  <w:style w:type="paragraph" w:styleId="Tabladeilustraciones">
    <w:name w:val="table of figures"/>
    <w:basedOn w:val="Normal"/>
    <w:next w:val="Normal"/>
    <w:uiPriority w:val="99"/>
    <w:unhideWhenUsed/>
    <w:rsid w:val="00366E46"/>
    <w:pPr>
      <w:spacing w:after="120"/>
    </w:pPr>
    <w:rPr>
      <w:i/>
      <w:sz w:val="22"/>
    </w:rPr>
  </w:style>
  <w:style w:type="character" w:styleId="Textodelmarcadordeposicin">
    <w:name w:val="Placeholder Text"/>
    <w:basedOn w:val="Fuentedeprrafopredeter"/>
    <w:uiPriority w:val="99"/>
    <w:semiHidden/>
    <w:rsid w:val="00E73DF8"/>
    <w:rPr>
      <w:color w:val="808080"/>
    </w:rPr>
  </w:style>
  <w:style w:type="paragraph" w:styleId="Textodeglobo">
    <w:name w:val="Balloon Text"/>
    <w:basedOn w:val="Normal"/>
    <w:link w:val="TextodegloboCar"/>
    <w:uiPriority w:val="99"/>
    <w:semiHidden/>
    <w:unhideWhenUsed/>
    <w:rsid w:val="001355B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55B4"/>
    <w:rPr>
      <w:rFonts w:ascii="Segoe UI" w:hAnsi="Segoe UI" w:cs="Segoe UI"/>
      <w:sz w:val="18"/>
      <w:szCs w:val="18"/>
      <w:lang w:val="es-ES"/>
    </w:rPr>
  </w:style>
  <w:style w:type="paragraph" w:styleId="HTMLconformatoprevio">
    <w:name w:val="HTML Preformatted"/>
    <w:basedOn w:val="Normal"/>
    <w:link w:val="HTMLconformatoprevioCar"/>
    <w:uiPriority w:val="99"/>
    <w:semiHidden/>
    <w:unhideWhenUsed/>
    <w:rsid w:val="00CB7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B789F"/>
    <w:rPr>
      <w:rFonts w:ascii="Courier New" w:eastAsia="Times New Roman" w:hAnsi="Courier New" w:cs="Courier New"/>
      <w:sz w:val="20"/>
      <w:szCs w:val="20"/>
      <w:lang w:val="es-ES" w:eastAsia="es-ES"/>
    </w:rPr>
  </w:style>
  <w:style w:type="paragraph" w:styleId="Textonotapie">
    <w:name w:val="footnote text"/>
    <w:basedOn w:val="Normal"/>
    <w:link w:val="TextonotapieCar"/>
    <w:uiPriority w:val="99"/>
    <w:semiHidden/>
    <w:unhideWhenUsed/>
    <w:rsid w:val="006C7003"/>
    <w:pPr>
      <w:spacing w:after="0" w:line="240" w:lineRule="auto"/>
      <w:jc w:val="left"/>
    </w:pPr>
    <w:rPr>
      <w:rFonts w:eastAsiaTheme="minorHAnsi"/>
      <w:sz w:val="20"/>
      <w:szCs w:val="20"/>
      <w:lang w:eastAsia="en-US"/>
    </w:rPr>
  </w:style>
  <w:style w:type="character" w:customStyle="1" w:styleId="TextonotapieCar">
    <w:name w:val="Texto nota pie Car"/>
    <w:basedOn w:val="Fuentedeprrafopredeter"/>
    <w:link w:val="Textonotapie"/>
    <w:uiPriority w:val="99"/>
    <w:semiHidden/>
    <w:rsid w:val="006C7003"/>
    <w:rPr>
      <w:rFonts w:eastAsiaTheme="minorHAnsi"/>
      <w:sz w:val="20"/>
      <w:szCs w:val="20"/>
      <w:lang w:val="es-ES" w:eastAsia="en-US"/>
    </w:rPr>
  </w:style>
  <w:style w:type="character" w:styleId="Refdenotaalpie">
    <w:name w:val="footnote reference"/>
    <w:basedOn w:val="Fuentedeprrafopredeter"/>
    <w:uiPriority w:val="99"/>
    <w:semiHidden/>
    <w:unhideWhenUsed/>
    <w:rsid w:val="006C7003"/>
    <w:rPr>
      <w:vertAlign w:val="superscript"/>
    </w:rPr>
  </w:style>
  <w:style w:type="table" w:styleId="Tablaconcuadrcula3-nfasis3">
    <w:name w:val="Grid Table 3 Accent 3"/>
    <w:basedOn w:val="Tablanormal"/>
    <w:uiPriority w:val="48"/>
    <w:rsid w:val="00C737BF"/>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paragraph" w:customStyle="1" w:styleId="Default">
    <w:name w:val="Default"/>
    <w:rsid w:val="00FA6422"/>
    <w:pPr>
      <w:autoSpaceDE w:val="0"/>
      <w:autoSpaceDN w:val="0"/>
      <w:adjustRightInd w:val="0"/>
      <w:spacing w:after="0" w:line="240" w:lineRule="auto"/>
    </w:pPr>
    <w:rPr>
      <w:rFonts w:ascii="Calibri" w:hAnsi="Calibri" w:cs="Calibri"/>
      <w:color w:val="000000"/>
      <w:sz w:val="24"/>
      <w:szCs w:val="24"/>
      <w:lang w:val="es-ES"/>
    </w:rPr>
  </w:style>
  <w:style w:type="paragraph" w:styleId="Lista">
    <w:name w:val="List"/>
    <w:basedOn w:val="Normal"/>
    <w:uiPriority w:val="99"/>
    <w:unhideWhenUsed/>
    <w:rsid w:val="00EF10BB"/>
    <w:pPr>
      <w:ind w:left="283" w:hanging="283"/>
      <w:contextualSpacing/>
    </w:pPr>
  </w:style>
  <w:style w:type="paragraph" w:styleId="Lista2">
    <w:name w:val="List 2"/>
    <w:basedOn w:val="Normal"/>
    <w:uiPriority w:val="99"/>
    <w:unhideWhenUsed/>
    <w:rsid w:val="00EF10BB"/>
    <w:pPr>
      <w:ind w:left="566" w:hanging="283"/>
      <w:contextualSpacing/>
    </w:pPr>
  </w:style>
  <w:style w:type="paragraph" w:styleId="Saludo">
    <w:name w:val="Salutation"/>
    <w:basedOn w:val="Normal"/>
    <w:next w:val="Normal"/>
    <w:link w:val="SaludoCar"/>
    <w:uiPriority w:val="99"/>
    <w:unhideWhenUsed/>
    <w:rsid w:val="00EF10BB"/>
  </w:style>
  <w:style w:type="character" w:customStyle="1" w:styleId="SaludoCar">
    <w:name w:val="Saludo Car"/>
    <w:basedOn w:val="Fuentedeprrafopredeter"/>
    <w:link w:val="Saludo"/>
    <w:uiPriority w:val="99"/>
    <w:rsid w:val="00EF10BB"/>
    <w:rPr>
      <w:sz w:val="24"/>
      <w:lang w:val="es-ES"/>
    </w:rPr>
  </w:style>
  <w:style w:type="paragraph" w:styleId="Textoindependiente">
    <w:name w:val="Body Text"/>
    <w:basedOn w:val="Normal"/>
    <w:link w:val="TextoindependienteCar"/>
    <w:uiPriority w:val="99"/>
    <w:unhideWhenUsed/>
    <w:rsid w:val="00EF10BB"/>
    <w:pPr>
      <w:spacing w:after="120"/>
    </w:pPr>
  </w:style>
  <w:style w:type="character" w:customStyle="1" w:styleId="TextoindependienteCar">
    <w:name w:val="Texto independiente Car"/>
    <w:basedOn w:val="Fuentedeprrafopredeter"/>
    <w:link w:val="Textoindependiente"/>
    <w:uiPriority w:val="99"/>
    <w:rsid w:val="00EF10BB"/>
    <w:rPr>
      <w:sz w:val="24"/>
      <w:lang w:val="es-ES"/>
    </w:rPr>
  </w:style>
  <w:style w:type="paragraph" w:styleId="Sangradetextonormal">
    <w:name w:val="Body Text Indent"/>
    <w:basedOn w:val="Normal"/>
    <w:link w:val="SangradetextonormalCar"/>
    <w:uiPriority w:val="99"/>
    <w:unhideWhenUsed/>
    <w:rsid w:val="00EF10BB"/>
    <w:pPr>
      <w:spacing w:after="120"/>
      <w:ind w:left="283"/>
    </w:pPr>
  </w:style>
  <w:style w:type="character" w:customStyle="1" w:styleId="SangradetextonormalCar">
    <w:name w:val="Sangría de texto normal Car"/>
    <w:basedOn w:val="Fuentedeprrafopredeter"/>
    <w:link w:val="Sangradetextonormal"/>
    <w:uiPriority w:val="99"/>
    <w:rsid w:val="00EF10BB"/>
    <w:rPr>
      <w:sz w:val="24"/>
      <w:lang w:val="es-ES"/>
    </w:rPr>
  </w:style>
  <w:style w:type="paragraph" w:styleId="Textoindependienteprimerasangra2">
    <w:name w:val="Body Text First Indent 2"/>
    <w:basedOn w:val="Sangradetextonormal"/>
    <w:link w:val="Textoindependienteprimerasangra2Car"/>
    <w:uiPriority w:val="99"/>
    <w:unhideWhenUsed/>
    <w:rsid w:val="00EF10BB"/>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EF10BB"/>
    <w:rPr>
      <w:sz w:val="24"/>
      <w:lang w:val="es-ES"/>
    </w:rPr>
  </w:style>
  <w:style w:type="paragraph" w:styleId="NormalWeb">
    <w:name w:val="Normal (Web)"/>
    <w:basedOn w:val="Normal"/>
    <w:uiPriority w:val="99"/>
    <w:semiHidden/>
    <w:unhideWhenUsed/>
    <w:rsid w:val="009E654A"/>
    <w:rPr>
      <w:rFonts w:ascii="Times New Roman" w:hAnsi="Times New Roman" w:cs="Times New Roman"/>
      <w:szCs w:val="24"/>
    </w:rPr>
  </w:style>
  <w:style w:type="table" w:styleId="Tablaconcuadrcula5oscura-nfasis1">
    <w:name w:val="Grid Table 5 Dark Accent 1"/>
    <w:basedOn w:val="Tablanormal"/>
    <w:uiPriority w:val="50"/>
    <w:rsid w:val="000F76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Tabladelista3-nfasis1">
    <w:name w:val="List Table 3 Accent 1"/>
    <w:basedOn w:val="Tablanormal"/>
    <w:uiPriority w:val="48"/>
    <w:rsid w:val="00B918DE"/>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character" w:styleId="Mencinsinresolver">
    <w:name w:val="Unresolved Mention"/>
    <w:basedOn w:val="Fuentedeprrafopredeter"/>
    <w:uiPriority w:val="99"/>
    <w:semiHidden/>
    <w:unhideWhenUsed/>
    <w:rsid w:val="00C54F0A"/>
    <w:rPr>
      <w:color w:val="605E5C"/>
      <w:shd w:val="clear" w:color="auto" w:fill="E1DFDD"/>
    </w:rPr>
  </w:style>
  <w:style w:type="character" w:styleId="Hipervnculovisitado">
    <w:name w:val="FollowedHyperlink"/>
    <w:basedOn w:val="Fuentedeprrafopredeter"/>
    <w:uiPriority w:val="99"/>
    <w:semiHidden/>
    <w:unhideWhenUsed/>
    <w:rsid w:val="00C54F0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96874">
      <w:bodyDiv w:val="1"/>
      <w:marLeft w:val="0"/>
      <w:marRight w:val="0"/>
      <w:marTop w:val="0"/>
      <w:marBottom w:val="0"/>
      <w:divBdr>
        <w:top w:val="none" w:sz="0" w:space="0" w:color="auto"/>
        <w:left w:val="none" w:sz="0" w:space="0" w:color="auto"/>
        <w:bottom w:val="none" w:sz="0" w:space="0" w:color="auto"/>
        <w:right w:val="none" w:sz="0" w:space="0" w:color="auto"/>
      </w:divBdr>
    </w:div>
    <w:div w:id="113712967">
      <w:bodyDiv w:val="1"/>
      <w:marLeft w:val="0"/>
      <w:marRight w:val="0"/>
      <w:marTop w:val="0"/>
      <w:marBottom w:val="0"/>
      <w:divBdr>
        <w:top w:val="none" w:sz="0" w:space="0" w:color="auto"/>
        <w:left w:val="none" w:sz="0" w:space="0" w:color="auto"/>
        <w:bottom w:val="none" w:sz="0" w:space="0" w:color="auto"/>
        <w:right w:val="none" w:sz="0" w:space="0" w:color="auto"/>
      </w:divBdr>
    </w:div>
    <w:div w:id="139226208">
      <w:bodyDiv w:val="1"/>
      <w:marLeft w:val="0"/>
      <w:marRight w:val="0"/>
      <w:marTop w:val="0"/>
      <w:marBottom w:val="0"/>
      <w:divBdr>
        <w:top w:val="none" w:sz="0" w:space="0" w:color="auto"/>
        <w:left w:val="none" w:sz="0" w:space="0" w:color="auto"/>
        <w:bottom w:val="none" w:sz="0" w:space="0" w:color="auto"/>
        <w:right w:val="none" w:sz="0" w:space="0" w:color="auto"/>
      </w:divBdr>
    </w:div>
    <w:div w:id="143011267">
      <w:bodyDiv w:val="1"/>
      <w:marLeft w:val="0"/>
      <w:marRight w:val="0"/>
      <w:marTop w:val="0"/>
      <w:marBottom w:val="0"/>
      <w:divBdr>
        <w:top w:val="none" w:sz="0" w:space="0" w:color="auto"/>
        <w:left w:val="none" w:sz="0" w:space="0" w:color="auto"/>
        <w:bottom w:val="none" w:sz="0" w:space="0" w:color="auto"/>
        <w:right w:val="none" w:sz="0" w:space="0" w:color="auto"/>
      </w:divBdr>
    </w:div>
    <w:div w:id="236943315">
      <w:bodyDiv w:val="1"/>
      <w:marLeft w:val="0"/>
      <w:marRight w:val="0"/>
      <w:marTop w:val="0"/>
      <w:marBottom w:val="0"/>
      <w:divBdr>
        <w:top w:val="none" w:sz="0" w:space="0" w:color="auto"/>
        <w:left w:val="none" w:sz="0" w:space="0" w:color="auto"/>
        <w:bottom w:val="none" w:sz="0" w:space="0" w:color="auto"/>
        <w:right w:val="none" w:sz="0" w:space="0" w:color="auto"/>
      </w:divBdr>
    </w:div>
    <w:div w:id="241532343">
      <w:bodyDiv w:val="1"/>
      <w:marLeft w:val="0"/>
      <w:marRight w:val="0"/>
      <w:marTop w:val="0"/>
      <w:marBottom w:val="0"/>
      <w:divBdr>
        <w:top w:val="none" w:sz="0" w:space="0" w:color="auto"/>
        <w:left w:val="none" w:sz="0" w:space="0" w:color="auto"/>
        <w:bottom w:val="none" w:sz="0" w:space="0" w:color="auto"/>
        <w:right w:val="none" w:sz="0" w:space="0" w:color="auto"/>
      </w:divBdr>
      <w:divsChild>
        <w:div w:id="225998293">
          <w:marLeft w:val="480"/>
          <w:marRight w:val="0"/>
          <w:marTop w:val="0"/>
          <w:marBottom w:val="0"/>
          <w:divBdr>
            <w:top w:val="none" w:sz="0" w:space="0" w:color="auto"/>
            <w:left w:val="none" w:sz="0" w:space="0" w:color="auto"/>
            <w:bottom w:val="none" w:sz="0" w:space="0" w:color="auto"/>
            <w:right w:val="none" w:sz="0" w:space="0" w:color="auto"/>
          </w:divBdr>
          <w:divsChild>
            <w:div w:id="181078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09586">
      <w:bodyDiv w:val="1"/>
      <w:marLeft w:val="0"/>
      <w:marRight w:val="0"/>
      <w:marTop w:val="0"/>
      <w:marBottom w:val="0"/>
      <w:divBdr>
        <w:top w:val="none" w:sz="0" w:space="0" w:color="auto"/>
        <w:left w:val="none" w:sz="0" w:space="0" w:color="auto"/>
        <w:bottom w:val="none" w:sz="0" w:space="0" w:color="auto"/>
        <w:right w:val="none" w:sz="0" w:space="0" w:color="auto"/>
      </w:divBdr>
    </w:div>
    <w:div w:id="263614319">
      <w:bodyDiv w:val="1"/>
      <w:marLeft w:val="0"/>
      <w:marRight w:val="0"/>
      <w:marTop w:val="0"/>
      <w:marBottom w:val="0"/>
      <w:divBdr>
        <w:top w:val="none" w:sz="0" w:space="0" w:color="auto"/>
        <w:left w:val="none" w:sz="0" w:space="0" w:color="auto"/>
        <w:bottom w:val="none" w:sz="0" w:space="0" w:color="auto"/>
        <w:right w:val="none" w:sz="0" w:space="0" w:color="auto"/>
      </w:divBdr>
    </w:div>
    <w:div w:id="272785277">
      <w:bodyDiv w:val="1"/>
      <w:marLeft w:val="0"/>
      <w:marRight w:val="0"/>
      <w:marTop w:val="0"/>
      <w:marBottom w:val="0"/>
      <w:divBdr>
        <w:top w:val="none" w:sz="0" w:space="0" w:color="auto"/>
        <w:left w:val="none" w:sz="0" w:space="0" w:color="auto"/>
        <w:bottom w:val="none" w:sz="0" w:space="0" w:color="auto"/>
        <w:right w:val="none" w:sz="0" w:space="0" w:color="auto"/>
      </w:divBdr>
    </w:div>
    <w:div w:id="295717160">
      <w:bodyDiv w:val="1"/>
      <w:marLeft w:val="0"/>
      <w:marRight w:val="0"/>
      <w:marTop w:val="0"/>
      <w:marBottom w:val="0"/>
      <w:divBdr>
        <w:top w:val="none" w:sz="0" w:space="0" w:color="auto"/>
        <w:left w:val="none" w:sz="0" w:space="0" w:color="auto"/>
        <w:bottom w:val="none" w:sz="0" w:space="0" w:color="auto"/>
        <w:right w:val="none" w:sz="0" w:space="0" w:color="auto"/>
      </w:divBdr>
    </w:div>
    <w:div w:id="312376616">
      <w:bodyDiv w:val="1"/>
      <w:marLeft w:val="0"/>
      <w:marRight w:val="0"/>
      <w:marTop w:val="0"/>
      <w:marBottom w:val="0"/>
      <w:divBdr>
        <w:top w:val="none" w:sz="0" w:space="0" w:color="auto"/>
        <w:left w:val="none" w:sz="0" w:space="0" w:color="auto"/>
        <w:bottom w:val="none" w:sz="0" w:space="0" w:color="auto"/>
        <w:right w:val="none" w:sz="0" w:space="0" w:color="auto"/>
      </w:divBdr>
    </w:div>
    <w:div w:id="340550933">
      <w:bodyDiv w:val="1"/>
      <w:marLeft w:val="0"/>
      <w:marRight w:val="0"/>
      <w:marTop w:val="0"/>
      <w:marBottom w:val="0"/>
      <w:divBdr>
        <w:top w:val="none" w:sz="0" w:space="0" w:color="auto"/>
        <w:left w:val="none" w:sz="0" w:space="0" w:color="auto"/>
        <w:bottom w:val="none" w:sz="0" w:space="0" w:color="auto"/>
        <w:right w:val="none" w:sz="0" w:space="0" w:color="auto"/>
      </w:divBdr>
    </w:div>
    <w:div w:id="363143076">
      <w:bodyDiv w:val="1"/>
      <w:marLeft w:val="0"/>
      <w:marRight w:val="0"/>
      <w:marTop w:val="0"/>
      <w:marBottom w:val="0"/>
      <w:divBdr>
        <w:top w:val="none" w:sz="0" w:space="0" w:color="auto"/>
        <w:left w:val="none" w:sz="0" w:space="0" w:color="auto"/>
        <w:bottom w:val="none" w:sz="0" w:space="0" w:color="auto"/>
        <w:right w:val="none" w:sz="0" w:space="0" w:color="auto"/>
      </w:divBdr>
    </w:div>
    <w:div w:id="382952426">
      <w:bodyDiv w:val="1"/>
      <w:marLeft w:val="0"/>
      <w:marRight w:val="0"/>
      <w:marTop w:val="0"/>
      <w:marBottom w:val="0"/>
      <w:divBdr>
        <w:top w:val="none" w:sz="0" w:space="0" w:color="auto"/>
        <w:left w:val="none" w:sz="0" w:space="0" w:color="auto"/>
        <w:bottom w:val="none" w:sz="0" w:space="0" w:color="auto"/>
        <w:right w:val="none" w:sz="0" w:space="0" w:color="auto"/>
      </w:divBdr>
    </w:div>
    <w:div w:id="397674655">
      <w:bodyDiv w:val="1"/>
      <w:marLeft w:val="0"/>
      <w:marRight w:val="0"/>
      <w:marTop w:val="0"/>
      <w:marBottom w:val="0"/>
      <w:divBdr>
        <w:top w:val="none" w:sz="0" w:space="0" w:color="auto"/>
        <w:left w:val="none" w:sz="0" w:space="0" w:color="auto"/>
        <w:bottom w:val="none" w:sz="0" w:space="0" w:color="auto"/>
        <w:right w:val="none" w:sz="0" w:space="0" w:color="auto"/>
      </w:divBdr>
    </w:div>
    <w:div w:id="421024061">
      <w:bodyDiv w:val="1"/>
      <w:marLeft w:val="0"/>
      <w:marRight w:val="0"/>
      <w:marTop w:val="0"/>
      <w:marBottom w:val="0"/>
      <w:divBdr>
        <w:top w:val="none" w:sz="0" w:space="0" w:color="auto"/>
        <w:left w:val="none" w:sz="0" w:space="0" w:color="auto"/>
        <w:bottom w:val="none" w:sz="0" w:space="0" w:color="auto"/>
        <w:right w:val="none" w:sz="0" w:space="0" w:color="auto"/>
      </w:divBdr>
    </w:div>
    <w:div w:id="437603278">
      <w:bodyDiv w:val="1"/>
      <w:marLeft w:val="0"/>
      <w:marRight w:val="0"/>
      <w:marTop w:val="0"/>
      <w:marBottom w:val="0"/>
      <w:divBdr>
        <w:top w:val="none" w:sz="0" w:space="0" w:color="auto"/>
        <w:left w:val="none" w:sz="0" w:space="0" w:color="auto"/>
        <w:bottom w:val="none" w:sz="0" w:space="0" w:color="auto"/>
        <w:right w:val="none" w:sz="0" w:space="0" w:color="auto"/>
      </w:divBdr>
    </w:div>
    <w:div w:id="448859798">
      <w:bodyDiv w:val="1"/>
      <w:marLeft w:val="0"/>
      <w:marRight w:val="0"/>
      <w:marTop w:val="0"/>
      <w:marBottom w:val="0"/>
      <w:divBdr>
        <w:top w:val="none" w:sz="0" w:space="0" w:color="auto"/>
        <w:left w:val="none" w:sz="0" w:space="0" w:color="auto"/>
        <w:bottom w:val="none" w:sz="0" w:space="0" w:color="auto"/>
        <w:right w:val="none" w:sz="0" w:space="0" w:color="auto"/>
      </w:divBdr>
    </w:div>
    <w:div w:id="463542954">
      <w:bodyDiv w:val="1"/>
      <w:marLeft w:val="0"/>
      <w:marRight w:val="0"/>
      <w:marTop w:val="0"/>
      <w:marBottom w:val="0"/>
      <w:divBdr>
        <w:top w:val="none" w:sz="0" w:space="0" w:color="auto"/>
        <w:left w:val="none" w:sz="0" w:space="0" w:color="auto"/>
        <w:bottom w:val="none" w:sz="0" w:space="0" w:color="auto"/>
        <w:right w:val="none" w:sz="0" w:space="0" w:color="auto"/>
      </w:divBdr>
    </w:div>
    <w:div w:id="470371090">
      <w:bodyDiv w:val="1"/>
      <w:marLeft w:val="0"/>
      <w:marRight w:val="0"/>
      <w:marTop w:val="0"/>
      <w:marBottom w:val="0"/>
      <w:divBdr>
        <w:top w:val="none" w:sz="0" w:space="0" w:color="auto"/>
        <w:left w:val="none" w:sz="0" w:space="0" w:color="auto"/>
        <w:bottom w:val="none" w:sz="0" w:space="0" w:color="auto"/>
        <w:right w:val="none" w:sz="0" w:space="0" w:color="auto"/>
      </w:divBdr>
    </w:div>
    <w:div w:id="488598713">
      <w:bodyDiv w:val="1"/>
      <w:marLeft w:val="0"/>
      <w:marRight w:val="0"/>
      <w:marTop w:val="0"/>
      <w:marBottom w:val="0"/>
      <w:divBdr>
        <w:top w:val="none" w:sz="0" w:space="0" w:color="auto"/>
        <w:left w:val="none" w:sz="0" w:space="0" w:color="auto"/>
        <w:bottom w:val="none" w:sz="0" w:space="0" w:color="auto"/>
        <w:right w:val="none" w:sz="0" w:space="0" w:color="auto"/>
      </w:divBdr>
    </w:div>
    <w:div w:id="535655683">
      <w:bodyDiv w:val="1"/>
      <w:marLeft w:val="0"/>
      <w:marRight w:val="0"/>
      <w:marTop w:val="0"/>
      <w:marBottom w:val="0"/>
      <w:divBdr>
        <w:top w:val="none" w:sz="0" w:space="0" w:color="auto"/>
        <w:left w:val="none" w:sz="0" w:space="0" w:color="auto"/>
        <w:bottom w:val="none" w:sz="0" w:space="0" w:color="auto"/>
        <w:right w:val="none" w:sz="0" w:space="0" w:color="auto"/>
      </w:divBdr>
    </w:div>
    <w:div w:id="555699570">
      <w:bodyDiv w:val="1"/>
      <w:marLeft w:val="0"/>
      <w:marRight w:val="0"/>
      <w:marTop w:val="0"/>
      <w:marBottom w:val="0"/>
      <w:divBdr>
        <w:top w:val="none" w:sz="0" w:space="0" w:color="auto"/>
        <w:left w:val="none" w:sz="0" w:space="0" w:color="auto"/>
        <w:bottom w:val="none" w:sz="0" w:space="0" w:color="auto"/>
        <w:right w:val="none" w:sz="0" w:space="0" w:color="auto"/>
      </w:divBdr>
    </w:div>
    <w:div w:id="592011766">
      <w:bodyDiv w:val="1"/>
      <w:marLeft w:val="0"/>
      <w:marRight w:val="0"/>
      <w:marTop w:val="0"/>
      <w:marBottom w:val="0"/>
      <w:divBdr>
        <w:top w:val="none" w:sz="0" w:space="0" w:color="auto"/>
        <w:left w:val="none" w:sz="0" w:space="0" w:color="auto"/>
        <w:bottom w:val="none" w:sz="0" w:space="0" w:color="auto"/>
        <w:right w:val="none" w:sz="0" w:space="0" w:color="auto"/>
      </w:divBdr>
    </w:div>
    <w:div w:id="605650598">
      <w:bodyDiv w:val="1"/>
      <w:marLeft w:val="0"/>
      <w:marRight w:val="0"/>
      <w:marTop w:val="0"/>
      <w:marBottom w:val="0"/>
      <w:divBdr>
        <w:top w:val="none" w:sz="0" w:space="0" w:color="auto"/>
        <w:left w:val="none" w:sz="0" w:space="0" w:color="auto"/>
        <w:bottom w:val="none" w:sz="0" w:space="0" w:color="auto"/>
        <w:right w:val="none" w:sz="0" w:space="0" w:color="auto"/>
      </w:divBdr>
    </w:div>
    <w:div w:id="627664532">
      <w:bodyDiv w:val="1"/>
      <w:marLeft w:val="0"/>
      <w:marRight w:val="0"/>
      <w:marTop w:val="0"/>
      <w:marBottom w:val="0"/>
      <w:divBdr>
        <w:top w:val="none" w:sz="0" w:space="0" w:color="auto"/>
        <w:left w:val="none" w:sz="0" w:space="0" w:color="auto"/>
        <w:bottom w:val="none" w:sz="0" w:space="0" w:color="auto"/>
        <w:right w:val="none" w:sz="0" w:space="0" w:color="auto"/>
      </w:divBdr>
    </w:div>
    <w:div w:id="633675758">
      <w:bodyDiv w:val="1"/>
      <w:marLeft w:val="0"/>
      <w:marRight w:val="0"/>
      <w:marTop w:val="0"/>
      <w:marBottom w:val="0"/>
      <w:divBdr>
        <w:top w:val="none" w:sz="0" w:space="0" w:color="auto"/>
        <w:left w:val="none" w:sz="0" w:space="0" w:color="auto"/>
        <w:bottom w:val="none" w:sz="0" w:space="0" w:color="auto"/>
        <w:right w:val="none" w:sz="0" w:space="0" w:color="auto"/>
      </w:divBdr>
    </w:div>
    <w:div w:id="636691360">
      <w:bodyDiv w:val="1"/>
      <w:marLeft w:val="0"/>
      <w:marRight w:val="0"/>
      <w:marTop w:val="0"/>
      <w:marBottom w:val="0"/>
      <w:divBdr>
        <w:top w:val="none" w:sz="0" w:space="0" w:color="auto"/>
        <w:left w:val="none" w:sz="0" w:space="0" w:color="auto"/>
        <w:bottom w:val="none" w:sz="0" w:space="0" w:color="auto"/>
        <w:right w:val="none" w:sz="0" w:space="0" w:color="auto"/>
      </w:divBdr>
    </w:div>
    <w:div w:id="649865226">
      <w:bodyDiv w:val="1"/>
      <w:marLeft w:val="0"/>
      <w:marRight w:val="0"/>
      <w:marTop w:val="0"/>
      <w:marBottom w:val="0"/>
      <w:divBdr>
        <w:top w:val="none" w:sz="0" w:space="0" w:color="auto"/>
        <w:left w:val="none" w:sz="0" w:space="0" w:color="auto"/>
        <w:bottom w:val="none" w:sz="0" w:space="0" w:color="auto"/>
        <w:right w:val="none" w:sz="0" w:space="0" w:color="auto"/>
      </w:divBdr>
    </w:div>
    <w:div w:id="667294745">
      <w:bodyDiv w:val="1"/>
      <w:marLeft w:val="0"/>
      <w:marRight w:val="0"/>
      <w:marTop w:val="0"/>
      <w:marBottom w:val="0"/>
      <w:divBdr>
        <w:top w:val="none" w:sz="0" w:space="0" w:color="auto"/>
        <w:left w:val="none" w:sz="0" w:space="0" w:color="auto"/>
        <w:bottom w:val="none" w:sz="0" w:space="0" w:color="auto"/>
        <w:right w:val="none" w:sz="0" w:space="0" w:color="auto"/>
      </w:divBdr>
    </w:div>
    <w:div w:id="687801767">
      <w:bodyDiv w:val="1"/>
      <w:marLeft w:val="0"/>
      <w:marRight w:val="0"/>
      <w:marTop w:val="0"/>
      <w:marBottom w:val="0"/>
      <w:divBdr>
        <w:top w:val="none" w:sz="0" w:space="0" w:color="auto"/>
        <w:left w:val="none" w:sz="0" w:space="0" w:color="auto"/>
        <w:bottom w:val="none" w:sz="0" w:space="0" w:color="auto"/>
        <w:right w:val="none" w:sz="0" w:space="0" w:color="auto"/>
      </w:divBdr>
    </w:div>
    <w:div w:id="729962374">
      <w:bodyDiv w:val="1"/>
      <w:marLeft w:val="0"/>
      <w:marRight w:val="0"/>
      <w:marTop w:val="0"/>
      <w:marBottom w:val="0"/>
      <w:divBdr>
        <w:top w:val="none" w:sz="0" w:space="0" w:color="auto"/>
        <w:left w:val="none" w:sz="0" w:space="0" w:color="auto"/>
        <w:bottom w:val="none" w:sz="0" w:space="0" w:color="auto"/>
        <w:right w:val="none" w:sz="0" w:space="0" w:color="auto"/>
      </w:divBdr>
    </w:div>
    <w:div w:id="753205874">
      <w:bodyDiv w:val="1"/>
      <w:marLeft w:val="0"/>
      <w:marRight w:val="0"/>
      <w:marTop w:val="0"/>
      <w:marBottom w:val="0"/>
      <w:divBdr>
        <w:top w:val="none" w:sz="0" w:space="0" w:color="auto"/>
        <w:left w:val="none" w:sz="0" w:space="0" w:color="auto"/>
        <w:bottom w:val="none" w:sz="0" w:space="0" w:color="auto"/>
        <w:right w:val="none" w:sz="0" w:space="0" w:color="auto"/>
      </w:divBdr>
    </w:div>
    <w:div w:id="757755521">
      <w:bodyDiv w:val="1"/>
      <w:marLeft w:val="0"/>
      <w:marRight w:val="0"/>
      <w:marTop w:val="0"/>
      <w:marBottom w:val="0"/>
      <w:divBdr>
        <w:top w:val="none" w:sz="0" w:space="0" w:color="auto"/>
        <w:left w:val="none" w:sz="0" w:space="0" w:color="auto"/>
        <w:bottom w:val="none" w:sz="0" w:space="0" w:color="auto"/>
        <w:right w:val="none" w:sz="0" w:space="0" w:color="auto"/>
      </w:divBdr>
    </w:div>
    <w:div w:id="759062671">
      <w:bodyDiv w:val="1"/>
      <w:marLeft w:val="0"/>
      <w:marRight w:val="0"/>
      <w:marTop w:val="0"/>
      <w:marBottom w:val="0"/>
      <w:divBdr>
        <w:top w:val="none" w:sz="0" w:space="0" w:color="auto"/>
        <w:left w:val="none" w:sz="0" w:space="0" w:color="auto"/>
        <w:bottom w:val="none" w:sz="0" w:space="0" w:color="auto"/>
        <w:right w:val="none" w:sz="0" w:space="0" w:color="auto"/>
      </w:divBdr>
    </w:div>
    <w:div w:id="770471185">
      <w:bodyDiv w:val="1"/>
      <w:marLeft w:val="0"/>
      <w:marRight w:val="0"/>
      <w:marTop w:val="0"/>
      <w:marBottom w:val="0"/>
      <w:divBdr>
        <w:top w:val="none" w:sz="0" w:space="0" w:color="auto"/>
        <w:left w:val="none" w:sz="0" w:space="0" w:color="auto"/>
        <w:bottom w:val="none" w:sz="0" w:space="0" w:color="auto"/>
        <w:right w:val="none" w:sz="0" w:space="0" w:color="auto"/>
      </w:divBdr>
    </w:div>
    <w:div w:id="802583294">
      <w:bodyDiv w:val="1"/>
      <w:marLeft w:val="0"/>
      <w:marRight w:val="0"/>
      <w:marTop w:val="0"/>
      <w:marBottom w:val="0"/>
      <w:divBdr>
        <w:top w:val="none" w:sz="0" w:space="0" w:color="auto"/>
        <w:left w:val="none" w:sz="0" w:space="0" w:color="auto"/>
        <w:bottom w:val="none" w:sz="0" w:space="0" w:color="auto"/>
        <w:right w:val="none" w:sz="0" w:space="0" w:color="auto"/>
      </w:divBdr>
    </w:div>
    <w:div w:id="822507389">
      <w:bodyDiv w:val="1"/>
      <w:marLeft w:val="0"/>
      <w:marRight w:val="0"/>
      <w:marTop w:val="0"/>
      <w:marBottom w:val="0"/>
      <w:divBdr>
        <w:top w:val="none" w:sz="0" w:space="0" w:color="auto"/>
        <w:left w:val="none" w:sz="0" w:space="0" w:color="auto"/>
        <w:bottom w:val="none" w:sz="0" w:space="0" w:color="auto"/>
        <w:right w:val="none" w:sz="0" w:space="0" w:color="auto"/>
      </w:divBdr>
    </w:div>
    <w:div w:id="840311046">
      <w:bodyDiv w:val="1"/>
      <w:marLeft w:val="0"/>
      <w:marRight w:val="0"/>
      <w:marTop w:val="0"/>
      <w:marBottom w:val="0"/>
      <w:divBdr>
        <w:top w:val="none" w:sz="0" w:space="0" w:color="auto"/>
        <w:left w:val="none" w:sz="0" w:space="0" w:color="auto"/>
        <w:bottom w:val="none" w:sz="0" w:space="0" w:color="auto"/>
        <w:right w:val="none" w:sz="0" w:space="0" w:color="auto"/>
      </w:divBdr>
    </w:div>
    <w:div w:id="848104917">
      <w:bodyDiv w:val="1"/>
      <w:marLeft w:val="0"/>
      <w:marRight w:val="0"/>
      <w:marTop w:val="0"/>
      <w:marBottom w:val="0"/>
      <w:divBdr>
        <w:top w:val="none" w:sz="0" w:space="0" w:color="auto"/>
        <w:left w:val="none" w:sz="0" w:space="0" w:color="auto"/>
        <w:bottom w:val="none" w:sz="0" w:space="0" w:color="auto"/>
        <w:right w:val="none" w:sz="0" w:space="0" w:color="auto"/>
      </w:divBdr>
    </w:div>
    <w:div w:id="909997394">
      <w:bodyDiv w:val="1"/>
      <w:marLeft w:val="0"/>
      <w:marRight w:val="0"/>
      <w:marTop w:val="0"/>
      <w:marBottom w:val="0"/>
      <w:divBdr>
        <w:top w:val="none" w:sz="0" w:space="0" w:color="auto"/>
        <w:left w:val="none" w:sz="0" w:space="0" w:color="auto"/>
        <w:bottom w:val="none" w:sz="0" w:space="0" w:color="auto"/>
        <w:right w:val="none" w:sz="0" w:space="0" w:color="auto"/>
      </w:divBdr>
    </w:div>
    <w:div w:id="932779552">
      <w:bodyDiv w:val="1"/>
      <w:marLeft w:val="0"/>
      <w:marRight w:val="0"/>
      <w:marTop w:val="0"/>
      <w:marBottom w:val="0"/>
      <w:divBdr>
        <w:top w:val="none" w:sz="0" w:space="0" w:color="auto"/>
        <w:left w:val="none" w:sz="0" w:space="0" w:color="auto"/>
        <w:bottom w:val="none" w:sz="0" w:space="0" w:color="auto"/>
        <w:right w:val="none" w:sz="0" w:space="0" w:color="auto"/>
      </w:divBdr>
    </w:div>
    <w:div w:id="935211920">
      <w:bodyDiv w:val="1"/>
      <w:marLeft w:val="0"/>
      <w:marRight w:val="0"/>
      <w:marTop w:val="0"/>
      <w:marBottom w:val="0"/>
      <w:divBdr>
        <w:top w:val="none" w:sz="0" w:space="0" w:color="auto"/>
        <w:left w:val="none" w:sz="0" w:space="0" w:color="auto"/>
        <w:bottom w:val="none" w:sz="0" w:space="0" w:color="auto"/>
        <w:right w:val="none" w:sz="0" w:space="0" w:color="auto"/>
      </w:divBdr>
    </w:div>
    <w:div w:id="936065083">
      <w:bodyDiv w:val="1"/>
      <w:marLeft w:val="0"/>
      <w:marRight w:val="0"/>
      <w:marTop w:val="0"/>
      <w:marBottom w:val="0"/>
      <w:divBdr>
        <w:top w:val="none" w:sz="0" w:space="0" w:color="auto"/>
        <w:left w:val="none" w:sz="0" w:space="0" w:color="auto"/>
        <w:bottom w:val="none" w:sz="0" w:space="0" w:color="auto"/>
        <w:right w:val="none" w:sz="0" w:space="0" w:color="auto"/>
      </w:divBdr>
    </w:div>
    <w:div w:id="999622853">
      <w:bodyDiv w:val="1"/>
      <w:marLeft w:val="0"/>
      <w:marRight w:val="0"/>
      <w:marTop w:val="0"/>
      <w:marBottom w:val="0"/>
      <w:divBdr>
        <w:top w:val="none" w:sz="0" w:space="0" w:color="auto"/>
        <w:left w:val="none" w:sz="0" w:space="0" w:color="auto"/>
        <w:bottom w:val="none" w:sz="0" w:space="0" w:color="auto"/>
        <w:right w:val="none" w:sz="0" w:space="0" w:color="auto"/>
      </w:divBdr>
    </w:div>
    <w:div w:id="1029255409">
      <w:bodyDiv w:val="1"/>
      <w:marLeft w:val="0"/>
      <w:marRight w:val="0"/>
      <w:marTop w:val="0"/>
      <w:marBottom w:val="0"/>
      <w:divBdr>
        <w:top w:val="none" w:sz="0" w:space="0" w:color="auto"/>
        <w:left w:val="none" w:sz="0" w:space="0" w:color="auto"/>
        <w:bottom w:val="none" w:sz="0" w:space="0" w:color="auto"/>
        <w:right w:val="none" w:sz="0" w:space="0" w:color="auto"/>
      </w:divBdr>
    </w:div>
    <w:div w:id="1052391705">
      <w:bodyDiv w:val="1"/>
      <w:marLeft w:val="0"/>
      <w:marRight w:val="0"/>
      <w:marTop w:val="0"/>
      <w:marBottom w:val="0"/>
      <w:divBdr>
        <w:top w:val="none" w:sz="0" w:space="0" w:color="auto"/>
        <w:left w:val="none" w:sz="0" w:space="0" w:color="auto"/>
        <w:bottom w:val="none" w:sz="0" w:space="0" w:color="auto"/>
        <w:right w:val="none" w:sz="0" w:space="0" w:color="auto"/>
      </w:divBdr>
    </w:div>
    <w:div w:id="1083453611">
      <w:bodyDiv w:val="1"/>
      <w:marLeft w:val="0"/>
      <w:marRight w:val="0"/>
      <w:marTop w:val="0"/>
      <w:marBottom w:val="0"/>
      <w:divBdr>
        <w:top w:val="none" w:sz="0" w:space="0" w:color="auto"/>
        <w:left w:val="none" w:sz="0" w:space="0" w:color="auto"/>
        <w:bottom w:val="none" w:sz="0" w:space="0" w:color="auto"/>
        <w:right w:val="none" w:sz="0" w:space="0" w:color="auto"/>
      </w:divBdr>
    </w:div>
    <w:div w:id="1083989286">
      <w:bodyDiv w:val="1"/>
      <w:marLeft w:val="0"/>
      <w:marRight w:val="0"/>
      <w:marTop w:val="0"/>
      <w:marBottom w:val="0"/>
      <w:divBdr>
        <w:top w:val="none" w:sz="0" w:space="0" w:color="auto"/>
        <w:left w:val="none" w:sz="0" w:space="0" w:color="auto"/>
        <w:bottom w:val="none" w:sz="0" w:space="0" w:color="auto"/>
        <w:right w:val="none" w:sz="0" w:space="0" w:color="auto"/>
      </w:divBdr>
    </w:div>
    <w:div w:id="1128746639">
      <w:bodyDiv w:val="1"/>
      <w:marLeft w:val="0"/>
      <w:marRight w:val="0"/>
      <w:marTop w:val="0"/>
      <w:marBottom w:val="0"/>
      <w:divBdr>
        <w:top w:val="none" w:sz="0" w:space="0" w:color="auto"/>
        <w:left w:val="none" w:sz="0" w:space="0" w:color="auto"/>
        <w:bottom w:val="none" w:sz="0" w:space="0" w:color="auto"/>
        <w:right w:val="none" w:sz="0" w:space="0" w:color="auto"/>
      </w:divBdr>
    </w:div>
    <w:div w:id="1136873769">
      <w:bodyDiv w:val="1"/>
      <w:marLeft w:val="0"/>
      <w:marRight w:val="0"/>
      <w:marTop w:val="0"/>
      <w:marBottom w:val="0"/>
      <w:divBdr>
        <w:top w:val="none" w:sz="0" w:space="0" w:color="auto"/>
        <w:left w:val="none" w:sz="0" w:space="0" w:color="auto"/>
        <w:bottom w:val="none" w:sz="0" w:space="0" w:color="auto"/>
        <w:right w:val="none" w:sz="0" w:space="0" w:color="auto"/>
      </w:divBdr>
    </w:div>
    <w:div w:id="1153330863">
      <w:bodyDiv w:val="1"/>
      <w:marLeft w:val="0"/>
      <w:marRight w:val="0"/>
      <w:marTop w:val="0"/>
      <w:marBottom w:val="0"/>
      <w:divBdr>
        <w:top w:val="none" w:sz="0" w:space="0" w:color="auto"/>
        <w:left w:val="none" w:sz="0" w:space="0" w:color="auto"/>
        <w:bottom w:val="none" w:sz="0" w:space="0" w:color="auto"/>
        <w:right w:val="none" w:sz="0" w:space="0" w:color="auto"/>
      </w:divBdr>
    </w:div>
    <w:div w:id="1153719721">
      <w:bodyDiv w:val="1"/>
      <w:marLeft w:val="0"/>
      <w:marRight w:val="0"/>
      <w:marTop w:val="0"/>
      <w:marBottom w:val="0"/>
      <w:divBdr>
        <w:top w:val="none" w:sz="0" w:space="0" w:color="auto"/>
        <w:left w:val="none" w:sz="0" w:space="0" w:color="auto"/>
        <w:bottom w:val="none" w:sz="0" w:space="0" w:color="auto"/>
        <w:right w:val="none" w:sz="0" w:space="0" w:color="auto"/>
      </w:divBdr>
    </w:div>
    <w:div w:id="1197768104">
      <w:bodyDiv w:val="1"/>
      <w:marLeft w:val="0"/>
      <w:marRight w:val="0"/>
      <w:marTop w:val="0"/>
      <w:marBottom w:val="0"/>
      <w:divBdr>
        <w:top w:val="none" w:sz="0" w:space="0" w:color="auto"/>
        <w:left w:val="none" w:sz="0" w:space="0" w:color="auto"/>
        <w:bottom w:val="none" w:sz="0" w:space="0" w:color="auto"/>
        <w:right w:val="none" w:sz="0" w:space="0" w:color="auto"/>
      </w:divBdr>
    </w:div>
    <w:div w:id="1239904700">
      <w:bodyDiv w:val="1"/>
      <w:marLeft w:val="0"/>
      <w:marRight w:val="0"/>
      <w:marTop w:val="0"/>
      <w:marBottom w:val="0"/>
      <w:divBdr>
        <w:top w:val="none" w:sz="0" w:space="0" w:color="auto"/>
        <w:left w:val="none" w:sz="0" w:space="0" w:color="auto"/>
        <w:bottom w:val="none" w:sz="0" w:space="0" w:color="auto"/>
        <w:right w:val="none" w:sz="0" w:space="0" w:color="auto"/>
      </w:divBdr>
    </w:div>
    <w:div w:id="1252809225">
      <w:bodyDiv w:val="1"/>
      <w:marLeft w:val="0"/>
      <w:marRight w:val="0"/>
      <w:marTop w:val="0"/>
      <w:marBottom w:val="0"/>
      <w:divBdr>
        <w:top w:val="none" w:sz="0" w:space="0" w:color="auto"/>
        <w:left w:val="none" w:sz="0" w:space="0" w:color="auto"/>
        <w:bottom w:val="none" w:sz="0" w:space="0" w:color="auto"/>
        <w:right w:val="none" w:sz="0" w:space="0" w:color="auto"/>
      </w:divBdr>
    </w:div>
    <w:div w:id="1266035264">
      <w:bodyDiv w:val="1"/>
      <w:marLeft w:val="0"/>
      <w:marRight w:val="0"/>
      <w:marTop w:val="0"/>
      <w:marBottom w:val="0"/>
      <w:divBdr>
        <w:top w:val="none" w:sz="0" w:space="0" w:color="auto"/>
        <w:left w:val="none" w:sz="0" w:space="0" w:color="auto"/>
        <w:bottom w:val="none" w:sz="0" w:space="0" w:color="auto"/>
        <w:right w:val="none" w:sz="0" w:space="0" w:color="auto"/>
      </w:divBdr>
    </w:div>
    <w:div w:id="1298336596">
      <w:bodyDiv w:val="1"/>
      <w:marLeft w:val="0"/>
      <w:marRight w:val="0"/>
      <w:marTop w:val="0"/>
      <w:marBottom w:val="0"/>
      <w:divBdr>
        <w:top w:val="none" w:sz="0" w:space="0" w:color="auto"/>
        <w:left w:val="none" w:sz="0" w:space="0" w:color="auto"/>
        <w:bottom w:val="none" w:sz="0" w:space="0" w:color="auto"/>
        <w:right w:val="none" w:sz="0" w:space="0" w:color="auto"/>
      </w:divBdr>
      <w:divsChild>
        <w:div w:id="1094518480">
          <w:marLeft w:val="0"/>
          <w:marRight w:val="0"/>
          <w:marTop w:val="0"/>
          <w:marBottom w:val="0"/>
          <w:divBdr>
            <w:top w:val="single" w:sz="2" w:space="0" w:color="E5E7EB"/>
            <w:left w:val="single" w:sz="2" w:space="0" w:color="E5E7EB"/>
            <w:bottom w:val="single" w:sz="2" w:space="0" w:color="E5E7EB"/>
            <w:right w:val="single" w:sz="2" w:space="0" w:color="E5E7EB"/>
          </w:divBdr>
        </w:div>
        <w:div w:id="1513180907">
          <w:marLeft w:val="0"/>
          <w:marRight w:val="0"/>
          <w:marTop w:val="0"/>
          <w:marBottom w:val="0"/>
          <w:divBdr>
            <w:top w:val="single" w:sz="2" w:space="0" w:color="E5E7EB"/>
            <w:left w:val="single" w:sz="2" w:space="0" w:color="E5E7EB"/>
            <w:bottom w:val="single" w:sz="2" w:space="0" w:color="E5E7EB"/>
            <w:right w:val="single" w:sz="2" w:space="0" w:color="E5E7EB"/>
          </w:divBdr>
        </w:div>
        <w:div w:id="663707756">
          <w:marLeft w:val="0"/>
          <w:marRight w:val="0"/>
          <w:marTop w:val="0"/>
          <w:marBottom w:val="0"/>
          <w:divBdr>
            <w:top w:val="single" w:sz="2" w:space="0" w:color="E5E7EB"/>
            <w:left w:val="single" w:sz="2" w:space="0" w:color="E5E7EB"/>
            <w:bottom w:val="single" w:sz="2" w:space="0" w:color="E5E7EB"/>
            <w:right w:val="single" w:sz="2" w:space="0" w:color="E5E7EB"/>
          </w:divBdr>
        </w:div>
        <w:div w:id="988829651">
          <w:marLeft w:val="0"/>
          <w:marRight w:val="0"/>
          <w:marTop w:val="0"/>
          <w:marBottom w:val="0"/>
          <w:divBdr>
            <w:top w:val="single" w:sz="2" w:space="0" w:color="E5E7EB"/>
            <w:left w:val="single" w:sz="2" w:space="0" w:color="E5E7EB"/>
            <w:bottom w:val="single" w:sz="2" w:space="0" w:color="E5E7EB"/>
            <w:right w:val="single" w:sz="2" w:space="0" w:color="E5E7EB"/>
          </w:divBdr>
        </w:div>
        <w:div w:id="17420988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9966671">
      <w:bodyDiv w:val="1"/>
      <w:marLeft w:val="0"/>
      <w:marRight w:val="0"/>
      <w:marTop w:val="0"/>
      <w:marBottom w:val="0"/>
      <w:divBdr>
        <w:top w:val="none" w:sz="0" w:space="0" w:color="auto"/>
        <w:left w:val="none" w:sz="0" w:space="0" w:color="auto"/>
        <w:bottom w:val="none" w:sz="0" w:space="0" w:color="auto"/>
        <w:right w:val="none" w:sz="0" w:space="0" w:color="auto"/>
      </w:divBdr>
    </w:div>
    <w:div w:id="1330869134">
      <w:bodyDiv w:val="1"/>
      <w:marLeft w:val="0"/>
      <w:marRight w:val="0"/>
      <w:marTop w:val="0"/>
      <w:marBottom w:val="0"/>
      <w:divBdr>
        <w:top w:val="none" w:sz="0" w:space="0" w:color="auto"/>
        <w:left w:val="none" w:sz="0" w:space="0" w:color="auto"/>
        <w:bottom w:val="none" w:sz="0" w:space="0" w:color="auto"/>
        <w:right w:val="none" w:sz="0" w:space="0" w:color="auto"/>
      </w:divBdr>
    </w:div>
    <w:div w:id="1336375954">
      <w:bodyDiv w:val="1"/>
      <w:marLeft w:val="0"/>
      <w:marRight w:val="0"/>
      <w:marTop w:val="0"/>
      <w:marBottom w:val="0"/>
      <w:divBdr>
        <w:top w:val="none" w:sz="0" w:space="0" w:color="auto"/>
        <w:left w:val="none" w:sz="0" w:space="0" w:color="auto"/>
        <w:bottom w:val="none" w:sz="0" w:space="0" w:color="auto"/>
        <w:right w:val="none" w:sz="0" w:space="0" w:color="auto"/>
      </w:divBdr>
    </w:div>
    <w:div w:id="1359890911">
      <w:bodyDiv w:val="1"/>
      <w:marLeft w:val="0"/>
      <w:marRight w:val="0"/>
      <w:marTop w:val="0"/>
      <w:marBottom w:val="0"/>
      <w:divBdr>
        <w:top w:val="none" w:sz="0" w:space="0" w:color="auto"/>
        <w:left w:val="none" w:sz="0" w:space="0" w:color="auto"/>
        <w:bottom w:val="none" w:sz="0" w:space="0" w:color="auto"/>
        <w:right w:val="none" w:sz="0" w:space="0" w:color="auto"/>
      </w:divBdr>
    </w:div>
    <w:div w:id="1382554845">
      <w:bodyDiv w:val="1"/>
      <w:marLeft w:val="0"/>
      <w:marRight w:val="0"/>
      <w:marTop w:val="0"/>
      <w:marBottom w:val="0"/>
      <w:divBdr>
        <w:top w:val="none" w:sz="0" w:space="0" w:color="auto"/>
        <w:left w:val="none" w:sz="0" w:space="0" w:color="auto"/>
        <w:bottom w:val="none" w:sz="0" w:space="0" w:color="auto"/>
        <w:right w:val="none" w:sz="0" w:space="0" w:color="auto"/>
      </w:divBdr>
    </w:div>
    <w:div w:id="1397972367">
      <w:bodyDiv w:val="1"/>
      <w:marLeft w:val="0"/>
      <w:marRight w:val="0"/>
      <w:marTop w:val="0"/>
      <w:marBottom w:val="0"/>
      <w:divBdr>
        <w:top w:val="none" w:sz="0" w:space="0" w:color="auto"/>
        <w:left w:val="none" w:sz="0" w:space="0" w:color="auto"/>
        <w:bottom w:val="none" w:sz="0" w:space="0" w:color="auto"/>
        <w:right w:val="none" w:sz="0" w:space="0" w:color="auto"/>
      </w:divBdr>
    </w:div>
    <w:div w:id="1399474701">
      <w:bodyDiv w:val="1"/>
      <w:marLeft w:val="0"/>
      <w:marRight w:val="0"/>
      <w:marTop w:val="0"/>
      <w:marBottom w:val="0"/>
      <w:divBdr>
        <w:top w:val="none" w:sz="0" w:space="0" w:color="auto"/>
        <w:left w:val="none" w:sz="0" w:space="0" w:color="auto"/>
        <w:bottom w:val="none" w:sz="0" w:space="0" w:color="auto"/>
        <w:right w:val="none" w:sz="0" w:space="0" w:color="auto"/>
      </w:divBdr>
    </w:div>
    <w:div w:id="1418214412">
      <w:bodyDiv w:val="1"/>
      <w:marLeft w:val="0"/>
      <w:marRight w:val="0"/>
      <w:marTop w:val="0"/>
      <w:marBottom w:val="0"/>
      <w:divBdr>
        <w:top w:val="none" w:sz="0" w:space="0" w:color="auto"/>
        <w:left w:val="none" w:sz="0" w:space="0" w:color="auto"/>
        <w:bottom w:val="none" w:sz="0" w:space="0" w:color="auto"/>
        <w:right w:val="none" w:sz="0" w:space="0" w:color="auto"/>
      </w:divBdr>
    </w:div>
    <w:div w:id="1429738025">
      <w:bodyDiv w:val="1"/>
      <w:marLeft w:val="0"/>
      <w:marRight w:val="0"/>
      <w:marTop w:val="0"/>
      <w:marBottom w:val="0"/>
      <w:divBdr>
        <w:top w:val="none" w:sz="0" w:space="0" w:color="auto"/>
        <w:left w:val="none" w:sz="0" w:space="0" w:color="auto"/>
        <w:bottom w:val="none" w:sz="0" w:space="0" w:color="auto"/>
        <w:right w:val="none" w:sz="0" w:space="0" w:color="auto"/>
      </w:divBdr>
    </w:div>
    <w:div w:id="1443911853">
      <w:bodyDiv w:val="1"/>
      <w:marLeft w:val="0"/>
      <w:marRight w:val="0"/>
      <w:marTop w:val="0"/>
      <w:marBottom w:val="0"/>
      <w:divBdr>
        <w:top w:val="none" w:sz="0" w:space="0" w:color="auto"/>
        <w:left w:val="none" w:sz="0" w:space="0" w:color="auto"/>
        <w:bottom w:val="none" w:sz="0" w:space="0" w:color="auto"/>
        <w:right w:val="none" w:sz="0" w:space="0" w:color="auto"/>
      </w:divBdr>
    </w:div>
    <w:div w:id="1453549194">
      <w:bodyDiv w:val="1"/>
      <w:marLeft w:val="0"/>
      <w:marRight w:val="0"/>
      <w:marTop w:val="0"/>
      <w:marBottom w:val="0"/>
      <w:divBdr>
        <w:top w:val="none" w:sz="0" w:space="0" w:color="auto"/>
        <w:left w:val="none" w:sz="0" w:space="0" w:color="auto"/>
        <w:bottom w:val="none" w:sz="0" w:space="0" w:color="auto"/>
        <w:right w:val="none" w:sz="0" w:space="0" w:color="auto"/>
      </w:divBdr>
    </w:div>
    <w:div w:id="1505898414">
      <w:bodyDiv w:val="1"/>
      <w:marLeft w:val="0"/>
      <w:marRight w:val="0"/>
      <w:marTop w:val="0"/>
      <w:marBottom w:val="0"/>
      <w:divBdr>
        <w:top w:val="none" w:sz="0" w:space="0" w:color="auto"/>
        <w:left w:val="none" w:sz="0" w:space="0" w:color="auto"/>
        <w:bottom w:val="none" w:sz="0" w:space="0" w:color="auto"/>
        <w:right w:val="none" w:sz="0" w:space="0" w:color="auto"/>
      </w:divBdr>
    </w:div>
    <w:div w:id="1523738732">
      <w:bodyDiv w:val="1"/>
      <w:marLeft w:val="0"/>
      <w:marRight w:val="0"/>
      <w:marTop w:val="0"/>
      <w:marBottom w:val="0"/>
      <w:divBdr>
        <w:top w:val="none" w:sz="0" w:space="0" w:color="auto"/>
        <w:left w:val="none" w:sz="0" w:space="0" w:color="auto"/>
        <w:bottom w:val="none" w:sz="0" w:space="0" w:color="auto"/>
        <w:right w:val="none" w:sz="0" w:space="0" w:color="auto"/>
      </w:divBdr>
    </w:div>
    <w:div w:id="1544900560">
      <w:bodyDiv w:val="1"/>
      <w:marLeft w:val="0"/>
      <w:marRight w:val="0"/>
      <w:marTop w:val="0"/>
      <w:marBottom w:val="0"/>
      <w:divBdr>
        <w:top w:val="none" w:sz="0" w:space="0" w:color="auto"/>
        <w:left w:val="none" w:sz="0" w:space="0" w:color="auto"/>
        <w:bottom w:val="none" w:sz="0" w:space="0" w:color="auto"/>
        <w:right w:val="none" w:sz="0" w:space="0" w:color="auto"/>
      </w:divBdr>
    </w:div>
    <w:div w:id="1546261575">
      <w:bodyDiv w:val="1"/>
      <w:marLeft w:val="0"/>
      <w:marRight w:val="0"/>
      <w:marTop w:val="0"/>
      <w:marBottom w:val="0"/>
      <w:divBdr>
        <w:top w:val="none" w:sz="0" w:space="0" w:color="auto"/>
        <w:left w:val="none" w:sz="0" w:space="0" w:color="auto"/>
        <w:bottom w:val="none" w:sz="0" w:space="0" w:color="auto"/>
        <w:right w:val="none" w:sz="0" w:space="0" w:color="auto"/>
      </w:divBdr>
    </w:div>
    <w:div w:id="1609704017">
      <w:bodyDiv w:val="1"/>
      <w:marLeft w:val="0"/>
      <w:marRight w:val="0"/>
      <w:marTop w:val="0"/>
      <w:marBottom w:val="0"/>
      <w:divBdr>
        <w:top w:val="none" w:sz="0" w:space="0" w:color="auto"/>
        <w:left w:val="none" w:sz="0" w:space="0" w:color="auto"/>
        <w:bottom w:val="none" w:sz="0" w:space="0" w:color="auto"/>
        <w:right w:val="none" w:sz="0" w:space="0" w:color="auto"/>
      </w:divBdr>
    </w:div>
    <w:div w:id="1610699911">
      <w:bodyDiv w:val="1"/>
      <w:marLeft w:val="0"/>
      <w:marRight w:val="0"/>
      <w:marTop w:val="0"/>
      <w:marBottom w:val="0"/>
      <w:divBdr>
        <w:top w:val="none" w:sz="0" w:space="0" w:color="auto"/>
        <w:left w:val="none" w:sz="0" w:space="0" w:color="auto"/>
        <w:bottom w:val="none" w:sz="0" w:space="0" w:color="auto"/>
        <w:right w:val="none" w:sz="0" w:space="0" w:color="auto"/>
      </w:divBdr>
    </w:div>
    <w:div w:id="1614946818">
      <w:bodyDiv w:val="1"/>
      <w:marLeft w:val="0"/>
      <w:marRight w:val="0"/>
      <w:marTop w:val="0"/>
      <w:marBottom w:val="0"/>
      <w:divBdr>
        <w:top w:val="none" w:sz="0" w:space="0" w:color="auto"/>
        <w:left w:val="none" w:sz="0" w:space="0" w:color="auto"/>
        <w:bottom w:val="none" w:sz="0" w:space="0" w:color="auto"/>
        <w:right w:val="none" w:sz="0" w:space="0" w:color="auto"/>
      </w:divBdr>
    </w:div>
    <w:div w:id="1686978875">
      <w:bodyDiv w:val="1"/>
      <w:marLeft w:val="0"/>
      <w:marRight w:val="0"/>
      <w:marTop w:val="0"/>
      <w:marBottom w:val="0"/>
      <w:divBdr>
        <w:top w:val="none" w:sz="0" w:space="0" w:color="auto"/>
        <w:left w:val="none" w:sz="0" w:space="0" w:color="auto"/>
        <w:bottom w:val="none" w:sz="0" w:space="0" w:color="auto"/>
        <w:right w:val="none" w:sz="0" w:space="0" w:color="auto"/>
      </w:divBdr>
    </w:div>
    <w:div w:id="1851211027">
      <w:bodyDiv w:val="1"/>
      <w:marLeft w:val="0"/>
      <w:marRight w:val="0"/>
      <w:marTop w:val="0"/>
      <w:marBottom w:val="0"/>
      <w:divBdr>
        <w:top w:val="none" w:sz="0" w:space="0" w:color="auto"/>
        <w:left w:val="none" w:sz="0" w:space="0" w:color="auto"/>
        <w:bottom w:val="none" w:sz="0" w:space="0" w:color="auto"/>
        <w:right w:val="none" w:sz="0" w:space="0" w:color="auto"/>
      </w:divBdr>
    </w:div>
    <w:div w:id="1893734446">
      <w:bodyDiv w:val="1"/>
      <w:marLeft w:val="0"/>
      <w:marRight w:val="0"/>
      <w:marTop w:val="0"/>
      <w:marBottom w:val="0"/>
      <w:divBdr>
        <w:top w:val="none" w:sz="0" w:space="0" w:color="auto"/>
        <w:left w:val="none" w:sz="0" w:space="0" w:color="auto"/>
        <w:bottom w:val="none" w:sz="0" w:space="0" w:color="auto"/>
        <w:right w:val="none" w:sz="0" w:space="0" w:color="auto"/>
      </w:divBdr>
    </w:div>
    <w:div w:id="1902322712">
      <w:bodyDiv w:val="1"/>
      <w:marLeft w:val="0"/>
      <w:marRight w:val="0"/>
      <w:marTop w:val="0"/>
      <w:marBottom w:val="0"/>
      <w:divBdr>
        <w:top w:val="none" w:sz="0" w:space="0" w:color="auto"/>
        <w:left w:val="none" w:sz="0" w:space="0" w:color="auto"/>
        <w:bottom w:val="none" w:sz="0" w:space="0" w:color="auto"/>
        <w:right w:val="none" w:sz="0" w:space="0" w:color="auto"/>
      </w:divBdr>
    </w:div>
    <w:div w:id="1917518150">
      <w:bodyDiv w:val="1"/>
      <w:marLeft w:val="0"/>
      <w:marRight w:val="0"/>
      <w:marTop w:val="0"/>
      <w:marBottom w:val="0"/>
      <w:divBdr>
        <w:top w:val="none" w:sz="0" w:space="0" w:color="auto"/>
        <w:left w:val="none" w:sz="0" w:space="0" w:color="auto"/>
        <w:bottom w:val="none" w:sz="0" w:space="0" w:color="auto"/>
        <w:right w:val="none" w:sz="0" w:space="0" w:color="auto"/>
      </w:divBdr>
    </w:div>
    <w:div w:id="1976836955">
      <w:bodyDiv w:val="1"/>
      <w:marLeft w:val="0"/>
      <w:marRight w:val="0"/>
      <w:marTop w:val="0"/>
      <w:marBottom w:val="0"/>
      <w:divBdr>
        <w:top w:val="none" w:sz="0" w:space="0" w:color="auto"/>
        <w:left w:val="none" w:sz="0" w:space="0" w:color="auto"/>
        <w:bottom w:val="none" w:sz="0" w:space="0" w:color="auto"/>
        <w:right w:val="none" w:sz="0" w:space="0" w:color="auto"/>
      </w:divBdr>
    </w:div>
    <w:div w:id="1986084476">
      <w:bodyDiv w:val="1"/>
      <w:marLeft w:val="0"/>
      <w:marRight w:val="0"/>
      <w:marTop w:val="0"/>
      <w:marBottom w:val="0"/>
      <w:divBdr>
        <w:top w:val="none" w:sz="0" w:space="0" w:color="auto"/>
        <w:left w:val="none" w:sz="0" w:space="0" w:color="auto"/>
        <w:bottom w:val="none" w:sz="0" w:space="0" w:color="auto"/>
        <w:right w:val="none" w:sz="0" w:space="0" w:color="auto"/>
      </w:divBdr>
    </w:div>
    <w:div w:id="2031225479">
      <w:bodyDiv w:val="1"/>
      <w:marLeft w:val="0"/>
      <w:marRight w:val="0"/>
      <w:marTop w:val="0"/>
      <w:marBottom w:val="0"/>
      <w:divBdr>
        <w:top w:val="none" w:sz="0" w:space="0" w:color="auto"/>
        <w:left w:val="none" w:sz="0" w:space="0" w:color="auto"/>
        <w:bottom w:val="none" w:sz="0" w:space="0" w:color="auto"/>
        <w:right w:val="none" w:sz="0" w:space="0" w:color="auto"/>
      </w:divBdr>
    </w:div>
    <w:div w:id="2032754518">
      <w:bodyDiv w:val="1"/>
      <w:marLeft w:val="0"/>
      <w:marRight w:val="0"/>
      <w:marTop w:val="0"/>
      <w:marBottom w:val="0"/>
      <w:divBdr>
        <w:top w:val="none" w:sz="0" w:space="0" w:color="auto"/>
        <w:left w:val="none" w:sz="0" w:space="0" w:color="auto"/>
        <w:bottom w:val="none" w:sz="0" w:space="0" w:color="auto"/>
        <w:right w:val="none" w:sz="0" w:space="0" w:color="auto"/>
      </w:divBdr>
    </w:div>
    <w:div w:id="2037845480">
      <w:bodyDiv w:val="1"/>
      <w:marLeft w:val="0"/>
      <w:marRight w:val="0"/>
      <w:marTop w:val="0"/>
      <w:marBottom w:val="0"/>
      <w:divBdr>
        <w:top w:val="none" w:sz="0" w:space="0" w:color="auto"/>
        <w:left w:val="none" w:sz="0" w:space="0" w:color="auto"/>
        <w:bottom w:val="none" w:sz="0" w:space="0" w:color="auto"/>
        <w:right w:val="none" w:sz="0" w:space="0" w:color="auto"/>
      </w:divBdr>
    </w:div>
    <w:div w:id="2066754622">
      <w:bodyDiv w:val="1"/>
      <w:marLeft w:val="0"/>
      <w:marRight w:val="0"/>
      <w:marTop w:val="0"/>
      <w:marBottom w:val="0"/>
      <w:divBdr>
        <w:top w:val="none" w:sz="0" w:space="0" w:color="auto"/>
        <w:left w:val="none" w:sz="0" w:space="0" w:color="auto"/>
        <w:bottom w:val="none" w:sz="0" w:space="0" w:color="auto"/>
        <w:right w:val="none" w:sz="0" w:space="0" w:color="auto"/>
      </w:divBdr>
    </w:div>
    <w:div w:id="2070761118">
      <w:bodyDiv w:val="1"/>
      <w:marLeft w:val="0"/>
      <w:marRight w:val="0"/>
      <w:marTop w:val="0"/>
      <w:marBottom w:val="0"/>
      <w:divBdr>
        <w:top w:val="none" w:sz="0" w:space="0" w:color="auto"/>
        <w:left w:val="none" w:sz="0" w:space="0" w:color="auto"/>
        <w:bottom w:val="none" w:sz="0" w:space="0" w:color="auto"/>
        <w:right w:val="none" w:sz="0" w:space="0" w:color="auto"/>
      </w:divBdr>
    </w:div>
    <w:div w:id="214730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microsoft.com/office/2007/relationships/hdphoto" Target="media/hdphoto1.wdp"/><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0.jpeg"/><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tejedor\AppData\Roaming\Microsoft\Templates\Dise&#241;o%20de%20infor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2562866-0771-4566-A365-B1CFD2A66C80}">
  <we:reference id="wa104382081" version="1.55.1.0" store="es-ES" storeType="OMEX"/>
  <we:alternateReferences>
    <we:reference id="wa104382081" version="1.55.1.0" store="wa104382081" storeType="OMEX"/>
  </we:alternateReferences>
  <we:properties>
    <we:property name="MENDELEY_CITATIONS" value="[]"/>
    <we:property name="MENDELEY_CITATIONS_LOCALE_CODE" value="&quot;es-ES&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BDAD7644058234084FDC5FFFABFFBB0" ma:contentTypeVersion="2" ma:contentTypeDescription="Crear nuevo documento." ma:contentTypeScope="" ma:versionID="69ccca89e4bc18cb9eff9812cdfc93e1">
  <xsd:schema xmlns:xsd="http://www.w3.org/2001/XMLSchema" xmlns:xs="http://www.w3.org/2001/XMLSchema" xmlns:p="http://schemas.microsoft.com/office/2006/metadata/properties" xmlns:ns2="fe5d7320-2c20-44e1-be1c-942b0313e54c" targetNamespace="http://schemas.microsoft.com/office/2006/metadata/properties" ma:root="true" ma:fieldsID="558a441babf861a67bb212a9bbef88a2" ns2:_="">
    <xsd:import namespace="fe5d7320-2c20-44e1-be1c-942b0313e54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5d7320-2c20-44e1-be1c-942b0313e5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Version="2006">
  <b:Source>
    <b:Tag>CJE24</b:Tag>
    <b:SourceType>DocumentFromInternetSite</b:SourceType>
    <b:Guid>{AEA317D4-D86B-42E0-9953-5BC1B7F43E7F}</b:Guid>
    <b:Title>Consejo de la Juventud de España - Ofrecemos espacios de reflexión, trabajo conjunto, formación e interlocución.</b:Title>
    <b:Year>2023</b:Year>
    <b:YearAccessed>2024</b:YearAccessed>
    <b:URL>https://www.cje.org/observatorio-de-emancipacion/#268-269-primer-semestre-2023</b:URL>
    <b:Author>
      <b:Author>
        <b:Corporate>Consejo de la Juventud de España</b:Corporate>
      </b:Author>
    </b:Author>
    <b:RefOrder>1</b:RefOrder>
  </b:Source>
  <b:Source>
    <b:Tag>CJE13</b:Tag>
    <b:SourceType>DocumentFromInternetSite</b:SourceType>
    <b:Guid>{09DC39AF-F35F-415E-B37C-F1DE72CA0336}</b:Guid>
    <b:Author>
      <b:Author>
        <b:Corporate>Consejo de la Juventud de España</b:Corporate>
      </b:Author>
    </b:Author>
    <b:Title>Consejo de la Juventud de España - Ofrecemos espacios de reflexión, trabajo conjunto, formación e interlocución.</b:Title>
    <b:Year>2013</b:Year>
    <b:URL>https://www.cje.org/observatorio-de-emancipacion/#202-221-primer-trimestre-2013</b:URL>
    <b:YearAccessed>2024</b:YearAccessed>
    <b:RefOrder>2</b:RefOrder>
  </b:Source>
  <b:Source>
    <b:Tag>Eur22</b:Tag>
    <b:SourceType>DocumentFromInternetSite</b:SourceType>
    <b:Guid>{7B9C11A7-5667-4AA2-9B8E-653799B52F25}</b:Guid>
    <b:Title>Statistics | Eurostat</b:Title>
    <b:Year>2022</b:Year>
    <b:YearAccessed>2024</b:YearAccessed>
    <b:URL>https://ec.europa.eu/eurostat/databrowser/bookmark/2484c952-daa3-4c39-bf1c-71a1e448f35b?lang=en</b:URL>
    <b:Author>
      <b:Author>
        <b:Corporate>Eurostat</b:Corporate>
      </b:Author>
    </b:Author>
    <b:RefOrder>3</b:RefOrder>
  </b:Source>
  <b:Source>
    <b:Tag>RTVE21</b:Tag>
    <b:SourceType>DocumentFromInternetSite</b:SourceType>
    <b:Guid>{664C3E26-C2C7-4FCD-9BE2-6A14B1FA8F99}</b:Guid>
    <b:Title>Los jóvenes menores de 30 años emancipados no alcanzan el 15%, la cifra más baja de este siglo</b:Title>
    <b:Year>2021</b:Year>
    <b:Month>Diciembre</b:Month>
    <b:Day>16</b:Day>
    <b:YearAccessed>2024</b:YearAccessed>
    <b:URL>https://www.rtve.es/noticias/20211216/15-por-ciento-jovenes-menores-30-estan-emancipados/2240041.shtml</b:URL>
    <b:Author>
      <b:Author>
        <b:Corporate>RTVE.es/AGENClAS</b:Corporate>
      </b:Author>
    </b:Author>
    <b:RefOrder>4</b:RefOrder>
  </b:Source>
  <b:Source>
    <b:Tag>Mar23</b:Tag>
    <b:SourceType>InternetSite</b:SourceType>
    <b:Guid>{609FDE55-45B3-40E8-B1D0-BC5C323F11E4}</b:Guid>
    <b:Title>Roams</b:Title>
    <b:Year>2023</b:Year>
    <b:Month>Octubre</b:Month>
    <b:Day>9</b:Day>
    <b:YearAccessed>2024</b:YearAccessed>
    <b:MonthAccessed>Febrero</b:MonthAccessed>
    <b:DayAccessed>12</b:DayAccessed>
    <b:URL>https://finanzas.roams.es/entidades-financieras/fintonic/</b:URL>
    <b:Author>
      <b:Author>
        <b:NameList>
          <b:Person>
            <b:Last>Martín</b:Last>
            <b:First>Isbelt</b:First>
          </b:Person>
        </b:NameList>
      </b:Author>
    </b:Author>
    <b:RefOrder>5</b:RefOrder>
  </b:Source>
  <b:Source>
    <b:Tag>LV24</b:Tag>
    <b:SourceType>DocumentFromInternetSite</b:SourceType>
    <b:Guid>{DA8B89ED-7D18-4976-B47D-97DC84C51822}</b:Guid>
    <b:Author>
      <b:Author>
        <b:NameList>
          <b:Person>
            <b:Last>Grosso</b:Last>
            <b:First>Nacho</b:First>
          </b:Person>
        </b:NameList>
      </b:Author>
    </b:Author>
    <b:Title>Las 5 mejores apps para gestionar tus finanzas personales</b:Title>
    <b:Year>2024</b:Year>
    <b:Month>Febrero</b:Month>
    <b:Day>13</b:Day>
    <b:YearAccessed>2024</b:YearAccessed>
    <b:MonthAccessed>Febrero</b:MonthAccessed>
    <b:DayAccessed>13</b:DayAccessed>
    <b:URL>https://www.lavanguardia.com/andro4all/pro/las-5-mejores-apps-para-gestionar-tus-finanzas-personales</b:URL>
    <b:RefOrder>6</b:RefOrder>
  </b:Source>
  <b:Source>
    <b:Tag>GPlayStore</b:Tag>
    <b:SourceType>DocumentFromInternetSite</b:SourceType>
    <b:Guid>{D0F85EB1-A240-4DD2-A4E1-F3C7B598E458}</b:Guid>
    <b:Author>
      <b:Author>
        <b:Corporate>Google</b:Corporate>
      </b:Author>
    </b:Author>
    <b:Title>Wallet: rastreador de finanzas - Aplicaciones en Google Play</b:Title>
    <b:URL>https://play.google.com/store/apps/details?id=com.droid4you.application.wallet&amp;hl=es</b:URL>
    <b:RefOrder>7</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DA9EB9B-B0E1-4598-B632-E664E84618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5d7320-2c20-44e1-be1c-942b0313e5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CBB68D-E68A-4132-B34E-0FB953E9431E}">
  <ds:schemaRefs>
    <ds:schemaRef ds:uri="http://schemas.openxmlformats.org/officeDocument/2006/bibliography"/>
  </ds:schemaRefs>
</ds:datastoreItem>
</file>

<file path=customXml/itemProps3.xml><?xml version="1.0" encoding="utf-8"?>
<ds:datastoreItem xmlns:ds="http://schemas.openxmlformats.org/officeDocument/2006/customXml" ds:itemID="{74CEA152-586C-4216-BEB5-7AB0EBBB83D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C0FEE2D-23B4-473A-B98E-ED8AFF77783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Diseño de informe.dotx</Template>
  <TotalTime>3</TotalTime>
  <Pages>74</Pages>
  <Words>16391</Words>
  <Characters>90151</Characters>
  <Application>Microsoft Office Word</Application>
  <DocSecurity>0</DocSecurity>
  <Lines>751</Lines>
  <Paragraphs>212</Paragraphs>
  <ScaleCrop>false</ScaleCrop>
  <HeadingPairs>
    <vt:vector size="2" baseType="variant">
      <vt:variant>
        <vt:lpstr>Título</vt:lpstr>
      </vt:variant>
      <vt:variant>
        <vt:i4>1</vt:i4>
      </vt:variant>
    </vt:vector>
  </HeadingPairs>
  <TitlesOfParts>
    <vt:vector size="1" baseType="lpstr">
      <vt:lpstr>Plantilla Memoria PFG</vt:lpstr>
    </vt:vector>
  </TitlesOfParts>
  <Company/>
  <LinksUpToDate>false</LinksUpToDate>
  <CharactersWithSpaces>106330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Memoria PFG</dc:title>
  <dc:creator>Álvaro García Tejedor</dc:creator>
  <cp:keywords>Versión 2.0</cp:keywords>
  <cp:lastModifiedBy>Yago Baamonde Soengas</cp:lastModifiedBy>
  <cp:revision>2</cp:revision>
  <dcterms:created xsi:type="dcterms:W3CDTF">2024-04-25T18:50:00Z</dcterms:created>
  <dcterms:modified xsi:type="dcterms:W3CDTF">2024-04-25T18:50:00Z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y fmtid="{D5CDD505-2E9C-101B-9397-08002B2CF9AE}" pid="3" name="ContentTypeId">
    <vt:lpwstr>0x0101007BDAD7644058234084FDC5FFFABFFBB0</vt:lpwstr>
  </property>
  <property fmtid="{D5CDD505-2E9C-101B-9397-08002B2CF9AE}" pid="4" name="ZOTERO_PREF_1">
    <vt:lpwstr>&lt;data data-version="3" zotero-version="6.0.36"&gt;&lt;session id="9d41zW78"/&gt;&lt;style id="http://www.zotero.org/styles/ieee" locale="es-ES" hasBibliography="1" bibliographyStyleHasBeenSet="1"/&gt;&lt;prefs&gt;&lt;pref name="fieldType" value="Field"/&gt;&lt;pref name="automaticJour</vt:lpwstr>
  </property>
  <property fmtid="{D5CDD505-2E9C-101B-9397-08002B2CF9AE}" pid="5" name="ZOTERO_PREF_2">
    <vt:lpwstr>nalAbbreviations" value="true"/&gt;&lt;/prefs&gt;&lt;/data&gt;</vt:lpwstr>
  </property>
</Properties>
</file>